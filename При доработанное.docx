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64E" w:rsidRPr="008F458B" w:rsidRDefault="00AB264E" w:rsidP="00AB264E">
      <w:pPr>
        <w:pStyle w:val="af"/>
        <w:spacing w:after="0" w:line="360" w:lineRule="auto"/>
        <w:rPr>
          <w:rFonts w:ascii="Times New Roman" w:hAnsi="Times New Roman"/>
          <w:b/>
          <w:sz w:val="28"/>
          <w:szCs w:val="28"/>
        </w:rPr>
      </w:pPr>
      <w:bookmarkStart w:id="0" w:name="_Toc90474836"/>
      <w:bookmarkStart w:id="1" w:name="_Toc492643586"/>
      <w:bookmarkStart w:id="2" w:name="_GoBack"/>
      <w:bookmarkEnd w:id="2"/>
      <w:r w:rsidRPr="008F458B">
        <w:rPr>
          <w:rFonts w:ascii="Times New Roman" w:hAnsi="Times New Roman"/>
          <w:b/>
          <w:sz w:val="28"/>
          <w:szCs w:val="28"/>
        </w:rPr>
        <w:t>Приложение А</w:t>
      </w:r>
      <w:bookmarkEnd w:id="0"/>
    </w:p>
    <w:p w:rsidR="00AB264E" w:rsidRPr="008F458B" w:rsidRDefault="00AB264E" w:rsidP="00AB264E">
      <w:pPr>
        <w:spacing w:line="360" w:lineRule="auto"/>
        <w:jc w:val="center"/>
        <w:rPr>
          <w:sz w:val="28"/>
          <w:szCs w:val="28"/>
        </w:rPr>
      </w:pPr>
      <w:r w:rsidRPr="008F458B">
        <w:rPr>
          <w:sz w:val="28"/>
          <w:szCs w:val="28"/>
        </w:rPr>
        <w:t>(обязательное)</w:t>
      </w:r>
    </w:p>
    <w:p w:rsidR="00AB264E" w:rsidRPr="008F458B" w:rsidRDefault="00AB264E" w:rsidP="00AB264E">
      <w:pPr>
        <w:spacing w:line="360" w:lineRule="auto"/>
        <w:jc w:val="center"/>
        <w:rPr>
          <w:sz w:val="28"/>
          <w:szCs w:val="28"/>
        </w:rPr>
      </w:pPr>
      <w:r w:rsidRPr="008F458B">
        <w:rPr>
          <w:sz w:val="28"/>
          <w:szCs w:val="28"/>
        </w:rPr>
        <w:t>Таблицы проверок блоков</w:t>
      </w:r>
    </w:p>
    <w:p w:rsidR="00AB264E" w:rsidRPr="008F458B" w:rsidRDefault="00AB264E" w:rsidP="00AB264E">
      <w:pPr>
        <w:spacing w:line="360" w:lineRule="auto"/>
        <w:jc w:val="center"/>
        <w:rPr>
          <w:sz w:val="28"/>
          <w:szCs w:val="28"/>
        </w:rPr>
      </w:pPr>
    </w:p>
    <w:p w:rsidR="00AB264E" w:rsidRPr="008F458B" w:rsidRDefault="00AB264E" w:rsidP="009645F0">
      <w:pPr>
        <w:tabs>
          <w:tab w:val="left" w:pos="6792"/>
        </w:tabs>
        <w:spacing w:line="360" w:lineRule="auto"/>
        <w:jc w:val="both"/>
        <w:rPr>
          <w:sz w:val="28"/>
          <w:szCs w:val="28"/>
        </w:rPr>
      </w:pPr>
      <w:r w:rsidRPr="008F458B">
        <w:rPr>
          <w:sz w:val="28"/>
          <w:szCs w:val="28"/>
        </w:rPr>
        <w:t xml:space="preserve">Таблица А.1 – </w:t>
      </w:r>
      <w:r w:rsidR="009645F0" w:rsidRPr="008F458B">
        <w:rPr>
          <w:sz w:val="28"/>
          <w:szCs w:val="28"/>
        </w:rPr>
        <w:t>Алгоритм проверки блока НС-03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552"/>
        <w:gridCol w:w="1559"/>
        <w:gridCol w:w="1134"/>
        <w:gridCol w:w="1134"/>
        <w:gridCol w:w="992"/>
        <w:gridCol w:w="992"/>
        <w:gridCol w:w="993"/>
        <w:gridCol w:w="1701"/>
        <w:gridCol w:w="1134"/>
        <w:gridCol w:w="1134"/>
        <w:gridCol w:w="1842"/>
        <w:gridCol w:w="2410"/>
        <w:gridCol w:w="1134"/>
        <w:gridCol w:w="1134"/>
        <w:gridCol w:w="992"/>
      </w:tblGrid>
      <w:tr w:rsidR="00CC2E28" w:rsidRPr="008F458B" w:rsidTr="00832F4E">
        <w:trPr>
          <w:trHeight w:val="410"/>
        </w:trPr>
        <w:tc>
          <w:tcPr>
            <w:tcW w:w="817" w:type="dxa"/>
            <w:vMerge w:val="restart"/>
            <w:shd w:val="clear" w:color="auto" w:fill="auto"/>
          </w:tcPr>
          <w:p w:rsidR="00CC2E28" w:rsidRPr="008F458B" w:rsidRDefault="00CC2E28" w:rsidP="003B731B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№ этапа, под-этапа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CC2E28" w:rsidRPr="008F458B" w:rsidRDefault="00CC2E28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827" w:type="dxa"/>
            <w:gridSpan w:val="3"/>
          </w:tcPr>
          <w:p w:rsidR="00CC2E28" w:rsidRPr="008F458B" w:rsidRDefault="00CC2E28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5812" w:type="dxa"/>
            <w:gridSpan w:val="5"/>
            <w:shd w:val="clear" w:color="auto" w:fill="auto"/>
          </w:tcPr>
          <w:p w:rsidR="00CC2E28" w:rsidRPr="008F458B" w:rsidRDefault="00CC2E28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CC2E28" w:rsidRPr="008F458B" w:rsidRDefault="00CC2E28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CC2E28" w:rsidRPr="008F458B" w:rsidRDefault="00CC2E28" w:rsidP="003B731B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73279D" w:rsidRPr="008F458B" w:rsidTr="006B47E5">
        <w:trPr>
          <w:trHeight w:val="505"/>
        </w:trPr>
        <w:tc>
          <w:tcPr>
            <w:tcW w:w="817" w:type="dxa"/>
            <w:vMerge/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:rsidR="0073279D" w:rsidRPr="008F458B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73279D" w:rsidRPr="008F458B" w:rsidRDefault="0073279D" w:rsidP="003B731B">
            <w:pPr>
              <w:spacing w:line="276" w:lineRule="auto"/>
              <w:ind w:left="-25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</w:t>
            </w:r>
            <w:r>
              <w:rPr>
                <w:sz w:val="24"/>
                <w:szCs w:val="24"/>
              </w:rPr>
              <w:t>наль.</w:t>
            </w:r>
            <w:r w:rsidRPr="008F45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73279D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73279D" w:rsidRPr="008F458B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(с</w:t>
            </w:r>
            <w:r w:rsidRPr="008F458B">
              <w:rPr>
                <w:sz w:val="24"/>
                <w:szCs w:val="24"/>
              </w:rPr>
              <w:t>игнальный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ind w:left="-108" w:right="-17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73279D" w:rsidRPr="008F458B" w:rsidRDefault="0073279D" w:rsidP="003B731B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Сигналь.</w:t>
            </w:r>
            <w:r w:rsidRPr="008F45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73279D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73279D" w:rsidRPr="008F458B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Сигнальный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73279D" w:rsidRPr="008F458B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3279D" w:rsidRDefault="0073279D" w:rsidP="003B731B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73279D" w:rsidRPr="008F458B" w:rsidRDefault="0073279D" w:rsidP="000D67F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Общий</w:t>
            </w:r>
            <w:r>
              <w:rPr>
                <w:sz w:val="24"/>
                <w:szCs w:val="24"/>
              </w:rPr>
              <w:t>)</w:t>
            </w:r>
            <w:r w:rsidR="000D67F5">
              <w:rPr>
                <w:sz w:val="24"/>
                <w:szCs w:val="24"/>
              </w:rPr>
              <w:t xml:space="preserve"> ключ ААП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73279D" w:rsidRPr="008F458B" w:rsidTr="006B47E5">
        <w:trPr>
          <w:trHeight w:val="406"/>
        </w:trPr>
        <w:tc>
          <w:tcPr>
            <w:tcW w:w="817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:rsidR="0073279D" w:rsidRPr="008F458B" w:rsidRDefault="0073279D" w:rsidP="003B731B">
            <w:pPr>
              <w:spacing w:line="276" w:lineRule="auto"/>
              <w:ind w:left="-25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73279D" w:rsidRPr="008F458B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73279D" w:rsidRPr="008F458B" w:rsidRDefault="0073279D" w:rsidP="003B731B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</w:tcPr>
          <w:p w:rsidR="0073279D" w:rsidRPr="008F458B" w:rsidRDefault="0073279D" w:rsidP="006B47E5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73279D" w:rsidRPr="008F458B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3279D" w:rsidRPr="008F458B" w:rsidRDefault="0073279D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BC07EB" w:rsidRPr="008F458B" w:rsidTr="006B47E5">
        <w:tc>
          <w:tcPr>
            <w:tcW w:w="817" w:type="dxa"/>
            <w:tcBorders>
              <w:top w:val="double" w:sz="4" w:space="0" w:color="auto"/>
            </w:tcBorders>
            <w:shd w:val="clear" w:color="auto" w:fill="auto"/>
          </w:tcPr>
          <w:p w:rsidR="00BC07EB" w:rsidRPr="008F458B" w:rsidRDefault="00BC07EB" w:rsidP="000B0761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uble" w:sz="4" w:space="0" w:color="auto"/>
            </w:tcBorders>
            <w:shd w:val="clear" w:color="auto" w:fill="auto"/>
          </w:tcPr>
          <w:p w:rsidR="00BC07EB" w:rsidRPr="008F458B" w:rsidRDefault="00BC07EB" w:rsidP="0033217D">
            <w:pPr>
              <w:spacing w:before="120"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Исходное состояние 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BC07EB" w:rsidRPr="008F458B" w:rsidRDefault="00BC07EB" w:rsidP="000B0761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BC07EB" w:rsidRPr="008F458B" w:rsidRDefault="00BC07EB" w:rsidP="000B0761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BC07EB" w:rsidRPr="008F458B" w:rsidRDefault="00BC07EB" w:rsidP="000B0761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</w:tcPr>
          <w:p w:rsidR="00BC07EB" w:rsidRPr="008F458B" w:rsidRDefault="00BC07EB" w:rsidP="000B0761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</w:tcPr>
          <w:p w:rsidR="00BC07EB" w:rsidRPr="008F458B" w:rsidRDefault="00BC07EB" w:rsidP="000B0761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</w:tcPr>
          <w:p w:rsidR="00BC07EB" w:rsidRPr="008F458B" w:rsidRDefault="00BC07EB" w:rsidP="000B0761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</w:tcPr>
          <w:p w:rsidR="00BC07EB" w:rsidRPr="008F458B" w:rsidRDefault="00832F4E" w:rsidP="00832F4E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4, 10, 12 не размыкать до конца проверки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</w:tcPr>
          <w:p w:rsidR="00BC07EB" w:rsidRPr="008F458B" w:rsidRDefault="00BC07EB" w:rsidP="000B0761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</w:tcPr>
          <w:p w:rsidR="00BC07EB" w:rsidRPr="008F458B" w:rsidRDefault="00BC07EB" w:rsidP="000B0761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auto"/>
          </w:tcPr>
          <w:p w:rsidR="00BC07EB" w:rsidRPr="008F458B" w:rsidRDefault="00BC07EB" w:rsidP="000B0761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0B0761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0B0761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</w:tcPr>
          <w:p w:rsidR="00BC07EB" w:rsidRPr="008F458B" w:rsidRDefault="00BC07EB" w:rsidP="000B0761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</w:tcPr>
          <w:p w:rsidR="00BC07EB" w:rsidRPr="008F458B" w:rsidRDefault="00BC07EB" w:rsidP="000B0761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BC07EB" w:rsidRPr="008F458B" w:rsidTr="006B47E5">
        <w:trPr>
          <w:trHeight w:val="1051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385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</w:t>
            </w:r>
          </w:p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</w:t>
            </w:r>
          </w:p>
        </w:tc>
        <w:tc>
          <w:tcPr>
            <w:tcW w:w="2552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0B2157">
            <w:pPr>
              <w:spacing w:line="360" w:lineRule="auto"/>
              <w:ind w:right="-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Подать питание </w:t>
            </w:r>
            <w:r w:rsidRPr="008F458B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>ОК</w:t>
            </w:r>
          </w:p>
          <w:p w:rsidR="00BC07EB" w:rsidRPr="008F458B" w:rsidRDefault="00BC07EB" w:rsidP="0033217D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дублирующих цепей питания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C07EB" w:rsidRPr="008F458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BC07E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Х201/2 </w:t>
            </w:r>
          </w:p>
          <w:p w:rsidR="00BC07EB" w:rsidRPr="008F458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Х201/10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</w:tcPr>
          <w:p w:rsidR="00BC07EB" w:rsidRPr="008F458B" w:rsidRDefault="00BC07EB" w:rsidP="00AE1AD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BC07EB" w:rsidRPr="008F458B" w:rsidRDefault="00BC07EB" w:rsidP="003F314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К1, К2, К3, К4, К5, К6, К7, К8, К9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BC07EB" w:rsidRDefault="00BC07EB" w:rsidP="0033217D">
            <w:pPr>
              <w:spacing w:line="360" w:lineRule="auto"/>
              <w:ind w:left="-108" w:right="-108"/>
              <w:jc w:val="center"/>
              <w:rPr>
                <w:color w:val="FF0000"/>
                <w:sz w:val="24"/>
                <w:szCs w:val="24"/>
              </w:rPr>
            </w:pPr>
          </w:p>
          <w:p w:rsidR="00BC07EB" w:rsidRDefault="00BC07EB" w:rsidP="0033217D">
            <w:pPr>
              <w:spacing w:line="360" w:lineRule="auto"/>
              <w:ind w:left="-108" w:right="-108"/>
              <w:jc w:val="center"/>
              <w:rPr>
                <w:color w:val="FF0000"/>
                <w:sz w:val="24"/>
                <w:szCs w:val="24"/>
              </w:rPr>
            </w:pPr>
            <w:r w:rsidRPr="00560604">
              <w:rPr>
                <w:color w:val="FF0000"/>
                <w:sz w:val="24"/>
                <w:szCs w:val="24"/>
              </w:rPr>
              <w:t>5/25</w:t>
            </w:r>
            <w:r>
              <w:rPr>
                <w:color w:val="FF0000"/>
                <w:sz w:val="24"/>
                <w:szCs w:val="24"/>
              </w:rPr>
              <w:t>, 5/26, 5/27, 5/28, 5/24, 5/21, 5/22, 5/23, 5/20, 5/17, 5/18, 5/19</w:t>
            </w:r>
          </w:p>
          <w:p w:rsidR="00BC07EB" w:rsidRDefault="00BC07EB" w:rsidP="0033217D">
            <w:pPr>
              <w:spacing w:line="360" w:lineRule="auto"/>
              <w:ind w:left="-108" w:right="-108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Настроить линии асбл на выдачу, выдать на все линии «0».</w:t>
            </w:r>
          </w:p>
          <w:p w:rsidR="00BC07EB" w:rsidRPr="008F458B" w:rsidRDefault="00BC07EB" w:rsidP="0033217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Замкнуть 5/13 и не размыкать до конца проверки.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667E5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BC07EB" w:rsidRPr="008F458B" w:rsidRDefault="00BC07EB" w:rsidP="00667E5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Х201/23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BC07EB" w:rsidRDefault="00BC07EB" w:rsidP="00591EB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BC07EB" w:rsidRPr="008F458B" w:rsidRDefault="00BC07EB" w:rsidP="00BA0378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К66,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BC07EB" w:rsidRDefault="00BC07EB" w:rsidP="00591EBC">
            <w:pPr>
              <w:spacing w:line="360" w:lineRule="auto"/>
              <w:ind w:right="-108"/>
              <w:jc w:val="center"/>
              <w:rPr>
                <w:color w:val="FF0000"/>
                <w:sz w:val="24"/>
                <w:szCs w:val="24"/>
              </w:rPr>
            </w:pPr>
          </w:p>
          <w:p w:rsidR="00BC07EB" w:rsidRPr="008F458B" w:rsidRDefault="00BC07EB" w:rsidP="00BA0378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2/10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141D9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BC07EB" w:rsidRPr="008F458B" w:rsidRDefault="00BC07EB" w:rsidP="001F5E3B">
            <w:pPr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+9 ± 0,01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BC07EB" w:rsidRPr="008F458B" w:rsidTr="006B47E5">
        <w:trPr>
          <w:trHeight w:val="560"/>
        </w:trPr>
        <w:tc>
          <w:tcPr>
            <w:tcW w:w="817" w:type="dxa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</w:t>
            </w:r>
          </w:p>
        </w:tc>
        <w:tc>
          <w:tcPr>
            <w:tcW w:w="2552" w:type="dxa"/>
            <w:vMerge/>
            <w:shd w:val="clear" w:color="auto" w:fill="auto"/>
          </w:tcPr>
          <w:p w:rsidR="00BC07EB" w:rsidRPr="008F458B" w:rsidRDefault="00BC07EB" w:rsidP="0033217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C07E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Х201/2</w:t>
            </w:r>
          </w:p>
          <w:p w:rsidR="00BC07EB" w:rsidRPr="008F458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Х201/10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Х201/24</w:t>
            </w:r>
          </w:p>
        </w:tc>
        <w:tc>
          <w:tcPr>
            <w:tcW w:w="1842" w:type="dxa"/>
            <w:shd w:val="clear" w:color="auto" w:fill="auto"/>
          </w:tcPr>
          <w:p w:rsidR="00BC07EB" w:rsidRPr="008F458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К65,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591EB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2/1</w:t>
            </w:r>
            <w:r>
              <w:rPr>
                <w:color w:val="FF0000"/>
                <w:sz w:val="24"/>
                <w:szCs w:val="24"/>
              </w:rPr>
              <w:t>1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</w:tr>
      <w:tr w:rsidR="00BC07EB" w:rsidRPr="008F458B" w:rsidTr="006B47E5">
        <w:trPr>
          <w:trHeight w:val="607"/>
        </w:trPr>
        <w:tc>
          <w:tcPr>
            <w:tcW w:w="817" w:type="dxa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1.3</w:t>
            </w:r>
          </w:p>
        </w:tc>
        <w:tc>
          <w:tcPr>
            <w:tcW w:w="2552" w:type="dxa"/>
            <w:vMerge/>
            <w:shd w:val="clear" w:color="auto" w:fill="auto"/>
          </w:tcPr>
          <w:p w:rsidR="00BC07EB" w:rsidRPr="008F458B" w:rsidRDefault="00BC07EB" w:rsidP="0033217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C07E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Х203/2 </w:t>
            </w:r>
          </w:p>
          <w:p w:rsidR="00BC07EB" w:rsidRPr="008F458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Х203/10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Х203/23</w:t>
            </w:r>
          </w:p>
        </w:tc>
        <w:tc>
          <w:tcPr>
            <w:tcW w:w="1842" w:type="dxa"/>
            <w:shd w:val="clear" w:color="auto" w:fill="auto"/>
          </w:tcPr>
          <w:p w:rsidR="00BC07EB" w:rsidRPr="008F458B" w:rsidRDefault="00BC07EB" w:rsidP="001F5E3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К62,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591EB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2/1</w:t>
            </w:r>
            <w:r>
              <w:rPr>
                <w:color w:val="FF0000"/>
                <w:sz w:val="24"/>
                <w:szCs w:val="24"/>
              </w:rPr>
              <w:t>6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</w:tr>
      <w:tr w:rsidR="00BC07EB" w:rsidRPr="008F458B" w:rsidTr="006B47E5">
        <w:trPr>
          <w:trHeight w:val="607"/>
        </w:trPr>
        <w:tc>
          <w:tcPr>
            <w:tcW w:w="817" w:type="dxa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1.4</w:t>
            </w:r>
          </w:p>
        </w:tc>
        <w:tc>
          <w:tcPr>
            <w:tcW w:w="2552" w:type="dxa"/>
            <w:vMerge/>
            <w:shd w:val="clear" w:color="auto" w:fill="auto"/>
          </w:tcPr>
          <w:p w:rsidR="00BC07EB" w:rsidRPr="008F458B" w:rsidRDefault="00BC07EB" w:rsidP="0033217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C07E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Х203/2 </w:t>
            </w:r>
          </w:p>
          <w:p w:rsidR="00BC07EB" w:rsidRPr="008F458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Х203/10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Х203/24</w:t>
            </w:r>
          </w:p>
        </w:tc>
        <w:tc>
          <w:tcPr>
            <w:tcW w:w="1842" w:type="dxa"/>
            <w:shd w:val="clear" w:color="auto" w:fill="auto"/>
          </w:tcPr>
          <w:p w:rsidR="00BC07EB" w:rsidRPr="008F458B" w:rsidRDefault="00BC07EB" w:rsidP="001F5E3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К61,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591EB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2/1</w:t>
            </w:r>
            <w:r>
              <w:rPr>
                <w:color w:val="FF0000"/>
                <w:sz w:val="24"/>
                <w:szCs w:val="24"/>
              </w:rPr>
              <w:t>7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</w:tr>
      <w:tr w:rsidR="00BC07EB" w:rsidRPr="008F458B" w:rsidTr="006B47E5">
        <w:trPr>
          <w:trHeight w:val="607"/>
        </w:trPr>
        <w:tc>
          <w:tcPr>
            <w:tcW w:w="817" w:type="dxa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1.5</w:t>
            </w:r>
          </w:p>
        </w:tc>
        <w:tc>
          <w:tcPr>
            <w:tcW w:w="2552" w:type="dxa"/>
            <w:vMerge/>
            <w:shd w:val="clear" w:color="auto" w:fill="auto"/>
          </w:tcPr>
          <w:p w:rsidR="00BC07EB" w:rsidRPr="008F458B" w:rsidRDefault="00BC07EB" w:rsidP="0033217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C07E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Х205/2</w:t>
            </w:r>
          </w:p>
          <w:p w:rsidR="00BC07EB" w:rsidRPr="008F458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Х205/10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Х205/23</w:t>
            </w:r>
          </w:p>
        </w:tc>
        <w:tc>
          <w:tcPr>
            <w:tcW w:w="1842" w:type="dxa"/>
            <w:shd w:val="clear" w:color="auto" w:fill="auto"/>
          </w:tcPr>
          <w:p w:rsidR="00BC07EB" w:rsidRPr="008F458B" w:rsidRDefault="00BC07EB" w:rsidP="001F5E3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К67,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591EB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</w:t>
            </w:r>
            <w:r>
              <w:rPr>
                <w:color w:val="FF0000"/>
                <w:sz w:val="24"/>
                <w:szCs w:val="24"/>
              </w:rPr>
              <w:t xml:space="preserve"> 2/22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</w:tr>
      <w:tr w:rsidR="00BC07EB" w:rsidRPr="008F458B" w:rsidTr="006B47E5">
        <w:trPr>
          <w:trHeight w:val="607"/>
        </w:trPr>
        <w:tc>
          <w:tcPr>
            <w:tcW w:w="817" w:type="dxa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1.6</w:t>
            </w:r>
          </w:p>
        </w:tc>
        <w:tc>
          <w:tcPr>
            <w:tcW w:w="2552" w:type="dxa"/>
            <w:vMerge/>
            <w:shd w:val="clear" w:color="auto" w:fill="auto"/>
          </w:tcPr>
          <w:p w:rsidR="00BC07EB" w:rsidRPr="008F458B" w:rsidRDefault="00BC07EB" w:rsidP="0033217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C07E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Х205/2 </w:t>
            </w:r>
          </w:p>
          <w:p w:rsidR="00BC07EB" w:rsidRPr="008F458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Х205/10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Х205/24</w:t>
            </w:r>
          </w:p>
        </w:tc>
        <w:tc>
          <w:tcPr>
            <w:tcW w:w="1842" w:type="dxa"/>
            <w:shd w:val="clear" w:color="auto" w:fill="auto"/>
          </w:tcPr>
          <w:p w:rsidR="00BC07EB" w:rsidRPr="008F458B" w:rsidRDefault="00BC07EB" w:rsidP="001F5E3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К68,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591EB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</w:t>
            </w:r>
            <w:r>
              <w:rPr>
                <w:color w:val="FF0000"/>
                <w:sz w:val="24"/>
                <w:szCs w:val="24"/>
              </w:rPr>
              <w:t xml:space="preserve"> 2/23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</w:tr>
      <w:tr w:rsidR="00BC07EB" w:rsidRPr="008F458B" w:rsidTr="006B47E5">
        <w:trPr>
          <w:trHeight w:val="607"/>
        </w:trPr>
        <w:tc>
          <w:tcPr>
            <w:tcW w:w="817" w:type="dxa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1.7</w:t>
            </w:r>
          </w:p>
        </w:tc>
        <w:tc>
          <w:tcPr>
            <w:tcW w:w="2552" w:type="dxa"/>
            <w:vMerge/>
            <w:shd w:val="clear" w:color="auto" w:fill="auto"/>
          </w:tcPr>
          <w:p w:rsidR="00BC07EB" w:rsidRPr="008F458B" w:rsidRDefault="00BC07EB" w:rsidP="0033217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C07E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Х201/5</w:t>
            </w:r>
          </w:p>
          <w:p w:rsidR="00BC07EB" w:rsidRPr="008F458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Х201/12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Х201/26</w:t>
            </w:r>
          </w:p>
        </w:tc>
        <w:tc>
          <w:tcPr>
            <w:tcW w:w="1842" w:type="dxa"/>
            <w:shd w:val="clear" w:color="auto" w:fill="auto"/>
          </w:tcPr>
          <w:p w:rsidR="00BC07EB" w:rsidRPr="008F458B" w:rsidRDefault="00BC07EB" w:rsidP="001F5E3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К64,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591EB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2/1</w:t>
            </w:r>
            <w:r>
              <w:rPr>
                <w:color w:val="FF0000"/>
                <w:sz w:val="24"/>
                <w:szCs w:val="24"/>
              </w:rPr>
              <w:t>2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-9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</w:tr>
      <w:tr w:rsidR="00BC07EB" w:rsidRPr="008F458B" w:rsidTr="006B47E5">
        <w:trPr>
          <w:trHeight w:val="595"/>
        </w:trPr>
        <w:tc>
          <w:tcPr>
            <w:tcW w:w="817" w:type="dxa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1.8</w:t>
            </w:r>
          </w:p>
        </w:tc>
        <w:tc>
          <w:tcPr>
            <w:tcW w:w="2552" w:type="dxa"/>
            <w:vMerge/>
            <w:shd w:val="clear" w:color="auto" w:fill="auto"/>
          </w:tcPr>
          <w:p w:rsidR="00BC07EB" w:rsidRPr="008F458B" w:rsidRDefault="00BC07EB" w:rsidP="0033217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C07E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Х201/5</w:t>
            </w:r>
          </w:p>
          <w:p w:rsidR="00BC07EB" w:rsidRPr="008F458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Х201/12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</w:tcPr>
          <w:p w:rsidR="00BC07EB" w:rsidRPr="008F458B" w:rsidRDefault="00BC07EB" w:rsidP="003321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Х201/27</w:t>
            </w:r>
          </w:p>
        </w:tc>
        <w:tc>
          <w:tcPr>
            <w:tcW w:w="1842" w:type="dxa"/>
            <w:shd w:val="clear" w:color="auto" w:fill="auto"/>
          </w:tcPr>
          <w:p w:rsidR="00BC07EB" w:rsidRPr="008F458B" w:rsidRDefault="00BC07EB" w:rsidP="001F5E3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К63,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591EB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2/1</w:t>
            </w:r>
            <w:r>
              <w:rPr>
                <w:color w:val="FF0000"/>
                <w:sz w:val="24"/>
                <w:szCs w:val="24"/>
              </w:rPr>
              <w:t>3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</w:tr>
      <w:tr w:rsidR="00BC07EB" w:rsidRPr="008F458B" w:rsidTr="006B47E5">
        <w:trPr>
          <w:trHeight w:val="778"/>
        </w:trPr>
        <w:tc>
          <w:tcPr>
            <w:tcW w:w="817" w:type="dxa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1.9</w:t>
            </w:r>
          </w:p>
        </w:tc>
        <w:tc>
          <w:tcPr>
            <w:tcW w:w="2552" w:type="dxa"/>
            <w:vMerge/>
            <w:shd w:val="clear" w:color="auto" w:fill="auto"/>
          </w:tcPr>
          <w:p w:rsidR="00BC07EB" w:rsidRPr="008F458B" w:rsidRDefault="00BC07EB" w:rsidP="0033217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C07E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Х203/5 </w:t>
            </w:r>
          </w:p>
          <w:p w:rsidR="00BC07EB" w:rsidRPr="008F458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Х203/12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Х203/26</w:t>
            </w:r>
          </w:p>
        </w:tc>
        <w:tc>
          <w:tcPr>
            <w:tcW w:w="1842" w:type="dxa"/>
            <w:shd w:val="clear" w:color="auto" w:fill="auto"/>
          </w:tcPr>
          <w:p w:rsidR="00BC07EB" w:rsidRPr="008F458B" w:rsidRDefault="00BC07EB" w:rsidP="00591EB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К60,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591EB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</w:t>
            </w:r>
            <w:r>
              <w:rPr>
                <w:color w:val="FF0000"/>
                <w:sz w:val="24"/>
                <w:szCs w:val="24"/>
              </w:rPr>
              <w:t>18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33217D">
            <w:pPr>
              <w:jc w:val="center"/>
              <w:rPr>
                <w:sz w:val="24"/>
                <w:szCs w:val="24"/>
              </w:rPr>
            </w:pPr>
          </w:p>
        </w:tc>
      </w:tr>
      <w:tr w:rsidR="00BC07EB" w:rsidRPr="008F458B" w:rsidTr="006B47E5">
        <w:trPr>
          <w:trHeight w:val="607"/>
        </w:trPr>
        <w:tc>
          <w:tcPr>
            <w:tcW w:w="817" w:type="dxa"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1.10</w:t>
            </w:r>
          </w:p>
        </w:tc>
        <w:tc>
          <w:tcPr>
            <w:tcW w:w="2552" w:type="dxa"/>
            <w:vMerge/>
            <w:shd w:val="clear" w:color="auto" w:fill="auto"/>
          </w:tcPr>
          <w:p w:rsidR="00BC07EB" w:rsidRPr="008F458B" w:rsidRDefault="00BC07EB" w:rsidP="000B0761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C07E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Х203/5 </w:t>
            </w:r>
          </w:p>
          <w:p w:rsidR="00BC07EB" w:rsidRPr="008F458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Х203/12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Х203/27</w:t>
            </w:r>
          </w:p>
        </w:tc>
        <w:tc>
          <w:tcPr>
            <w:tcW w:w="1842" w:type="dxa"/>
            <w:shd w:val="clear" w:color="auto" w:fill="auto"/>
          </w:tcPr>
          <w:p w:rsidR="00BC07EB" w:rsidRPr="008F458B" w:rsidRDefault="00BC07EB" w:rsidP="001F5E3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К59,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591EB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2/1</w:t>
            </w:r>
            <w:r>
              <w:rPr>
                <w:color w:val="FF0000"/>
                <w:sz w:val="24"/>
                <w:szCs w:val="24"/>
              </w:rPr>
              <w:t>9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BC07EB" w:rsidRPr="008F458B" w:rsidTr="006B47E5">
        <w:trPr>
          <w:trHeight w:val="607"/>
        </w:trPr>
        <w:tc>
          <w:tcPr>
            <w:tcW w:w="817" w:type="dxa"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1.11</w:t>
            </w:r>
          </w:p>
        </w:tc>
        <w:tc>
          <w:tcPr>
            <w:tcW w:w="2552" w:type="dxa"/>
            <w:vMerge/>
            <w:shd w:val="clear" w:color="auto" w:fill="auto"/>
          </w:tcPr>
          <w:p w:rsidR="00BC07EB" w:rsidRPr="008F458B" w:rsidRDefault="00BC07EB" w:rsidP="000B0761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C07EB" w:rsidRDefault="00BC07EB" w:rsidP="006B47E5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Х205/5 </w:t>
            </w:r>
          </w:p>
          <w:p w:rsidR="00BC07EB" w:rsidRPr="008F458B" w:rsidRDefault="00BC07EB" w:rsidP="00385CC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Х205/12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Х205/26</w:t>
            </w:r>
          </w:p>
        </w:tc>
        <w:tc>
          <w:tcPr>
            <w:tcW w:w="1842" w:type="dxa"/>
            <w:shd w:val="clear" w:color="auto" w:fill="auto"/>
          </w:tcPr>
          <w:p w:rsidR="00BC07EB" w:rsidRPr="008F458B" w:rsidRDefault="00BC07EB" w:rsidP="00591EB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К69,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07EB" w:rsidRPr="008F458B" w:rsidRDefault="00BC07EB" w:rsidP="00591EB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</w:t>
            </w:r>
            <w:r>
              <w:rPr>
                <w:color w:val="FF0000"/>
                <w:sz w:val="24"/>
                <w:szCs w:val="24"/>
              </w:rPr>
              <w:t xml:space="preserve"> 2/24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07EB" w:rsidRPr="008F458B" w:rsidRDefault="00BC07EB" w:rsidP="000B076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9645F0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Pr="008F458B">
        <w:rPr>
          <w:sz w:val="28"/>
          <w:szCs w:val="28"/>
        </w:rPr>
        <w:lastRenderedPageBreak/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552"/>
        <w:gridCol w:w="1559"/>
        <w:gridCol w:w="1134"/>
        <w:gridCol w:w="1134"/>
        <w:gridCol w:w="992"/>
        <w:gridCol w:w="1134"/>
        <w:gridCol w:w="1276"/>
        <w:gridCol w:w="1134"/>
        <w:gridCol w:w="1134"/>
        <w:gridCol w:w="1276"/>
        <w:gridCol w:w="1842"/>
        <w:gridCol w:w="2410"/>
        <w:gridCol w:w="1134"/>
        <w:gridCol w:w="1134"/>
        <w:gridCol w:w="992"/>
      </w:tblGrid>
      <w:tr w:rsidR="001C193E" w:rsidRPr="008F458B" w:rsidTr="000C6173">
        <w:trPr>
          <w:trHeight w:val="442"/>
        </w:trPr>
        <w:tc>
          <w:tcPr>
            <w:tcW w:w="817" w:type="dxa"/>
            <w:vMerge w:val="restart"/>
            <w:shd w:val="clear" w:color="auto" w:fill="auto"/>
          </w:tcPr>
          <w:p w:rsidR="001C193E" w:rsidRPr="008F458B" w:rsidRDefault="001C193E" w:rsidP="003B731B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1C193E" w:rsidRPr="008F458B" w:rsidRDefault="001C193E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827" w:type="dxa"/>
            <w:gridSpan w:val="3"/>
          </w:tcPr>
          <w:p w:rsidR="001C193E" w:rsidRPr="008F458B" w:rsidRDefault="001C193E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5670" w:type="dxa"/>
            <w:gridSpan w:val="5"/>
            <w:shd w:val="clear" w:color="auto" w:fill="auto"/>
          </w:tcPr>
          <w:p w:rsidR="001C193E" w:rsidRPr="008F458B" w:rsidRDefault="001C193E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662" w:type="dxa"/>
            <w:gridSpan w:val="4"/>
            <w:shd w:val="clear" w:color="auto" w:fill="auto"/>
          </w:tcPr>
          <w:p w:rsidR="001C193E" w:rsidRPr="008F458B" w:rsidRDefault="001C193E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1C193E" w:rsidRPr="008F458B" w:rsidRDefault="001C193E" w:rsidP="003B731B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1E70F5" w:rsidRPr="008F458B" w:rsidTr="000C6173">
        <w:tc>
          <w:tcPr>
            <w:tcW w:w="817" w:type="dxa"/>
            <w:vMerge/>
            <w:shd w:val="clear" w:color="auto" w:fill="auto"/>
          </w:tcPr>
          <w:p w:rsidR="001E70F5" w:rsidRPr="008F458B" w:rsidRDefault="001E70F5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1E70F5" w:rsidRPr="008F458B" w:rsidRDefault="001E70F5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:rsidR="001E70F5" w:rsidRPr="008F458B" w:rsidRDefault="001E70F5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1E70F5" w:rsidRPr="008F458B" w:rsidRDefault="001E70F5" w:rsidP="003B731B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1E70F5" w:rsidRPr="008F458B" w:rsidRDefault="001E70F5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(Общ.)</w:t>
            </w:r>
          </w:p>
        </w:tc>
        <w:tc>
          <w:tcPr>
            <w:tcW w:w="2268" w:type="dxa"/>
            <w:gridSpan w:val="2"/>
          </w:tcPr>
          <w:p w:rsidR="001E70F5" w:rsidRDefault="001E70F5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1E70F5" w:rsidRPr="008F458B" w:rsidRDefault="001E70F5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(с</w:t>
            </w:r>
            <w:r w:rsidRPr="008F458B">
              <w:rPr>
                <w:sz w:val="24"/>
                <w:szCs w:val="24"/>
              </w:rPr>
              <w:t>игнальный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1E70F5" w:rsidRPr="008F458B" w:rsidRDefault="001E70F5" w:rsidP="003B731B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1E70F5" w:rsidRPr="008F458B" w:rsidRDefault="001E70F5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1E70F5" w:rsidRPr="008F458B" w:rsidRDefault="001E70F5" w:rsidP="003B731B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1E70F5" w:rsidRPr="008F458B" w:rsidRDefault="001E70F5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1E70F5" w:rsidRPr="008F458B" w:rsidRDefault="001E70F5" w:rsidP="003B731B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1E70F5" w:rsidRPr="008F458B" w:rsidRDefault="001E70F5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1E70F5" w:rsidRDefault="001E70F5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1E70F5" w:rsidRPr="008F458B" w:rsidRDefault="001E70F5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Сигнальный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1E70F5" w:rsidRPr="008F458B" w:rsidRDefault="001E70F5" w:rsidP="003B731B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1E70F5" w:rsidRPr="008F458B" w:rsidRDefault="001E70F5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1E70F5" w:rsidRPr="008F458B" w:rsidRDefault="001E70F5" w:rsidP="000D67F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  <w:r w:rsidRPr="008F45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Общий</w:t>
            </w:r>
            <w:r>
              <w:rPr>
                <w:sz w:val="24"/>
                <w:szCs w:val="24"/>
              </w:rPr>
              <w:t>)</w:t>
            </w:r>
            <w:r w:rsidR="000D67F5">
              <w:rPr>
                <w:sz w:val="24"/>
                <w:szCs w:val="24"/>
              </w:rPr>
              <w:t xml:space="preserve"> ключ ААП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1E70F5" w:rsidRPr="008F458B" w:rsidRDefault="001E70F5" w:rsidP="003B731B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0C6173" w:rsidRPr="008F458B" w:rsidTr="000C6173">
        <w:trPr>
          <w:trHeight w:val="406"/>
        </w:trPr>
        <w:tc>
          <w:tcPr>
            <w:tcW w:w="817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C6173" w:rsidRPr="008F458B" w:rsidRDefault="000C6173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C6173" w:rsidRPr="008F458B" w:rsidRDefault="000C6173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:rsidR="000C6173" w:rsidRPr="008F458B" w:rsidRDefault="000C6173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0C6173" w:rsidRPr="008F458B" w:rsidRDefault="000C6173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0C6173" w:rsidRPr="008F458B" w:rsidRDefault="000C6173" w:rsidP="003B731B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C6173" w:rsidRPr="008F458B" w:rsidRDefault="000C6173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0C6173" w:rsidRPr="008F458B" w:rsidRDefault="000C6173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0C6173" w:rsidRPr="008F458B" w:rsidRDefault="000C6173" w:rsidP="003B731B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0C6173" w:rsidRPr="008F458B" w:rsidRDefault="000C6173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0C6173" w:rsidRPr="008F458B" w:rsidRDefault="000C6173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0C6173" w:rsidRPr="008F458B" w:rsidRDefault="000C6173" w:rsidP="003B731B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C6173" w:rsidRPr="008F458B" w:rsidRDefault="000C6173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0C6173" w:rsidRPr="008F458B" w:rsidRDefault="000C6173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</w:tcPr>
          <w:p w:rsidR="000C6173" w:rsidRPr="008F458B" w:rsidRDefault="000C6173" w:rsidP="003B731B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C6173" w:rsidRPr="008F458B" w:rsidRDefault="000C6173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C6173" w:rsidRPr="008F458B" w:rsidRDefault="000C6173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C6173" w:rsidRPr="008F458B" w:rsidRDefault="000C6173" w:rsidP="003B731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C6173" w:rsidRPr="008F458B" w:rsidTr="000C6173">
        <w:trPr>
          <w:trHeight w:val="684"/>
        </w:trPr>
        <w:tc>
          <w:tcPr>
            <w:tcW w:w="817" w:type="dxa"/>
            <w:tcBorders>
              <w:top w:val="double" w:sz="4" w:space="0" w:color="auto"/>
            </w:tcBorders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1.12</w:t>
            </w:r>
          </w:p>
        </w:tc>
        <w:tc>
          <w:tcPr>
            <w:tcW w:w="2552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6173" w:rsidRPr="008F458B" w:rsidRDefault="000C6173" w:rsidP="00490551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дублирующих цепей питания</w:t>
            </w:r>
          </w:p>
          <w:p w:rsidR="000C6173" w:rsidRPr="008F458B" w:rsidRDefault="000C6173" w:rsidP="00490551">
            <w:pPr>
              <w:spacing w:line="360" w:lineRule="auto"/>
              <w:ind w:right="-49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Х205/5 Х205/12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0C6173" w:rsidRPr="008F458B" w:rsidRDefault="000C6173" w:rsidP="0049055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К1, К2, К3, К4, К5, К6, К7, К8, К9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0C6173" w:rsidRPr="00560604" w:rsidRDefault="000C6173" w:rsidP="00490551">
            <w:pPr>
              <w:spacing w:line="360" w:lineRule="auto"/>
              <w:ind w:left="-108" w:right="-108"/>
              <w:jc w:val="center"/>
              <w:rPr>
                <w:color w:val="FF0000"/>
                <w:sz w:val="24"/>
                <w:szCs w:val="24"/>
              </w:rPr>
            </w:pPr>
            <w:r w:rsidRPr="00560604">
              <w:rPr>
                <w:color w:val="FF0000"/>
                <w:sz w:val="24"/>
                <w:szCs w:val="24"/>
              </w:rPr>
              <w:t>См выше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Х205/27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К70,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0C6173" w:rsidRPr="001C0D89" w:rsidRDefault="000C6173" w:rsidP="00525BEB">
            <w:pPr>
              <w:spacing w:line="360" w:lineRule="auto"/>
              <w:ind w:left="-108" w:right="-108"/>
              <w:jc w:val="center"/>
              <w:rPr>
                <w:color w:val="FF0000"/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</w:t>
            </w:r>
            <w:r>
              <w:rPr>
                <w:color w:val="FF0000"/>
                <w:sz w:val="24"/>
                <w:szCs w:val="24"/>
              </w:rPr>
              <w:t xml:space="preserve"> 2/25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</w:tcPr>
          <w:p w:rsidR="000C6173" w:rsidRPr="008F458B" w:rsidRDefault="000C6173" w:rsidP="00490551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-9 ± 0,01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6173" w:rsidRDefault="000C6173" w:rsidP="004905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0C6173" w:rsidRPr="008F458B" w:rsidTr="000C6173">
        <w:trPr>
          <w:trHeight w:val="684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1.13</w:t>
            </w:r>
          </w:p>
        </w:tc>
        <w:tc>
          <w:tcPr>
            <w:tcW w:w="2552" w:type="dxa"/>
            <w:vMerge/>
            <w:shd w:val="clear" w:color="auto" w:fill="auto"/>
          </w:tcPr>
          <w:p w:rsidR="000C6173" w:rsidRPr="008F458B" w:rsidRDefault="000C6173" w:rsidP="00490551">
            <w:pPr>
              <w:spacing w:line="360" w:lineRule="auto"/>
              <w:ind w:right="-49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Х201/29</w:t>
            </w:r>
          </w:p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Х201/35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</w:tcPr>
          <w:p w:rsidR="000C6173" w:rsidRPr="008F458B" w:rsidRDefault="000C6173" w:rsidP="0049055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6173" w:rsidRPr="008F458B" w:rsidRDefault="000C6173" w:rsidP="0049055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Х201/8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К58,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C6173" w:rsidRPr="001C0D89" w:rsidRDefault="000C6173" w:rsidP="00525BEB">
            <w:pPr>
              <w:spacing w:line="360" w:lineRule="auto"/>
              <w:ind w:left="-108" w:right="-108"/>
              <w:jc w:val="center"/>
              <w:rPr>
                <w:color w:val="FF0000"/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</w:t>
            </w:r>
            <w:r>
              <w:rPr>
                <w:color w:val="FF0000"/>
                <w:sz w:val="24"/>
                <w:szCs w:val="24"/>
              </w:rPr>
              <w:t>14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  <w:p w:rsidR="000C6173" w:rsidRPr="008F458B" w:rsidRDefault="000C6173" w:rsidP="00525BE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C6173" w:rsidRPr="008F458B" w:rsidRDefault="000C6173" w:rsidP="00490551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+5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</w:tr>
      <w:tr w:rsidR="000C6173" w:rsidRPr="008F458B" w:rsidTr="000C6173">
        <w:tc>
          <w:tcPr>
            <w:tcW w:w="817" w:type="dxa"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1.14</w:t>
            </w:r>
          </w:p>
        </w:tc>
        <w:tc>
          <w:tcPr>
            <w:tcW w:w="2552" w:type="dxa"/>
            <w:vMerge/>
            <w:shd w:val="clear" w:color="auto" w:fill="auto"/>
          </w:tcPr>
          <w:p w:rsidR="000C6173" w:rsidRPr="008F458B" w:rsidRDefault="000C6173" w:rsidP="00490551">
            <w:pPr>
              <w:spacing w:line="360" w:lineRule="auto"/>
              <w:ind w:right="-49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Х203/29</w:t>
            </w:r>
          </w:p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Х203/35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</w:tcPr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Х203/8</w:t>
            </w:r>
          </w:p>
        </w:tc>
        <w:tc>
          <w:tcPr>
            <w:tcW w:w="1842" w:type="dxa"/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К53,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</w:t>
            </w:r>
            <w:r>
              <w:rPr>
                <w:color w:val="FF0000"/>
                <w:sz w:val="24"/>
                <w:szCs w:val="24"/>
              </w:rPr>
              <w:t>20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</w:tr>
      <w:tr w:rsidR="000C6173" w:rsidRPr="008F458B" w:rsidTr="000C6173">
        <w:tc>
          <w:tcPr>
            <w:tcW w:w="817" w:type="dxa"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1.15</w:t>
            </w:r>
          </w:p>
        </w:tc>
        <w:tc>
          <w:tcPr>
            <w:tcW w:w="2552" w:type="dxa"/>
            <w:vMerge/>
            <w:shd w:val="clear" w:color="auto" w:fill="auto"/>
          </w:tcPr>
          <w:p w:rsidR="000C6173" w:rsidRPr="008F458B" w:rsidRDefault="000C6173" w:rsidP="00490551">
            <w:pPr>
              <w:spacing w:line="360" w:lineRule="auto"/>
              <w:ind w:right="-49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Х205/29</w:t>
            </w:r>
          </w:p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Х205/35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Х205/8</w:t>
            </w:r>
          </w:p>
        </w:tc>
        <w:tc>
          <w:tcPr>
            <w:tcW w:w="1842" w:type="dxa"/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К55,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</w:t>
            </w:r>
            <w:r>
              <w:rPr>
                <w:color w:val="FF0000"/>
                <w:sz w:val="24"/>
                <w:szCs w:val="24"/>
              </w:rPr>
              <w:t>26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</w:tr>
      <w:tr w:rsidR="000C6173" w:rsidRPr="008F458B" w:rsidTr="000C6173">
        <w:trPr>
          <w:trHeight w:val="717"/>
        </w:trPr>
        <w:tc>
          <w:tcPr>
            <w:tcW w:w="817" w:type="dxa"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1.16</w:t>
            </w:r>
          </w:p>
        </w:tc>
        <w:tc>
          <w:tcPr>
            <w:tcW w:w="2552" w:type="dxa"/>
            <w:vMerge/>
            <w:shd w:val="clear" w:color="auto" w:fill="auto"/>
          </w:tcPr>
          <w:p w:rsidR="000C6173" w:rsidRPr="008F458B" w:rsidRDefault="000C6173" w:rsidP="00490551">
            <w:pPr>
              <w:spacing w:line="360" w:lineRule="auto"/>
              <w:ind w:right="-49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Х201/20</w:t>
            </w:r>
          </w:p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Х201/15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</w:tcPr>
          <w:p w:rsidR="000C6173" w:rsidRDefault="000C6173" w:rsidP="0049055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К10, К11, К12</w:t>
            </w:r>
          </w:p>
          <w:p w:rsidR="000C6173" w:rsidRDefault="000C6173" w:rsidP="00490551">
            <w:pPr>
              <w:spacing w:line="360" w:lineRule="auto"/>
              <w:ind w:left="-108" w:right="-108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0C6173" w:rsidRPr="004D2D5B" w:rsidRDefault="000C6173" w:rsidP="00490551">
            <w:pPr>
              <w:spacing w:line="360" w:lineRule="auto"/>
              <w:ind w:left="-108" w:right="-108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5/29, 5/30, 5/31, 5/32</w:t>
            </w: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Х201/18</w:t>
            </w:r>
          </w:p>
          <w:p w:rsidR="000C6173" w:rsidRPr="008F458B" w:rsidRDefault="000C6173" w:rsidP="00525B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Х202/6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К57,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К109</w:t>
            </w:r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2410" w:type="dxa"/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</w:t>
            </w:r>
            <w:r>
              <w:rPr>
                <w:color w:val="FF0000"/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 xml:space="preserve"> (</w:t>
            </w:r>
            <w:r w:rsidRPr="00304472">
              <w:rPr>
                <w:color w:val="FF0000"/>
                <w:sz w:val="24"/>
                <w:szCs w:val="24"/>
              </w:rPr>
              <w:t>1/5, 1/9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+28 ± 0,03</w:t>
            </w: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</w:tr>
      <w:tr w:rsidR="000C6173" w:rsidRPr="008F458B" w:rsidTr="000C6173">
        <w:tc>
          <w:tcPr>
            <w:tcW w:w="817" w:type="dxa"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1.17</w:t>
            </w:r>
          </w:p>
        </w:tc>
        <w:tc>
          <w:tcPr>
            <w:tcW w:w="2552" w:type="dxa"/>
            <w:vMerge/>
            <w:shd w:val="clear" w:color="auto" w:fill="auto"/>
          </w:tcPr>
          <w:p w:rsidR="000C6173" w:rsidRPr="008F458B" w:rsidRDefault="000C6173" w:rsidP="00490551">
            <w:pPr>
              <w:spacing w:line="360" w:lineRule="auto"/>
              <w:ind w:right="-49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Х203/20</w:t>
            </w:r>
          </w:p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Х203/15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</w:tcPr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Х203/18</w:t>
            </w:r>
          </w:p>
          <w:p w:rsidR="000C6173" w:rsidRPr="008F458B" w:rsidRDefault="000C6173" w:rsidP="00525B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Х204/6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0C6173" w:rsidRDefault="000C6173" w:rsidP="00525BEB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К54,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К110</w:t>
            </w:r>
            <w:r>
              <w:rPr>
                <w:sz w:val="24"/>
                <w:szCs w:val="24"/>
              </w:rPr>
              <w:t>)</w:t>
            </w:r>
          </w:p>
          <w:p w:rsidR="000C6173" w:rsidRPr="008F458B" w:rsidRDefault="000C6173" w:rsidP="00525BE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</w:t>
            </w:r>
            <w:r>
              <w:rPr>
                <w:color w:val="FF0000"/>
                <w:sz w:val="24"/>
                <w:szCs w:val="24"/>
              </w:rPr>
              <w:t>21 (</w:t>
            </w:r>
            <w:r w:rsidRPr="00304472">
              <w:rPr>
                <w:color w:val="FF0000"/>
                <w:sz w:val="24"/>
                <w:szCs w:val="24"/>
              </w:rPr>
              <w:t>1/5, 1/</w:t>
            </w:r>
            <w:r>
              <w:rPr>
                <w:color w:val="FF0000"/>
                <w:sz w:val="24"/>
                <w:szCs w:val="24"/>
              </w:rPr>
              <w:t>11)</w:t>
            </w: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</w:tr>
      <w:tr w:rsidR="000C6173" w:rsidRPr="008F458B" w:rsidTr="000C6173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1.18</w:t>
            </w: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490551">
            <w:pPr>
              <w:spacing w:line="360" w:lineRule="auto"/>
              <w:ind w:right="-49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Х205/20</w:t>
            </w:r>
          </w:p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Х205/15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tcBorders>
              <w:bottom w:val="nil"/>
            </w:tcBorders>
          </w:tcPr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0C6173" w:rsidRPr="008F458B" w:rsidRDefault="000C6173" w:rsidP="0049055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Х205/18</w:t>
            </w:r>
          </w:p>
          <w:p w:rsidR="000C6173" w:rsidRPr="008F458B" w:rsidRDefault="000C6173" w:rsidP="00525B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Х206/6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К56,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К111</w:t>
            </w:r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525BE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</w:t>
            </w:r>
            <w:r>
              <w:rPr>
                <w:color w:val="FF0000"/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 xml:space="preserve"> (</w:t>
            </w:r>
            <w:r w:rsidRPr="00304472">
              <w:rPr>
                <w:color w:val="FF0000"/>
                <w:sz w:val="24"/>
                <w:szCs w:val="24"/>
              </w:rPr>
              <w:t>1/5, 1/</w:t>
            </w:r>
            <w:r>
              <w:rPr>
                <w:color w:val="FF0000"/>
                <w:sz w:val="24"/>
                <w:szCs w:val="24"/>
              </w:rPr>
              <w:t>15)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490551">
            <w:pPr>
              <w:jc w:val="center"/>
              <w:rPr>
                <w:sz w:val="24"/>
                <w:szCs w:val="24"/>
              </w:rPr>
            </w:pPr>
          </w:p>
        </w:tc>
      </w:tr>
      <w:tr w:rsidR="000C6173" w:rsidRPr="008F458B" w:rsidTr="000C6173">
        <w:tc>
          <w:tcPr>
            <w:tcW w:w="817" w:type="dxa"/>
            <w:tcBorders>
              <w:bottom w:val="nil"/>
            </w:tcBorders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auto"/>
          </w:tcPr>
          <w:p w:rsidR="000C6173" w:rsidRPr="008F458B" w:rsidRDefault="000C6173" w:rsidP="00357EDE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транзитных цепей 28 В</w:t>
            </w:r>
          </w:p>
        </w:tc>
        <w:tc>
          <w:tcPr>
            <w:tcW w:w="1559" w:type="dxa"/>
            <w:tcBorders>
              <w:bottom w:val="nil"/>
            </w:tcBorders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0C6173" w:rsidRPr="008F458B" w:rsidRDefault="000C6173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0C6173" w:rsidRPr="008F458B" w:rsidRDefault="000C6173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</w:tcPr>
          <w:p w:rsidR="000C6173" w:rsidRPr="008F458B" w:rsidRDefault="000C6173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:rsidR="000C6173" w:rsidRPr="008F458B" w:rsidRDefault="000C6173" w:rsidP="00F718A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0C6173" w:rsidRPr="008F458B" w:rsidRDefault="000C6173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0C6173" w:rsidRPr="008F458B" w:rsidTr="009844A7">
        <w:trPr>
          <w:trHeight w:val="730"/>
        </w:trPr>
        <w:tc>
          <w:tcPr>
            <w:tcW w:w="817" w:type="dxa"/>
            <w:tcBorders>
              <w:top w:val="nil"/>
            </w:tcBorders>
            <w:shd w:val="clear" w:color="auto" w:fill="auto"/>
          </w:tcPr>
          <w:p w:rsidR="000C6173" w:rsidRPr="008F458B" w:rsidRDefault="000C6173" w:rsidP="009844A7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2.1</w:t>
            </w:r>
          </w:p>
        </w:tc>
        <w:tc>
          <w:tcPr>
            <w:tcW w:w="2552" w:type="dxa"/>
            <w:vMerge w:val="restart"/>
            <w:tcBorders>
              <w:top w:val="nil"/>
            </w:tcBorders>
            <w:shd w:val="clear" w:color="auto" w:fill="auto"/>
          </w:tcPr>
          <w:p w:rsidR="000C6173" w:rsidRPr="008F458B" w:rsidRDefault="000C6173" w:rsidP="00357EDE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1-го канала</w:t>
            </w:r>
          </w:p>
        </w:tc>
        <w:tc>
          <w:tcPr>
            <w:tcW w:w="1559" w:type="dxa"/>
            <w:vMerge w:val="restart"/>
            <w:tcBorders>
              <w:top w:val="nil"/>
            </w:tcBorders>
          </w:tcPr>
          <w:p w:rsidR="000C6173" w:rsidRPr="008F458B" w:rsidRDefault="000C6173" w:rsidP="00246C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Х201/20</w:t>
            </w:r>
          </w:p>
          <w:p w:rsidR="000C6173" w:rsidRPr="008F458B" w:rsidRDefault="000C6173" w:rsidP="00246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Х201/15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0C6173" w:rsidRPr="008F458B" w:rsidRDefault="000C6173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0C6173" w:rsidRPr="008F458B" w:rsidRDefault="000C6173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C6173" w:rsidRPr="008F458B" w:rsidRDefault="000C6173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0C6173" w:rsidRPr="008F458B" w:rsidRDefault="000C6173" w:rsidP="00246C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Х202/2</w:t>
            </w:r>
          </w:p>
          <w:p w:rsidR="000C6173" w:rsidRPr="008F458B" w:rsidRDefault="000C6173" w:rsidP="00246C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Х202/6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0C6173" w:rsidRPr="008F458B" w:rsidRDefault="000C6173" w:rsidP="0001797F">
            <w:pPr>
              <w:spacing w:before="240"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К71,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К109</w:t>
            </w:r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0C6173" w:rsidRPr="008F458B" w:rsidRDefault="000C6173" w:rsidP="00F718AC">
            <w:pPr>
              <w:spacing w:before="240" w:line="360" w:lineRule="auto"/>
              <w:ind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</w:t>
            </w:r>
            <w:r>
              <w:rPr>
                <w:color w:val="FF000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(</w:t>
            </w:r>
            <w:r w:rsidRPr="00304472">
              <w:rPr>
                <w:color w:val="FF0000"/>
                <w:sz w:val="24"/>
                <w:szCs w:val="24"/>
              </w:rPr>
              <w:t>1/5, 1/9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0C6173" w:rsidRPr="008F458B" w:rsidRDefault="000C6173" w:rsidP="00525BEB">
            <w:pPr>
              <w:spacing w:before="240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+28 ± 0,03</w:t>
            </w: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</w:tr>
      <w:tr w:rsidR="000C6173" w:rsidRPr="008F458B" w:rsidTr="000C6173">
        <w:tc>
          <w:tcPr>
            <w:tcW w:w="817" w:type="dxa"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2.2</w:t>
            </w:r>
          </w:p>
        </w:tc>
        <w:tc>
          <w:tcPr>
            <w:tcW w:w="2552" w:type="dxa"/>
            <w:vMerge/>
            <w:shd w:val="clear" w:color="auto" w:fill="auto"/>
          </w:tcPr>
          <w:p w:rsidR="000C6173" w:rsidRPr="008F458B" w:rsidRDefault="000C6173" w:rsidP="00357EDE">
            <w:pPr>
              <w:spacing w:line="360" w:lineRule="auto"/>
              <w:ind w:right="-49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6173" w:rsidRPr="008F458B" w:rsidRDefault="000C6173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6173" w:rsidRPr="008F458B" w:rsidRDefault="000C6173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0C6173" w:rsidRPr="008F458B" w:rsidRDefault="000C6173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Х202/3</w:t>
            </w:r>
          </w:p>
          <w:p w:rsidR="000C6173" w:rsidRPr="008F458B" w:rsidRDefault="000C6173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Х202/7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0C6173" w:rsidRPr="008F458B" w:rsidRDefault="000C6173" w:rsidP="000179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К72,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К112</w:t>
            </w:r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2410" w:type="dxa"/>
            <w:shd w:val="clear" w:color="auto" w:fill="auto"/>
          </w:tcPr>
          <w:p w:rsidR="000C6173" w:rsidRPr="008F458B" w:rsidRDefault="000C6173" w:rsidP="005235C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</w:t>
            </w:r>
            <w:r>
              <w:rPr>
                <w:color w:val="FF0000"/>
                <w:sz w:val="24"/>
                <w:szCs w:val="24"/>
              </w:rPr>
              <w:t>2 (</w:t>
            </w:r>
            <w:r w:rsidRPr="00304472">
              <w:rPr>
                <w:color w:val="FF0000"/>
                <w:sz w:val="24"/>
                <w:szCs w:val="24"/>
              </w:rPr>
              <w:t>1/5, 1/</w:t>
            </w:r>
            <w:r>
              <w:rPr>
                <w:color w:val="FF0000"/>
                <w:sz w:val="24"/>
                <w:szCs w:val="24"/>
              </w:rPr>
              <w:t>10)</w:t>
            </w: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0C6173" w:rsidRPr="008F458B" w:rsidTr="000C6173">
        <w:tc>
          <w:tcPr>
            <w:tcW w:w="817" w:type="dxa"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2.3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0C6173" w:rsidRPr="008F458B" w:rsidRDefault="000C6173" w:rsidP="00357EDE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2-го канала</w:t>
            </w:r>
          </w:p>
        </w:tc>
        <w:tc>
          <w:tcPr>
            <w:tcW w:w="1559" w:type="dxa"/>
            <w:vMerge w:val="restart"/>
          </w:tcPr>
          <w:p w:rsidR="000C6173" w:rsidRPr="008F458B" w:rsidRDefault="000C6173" w:rsidP="00246C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Х203/20</w:t>
            </w:r>
          </w:p>
          <w:p w:rsidR="000C6173" w:rsidRPr="008F458B" w:rsidRDefault="000C6173" w:rsidP="00246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Х203/15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</w:tcPr>
          <w:p w:rsidR="000C6173" w:rsidRPr="008F458B" w:rsidRDefault="000C6173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6173" w:rsidRPr="008F458B" w:rsidRDefault="000C6173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0C6173" w:rsidRPr="008F458B" w:rsidRDefault="000C6173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Х204/2</w:t>
            </w:r>
          </w:p>
          <w:p w:rsidR="000C6173" w:rsidRPr="008F458B" w:rsidRDefault="000C6173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Х204/6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0C6173" w:rsidRPr="008F458B" w:rsidRDefault="000C6173" w:rsidP="000179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К74, К81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К110</w:t>
            </w:r>
            <w:r>
              <w:rPr>
                <w:sz w:val="24"/>
                <w:szCs w:val="24"/>
              </w:rPr>
              <w:t xml:space="preserve">)  </w:t>
            </w:r>
          </w:p>
        </w:tc>
        <w:tc>
          <w:tcPr>
            <w:tcW w:w="2410" w:type="dxa"/>
            <w:shd w:val="clear" w:color="auto" w:fill="auto"/>
          </w:tcPr>
          <w:p w:rsidR="000C6173" w:rsidRPr="008F458B" w:rsidRDefault="000C6173" w:rsidP="00F718AC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</w:t>
            </w:r>
            <w:r>
              <w:rPr>
                <w:color w:val="FF0000"/>
                <w:sz w:val="24"/>
                <w:szCs w:val="24"/>
              </w:rPr>
              <w:t>4 (</w:t>
            </w:r>
            <w:r w:rsidRPr="00304472">
              <w:rPr>
                <w:color w:val="FF0000"/>
                <w:sz w:val="24"/>
                <w:szCs w:val="24"/>
              </w:rPr>
              <w:t>1/5, 1/</w:t>
            </w:r>
            <w:r>
              <w:rPr>
                <w:color w:val="FF0000"/>
                <w:sz w:val="24"/>
                <w:szCs w:val="24"/>
              </w:rPr>
              <w:t>11)</w:t>
            </w: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0C6173" w:rsidRPr="008F458B" w:rsidTr="000C6173">
        <w:tc>
          <w:tcPr>
            <w:tcW w:w="817" w:type="dxa"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2.4</w:t>
            </w:r>
          </w:p>
        </w:tc>
        <w:tc>
          <w:tcPr>
            <w:tcW w:w="2552" w:type="dxa"/>
            <w:vMerge/>
            <w:shd w:val="clear" w:color="auto" w:fill="auto"/>
          </w:tcPr>
          <w:p w:rsidR="000C6173" w:rsidRPr="008F458B" w:rsidRDefault="000C6173" w:rsidP="00357EDE">
            <w:pPr>
              <w:spacing w:line="360" w:lineRule="auto"/>
              <w:ind w:right="-49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6173" w:rsidRPr="008F458B" w:rsidRDefault="000C6173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6173" w:rsidRPr="008F458B" w:rsidRDefault="000C6173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0C6173" w:rsidRPr="008F458B" w:rsidRDefault="000C6173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Х204/3</w:t>
            </w:r>
          </w:p>
          <w:p w:rsidR="000C6173" w:rsidRPr="008F458B" w:rsidRDefault="000C6173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Х204/7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0C6173" w:rsidRPr="008F458B" w:rsidRDefault="000C6173" w:rsidP="000179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К75,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К113</w:t>
            </w:r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2410" w:type="dxa"/>
            <w:shd w:val="clear" w:color="auto" w:fill="auto"/>
          </w:tcPr>
          <w:p w:rsidR="000C6173" w:rsidRPr="008F458B" w:rsidRDefault="000C6173" w:rsidP="000805C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</w:t>
            </w:r>
            <w:r>
              <w:rPr>
                <w:color w:val="FF0000"/>
                <w:sz w:val="24"/>
                <w:szCs w:val="24"/>
              </w:rPr>
              <w:t>5 (</w:t>
            </w:r>
            <w:r w:rsidRPr="00304472">
              <w:rPr>
                <w:color w:val="FF0000"/>
                <w:sz w:val="24"/>
                <w:szCs w:val="24"/>
              </w:rPr>
              <w:t>1/5, 1/</w:t>
            </w:r>
            <w:r>
              <w:rPr>
                <w:color w:val="FF0000"/>
                <w:sz w:val="24"/>
                <w:szCs w:val="24"/>
              </w:rPr>
              <w:t>12)</w:t>
            </w: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0C6173" w:rsidRPr="008F458B" w:rsidTr="000C6173">
        <w:tc>
          <w:tcPr>
            <w:tcW w:w="817" w:type="dxa"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2.5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0C6173" w:rsidRPr="008F458B" w:rsidRDefault="000C6173" w:rsidP="00357EDE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3-го канала</w:t>
            </w:r>
          </w:p>
        </w:tc>
        <w:tc>
          <w:tcPr>
            <w:tcW w:w="1559" w:type="dxa"/>
            <w:vMerge w:val="restart"/>
          </w:tcPr>
          <w:p w:rsidR="000C6173" w:rsidRPr="008F458B" w:rsidRDefault="000C6173" w:rsidP="00246C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Х205/20</w:t>
            </w:r>
          </w:p>
          <w:p w:rsidR="000C6173" w:rsidRPr="008F458B" w:rsidRDefault="000C6173" w:rsidP="00246C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Х205/15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</w:tcPr>
          <w:p w:rsidR="000C6173" w:rsidRPr="008F458B" w:rsidRDefault="000C6173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6173" w:rsidRPr="008F458B" w:rsidRDefault="000C6173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0C6173" w:rsidRPr="008F458B" w:rsidRDefault="000C6173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Х206/2</w:t>
            </w:r>
          </w:p>
          <w:p w:rsidR="000C6173" w:rsidRPr="008F458B" w:rsidRDefault="000C6173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Х206/6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0C6173" w:rsidRPr="008F458B" w:rsidRDefault="000C6173" w:rsidP="000179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К77,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К111</w:t>
            </w:r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2410" w:type="dxa"/>
            <w:shd w:val="clear" w:color="auto" w:fill="auto"/>
          </w:tcPr>
          <w:p w:rsidR="000C6173" w:rsidRPr="008F458B" w:rsidRDefault="000C6173" w:rsidP="000179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</w:t>
            </w:r>
            <w:r>
              <w:rPr>
                <w:color w:val="FF0000"/>
                <w:sz w:val="24"/>
                <w:szCs w:val="24"/>
              </w:rPr>
              <w:t>7 (</w:t>
            </w:r>
            <w:r w:rsidRPr="00304472">
              <w:rPr>
                <w:color w:val="FF0000"/>
                <w:sz w:val="24"/>
                <w:szCs w:val="24"/>
              </w:rPr>
              <w:t>1/5, 1/</w:t>
            </w:r>
            <w:r>
              <w:rPr>
                <w:color w:val="FF0000"/>
                <w:sz w:val="24"/>
                <w:szCs w:val="24"/>
              </w:rPr>
              <w:t>15)</w:t>
            </w: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0C6173" w:rsidRPr="008F458B" w:rsidTr="000C6173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2.6</w:t>
            </w: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Х206/3</w:t>
            </w:r>
          </w:p>
          <w:p w:rsidR="000C6173" w:rsidRPr="008F458B" w:rsidRDefault="000C6173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Х206/7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0179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К78, К81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К114</w:t>
            </w:r>
            <w:r>
              <w:rPr>
                <w:sz w:val="24"/>
                <w:szCs w:val="24"/>
              </w:rPr>
              <w:t xml:space="preserve">)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F718AC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1C0D89">
              <w:rPr>
                <w:color w:val="FF0000"/>
                <w:sz w:val="24"/>
                <w:szCs w:val="24"/>
              </w:rPr>
              <w:t>1/7, 1/8, 2/</w:t>
            </w:r>
            <w:r>
              <w:rPr>
                <w:color w:val="FF0000"/>
                <w:sz w:val="24"/>
                <w:szCs w:val="24"/>
              </w:rPr>
              <w:t>8 (</w:t>
            </w:r>
            <w:r w:rsidRPr="00304472">
              <w:rPr>
                <w:color w:val="FF0000"/>
                <w:sz w:val="24"/>
                <w:szCs w:val="24"/>
              </w:rPr>
              <w:t>1/5, 1/</w:t>
            </w:r>
            <w:r>
              <w:rPr>
                <w:color w:val="FF0000"/>
                <w:sz w:val="24"/>
                <w:szCs w:val="24"/>
              </w:rPr>
              <w:t>14)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6173" w:rsidRPr="008F458B" w:rsidRDefault="000C6173" w:rsidP="000B076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9645F0">
      <w:pPr>
        <w:jc w:val="center"/>
        <w:rPr>
          <w:sz w:val="24"/>
          <w:szCs w:val="24"/>
        </w:rPr>
      </w:pPr>
    </w:p>
    <w:p w:rsidR="009645F0" w:rsidRPr="008F458B" w:rsidRDefault="009645F0" w:rsidP="009645F0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Pr="008F458B">
        <w:rPr>
          <w:sz w:val="28"/>
          <w:szCs w:val="28"/>
        </w:rPr>
        <w:t>Продолжение таблицы А.1</w:t>
      </w:r>
    </w:p>
    <w:tbl>
      <w:tblPr>
        <w:tblW w:w="21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2504"/>
        <w:gridCol w:w="1559"/>
        <w:gridCol w:w="1134"/>
        <w:gridCol w:w="1134"/>
        <w:gridCol w:w="992"/>
        <w:gridCol w:w="1134"/>
        <w:gridCol w:w="1276"/>
        <w:gridCol w:w="1134"/>
        <w:gridCol w:w="1134"/>
        <w:gridCol w:w="1276"/>
        <w:gridCol w:w="1842"/>
        <w:gridCol w:w="2410"/>
        <w:gridCol w:w="1134"/>
        <w:gridCol w:w="1134"/>
        <w:gridCol w:w="992"/>
      </w:tblGrid>
      <w:tr w:rsidR="006C0A48" w:rsidRPr="008F458B" w:rsidTr="00A57C02">
        <w:trPr>
          <w:trHeight w:val="330"/>
        </w:trPr>
        <w:tc>
          <w:tcPr>
            <w:tcW w:w="865" w:type="dxa"/>
            <w:vMerge w:val="restart"/>
            <w:shd w:val="clear" w:color="auto" w:fill="auto"/>
          </w:tcPr>
          <w:p w:rsidR="006C0A48" w:rsidRPr="008F458B" w:rsidRDefault="006C0A48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№ этапа, под-этапа</w:t>
            </w:r>
          </w:p>
        </w:tc>
        <w:tc>
          <w:tcPr>
            <w:tcW w:w="2504" w:type="dxa"/>
            <w:vMerge w:val="restart"/>
            <w:shd w:val="clear" w:color="auto" w:fill="auto"/>
          </w:tcPr>
          <w:p w:rsidR="006C0A48" w:rsidRPr="008F458B" w:rsidRDefault="006C0A48" w:rsidP="00A962CB">
            <w:pPr>
              <w:spacing w:line="276" w:lineRule="auto"/>
              <w:ind w:left="-14" w:right="-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827" w:type="dxa"/>
            <w:gridSpan w:val="3"/>
          </w:tcPr>
          <w:p w:rsidR="006C0A48" w:rsidRPr="008F458B" w:rsidRDefault="006C0A48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5670" w:type="dxa"/>
            <w:gridSpan w:val="5"/>
            <w:shd w:val="clear" w:color="auto" w:fill="auto"/>
          </w:tcPr>
          <w:p w:rsidR="006C0A48" w:rsidRPr="008F458B" w:rsidRDefault="006C0A48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662" w:type="dxa"/>
            <w:gridSpan w:val="4"/>
            <w:shd w:val="clear" w:color="auto" w:fill="auto"/>
          </w:tcPr>
          <w:p w:rsidR="006C0A48" w:rsidRPr="008F458B" w:rsidRDefault="006C0A48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6C0A48" w:rsidRPr="008F458B" w:rsidRDefault="006C0A48" w:rsidP="00A962CB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BC7F1A" w:rsidRPr="008F458B" w:rsidTr="00A57C02">
        <w:tc>
          <w:tcPr>
            <w:tcW w:w="865" w:type="dxa"/>
            <w:vMerge/>
            <w:shd w:val="clear" w:color="auto" w:fill="auto"/>
          </w:tcPr>
          <w:p w:rsidR="00BC7F1A" w:rsidRPr="008F458B" w:rsidRDefault="00BC7F1A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vMerge/>
            <w:shd w:val="clear" w:color="auto" w:fill="auto"/>
          </w:tcPr>
          <w:p w:rsidR="00BC7F1A" w:rsidRPr="008F458B" w:rsidRDefault="00BC7F1A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:rsidR="00BC7F1A" w:rsidRDefault="00BC7F1A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BC7F1A" w:rsidRPr="008F458B" w:rsidRDefault="00BC7F1A" w:rsidP="00A962CB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  <w:r w:rsidRPr="008F45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BC7F1A" w:rsidRDefault="00BC7F1A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457F11" w:rsidRPr="008F458B" w:rsidRDefault="00457F11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Сигнальный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C7F1A" w:rsidRPr="008F458B" w:rsidRDefault="00BC7F1A" w:rsidP="00A962CB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BC7F1A" w:rsidRPr="008F458B" w:rsidRDefault="00BC7F1A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BC7F1A" w:rsidRPr="008F458B" w:rsidRDefault="00BC7F1A" w:rsidP="00A962CB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BC7F1A" w:rsidRPr="008F458B" w:rsidRDefault="00BC7F1A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BC7F1A" w:rsidRPr="008F458B" w:rsidRDefault="00BC7F1A" w:rsidP="00A962CB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BC7F1A" w:rsidRDefault="00BC7F1A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BC7F1A" w:rsidRPr="008F458B" w:rsidRDefault="00BC7F1A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Сигнальный </w:t>
            </w: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BC7F1A" w:rsidRPr="008F458B" w:rsidRDefault="00BC7F1A" w:rsidP="00A962CB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BC7F1A" w:rsidRPr="008F458B" w:rsidRDefault="00BC7F1A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BC7F1A" w:rsidRPr="008F458B" w:rsidRDefault="00BC7F1A" w:rsidP="000D67F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(о</w:t>
            </w:r>
            <w:r w:rsidRPr="008F458B">
              <w:rPr>
                <w:sz w:val="24"/>
                <w:szCs w:val="24"/>
              </w:rPr>
              <w:t>бщий</w:t>
            </w:r>
            <w:r>
              <w:rPr>
                <w:sz w:val="24"/>
                <w:szCs w:val="24"/>
              </w:rPr>
              <w:t>)</w:t>
            </w:r>
            <w:r w:rsidR="000D67F5">
              <w:rPr>
                <w:sz w:val="24"/>
                <w:szCs w:val="24"/>
              </w:rPr>
              <w:t xml:space="preserve"> ключ ААП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C7F1A" w:rsidRPr="008F458B" w:rsidRDefault="00BC7F1A" w:rsidP="00A962CB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Имита-тор </w:t>
            </w:r>
          </w:p>
        </w:tc>
      </w:tr>
      <w:tr w:rsidR="00DC552E" w:rsidRPr="008F458B" w:rsidTr="00A57C02">
        <w:trPr>
          <w:trHeight w:val="406"/>
        </w:trPr>
        <w:tc>
          <w:tcPr>
            <w:tcW w:w="865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C552E" w:rsidRPr="008F458B" w:rsidRDefault="00DC552E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C552E" w:rsidRPr="008F458B" w:rsidRDefault="00DC552E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:rsidR="00DC552E" w:rsidRPr="008F458B" w:rsidRDefault="00DC552E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C552E" w:rsidRPr="008F458B" w:rsidRDefault="00DC552E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C552E" w:rsidRPr="008F458B" w:rsidRDefault="00DC552E" w:rsidP="00A962CB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C552E" w:rsidRPr="008F458B" w:rsidRDefault="00DC552E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DC552E" w:rsidRPr="008F458B" w:rsidRDefault="00DC552E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DC552E" w:rsidRPr="008F458B" w:rsidRDefault="00DC552E" w:rsidP="00A962CB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DC552E" w:rsidRPr="008F458B" w:rsidRDefault="00DC552E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DC552E" w:rsidRPr="008F458B" w:rsidRDefault="00DC552E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DC552E" w:rsidRPr="008F458B" w:rsidRDefault="00DC552E" w:rsidP="00A962CB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C552E" w:rsidRPr="008F458B" w:rsidRDefault="00DC552E" w:rsidP="00A962CB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DC552E" w:rsidRPr="008F458B" w:rsidRDefault="00DC552E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</w:tcPr>
          <w:p w:rsidR="00DC552E" w:rsidRPr="008F458B" w:rsidRDefault="00DC552E" w:rsidP="00A962CB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C552E" w:rsidRPr="008F458B" w:rsidRDefault="00DC552E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C552E" w:rsidRPr="008F458B" w:rsidRDefault="00DC552E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C552E" w:rsidRPr="008F458B" w:rsidRDefault="00DC552E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C552E" w:rsidRPr="008F458B" w:rsidTr="00A57C02">
        <w:tc>
          <w:tcPr>
            <w:tcW w:w="865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DC552E" w:rsidRPr="008F458B" w:rsidRDefault="00DC552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250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DC552E" w:rsidRPr="008F458B" w:rsidRDefault="00DC552E" w:rsidP="00A57C02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1-го канала </w:t>
            </w:r>
          </w:p>
        </w:tc>
        <w:tc>
          <w:tcPr>
            <w:tcW w:w="1559" w:type="dxa"/>
            <w:tcBorders>
              <w:top w:val="double" w:sz="4" w:space="0" w:color="auto"/>
              <w:bottom w:val="nil"/>
            </w:tcBorders>
          </w:tcPr>
          <w:p w:rsidR="00DC552E" w:rsidRPr="008F458B" w:rsidRDefault="00DC552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DC552E" w:rsidRPr="008F458B" w:rsidRDefault="00DC552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DC552E" w:rsidRPr="008F458B" w:rsidRDefault="00DC552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DC552E" w:rsidRPr="008F458B" w:rsidRDefault="00DC552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DC552E" w:rsidRPr="008F458B" w:rsidRDefault="00DC552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DC552E" w:rsidRPr="008F458B" w:rsidRDefault="00DC552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DC552E" w:rsidRPr="008F458B" w:rsidRDefault="00DC552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DC552E" w:rsidRPr="008F458B" w:rsidRDefault="00DC552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DC552E" w:rsidRPr="008F458B" w:rsidRDefault="00DC552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:rsidR="00DC552E" w:rsidRPr="008F458B" w:rsidRDefault="00DC552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DC552E" w:rsidRPr="008F458B" w:rsidRDefault="00DC552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DC552E" w:rsidRPr="008F458B" w:rsidRDefault="00DC552E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DC552E" w:rsidRPr="008F458B" w:rsidRDefault="00DC552E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DC552E" w:rsidRPr="008F458B" w:rsidRDefault="00DC552E" w:rsidP="00FC5DA1">
            <w:pPr>
              <w:jc w:val="center"/>
              <w:rPr>
                <w:sz w:val="24"/>
                <w:szCs w:val="24"/>
              </w:rPr>
            </w:pPr>
          </w:p>
        </w:tc>
      </w:tr>
      <w:tr w:rsidR="009E0A5E" w:rsidRPr="008F458B" w:rsidTr="00E23BD0">
        <w:trPr>
          <w:trHeight w:val="323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3.1</w:t>
            </w:r>
          </w:p>
        </w:tc>
        <w:tc>
          <w:tcPr>
            <w:tcW w:w="2504" w:type="dxa"/>
            <w:tcBorders>
              <w:top w:val="nil"/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КДШ1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9E0A5E" w:rsidRPr="008F458B" w:rsidTr="00E23BD0">
        <w:trPr>
          <w:trHeight w:val="900"/>
        </w:trPr>
        <w:tc>
          <w:tcPr>
            <w:tcW w:w="865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3.1.1</w:t>
            </w:r>
          </w:p>
        </w:tc>
        <w:tc>
          <w:tcPr>
            <w:tcW w:w="2504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напряжения смещения нуля,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см0</w:t>
            </w:r>
          </w:p>
        </w:tc>
        <w:tc>
          <w:tcPr>
            <w:tcW w:w="1559" w:type="dxa"/>
            <w:vMerge w:val="restart"/>
            <w:tcBorders>
              <w:top w:val="nil"/>
            </w:tcBorders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Х201/2, Х201/5, Х201/29</w:t>
            </w:r>
          </w:p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Х201/10, Х201/12, Х201/14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9E0A5E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К1, К4, К7</w:t>
            </w:r>
          </w:p>
          <w:p w:rsidR="009E0A5E" w:rsidRDefault="009E0A5E" w:rsidP="00A57C02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951A6">
              <w:rPr>
                <w:color w:val="FF0000"/>
                <w:sz w:val="24"/>
                <w:szCs w:val="24"/>
              </w:rPr>
              <w:t>5/25</w:t>
            </w:r>
            <w:r>
              <w:rPr>
                <w:color w:val="FF0000"/>
                <w:sz w:val="24"/>
                <w:szCs w:val="24"/>
              </w:rPr>
              <w:t>, 5/24, 5/20, 5/26, 5/21, 5/17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Х212/25</w:t>
            </w:r>
          </w:p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9E0A5E" w:rsidRPr="008951A6" w:rsidRDefault="009E0A5E" w:rsidP="00A57C02">
            <w:pPr>
              <w:spacing w:line="360" w:lineRule="auto"/>
              <w:ind w:left="-108" w:right="-108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К89,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before="120"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4/20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FC5DA1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</w:tr>
      <w:tr w:rsidR="009E0A5E" w:rsidRPr="008F458B" w:rsidTr="00A57C02">
        <w:trPr>
          <w:trHeight w:val="640"/>
        </w:trPr>
        <w:tc>
          <w:tcPr>
            <w:tcW w:w="865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8A4C2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3.1.2</w:t>
            </w:r>
            <w:r w:rsidR="008A4C2A" w:rsidRPr="008A4C2A">
              <w:rPr>
                <w:sz w:val="24"/>
                <w:szCs w:val="24"/>
                <w:vertAlign w:val="superscript"/>
              </w:rPr>
              <w:t>1</w:t>
            </w:r>
            <w:r w:rsidR="008A4C2A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04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559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E0A5E" w:rsidRDefault="009E0A5E" w:rsidP="006A2252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CD39C9">
              <w:rPr>
                <w:sz w:val="24"/>
                <w:szCs w:val="24"/>
              </w:rPr>
              <w:t>К112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128, 51, 52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2/28, 1/8, 1/7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1E70F5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</w:tr>
      <w:tr w:rsidR="009E0A5E" w:rsidRPr="008F458B" w:rsidTr="00A57C02">
        <w:trPr>
          <w:trHeight w:val="607"/>
        </w:trPr>
        <w:tc>
          <w:tcPr>
            <w:tcW w:w="865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3.1.3</w:t>
            </w:r>
          </w:p>
        </w:tc>
        <w:tc>
          <w:tcPr>
            <w:tcW w:w="2504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559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Х202/27</w:t>
            </w:r>
          </w:p>
        </w:tc>
        <w:tc>
          <w:tcPr>
            <w:tcW w:w="1134" w:type="dxa"/>
            <w:shd w:val="clear" w:color="auto" w:fill="auto"/>
          </w:tcPr>
          <w:p w:rsidR="009E0A5E" w:rsidRDefault="009E0A5E" w:rsidP="006A2252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К15, К112</w:t>
            </w:r>
          </w:p>
        </w:tc>
        <w:tc>
          <w:tcPr>
            <w:tcW w:w="1276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73, 51, 52</w:t>
            </w: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Х212/25</w:t>
            </w:r>
          </w:p>
          <w:p w:rsidR="009E0A5E" w:rsidRPr="008F458B" w:rsidRDefault="009E0A5E" w:rsidP="00A57C0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К89,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4/20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9E0A5E" w:rsidRPr="008F458B" w:rsidRDefault="009E0A5E" w:rsidP="001E70F5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0,03</w:t>
            </w: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</w:tr>
      <w:tr w:rsidR="009E0A5E" w:rsidRPr="008F458B" w:rsidTr="00A57C02">
        <w:trPr>
          <w:trHeight w:val="607"/>
        </w:trPr>
        <w:tc>
          <w:tcPr>
            <w:tcW w:w="865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3.1.4</w:t>
            </w:r>
            <w:r w:rsidR="008A4C2A" w:rsidRPr="008A4C2A">
              <w:rPr>
                <w:sz w:val="24"/>
                <w:szCs w:val="24"/>
                <w:vertAlign w:val="superscript"/>
              </w:rPr>
              <w:t>1</w:t>
            </w:r>
            <w:r w:rsidR="008A4C2A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04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559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9E0A5E" w:rsidRDefault="009E0A5E" w:rsidP="006A2252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276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128, 51, 52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2/28, 1/8, 1/7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9E0A5E" w:rsidRPr="008F458B" w:rsidRDefault="009E0A5E" w:rsidP="001E70F5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</w:tr>
      <w:tr w:rsidR="009E0A5E" w:rsidRPr="008F458B" w:rsidTr="00A57C02">
        <w:trPr>
          <w:trHeight w:val="607"/>
        </w:trPr>
        <w:tc>
          <w:tcPr>
            <w:tcW w:w="865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3.1.5</w:t>
            </w:r>
          </w:p>
        </w:tc>
        <w:tc>
          <w:tcPr>
            <w:tcW w:w="2504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559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Х202/27</w:t>
            </w:r>
          </w:p>
        </w:tc>
        <w:tc>
          <w:tcPr>
            <w:tcW w:w="1134" w:type="dxa"/>
            <w:shd w:val="clear" w:color="auto" w:fill="auto"/>
          </w:tcPr>
          <w:p w:rsidR="009E0A5E" w:rsidRDefault="009E0A5E" w:rsidP="006A2252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К15, К112</w:t>
            </w:r>
          </w:p>
        </w:tc>
        <w:tc>
          <w:tcPr>
            <w:tcW w:w="1276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73, 51, 52</w:t>
            </w: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Х212/25</w:t>
            </w:r>
          </w:p>
          <w:p w:rsidR="009E0A5E" w:rsidRPr="008F458B" w:rsidRDefault="009E0A5E" w:rsidP="00A57C0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К89,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4/20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9E0A5E" w:rsidRPr="008F458B" w:rsidRDefault="009E0A5E" w:rsidP="00E23BD0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E23BD0">
              <w:rPr>
                <w:color w:val="7030A0"/>
                <w:sz w:val="24"/>
                <w:szCs w:val="24"/>
              </w:rPr>
              <w:t>1,</w:t>
            </w:r>
            <w:r w:rsidR="00E23BD0" w:rsidRPr="00E23BD0">
              <w:rPr>
                <w:color w:val="7030A0"/>
                <w:sz w:val="24"/>
                <w:szCs w:val="24"/>
              </w:rPr>
              <w:t>39</w:t>
            </w:r>
            <w:r w:rsidRPr="00E23BD0">
              <w:rPr>
                <w:color w:val="7030A0"/>
                <w:sz w:val="24"/>
                <w:szCs w:val="24"/>
              </w:rPr>
              <w:t xml:space="preserve"> ± 0,05</w:t>
            </w: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</w:tr>
      <w:tr w:rsidR="009E0A5E" w:rsidRPr="008F458B" w:rsidTr="00A57C02">
        <w:trPr>
          <w:trHeight w:val="607"/>
        </w:trPr>
        <w:tc>
          <w:tcPr>
            <w:tcW w:w="865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3.1.6</w:t>
            </w:r>
            <w:r w:rsidR="008A4C2A" w:rsidRPr="008A4C2A">
              <w:rPr>
                <w:sz w:val="24"/>
                <w:szCs w:val="24"/>
                <w:vertAlign w:val="superscript"/>
              </w:rPr>
              <w:t>1</w:t>
            </w:r>
            <w:r w:rsidR="008A4C2A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04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559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9E0A5E" w:rsidRDefault="009E0A5E" w:rsidP="006A2252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276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128, 51, 52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2/28, 1/8, 1/7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9E0A5E" w:rsidRPr="008F458B" w:rsidRDefault="009E0A5E" w:rsidP="0092484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</w:tr>
      <w:tr w:rsidR="009E0A5E" w:rsidRPr="008F458B" w:rsidTr="008A4C2A">
        <w:trPr>
          <w:trHeight w:val="804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3.1.7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559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Х202/27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9E0A5E" w:rsidRDefault="009E0A5E" w:rsidP="006A2252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73, 51, 52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Х212/25</w:t>
            </w:r>
          </w:p>
          <w:p w:rsidR="009E0A5E" w:rsidRPr="008F458B" w:rsidRDefault="009E0A5E" w:rsidP="00A57C0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К89,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4/20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E23BD0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E23BD0">
              <w:rPr>
                <w:color w:val="7030A0"/>
                <w:sz w:val="24"/>
                <w:szCs w:val="24"/>
              </w:rPr>
              <w:t>2,</w:t>
            </w:r>
            <w:r w:rsidR="00E23BD0" w:rsidRPr="00E23BD0">
              <w:rPr>
                <w:color w:val="7030A0"/>
                <w:sz w:val="24"/>
                <w:szCs w:val="24"/>
              </w:rPr>
              <w:t>78</w:t>
            </w:r>
            <w:r w:rsidRPr="00E23BD0">
              <w:rPr>
                <w:color w:val="7030A0"/>
                <w:sz w:val="24"/>
                <w:szCs w:val="24"/>
              </w:rPr>
              <w:t xml:space="preserve"> ± 0,08</w:t>
            </w: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</w:tr>
      <w:tr w:rsidR="009E0A5E" w:rsidRPr="008F458B" w:rsidTr="00A57C02">
        <w:trPr>
          <w:trHeight w:val="424"/>
        </w:trPr>
        <w:tc>
          <w:tcPr>
            <w:tcW w:w="865" w:type="dxa"/>
            <w:tcBorders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3.2</w:t>
            </w:r>
          </w:p>
        </w:tc>
        <w:tc>
          <w:tcPr>
            <w:tcW w:w="2504" w:type="dxa"/>
            <w:tcBorders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КДШ2</w:t>
            </w:r>
          </w:p>
        </w:tc>
        <w:tc>
          <w:tcPr>
            <w:tcW w:w="1559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</w:tr>
      <w:tr w:rsidR="009E0A5E" w:rsidRPr="008F458B" w:rsidTr="00A57C02">
        <w:trPr>
          <w:trHeight w:val="607"/>
        </w:trPr>
        <w:tc>
          <w:tcPr>
            <w:tcW w:w="865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3.2.1</w:t>
            </w:r>
          </w:p>
        </w:tc>
        <w:tc>
          <w:tcPr>
            <w:tcW w:w="2504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напряжения смещения нуля,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см0</w:t>
            </w:r>
          </w:p>
        </w:tc>
        <w:tc>
          <w:tcPr>
            <w:tcW w:w="1559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Х212/27</w:t>
            </w:r>
          </w:p>
          <w:p w:rsidR="009E0A5E" w:rsidRPr="008F458B" w:rsidRDefault="009E0A5E" w:rsidP="00A57C0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К90,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4/21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FC5DA1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</w:tr>
      <w:tr w:rsidR="009E0A5E" w:rsidRPr="008F458B" w:rsidTr="00A57C02">
        <w:trPr>
          <w:trHeight w:val="607"/>
        </w:trPr>
        <w:tc>
          <w:tcPr>
            <w:tcW w:w="865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3.2.2</w:t>
            </w:r>
            <w:r w:rsidR="008A4C2A" w:rsidRPr="008A4C2A">
              <w:rPr>
                <w:sz w:val="24"/>
                <w:szCs w:val="24"/>
                <w:vertAlign w:val="superscript"/>
              </w:rPr>
              <w:t>1</w:t>
            </w:r>
            <w:r w:rsidR="008A4C2A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04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559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E0A5E" w:rsidRDefault="009E0A5E" w:rsidP="006A2252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128, 51, 52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2/28, 1/8, 1/7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E0A5E" w:rsidRPr="008F458B" w:rsidRDefault="009E0A5E" w:rsidP="0092484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</w:tr>
      <w:tr w:rsidR="009E0A5E" w:rsidRPr="008F458B" w:rsidTr="00A57C02">
        <w:trPr>
          <w:trHeight w:val="607"/>
        </w:trPr>
        <w:tc>
          <w:tcPr>
            <w:tcW w:w="865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3.2.3</w:t>
            </w:r>
          </w:p>
        </w:tc>
        <w:tc>
          <w:tcPr>
            <w:tcW w:w="2504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559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E0A5E" w:rsidRPr="008F458B" w:rsidRDefault="009E0A5E" w:rsidP="006A225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Х202/24</w:t>
            </w:r>
          </w:p>
        </w:tc>
        <w:tc>
          <w:tcPr>
            <w:tcW w:w="1134" w:type="dxa"/>
            <w:shd w:val="clear" w:color="auto" w:fill="auto"/>
          </w:tcPr>
          <w:p w:rsidR="009E0A5E" w:rsidRDefault="009E0A5E" w:rsidP="006A2252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К14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72, 51, 52</w:t>
            </w: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Х212/27</w:t>
            </w:r>
          </w:p>
          <w:p w:rsidR="009E0A5E" w:rsidRPr="008F458B" w:rsidRDefault="009E0A5E" w:rsidP="00A57C0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К90,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9E0A5E" w:rsidRPr="008F458B" w:rsidRDefault="009E0A5E" w:rsidP="00A57C0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4/21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9E0A5E" w:rsidRPr="008F458B" w:rsidRDefault="009E0A5E" w:rsidP="00834C6C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0,03</w:t>
            </w:r>
          </w:p>
        </w:tc>
        <w:tc>
          <w:tcPr>
            <w:tcW w:w="1134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E0A5E" w:rsidRPr="008F458B" w:rsidRDefault="009E0A5E" w:rsidP="00FC5DA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9645F0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Pr="008F458B">
        <w:rPr>
          <w:sz w:val="28"/>
          <w:szCs w:val="28"/>
        </w:rPr>
        <w:t>Продолжение таблицы А.1</w:t>
      </w:r>
    </w:p>
    <w:tbl>
      <w:tblPr>
        <w:tblW w:w="21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2504"/>
        <w:gridCol w:w="1559"/>
        <w:gridCol w:w="1134"/>
        <w:gridCol w:w="1134"/>
        <w:gridCol w:w="992"/>
        <w:gridCol w:w="1134"/>
        <w:gridCol w:w="1276"/>
        <w:gridCol w:w="1134"/>
        <w:gridCol w:w="1134"/>
        <w:gridCol w:w="1276"/>
        <w:gridCol w:w="1842"/>
        <w:gridCol w:w="2410"/>
        <w:gridCol w:w="1134"/>
        <w:gridCol w:w="1134"/>
        <w:gridCol w:w="992"/>
      </w:tblGrid>
      <w:tr w:rsidR="009E0A5E" w:rsidRPr="008F458B" w:rsidTr="00AC6C84">
        <w:trPr>
          <w:trHeight w:val="422"/>
        </w:trPr>
        <w:tc>
          <w:tcPr>
            <w:tcW w:w="865" w:type="dxa"/>
            <w:vMerge w:val="restart"/>
            <w:shd w:val="clear" w:color="auto" w:fill="auto"/>
          </w:tcPr>
          <w:p w:rsidR="009E0A5E" w:rsidRPr="008F458B" w:rsidRDefault="009E0A5E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504" w:type="dxa"/>
            <w:vMerge w:val="restart"/>
            <w:shd w:val="clear" w:color="auto" w:fill="auto"/>
          </w:tcPr>
          <w:p w:rsidR="009E0A5E" w:rsidRPr="008F458B" w:rsidRDefault="009E0A5E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827" w:type="dxa"/>
            <w:gridSpan w:val="3"/>
          </w:tcPr>
          <w:p w:rsidR="009E0A5E" w:rsidRPr="008F458B" w:rsidRDefault="009E0A5E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5670" w:type="dxa"/>
            <w:gridSpan w:val="5"/>
            <w:shd w:val="clear" w:color="auto" w:fill="auto"/>
          </w:tcPr>
          <w:p w:rsidR="009E0A5E" w:rsidRPr="008F458B" w:rsidRDefault="009E0A5E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662" w:type="dxa"/>
            <w:gridSpan w:val="4"/>
            <w:shd w:val="clear" w:color="auto" w:fill="auto"/>
          </w:tcPr>
          <w:p w:rsidR="009E0A5E" w:rsidRPr="008F458B" w:rsidRDefault="009E0A5E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9E0A5E" w:rsidRPr="008F458B" w:rsidRDefault="009E0A5E" w:rsidP="00A962CB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AC6C84" w:rsidRPr="008F458B" w:rsidTr="00AC6C84">
        <w:tc>
          <w:tcPr>
            <w:tcW w:w="865" w:type="dxa"/>
            <w:vMerge/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vMerge/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AC6C84" w:rsidRDefault="00AC6C84" w:rsidP="00A962CB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AC6C84" w:rsidRPr="008F458B" w:rsidRDefault="00AC6C84" w:rsidP="00A962CB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бщий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gridSpan w:val="2"/>
          </w:tcPr>
          <w:p w:rsidR="00AC6C84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Сигнальный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AC6C84" w:rsidRPr="008F458B" w:rsidRDefault="00AC6C84" w:rsidP="00A962CB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</w:t>
            </w:r>
            <w:r>
              <w:rPr>
                <w:sz w:val="24"/>
                <w:szCs w:val="24"/>
              </w:rPr>
              <w:t>ь. 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AC6C84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</w:t>
            </w:r>
            <w:r>
              <w:rPr>
                <w:sz w:val="24"/>
                <w:szCs w:val="24"/>
              </w:rPr>
              <w:t>ь. 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C6C84" w:rsidRPr="008F458B" w:rsidRDefault="00AC6C84" w:rsidP="000D67F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(об</w:t>
            </w:r>
            <w:r w:rsidRPr="008F458B">
              <w:rPr>
                <w:sz w:val="24"/>
                <w:szCs w:val="24"/>
              </w:rPr>
              <w:t>щий</w:t>
            </w:r>
            <w:r>
              <w:rPr>
                <w:sz w:val="24"/>
                <w:szCs w:val="24"/>
              </w:rPr>
              <w:t>)</w:t>
            </w:r>
            <w:r w:rsidR="000D67F5">
              <w:rPr>
                <w:sz w:val="24"/>
                <w:szCs w:val="24"/>
              </w:rPr>
              <w:t xml:space="preserve"> ключ ААП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AC6C84" w:rsidRPr="008F458B" w:rsidTr="006B5833">
        <w:trPr>
          <w:trHeight w:val="406"/>
        </w:trPr>
        <w:tc>
          <w:tcPr>
            <w:tcW w:w="865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:rsidR="00AC6C84" w:rsidRPr="008F458B" w:rsidRDefault="00AC6C84" w:rsidP="00A962CB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AC6C84" w:rsidRPr="008F458B" w:rsidRDefault="00AC6C84" w:rsidP="00A962CB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C6C84" w:rsidRPr="008F458B" w:rsidRDefault="00AC6C84" w:rsidP="00A962C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C6C84" w:rsidRPr="008F458B" w:rsidTr="006B5833">
        <w:tc>
          <w:tcPr>
            <w:tcW w:w="86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FC5DA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3.2.4</w:t>
            </w:r>
            <w:r w:rsidR="008A4C2A" w:rsidRPr="008A4C2A">
              <w:rPr>
                <w:sz w:val="24"/>
                <w:szCs w:val="24"/>
                <w:vertAlign w:val="superscript"/>
              </w:rPr>
              <w:t>1</w:t>
            </w:r>
            <w:r w:rsidR="008A4C2A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0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FC5DA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</w:tcBorders>
          </w:tcPr>
          <w:p w:rsidR="00AC6C84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Х201/2, Х201/5, Х201/29</w:t>
            </w:r>
          </w:p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Х201/10, Х201/12, Х201/14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AC6C84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К1, К4, К7</w:t>
            </w:r>
          </w:p>
          <w:p w:rsidR="00AC6C84" w:rsidRDefault="00AC6C84" w:rsidP="00AC6C8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951A6">
              <w:rPr>
                <w:color w:val="FF0000"/>
                <w:sz w:val="24"/>
                <w:szCs w:val="24"/>
              </w:rPr>
              <w:t>5/25</w:t>
            </w:r>
            <w:r>
              <w:rPr>
                <w:color w:val="FF0000"/>
                <w:sz w:val="24"/>
                <w:szCs w:val="24"/>
              </w:rPr>
              <w:t>, 5/24, 5/20, 5/26, 5/21, 5/17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</w:tcPr>
          <w:p w:rsidR="00AC6C84" w:rsidRDefault="00AC6C84" w:rsidP="00AC6C8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ind w:left="-179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128, 51, 52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2/28, 1/8, 1/7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9E0A5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 ± 0,02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AC6C84" w:rsidRPr="008F458B" w:rsidRDefault="00AC6C84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AC6C84" w:rsidRPr="008F458B" w:rsidRDefault="00AC6C84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AC6C84" w:rsidRPr="008F458B" w:rsidTr="006B5833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FC5DA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3.2.5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FC5DA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559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Х202/24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AC6C84" w:rsidRDefault="00AC6C84" w:rsidP="00AC6C8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ind w:left="-179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72, 51, 52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Х212/27</w:t>
            </w:r>
          </w:p>
          <w:p w:rsidR="00AC6C84" w:rsidRPr="008F458B" w:rsidRDefault="00AC6C84" w:rsidP="00E95FC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К90,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4/21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F2188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F21886">
              <w:rPr>
                <w:color w:val="7030A0"/>
                <w:sz w:val="24"/>
                <w:szCs w:val="24"/>
              </w:rPr>
              <w:t>1,</w:t>
            </w:r>
            <w:r w:rsidR="00F21886" w:rsidRPr="00F21886">
              <w:rPr>
                <w:color w:val="7030A0"/>
                <w:sz w:val="24"/>
                <w:szCs w:val="24"/>
              </w:rPr>
              <w:t>39</w:t>
            </w:r>
            <w:r w:rsidRPr="00F21886">
              <w:rPr>
                <w:color w:val="7030A0"/>
                <w:sz w:val="24"/>
                <w:szCs w:val="24"/>
              </w:rPr>
              <w:t xml:space="preserve"> ± 0,05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C6C84" w:rsidRPr="008F458B" w:rsidRDefault="00AC6C84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C6C84" w:rsidRPr="008F458B" w:rsidTr="006B5833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FC5DA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3.2.6</w:t>
            </w:r>
            <w:r w:rsidR="008A4C2A" w:rsidRPr="008A4C2A">
              <w:rPr>
                <w:sz w:val="24"/>
                <w:szCs w:val="24"/>
                <w:vertAlign w:val="superscript"/>
              </w:rPr>
              <w:t>1</w:t>
            </w:r>
            <w:r w:rsidR="008A4C2A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FC5DA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559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AC6C84" w:rsidRDefault="00AC6C84" w:rsidP="00AC6C8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ind w:left="-179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128, 51, 52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2/28, 1/8, 1/7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F2188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C6C84" w:rsidRPr="008F458B" w:rsidRDefault="00AC6C84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C6C84" w:rsidRPr="008F458B" w:rsidTr="009844A7">
        <w:trPr>
          <w:trHeight w:val="510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FC5DA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3.2.7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FC5DA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559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Х202/24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C6C84" w:rsidRDefault="00AC6C84" w:rsidP="00AC6C8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ind w:left="-179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72, 51, 52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Х212/27</w:t>
            </w:r>
          </w:p>
          <w:p w:rsidR="00AC6C84" w:rsidRPr="008F458B" w:rsidRDefault="00AC6C84" w:rsidP="00E95FC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К90,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E95FC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4/21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F2188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F21886">
              <w:rPr>
                <w:color w:val="7030A0"/>
                <w:sz w:val="24"/>
                <w:szCs w:val="24"/>
              </w:rPr>
              <w:t>2,</w:t>
            </w:r>
            <w:r w:rsidR="00F21886" w:rsidRPr="00F21886">
              <w:rPr>
                <w:color w:val="7030A0"/>
                <w:sz w:val="24"/>
                <w:szCs w:val="24"/>
              </w:rPr>
              <w:t>78</w:t>
            </w:r>
            <w:r w:rsidRPr="00F21886">
              <w:rPr>
                <w:color w:val="7030A0"/>
                <w:sz w:val="24"/>
                <w:szCs w:val="24"/>
              </w:rPr>
              <w:t xml:space="preserve"> ± 0,08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C6C84" w:rsidRPr="008F458B" w:rsidRDefault="00AC6C84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C6C84" w:rsidRPr="008F458B" w:rsidTr="009844A7">
        <w:trPr>
          <w:trHeight w:val="441"/>
        </w:trPr>
        <w:tc>
          <w:tcPr>
            <w:tcW w:w="865" w:type="dxa"/>
            <w:tcBorders>
              <w:bottom w:val="nil"/>
            </w:tcBorders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3.3</w:t>
            </w:r>
          </w:p>
        </w:tc>
        <w:tc>
          <w:tcPr>
            <w:tcW w:w="2504" w:type="dxa"/>
            <w:tcBorders>
              <w:bottom w:val="nil"/>
            </w:tcBorders>
            <w:shd w:val="clear" w:color="auto" w:fill="auto"/>
          </w:tcPr>
          <w:p w:rsidR="00AC6C84" w:rsidRPr="008F458B" w:rsidRDefault="00AC6C84" w:rsidP="006568A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КДВ1</w:t>
            </w:r>
          </w:p>
        </w:tc>
        <w:tc>
          <w:tcPr>
            <w:tcW w:w="1559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9844A7" w:rsidRDefault="009844A7" w:rsidP="009844A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C6C84" w:rsidRPr="008F458B" w:rsidTr="009844A7">
        <w:trPr>
          <w:trHeight w:val="607"/>
        </w:trPr>
        <w:tc>
          <w:tcPr>
            <w:tcW w:w="865" w:type="dxa"/>
            <w:tcBorders>
              <w:top w:val="nil"/>
            </w:tcBorders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3.3.1</w:t>
            </w:r>
          </w:p>
        </w:tc>
        <w:tc>
          <w:tcPr>
            <w:tcW w:w="2504" w:type="dxa"/>
            <w:tcBorders>
              <w:top w:val="nil"/>
            </w:tcBorders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напряжения смещения нуля,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см0</w:t>
            </w:r>
          </w:p>
        </w:tc>
        <w:tc>
          <w:tcPr>
            <w:tcW w:w="1559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AC6C84" w:rsidRPr="008F458B" w:rsidRDefault="00BD64E8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Х212/29</w:t>
            </w:r>
          </w:p>
          <w:p w:rsidR="00AC6C84" w:rsidRPr="008F458B" w:rsidRDefault="00AC6C84" w:rsidP="00C84E6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К91,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4/22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C6C84" w:rsidRPr="008F458B" w:rsidTr="006B5833">
        <w:trPr>
          <w:trHeight w:val="607"/>
        </w:trPr>
        <w:tc>
          <w:tcPr>
            <w:tcW w:w="865" w:type="dxa"/>
            <w:tcBorders>
              <w:top w:val="nil"/>
            </w:tcBorders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3.3.2</w:t>
            </w:r>
            <w:r w:rsidR="008A4C2A" w:rsidRPr="008A4C2A">
              <w:rPr>
                <w:sz w:val="24"/>
                <w:szCs w:val="24"/>
                <w:vertAlign w:val="superscript"/>
              </w:rPr>
              <w:t>1</w:t>
            </w:r>
            <w:r w:rsidR="008A4C2A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04" w:type="dxa"/>
            <w:tcBorders>
              <w:top w:val="nil"/>
            </w:tcBorders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559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AC6C84" w:rsidRDefault="00AC6C84" w:rsidP="00AC6C8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128, 51, 52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2/28, 1/8, 1/7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C6C84" w:rsidRPr="008F458B" w:rsidTr="006B5833">
        <w:trPr>
          <w:trHeight w:val="607"/>
        </w:trPr>
        <w:tc>
          <w:tcPr>
            <w:tcW w:w="865" w:type="dxa"/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3.3.3</w:t>
            </w:r>
          </w:p>
        </w:tc>
        <w:tc>
          <w:tcPr>
            <w:tcW w:w="2504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559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Х202/30</w:t>
            </w:r>
          </w:p>
        </w:tc>
        <w:tc>
          <w:tcPr>
            <w:tcW w:w="1134" w:type="dxa"/>
            <w:shd w:val="clear" w:color="auto" w:fill="auto"/>
          </w:tcPr>
          <w:p w:rsidR="00AC6C84" w:rsidRDefault="00AC6C84" w:rsidP="00AC6C8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К16</w:t>
            </w:r>
          </w:p>
        </w:tc>
        <w:tc>
          <w:tcPr>
            <w:tcW w:w="1276" w:type="dxa"/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74, 51, 52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Х212/29</w:t>
            </w:r>
          </w:p>
          <w:p w:rsidR="00AC6C84" w:rsidRPr="008F458B" w:rsidRDefault="00AC6C84" w:rsidP="00C84E6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К91, К82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4/22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0,03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C6C84" w:rsidRPr="008F458B" w:rsidTr="006B5833">
        <w:trPr>
          <w:trHeight w:val="607"/>
        </w:trPr>
        <w:tc>
          <w:tcPr>
            <w:tcW w:w="865" w:type="dxa"/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3.3.4</w:t>
            </w:r>
            <w:r w:rsidR="008A4C2A" w:rsidRPr="008A4C2A">
              <w:rPr>
                <w:sz w:val="24"/>
                <w:szCs w:val="24"/>
                <w:vertAlign w:val="superscript"/>
              </w:rPr>
              <w:t>1</w:t>
            </w:r>
            <w:r w:rsidR="008A4C2A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04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559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AC6C84" w:rsidRDefault="00AC6C84" w:rsidP="00AC6C8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276" w:type="dxa"/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128, 51, 52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2/28, 1/8, 1/7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C6C84" w:rsidRPr="008F458B" w:rsidTr="006B5833">
        <w:trPr>
          <w:trHeight w:val="607"/>
        </w:trPr>
        <w:tc>
          <w:tcPr>
            <w:tcW w:w="865" w:type="dxa"/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3.3.5</w:t>
            </w:r>
          </w:p>
        </w:tc>
        <w:tc>
          <w:tcPr>
            <w:tcW w:w="2504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559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Х202/30</w:t>
            </w:r>
          </w:p>
        </w:tc>
        <w:tc>
          <w:tcPr>
            <w:tcW w:w="1134" w:type="dxa"/>
            <w:shd w:val="clear" w:color="auto" w:fill="auto"/>
          </w:tcPr>
          <w:p w:rsidR="00AC6C84" w:rsidRDefault="00AC6C84" w:rsidP="00AC6C8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К16</w:t>
            </w:r>
          </w:p>
        </w:tc>
        <w:tc>
          <w:tcPr>
            <w:tcW w:w="1276" w:type="dxa"/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74, 51, 52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Х212/29</w:t>
            </w:r>
          </w:p>
          <w:p w:rsidR="00AC6C84" w:rsidRPr="008F458B" w:rsidRDefault="00AC6C84" w:rsidP="00C84E6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К91, К82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4/22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AC6C84" w:rsidRPr="008F458B" w:rsidRDefault="00AC6C84" w:rsidP="002C521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C5214">
              <w:rPr>
                <w:color w:val="7030A0"/>
                <w:sz w:val="24"/>
                <w:szCs w:val="24"/>
              </w:rPr>
              <w:t>1,</w:t>
            </w:r>
            <w:r w:rsidR="002C5214" w:rsidRPr="002C5214">
              <w:rPr>
                <w:color w:val="7030A0"/>
                <w:sz w:val="24"/>
                <w:szCs w:val="24"/>
              </w:rPr>
              <w:t>39</w:t>
            </w:r>
            <w:r w:rsidRPr="002C5214">
              <w:rPr>
                <w:color w:val="7030A0"/>
                <w:sz w:val="24"/>
                <w:szCs w:val="24"/>
              </w:rPr>
              <w:t xml:space="preserve"> ± 0,05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C6C84" w:rsidRPr="008F458B" w:rsidTr="006B5833">
        <w:trPr>
          <w:trHeight w:val="607"/>
        </w:trPr>
        <w:tc>
          <w:tcPr>
            <w:tcW w:w="865" w:type="dxa"/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3.3.6</w:t>
            </w:r>
            <w:r w:rsidR="008A4C2A" w:rsidRPr="008A4C2A">
              <w:rPr>
                <w:sz w:val="24"/>
                <w:szCs w:val="24"/>
                <w:vertAlign w:val="superscript"/>
              </w:rPr>
              <w:t>1</w:t>
            </w:r>
            <w:r w:rsidR="008A4C2A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04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559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AC6C84" w:rsidRDefault="00AC6C84" w:rsidP="00AC6C8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276" w:type="dxa"/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128, 51, 52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2/28, 1/8, 1/7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C6C84" w:rsidRPr="008F458B" w:rsidTr="006B5833">
        <w:trPr>
          <w:trHeight w:val="607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3.3.7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559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6C84" w:rsidRPr="008F458B" w:rsidRDefault="00AC6C84" w:rsidP="00AC6C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B707F8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Х202/30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C6C84" w:rsidRDefault="00AC6C84" w:rsidP="00AC6C8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AC6C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74, 51, 52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Х212/29</w:t>
            </w:r>
          </w:p>
          <w:p w:rsidR="00AC6C84" w:rsidRPr="008F458B" w:rsidRDefault="00AC6C84" w:rsidP="00C84E6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К91, К82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4/22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C6C84" w:rsidRPr="008F458B" w:rsidRDefault="00AC6C84" w:rsidP="002C521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C5214">
              <w:rPr>
                <w:color w:val="7030A0"/>
                <w:sz w:val="24"/>
                <w:szCs w:val="24"/>
              </w:rPr>
              <w:t>2,</w:t>
            </w:r>
            <w:r w:rsidR="002C5214" w:rsidRPr="002C5214">
              <w:rPr>
                <w:color w:val="7030A0"/>
                <w:sz w:val="24"/>
                <w:szCs w:val="24"/>
              </w:rPr>
              <w:t>78</w:t>
            </w:r>
            <w:r w:rsidRPr="002C5214">
              <w:rPr>
                <w:color w:val="7030A0"/>
                <w:sz w:val="24"/>
                <w:szCs w:val="24"/>
              </w:rPr>
              <w:t xml:space="preserve"> ± 0,08</w:t>
            </w:r>
          </w:p>
        </w:tc>
        <w:tc>
          <w:tcPr>
            <w:tcW w:w="1134" w:type="dxa"/>
            <w:vMerge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C6C84" w:rsidRPr="008F458B" w:rsidRDefault="00AC6C84" w:rsidP="00C84E6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9645F0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2504"/>
        <w:gridCol w:w="1559"/>
        <w:gridCol w:w="1134"/>
        <w:gridCol w:w="1134"/>
        <w:gridCol w:w="992"/>
        <w:gridCol w:w="1134"/>
        <w:gridCol w:w="1276"/>
        <w:gridCol w:w="1134"/>
        <w:gridCol w:w="1276"/>
        <w:gridCol w:w="1134"/>
        <w:gridCol w:w="1842"/>
        <w:gridCol w:w="2410"/>
        <w:gridCol w:w="1134"/>
        <w:gridCol w:w="1134"/>
        <w:gridCol w:w="992"/>
      </w:tblGrid>
      <w:tr w:rsidR="000F5ED7" w:rsidRPr="008F458B" w:rsidTr="0073279D">
        <w:trPr>
          <w:trHeight w:val="422"/>
        </w:trPr>
        <w:tc>
          <w:tcPr>
            <w:tcW w:w="865" w:type="dxa"/>
            <w:vMerge w:val="restart"/>
            <w:shd w:val="clear" w:color="auto" w:fill="auto"/>
          </w:tcPr>
          <w:p w:rsidR="000F5ED7" w:rsidRPr="008F458B" w:rsidRDefault="000F5ED7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504" w:type="dxa"/>
            <w:vMerge w:val="restart"/>
            <w:shd w:val="clear" w:color="auto" w:fill="auto"/>
          </w:tcPr>
          <w:p w:rsidR="000F5ED7" w:rsidRPr="008F458B" w:rsidRDefault="000F5ED7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827" w:type="dxa"/>
            <w:gridSpan w:val="3"/>
          </w:tcPr>
          <w:p w:rsidR="000F5ED7" w:rsidRPr="008F458B" w:rsidRDefault="000F5ED7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5812" w:type="dxa"/>
            <w:gridSpan w:val="5"/>
            <w:shd w:val="clear" w:color="auto" w:fill="auto"/>
          </w:tcPr>
          <w:p w:rsidR="000F5ED7" w:rsidRPr="008F458B" w:rsidRDefault="000F5ED7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0F5ED7" w:rsidRPr="008F458B" w:rsidRDefault="000F5ED7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0F5ED7" w:rsidRPr="008F458B" w:rsidRDefault="000F5ED7" w:rsidP="00054BC0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AF5FCC" w:rsidRPr="008F458B" w:rsidTr="0073279D">
        <w:trPr>
          <w:trHeight w:val="531"/>
        </w:trPr>
        <w:tc>
          <w:tcPr>
            <w:tcW w:w="865" w:type="dxa"/>
            <w:vMerge/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vMerge/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AF5FCC" w:rsidRPr="008F458B" w:rsidRDefault="00AF5FCC" w:rsidP="00054BC0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Общий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gridSpan w:val="2"/>
          </w:tcPr>
          <w:p w:rsidR="00AF5FCC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  <w:r>
              <w:rPr>
                <w:sz w:val="24"/>
                <w:szCs w:val="24"/>
              </w:rPr>
              <w:t xml:space="preserve"> </w:t>
            </w:r>
          </w:p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Сигналь</w:t>
            </w:r>
            <w:r w:rsidRPr="008F458B">
              <w:rPr>
                <w:sz w:val="24"/>
                <w:szCs w:val="24"/>
              </w:rPr>
              <w:t>ный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AF5FCC" w:rsidRPr="008F458B" w:rsidRDefault="00AF5FCC" w:rsidP="00054BC0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 xml:space="preserve"> 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AF5FCC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  <w:r w:rsidRPr="008F45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F5FCC" w:rsidRDefault="00AF5FCC" w:rsidP="00054BC0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AF5FCC" w:rsidRPr="008F458B" w:rsidRDefault="00AF5FCC" w:rsidP="000D67F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бщий</w:t>
            </w:r>
            <w:r>
              <w:rPr>
                <w:sz w:val="24"/>
                <w:szCs w:val="24"/>
              </w:rPr>
              <w:t>)</w:t>
            </w:r>
            <w:r w:rsidR="000D67F5">
              <w:rPr>
                <w:sz w:val="24"/>
                <w:szCs w:val="24"/>
              </w:rPr>
              <w:t xml:space="preserve"> ключ ААП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AF5FCC" w:rsidRPr="008F458B" w:rsidTr="0073279D">
        <w:trPr>
          <w:trHeight w:val="710"/>
        </w:trPr>
        <w:tc>
          <w:tcPr>
            <w:tcW w:w="865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AF5FCC" w:rsidRPr="008F458B" w:rsidRDefault="00AF5FCC" w:rsidP="00054BC0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F5FCC" w:rsidRPr="008F458B" w:rsidRDefault="00AF5FCC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F5FCC" w:rsidRPr="008F458B" w:rsidTr="006320E9">
        <w:trPr>
          <w:trHeight w:val="430"/>
        </w:trPr>
        <w:tc>
          <w:tcPr>
            <w:tcW w:w="865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3.4</w:t>
            </w:r>
          </w:p>
        </w:tc>
        <w:tc>
          <w:tcPr>
            <w:tcW w:w="250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6568A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КДВ2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</w:tcBorders>
          </w:tcPr>
          <w:p w:rsidR="00AF5FCC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Х201/2, Х201/5, Х201/29</w:t>
            </w:r>
          </w:p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Х201/10, Х201/12, Х201/14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AF5FCC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F5FCC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К1, К4, К7</w:t>
            </w:r>
          </w:p>
          <w:p w:rsidR="00AF5FCC" w:rsidRDefault="00AF5FCC" w:rsidP="00F8282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AF5FCC" w:rsidRDefault="00AF5FCC" w:rsidP="00FC5DA1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951A6">
              <w:rPr>
                <w:color w:val="FF0000"/>
                <w:sz w:val="24"/>
                <w:szCs w:val="24"/>
              </w:rPr>
              <w:t>5/25</w:t>
            </w:r>
            <w:r>
              <w:rPr>
                <w:color w:val="FF0000"/>
                <w:sz w:val="24"/>
                <w:szCs w:val="24"/>
              </w:rPr>
              <w:t>, 5/24, 5/20, 5/26, 5/21, 5/17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6320E9" w:rsidRDefault="006320E9" w:rsidP="006320E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F5FCC" w:rsidRPr="008F458B" w:rsidRDefault="00AF5FCC" w:rsidP="006320E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6320E9" w:rsidRDefault="006320E9" w:rsidP="006320E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F5FCC" w:rsidRPr="008F458B" w:rsidRDefault="00AF5FCC" w:rsidP="006320E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AF5FCC" w:rsidRDefault="00AF5FCC" w:rsidP="008F676A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AF5FCC" w:rsidRPr="008F458B" w:rsidRDefault="00AF5FCC" w:rsidP="008F676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4/23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AF5FCC" w:rsidRPr="008F458B" w:rsidTr="0073279D">
        <w:trPr>
          <w:trHeight w:val="83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3.4.1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ind w:left="-14"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напряжения смещения нуля,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см0</w:t>
            </w:r>
          </w:p>
        </w:tc>
        <w:tc>
          <w:tcPr>
            <w:tcW w:w="1559" w:type="dxa"/>
            <w:vMerge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AF5FCC" w:rsidRPr="008F458B" w:rsidRDefault="006320E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Х212/31</w:t>
            </w:r>
          </w:p>
          <w:p w:rsidR="00AF5FCC" w:rsidRPr="008F458B" w:rsidRDefault="00AF5FCC" w:rsidP="00FC5DA1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AF5FCC" w:rsidRPr="008F458B" w:rsidRDefault="00AF5FCC" w:rsidP="008F676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К92, К82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vMerge/>
            <w:shd w:val="clear" w:color="auto" w:fill="auto"/>
          </w:tcPr>
          <w:p w:rsidR="00AF5FCC" w:rsidRPr="008F458B" w:rsidRDefault="00AF5FCC" w:rsidP="008F676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AF5FCC" w:rsidRPr="008F458B" w:rsidRDefault="00AF5FCC" w:rsidP="006320E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F5FCC" w:rsidRPr="008F458B" w:rsidTr="0073279D"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FC5DA1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3.4.2</w:t>
            </w:r>
            <w:r w:rsidR="008A4C2A" w:rsidRPr="008A4C2A">
              <w:rPr>
                <w:sz w:val="24"/>
                <w:szCs w:val="24"/>
                <w:vertAlign w:val="superscript"/>
              </w:rPr>
              <w:t>1</w:t>
            </w:r>
            <w:r w:rsidR="008A4C2A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559" w:type="dxa"/>
            <w:vMerge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AF5FCC" w:rsidRDefault="00AF5FCC" w:rsidP="00990D0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276" w:type="dxa"/>
            <w:shd w:val="clear" w:color="auto" w:fill="auto"/>
          </w:tcPr>
          <w:p w:rsidR="00AF5FCC" w:rsidRPr="008F458B" w:rsidRDefault="00AF5FCC" w:rsidP="00990D0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128, 51, 52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276" w:type="dxa"/>
            <w:vMerge/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AF5FCC" w:rsidRPr="008F458B" w:rsidRDefault="00AF5FCC" w:rsidP="008F676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8F676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2/28, 1/8, 1/7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6320E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F5FCC" w:rsidRPr="008F458B" w:rsidTr="0073279D">
        <w:trPr>
          <w:trHeight w:val="510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FC5DA1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3.4.3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559" w:type="dxa"/>
            <w:vMerge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990D0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Х202/33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F5FCC" w:rsidRPr="00FF73C0" w:rsidRDefault="00AF5FCC" w:rsidP="00990D0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990D0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3, 4, 63, 68, 75, 51, 52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Х212/31</w:t>
            </w:r>
          </w:p>
          <w:p w:rsidR="00AF5FCC" w:rsidRPr="008F458B" w:rsidRDefault="00AF5FCC" w:rsidP="00FC5DA1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8F676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К92,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8F676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4/23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6320E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0,03</w:t>
            </w: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63139" w:rsidRPr="008F458B" w:rsidTr="0073279D">
        <w:trPr>
          <w:trHeight w:val="816"/>
        </w:trPr>
        <w:tc>
          <w:tcPr>
            <w:tcW w:w="865" w:type="dxa"/>
            <w:tcBorders>
              <w:bottom w:val="nil"/>
            </w:tcBorders>
            <w:shd w:val="clear" w:color="auto" w:fill="auto"/>
          </w:tcPr>
          <w:p w:rsidR="00F63139" w:rsidRPr="008F458B" w:rsidRDefault="00F63139" w:rsidP="00FC5DA1">
            <w:pPr>
              <w:spacing w:after="120"/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3.4.4</w:t>
            </w:r>
            <w:r w:rsidR="008A4C2A" w:rsidRPr="008A4C2A">
              <w:rPr>
                <w:sz w:val="24"/>
                <w:szCs w:val="24"/>
                <w:vertAlign w:val="superscript"/>
              </w:rPr>
              <w:t>1</w:t>
            </w:r>
            <w:r w:rsidR="008A4C2A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04" w:type="dxa"/>
            <w:tcBorders>
              <w:bottom w:val="nil"/>
            </w:tcBorders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559" w:type="dxa"/>
            <w:vMerge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F63139" w:rsidRDefault="00F63139" w:rsidP="00990D0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276" w:type="dxa"/>
            <w:shd w:val="clear" w:color="auto" w:fill="auto"/>
          </w:tcPr>
          <w:p w:rsidR="00F63139" w:rsidRPr="008F458B" w:rsidRDefault="00F63139" w:rsidP="00990D0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128, 51, 52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276" w:type="dxa"/>
            <w:vMerge w:val="restart"/>
            <w:tcBorders>
              <w:top w:val="nil"/>
            </w:tcBorders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:rsidR="00F63139" w:rsidRPr="008F458B" w:rsidRDefault="00F63139" w:rsidP="008F676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F63139" w:rsidRPr="008F458B" w:rsidRDefault="00F63139" w:rsidP="008F676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2/28, 1/8, 1/7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F63139" w:rsidRPr="008F458B" w:rsidRDefault="00F63139" w:rsidP="006320E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 ± 0,02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63139" w:rsidRPr="008F458B" w:rsidTr="0073279D">
        <w:trPr>
          <w:trHeight w:val="607"/>
        </w:trPr>
        <w:tc>
          <w:tcPr>
            <w:tcW w:w="865" w:type="dxa"/>
            <w:shd w:val="clear" w:color="auto" w:fill="auto"/>
          </w:tcPr>
          <w:p w:rsidR="00F63139" w:rsidRPr="008F458B" w:rsidRDefault="00F63139" w:rsidP="00FC5DA1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3.4.5</w:t>
            </w:r>
          </w:p>
        </w:tc>
        <w:tc>
          <w:tcPr>
            <w:tcW w:w="2504" w:type="dxa"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ind w:left="-14"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559" w:type="dxa"/>
            <w:vMerge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63139" w:rsidRPr="008F458B" w:rsidRDefault="00F63139" w:rsidP="00990D0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Х202/33</w:t>
            </w:r>
          </w:p>
        </w:tc>
        <w:tc>
          <w:tcPr>
            <w:tcW w:w="1134" w:type="dxa"/>
            <w:shd w:val="clear" w:color="auto" w:fill="auto"/>
          </w:tcPr>
          <w:p w:rsidR="00F63139" w:rsidRDefault="00F63139" w:rsidP="00990D0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К17</w:t>
            </w:r>
          </w:p>
        </w:tc>
        <w:tc>
          <w:tcPr>
            <w:tcW w:w="1276" w:type="dxa"/>
            <w:shd w:val="clear" w:color="auto" w:fill="auto"/>
          </w:tcPr>
          <w:p w:rsidR="00F63139" w:rsidRPr="008F458B" w:rsidRDefault="00F63139" w:rsidP="00990D0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3, 4, 63, 68, 75, 51, 52</w:t>
            </w:r>
          </w:p>
        </w:tc>
        <w:tc>
          <w:tcPr>
            <w:tcW w:w="1134" w:type="dxa"/>
            <w:vMerge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Х212/31</w:t>
            </w:r>
          </w:p>
          <w:p w:rsidR="00F63139" w:rsidRPr="008F458B" w:rsidRDefault="00F63139" w:rsidP="00FC5DA1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F63139" w:rsidRPr="008F458B" w:rsidRDefault="00F63139" w:rsidP="008F676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К92,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F63139" w:rsidRPr="008F458B" w:rsidRDefault="00F63139" w:rsidP="008F676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4/23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F63139" w:rsidRPr="008F458B" w:rsidRDefault="00F63139" w:rsidP="002C521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C5214">
              <w:rPr>
                <w:color w:val="7030A0"/>
                <w:sz w:val="24"/>
                <w:szCs w:val="24"/>
              </w:rPr>
              <w:t>1,</w:t>
            </w:r>
            <w:r w:rsidR="002C5214" w:rsidRPr="002C5214">
              <w:rPr>
                <w:color w:val="7030A0"/>
                <w:sz w:val="24"/>
                <w:szCs w:val="24"/>
              </w:rPr>
              <w:t>39</w:t>
            </w:r>
            <w:r w:rsidRPr="002C5214">
              <w:rPr>
                <w:color w:val="7030A0"/>
                <w:sz w:val="24"/>
                <w:szCs w:val="24"/>
              </w:rPr>
              <w:t xml:space="preserve"> ± 0,05</w:t>
            </w:r>
          </w:p>
        </w:tc>
        <w:tc>
          <w:tcPr>
            <w:tcW w:w="1134" w:type="dxa"/>
            <w:vMerge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63139" w:rsidRPr="008F458B" w:rsidTr="0073279D">
        <w:trPr>
          <w:trHeight w:val="607"/>
        </w:trPr>
        <w:tc>
          <w:tcPr>
            <w:tcW w:w="865" w:type="dxa"/>
            <w:shd w:val="clear" w:color="auto" w:fill="auto"/>
          </w:tcPr>
          <w:p w:rsidR="00F63139" w:rsidRPr="008F458B" w:rsidRDefault="00F63139" w:rsidP="00FC5DA1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3.4.6</w:t>
            </w:r>
            <w:r w:rsidR="008A4C2A" w:rsidRPr="008A4C2A">
              <w:rPr>
                <w:sz w:val="24"/>
                <w:szCs w:val="24"/>
                <w:vertAlign w:val="superscript"/>
              </w:rPr>
              <w:t>1</w:t>
            </w:r>
            <w:r w:rsidR="008A4C2A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04" w:type="dxa"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559" w:type="dxa"/>
            <w:vMerge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F63139" w:rsidRDefault="00F63139" w:rsidP="00990D0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276" w:type="dxa"/>
            <w:shd w:val="clear" w:color="auto" w:fill="auto"/>
          </w:tcPr>
          <w:p w:rsidR="00F63139" w:rsidRPr="008F458B" w:rsidRDefault="00F63139" w:rsidP="00990D0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52DA2">
              <w:rPr>
                <w:color w:val="FF0000"/>
                <w:sz w:val="24"/>
                <w:szCs w:val="24"/>
              </w:rPr>
              <w:t>3, 4</w:t>
            </w:r>
            <w:r>
              <w:rPr>
                <w:color w:val="FF0000"/>
                <w:sz w:val="24"/>
                <w:szCs w:val="24"/>
              </w:rPr>
              <w:t>, 63, 68, 128, 51, 52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276" w:type="dxa"/>
            <w:vMerge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F63139" w:rsidRPr="008F458B" w:rsidRDefault="00F63139" w:rsidP="008F676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F63139" w:rsidRPr="008F458B" w:rsidRDefault="00F63139" w:rsidP="008F676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2/28, 1/8, 1/7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F63139" w:rsidRPr="008F458B" w:rsidRDefault="00F63139" w:rsidP="006320E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63139" w:rsidRPr="008F458B" w:rsidTr="0073279D">
        <w:trPr>
          <w:trHeight w:val="607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</w:tcPr>
          <w:p w:rsidR="00F63139" w:rsidRPr="008F458B" w:rsidRDefault="00F63139" w:rsidP="00FC5DA1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3.4.7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559" w:type="dxa"/>
            <w:vMerge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63139" w:rsidRPr="008F458B" w:rsidRDefault="00F63139" w:rsidP="00990D0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Х202/33</w:t>
            </w:r>
          </w:p>
        </w:tc>
        <w:tc>
          <w:tcPr>
            <w:tcW w:w="1134" w:type="dxa"/>
            <w:shd w:val="clear" w:color="auto" w:fill="auto"/>
          </w:tcPr>
          <w:p w:rsidR="00F63139" w:rsidRPr="00FF73C0" w:rsidRDefault="00F63139" w:rsidP="00990D0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К17</w:t>
            </w:r>
          </w:p>
        </w:tc>
        <w:tc>
          <w:tcPr>
            <w:tcW w:w="1276" w:type="dxa"/>
            <w:shd w:val="clear" w:color="auto" w:fill="auto"/>
          </w:tcPr>
          <w:p w:rsidR="00F63139" w:rsidRPr="008F458B" w:rsidRDefault="00F63139" w:rsidP="00990D0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3, 4, 63, 68, 75, 51, 52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Х212/31</w:t>
            </w:r>
          </w:p>
          <w:p w:rsidR="00F63139" w:rsidRPr="008F458B" w:rsidRDefault="00F63139" w:rsidP="00FC5DA1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F63139" w:rsidRPr="008F458B" w:rsidRDefault="00F63139" w:rsidP="008F676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К92,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F63139" w:rsidRPr="008F458B" w:rsidRDefault="00F63139" w:rsidP="008F676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4/23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F63139" w:rsidRPr="008F458B" w:rsidRDefault="00F63139" w:rsidP="002C521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C5214">
              <w:rPr>
                <w:color w:val="7030A0"/>
                <w:sz w:val="24"/>
                <w:szCs w:val="24"/>
              </w:rPr>
              <w:t>2,</w:t>
            </w:r>
            <w:r w:rsidR="002C5214" w:rsidRPr="002C5214">
              <w:rPr>
                <w:color w:val="7030A0"/>
                <w:sz w:val="24"/>
                <w:szCs w:val="24"/>
              </w:rPr>
              <w:t>78</w:t>
            </w:r>
            <w:r w:rsidRPr="002C5214">
              <w:rPr>
                <w:color w:val="7030A0"/>
                <w:sz w:val="24"/>
                <w:szCs w:val="24"/>
              </w:rPr>
              <w:t xml:space="preserve"> ± 0,08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63139" w:rsidRPr="008F458B" w:rsidTr="0073279D">
        <w:trPr>
          <w:trHeight w:val="818"/>
        </w:trPr>
        <w:tc>
          <w:tcPr>
            <w:tcW w:w="865" w:type="dxa"/>
            <w:tcBorders>
              <w:bottom w:val="nil"/>
            </w:tcBorders>
            <w:shd w:val="clear" w:color="auto" w:fill="auto"/>
          </w:tcPr>
          <w:p w:rsidR="00F63139" w:rsidRPr="008F458B" w:rsidRDefault="00F63139" w:rsidP="00FC5DA1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3.5</w:t>
            </w:r>
            <w:r w:rsidR="004E792D" w:rsidRPr="004E792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2504" w:type="dxa"/>
            <w:vMerge w:val="restart"/>
            <w:shd w:val="clear" w:color="auto" w:fill="auto"/>
          </w:tcPr>
          <w:p w:rsidR="00F63139" w:rsidRPr="008F458B" w:rsidRDefault="00F63139" w:rsidP="00990D0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трактов при подачи РП</w:t>
            </w:r>
          </w:p>
          <w:p w:rsidR="00F63139" w:rsidRPr="008F458B" w:rsidRDefault="00F63139" w:rsidP="00990D0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КДШ1 при РП_КДШ1</w:t>
            </w:r>
          </w:p>
        </w:tc>
        <w:tc>
          <w:tcPr>
            <w:tcW w:w="1559" w:type="dxa"/>
            <w:vMerge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376163" w:rsidRDefault="00376163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376163" w:rsidRDefault="00376163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376163" w:rsidRDefault="00376163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376163" w:rsidRDefault="00376163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376163" w:rsidRDefault="00376163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376163" w:rsidRDefault="00376163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76163" w:rsidRDefault="00376163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376163" w:rsidRDefault="00376163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</w:tcBorders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376163" w:rsidRDefault="00376163" w:rsidP="008F676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376163" w:rsidRDefault="00376163" w:rsidP="008F676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F63139" w:rsidRPr="008F458B" w:rsidRDefault="00F63139" w:rsidP="008F676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Х212/25</w:t>
            </w:r>
          </w:p>
          <w:p w:rsidR="00F63139" w:rsidRPr="008F458B" w:rsidRDefault="00F63139" w:rsidP="008F676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376163" w:rsidRDefault="00376163" w:rsidP="008F676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376163" w:rsidRDefault="00376163" w:rsidP="008F676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F63139" w:rsidRPr="008F458B" w:rsidRDefault="00F63139" w:rsidP="008F676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К89,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376163" w:rsidRDefault="00376163" w:rsidP="008F676A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376163" w:rsidRDefault="00376163" w:rsidP="008F676A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F63139" w:rsidRPr="008F458B" w:rsidRDefault="00F63139" w:rsidP="008F676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4/20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376163" w:rsidRDefault="00376163" w:rsidP="00FC5DA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376163" w:rsidRDefault="00376163" w:rsidP="00FC5DA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F63139" w:rsidRPr="008F458B" w:rsidRDefault="00F63139" w:rsidP="003657C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657CD">
              <w:rPr>
                <w:color w:val="7030A0"/>
                <w:sz w:val="24"/>
                <w:szCs w:val="24"/>
              </w:rPr>
              <w:t>2,35 ± 0,0</w:t>
            </w:r>
            <w:r w:rsidR="003657CD" w:rsidRPr="003657CD">
              <w:rPr>
                <w:color w:val="7030A0"/>
                <w:sz w:val="24"/>
                <w:szCs w:val="24"/>
              </w:rPr>
              <w:t>7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376163" w:rsidRDefault="00376163" w:rsidP="00CA7DF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376163" w:rsidRDefault="00376163" w:rsidP="00CA7DF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F63139" w:rsidRDefault="00F63139" w:rsidP="00CA7DF2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 xml:space="preserve">Х211/32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Х211/16</w:t>
            </w:r>
            <w:r>
              <w:rPr>
                <w:sz w:val="24"/>
                <w:szCs w:val="24"/>
              </w:rPr>
              <w:t>)</w:t>
            </w:r>
            <w:r w:rsidRPr="008F458B">
              <w:t xml:space="preserve"> </w:t>
            </w:r>
            <w:r>
              <w:t xml:space="preserve"> </w:t>
            </w:r>
          </w:p>
          <w:p w:rsidR="00F63139" w:rsidRPr="008F458B" w:rsidRDefault="00F63139" w:rsidP="00CA7DF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44BA">
              <w:rPr>
                <w:color w:val="FF0000"/>
                <w:sz w:val="24"/>
                <w:szCs w:val="24"/>
                <w:lang w:val="en-US"/>
              </w:rPr>
              <w:t>L83=1</w:t>
            </w:r>
          </w:p>
        </w:tc>
        <w:tc>
          <w:tcPr>
            <w:tcW w:w="992" w:type="dxa"/>
            <w:vMerge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63139" w:rsidRPr="008F458B" w:rsidTr="0073279D">
        <w:trPr>
          <w:trHeight w:val="484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63139" w:rsidRPr="008F458B" w:rsidRDefault="00F63139" w:rsidP="00FC5DA1">
            <w:pPr>
              <w:spacing w:after="120"/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3.5.1</w:t>
            </w:r>
          </w:p>
        </w:tc>
        <w:tc>
          <w:tcPr>
            <w:tcW w:w="250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3139" w:rsidRPr="008F458B" w:rsidRDefault="00F63139" w:rsidP="00FC5DA1">
            <w:pPr>
              <w:spacing w:after="120" w:line="36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F63139" w:rsidRPr="008F458B" w:rsidRDefault="00F63139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3139" w:rsidRPr="008F458B" w:rsidRDefault="00F63139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3139" w:rsidRPr="008F458B" w:rsidRDefault="00F63139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F63139" w:rsidRPr="008F458B" w:rsidRDefault="00F63139" w:rsidP="00FC5DA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F63139" w:rsidRPr="008F458B" w:rsidRDefault="00F63139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F63139" w:rsidRPr="008F458B" w:rsidRDefault="00F63139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3139" w:rsidRPr="008F458B" w:rsidRDefault="00F63139" w:rsidP="008F676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3139" w:rsidRPr="008F458B" w:rsidRDefault="00F63139" w:rsidP="00F718AC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F63139" w:rsidRPr="008F458B" w:rsidRDefault="00F63139" w:rsidP="008F676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F63139" w:rsidRPr="008F458B" w:rsidRDefault="00F63139" w:rsidP="00FC5DA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3139" w:rsidRPr="008F458B" w:rsidRDefault="00F63139" w:rsidP="00CA7DF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F63139" w:rsidRPr="008F458B" w:rsidRDefault="00F63139" w:rsidP="00FC5DA1">
            <w:pPr>
              <w:jc w:val="center"/>
              <w:rPr>
                <w:sz w:val="24"/>
                <w:szCs w:val="24"/>
              </w:rPr>
            </w:pPr>
          </w:p>
        </w:tc>
      </w:tr>
      <w:tr w:rsidR="00AF5FCC" w:rsidRPr="008F458B" w:rsidTr="0073279D">
        <w:trPr>
          <w:trHeight w:val="607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FC5DA1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3.5.2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КДШ2 при РП_КДШ2</w:t>
            </w:r>
          </w:p>
        </w:tc>
        <w:tc>
          <w:tcPr>
            <w:tcW w:w="1559" w:type="dxa"/>
            <w:vMerge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AF5FCC" w:rsidRPr="008F458B" w:rsidRDefault="00AF5FCC" w:rsidP="0073279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Х212/27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AF5FCC" w:rsidRPr="008F458B" w:rsidRDefault="00AF5FCC" w:rsidP="008F676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К90,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AF5FCC" w:rsidRPr="008F458B" w:rsidRDefault="00AF5FCC" w:rsidP="008F676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4/21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AF5FC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Х211/34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Х211/16</w:t>
            </w:r>
            <w:r>
              <w:rPr>
                <w:sz w:val="24"/>
                <w:szCs w:val="24"/>
              </w:rPr>
              <w:t>)</w:t>
            </w:r>
            <w:r w:rsidRPr="008F458B">
              <w:t xml:space="preserve"> </w:t>
            </w:r>
            <w:r w:rsidRPr="00DF44BA">
              <w:rPr>
                <w:color w:val="FF0000"/>
                <w:sz w:val="24"/>
                <w:szCs w:val="24"/>
                <w:lang w:val="en-US"/>
              </w:rPr>
              <w:t>L8</w:t>
            </w:r>
            <w:r>
              <w:rPr>
                <w:color w:val="FF0000"/>
                <w:sz w:val="24"/>
                <w:szCs w:val="24"/>
                <w:lang w:val="en-US"/>
              </w:rPr>
              <w:t>4</w:t>
            </w:r>
            <w:r w:rsidRPr="00DF44BA">
              <w:rPr>
                <w:color w:val="FF0000"/>
                <w:sz w:val="24"/>
                <w:szCs w:val="24"/>
                <w:lang w:val="en-US"/>
              </w:rPr>
              <w:t>=1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</w:tr>
      <w:tr w:rsidR="00AF5FCC" w:rsidRPr="008F458B" w:rsidTr="0073279D">
        <w:trPr>
          <w:trHeight w:val="607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FC5DA1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3.5.3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КДВ1 при РП_КДВ1</w:t>
            </w:r>
          </w:p>
        </w:tc>
        <w:tc>
          <w:tcPr>
            <w:tcW w:w="1559" w:type="dxa"/>
            <w:vMerge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AF5FCC" w:rsidRPr="008F458B" w:rsidRDefault="00AF5FCC" w:rsidP="0073279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Х212/29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AF5FCC" w:rsidRPr="008F458B" w:rsidRDefault="00AF5FCC" w:rsidP="008F676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К91,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AF5FCC" w:rsidRPr="008F458B" w:rsidRDefault="00AF5FCC" w:rsidP="008F676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4/22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5FCC" w:rsidRDefault="00AF5FCC" w:rsidP="00CA7DF2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 xml:space="preserve">Х211/36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Х211/16</w:t>
            </w:r>
            <w:r>
              <w:rPr>
                <w:sz w:val="24"/>
                <w:szCs w:val="24"/>
              </w:rPr>
              <w:t>)</w:t>
            </w:r>
            <w:r w:rsidRPr="008F458B">
              <w:t xml:space="preserve"> </w:t>
            </w:r>
          </w:p>
          <w:p w:rsidR="00AF5FCC" w:rsidRPr="008F458B" w:rsidRDefault="00AF5FCC" w:rsidP="00CA7DF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DF44BA">
              <w:rPr>
                <w:color w:val="FF0000"/>
                <w:sz w:val="24"/>
                <w:szCs w:val="24"/>
                <w:lang w:val="en-US"/>
              </w:rPr>
              <w:t>L</w:t>
            </w:r>
            <w:r>
              <w:rPr>
                <w:color w:val="FF0000"/>
                <w:sz w:val="24"/>
                <w:szCs w:val="24"/>
                <w:lang w:val="en-US"/>
              </w:rPr>
              <w:t>85</w:t>
            </w:r>
            <w:r w:rsidRPr="00DF44BA">
              <w:rPr>
                <w:color w:val="FF0000"/>
                <w:sz w:val="24"/>
                <w:szCs w:val="24"/>
                <w:lang w:val="en-US"/>
              </w:rPr>
              <w:t>=1</w:t>
            </w:r>
          </w:p>
        </w:tc>
        <w:tc>
          <w:tcPr>
            <w:tcW w:w="992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</w:tr>
      <w:tr w:rsidR="00AF5FCC" w:rsidRPr="008F458B" w:rsidTr="0073279D">
        <w:trPr>
          <w:trHeight w:val="607"/>
        </w:trPr>
        <w:tc>
          <w:tcPr>
            <w:tcW w:w="865" w:type="dxa"/>
            <w:tcBorders>
              <w:top w:val="single" w:sz="4" w:space="0" w:color="auto"/>
            </w:tcBorders>
            <w:shd w:val="clear" w:color="auto" w:fill="auto"/>
          </w:tcPr>
          <w:p w:rsidR="00AF5FCC" w:rsidRPr="008F458B" w:rsidRDefault="00AF5FCC" w:rsidP="00FC5DA1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3.5.4</w:t>
            </w:r>
          </w:p>
        </w:tc>
        <w:tc>
          <w:tcPr>
            <w:tcW w:w="2504" w:type="dxa"/>
            <w:tcBorders>
              <w:top w:val="single" w:sz="4" w:space="0" w:color="auto"/>
            </w:tcBorders>
            <w:shd w:val="clear" w:color="auto" w:fill="auto"/>
          </w:tcPr>
          <w:p w:rsidR="00AF5FCC" w:rsidRPr="008F458B" w:rsidRDefault="00AF5FCC" w:rsidP="00FC5DA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КДВ2 при РП_КДВ2</w:t>
            </w:r>
          </w:p>
        </w:tc>
        <w:tc>
          <w:tcPr>
            <w:tcW w:w="1559" w:type="dxa"/>
            <w:vMerge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F5FCC" w:rsidRPr="008F458B" w:rsidRDefault="00AF5FCC" w:rsidP="0073279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Х212/31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Х212/28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AF5FCC" w:rsidRPr="008F458B" w:rsidRDefault="00AF5FCC" w:rsidP="008F676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К92,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AF5FCC" w:rsidRPr="008F458B" w:rsidRDefault="00AF5FCC" w:rsidP="008F676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4/23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5FCC" w:rsidRDefault="00AF5FCC" w:rsidP="00CA7DF2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 xml:space="preserve">Х211/38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Х211/16</w:t>
            </w:r>
            <w:r>
              <w:rPr>
                <w:sz w:val="24"/>
                <w:szCs w:val="24"/>
              </w:rPr>
              <w:t>)</w:t>
            </w:r>
            <w:r w:rsidRPr="008F458B">
              <w:t xml:space="preserve"> </w:t>
            </w:r>
          </w:p>
          <w:p w:rsidR="00AF5FCC" w:rsidRPr="008F458B" w:rsidRDefault="00AF5FCC" w:rsidP="00CA7DF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44BA">
              <w:rPr>
                <w:color w:val="FF0000"/>
                <w:sz w:val="24"/>
                <w:szCs w:val="24"/>
                <w:lang w:val="en-US"/>
              </w:rPr>
              <w:t>L8</w:t>
            </w:r>
            <w:r>
              <w:rPr>
                <w:color w:val="FF0000"/>
                <w:sz w:val="24"/>
                <w:szCs w:val="24"/>
                <w:lang w:val="en-US"/>
              </w:rPr>
              <w:t>6</w:t>
            </w:r>
            <w:r w:rsidRPr="00DF44BA">
              <w:rPr>
                <w:color w:val="FF0000"/>
                <w:sz w:val="24"/>
                <w:szCs w:val="24"/>
                <w:lang w:val="en-US"/>
              </w:rPr>
              <w:t>=1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F5FCC" w:rsidRPr="008F458B" w:rsidRDefault="00AF5FCC" w:rsidP="00FC5DA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0B0761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0B0761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1134"/>
        <w:gridCol w:w="1134"/>
        <w:gridCol w:w="993"/>
        <w:gridCol w:w="1134"/>
        <w:gridCol w:w="1701"/>
        <w:gridCol w:w="1134"/>
        <w:gridCol w:w="1134"/>
        <w:gridCol w:w="1134"/>
        <w:gridCol w:w="1842"/>
        <w:gridCol w:w="2268"/>
        <w:gridCol w:w="1276"/>
        <w:gridCol w:w="1276"/>
        <w:gridCol w:w="850"/>
      </w:tblGrid>
      <w:tr w:rsidR="00883B7D" w:rsidRPr="008F458B" w:rsidTr="000D67F5">
        <w:trPr>
          <w:trHeight w:val="422"/>
        </w:trPr>
        <w:tc>
          <w:tcPr>
            <w:tcW w:w="959" w:type="dxa"/>
            <w:vMerge w:val="restart"/>
            <w:shd w:val="clear" w:color="auto" w:fill="auto"/>
          </w:tcPr>
          <w:p w:rsidR="00883B7D" w:rsidRPr="008F458B" w:rsidRDefault="00883B7D" w:rsidP="00054BC0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883B7D" w:rsidRPr="008F458B" w:rsidRDefault="00883B7D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883B7D" w:rsidRPr="008F458B" w:rsidRDefault="00883B7D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883B7D" w:rsidRPr="008F458B" w:rsidRDefault="00883B7D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883B7D" w:rsidRPr="008F458B" w:rsidRDefault="00883B7D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883B7D" w:rsidRPr="008F458B" w:rsidRDefault="00883B7D" w:rsidP="00054BC0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E31642" w:rsidRPr="008F458B" w:rsidTr="000D67F5">
        <w:tc>
          <w:tcPr>
            <w:tcW w:w="959" w:type="dxa"/>
            <w:vMerge/>
            <w:shd w:val="clear" w:color="auto" w:fill="auto"/>
          </w:tcPr>
          <w:p w:rsidR="00E31642" w:rsidRPr="008F458B" w:rsidRDefault="00E31642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E31642" w:rsidRPr="008F458B" w:rsidRDefault="00E31642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E31642" w:rsidRPr="008F458B" w:rsidRDefault="00E31642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E31642" w:rsidRDefault="00E31642" w:rsidP="00054BC0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E31642" w:rsidRPr="008F458B" w:rsidRDefault="00E31642" w:rsidP="00054BC0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(о</w:t>
            </w:r>
            <w:r w:rsidRPr="008F458B">
              <w:rPr>
                <w:sz w:val="24"/>
                <w:szCs w:val="24"/>
              </w:rPr>
              <w:t>бщий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gridSpan w:val="2"/>
          </w:tcPr>
          <w:p w:rsidR="00171576" w:rsidRDefault="00E31642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  <w:r w:rsidR="00171576" w:rsidRPr="008F458B">
              <w:rPr>
                <w:sz w:val="24"/>
                <w:szCs w:val="24"/>
              </w:rPr>
              <w:t xml:space="preserve"> </w:t>
            </w:r>
          </w:p>
          <w:p w:rsidR="00E31642" w:rsidRPr="008F458B" w:rsidRDefault="00171576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Сигнальный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E31642" w:rsidRPr="008F458B" w:rsidRDefault="00E31642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E31642" w:rsidRPr="008F458B" w:rsidRDefault="00E31642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E31642" w:rsidRPr="008F458B" w:rsidRDefault="00E31642" w:rsidP="00054BC0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31642" w:rsidRPr="008F458B" w:rsidRDefault="00E31642" w:rsidP="00054BC0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E31642" w:rsidRPr="008F458B" w:rsidRDefault="00E31642" w:rsidP="00054BC0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110" w:type="dxa"/>
            <w:gridSpan w:val="2"/>
            <w:shd w:val="clear" w:color="auto" w:fill="auto"/>
          </w:tcPr>
          <w:p w:rsidR="00E31642" w:rsidRDefault="00E31642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E31642" w:rsidRPr="008F458B" w:rsidRDefault="00E31642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Сигнальный</w:t>
            </w: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E31642" w:rsidRPr="008F458B" w:rsidRDefault="00E31642" w:rsidP="00054BC0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E31642" w:rsidRPr="008F458B" w:rsidRDefault="00E31642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E31642" w:rsidRPr="008F458B" w:rsidRDefault="00E31642" w:rsidP="00054BC0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E31642" w:rsidRPr="008F458B" w:rsidRDefault="00E31642" w:rsidP="00054BC0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Общий</w:t>
            </w:r>
            <w:r>
              <w:rPr>
                <w:sz w:val="24"/>
                <w:szCs w:val="24"/>
              </w:rPr>
              <w:t>)</w:t>
            </w:r>
            <w:r w:rsidR="000D67F5">
              <w:rPr>
                <w:sz w:val="24"/>
                <w:szCs w:val="24"/>
              </w:rPr>
              <w:t xml:space="preserve"> ключ ААП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E31642" w:rsidRPr="008F458B" w:rsidRDefault="00E31642" w:rsidP="00054BC0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171576" w:rsidRPr="008F458B" w:rsidTr="002579CD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71576" w:rsidRPr="008F458B" w:rsidRDefault="00171576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71576" w:rsidRPr="008F458B" w:rsidRDefault="00171576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171576" w:rsidRPr="008F458B" w:rsidRDefault="00171576" w:rsidP="00054BC0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71576" w:rsidRPr="008F458B" w:rsidRDefault="00171576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71576" w:rsidRPr="008F458B" w:rsidRDefault="00171576" w:rsidP="00054BC0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71576" w:rsidRPr="008F458B" w:rsidRDefault="00171576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171576" w:rsidRPr="008F458B" w:rsidRDefault="00171576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</w:tcPr>
          <w:p w:rsidR="00171576" w:rsidRPr="008F458B" w:rsidRDefault="00171576" w:rsidP="00054BC0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171576" w:rsidRPr="008F458B" w:rsidRDefault="00171576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171576" w:rsidRPr="008F458B" w:rsidRDefault="00171576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171576" w:rsidRPr="008F458B" w:rsidRDefault="00171576" w:rsidP="00054BC0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71576" w:rsidRPr="008F458B" w:rsidRDefault="00171576" w:rsidP="00054BC0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171576" w:rsidRPr="008F458B" w:rsidRDefault="00171576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</w:tcPr>
          <w:p w:rsidR="00171576" w:rsidRPr="008F458B" w:rsidRDefault="00171576" w:rsidP="00054BC0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71576" w:rsidRPr="008F458B" w:rsidRDefault="00171576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71576" w:rsidRPr="008F458B" w:rsidRDefault="00171576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71576" w:rsidRPr="008F458B" w:rsidRDefault="00171576" w:rsidP="00054B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71576" w:rsidRPr="008F458B" w:rsidTr="002579CD">
        <w:trPr>
          <w:trHeight w:val="406"/>
        </w:trPr>
        <w:tc>
          <w:tcPr>
            <w:tcW w:w="959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171576" w:rsidRPr="008F458B" w:rsidRDefault="00171576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</w:t>
            </w: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171576" w:rsidRPr="008F458B" w:rsidRDefault="00171576" w:rsidP="002579C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КТО1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</w:tcPr>
          <w:p w:rsidR="00171576" w:rsidRPr="008F458B" w:rsidRDefault="00171576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171576" w:rsidRPr="008F458B" w:rsidRDefault="00171576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171576" w:rsidRPr="008F458B" w:rsidRDefault="00171576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171576" w:rsidRPr="008F458B" w:rsidRDefault="00171576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171576" w:rsidRPr="008F458B" w:rsidRDefault="00171576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171576" w:rsidRPr="008F458B" w:rsidRDefault="00171576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171576" w:rsidRPr="008F458B" w:rsidRDefault="00171576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171576" w:rsidRPr="008F458B" w:rsidRDefault="00171576" w:rsidP="002579C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171576" w:rsidRPr="008F458B" w:rsidRDefault="00171576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171576" w:rsidRPr="008F458B" w:rsidRDefault="00171576" w:rsidP="002579CD">
            <w:pPr>
              <w:spacing w:line="360" w:lineRule="auto"/>
              <w:ind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171576" w:rsidRPr="008F458B" w:rsidRDefault="00171576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171576" w:rsidRPr="008F458B" w:rsidRDefault="00171576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171576" w:rsidRPr="008F458B" w:rsidRDefault="00171576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171576" w:rsidRPr="008F458B" w:rsidRDefault="00171576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E66FF" w:rsidRPr="008F458B" w:rsidTr="002579CD">
        <w:trPr>
          <w:trHeight w:val="413"/>
        </w:trPr>
        <w:tc>
          <w:tcPr>
            <w:tcW w:w="959" w:type="dxa"/>
            <w:tcBorders>
              <w:top w:val="nil"/>
              <w:bottom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3.6.2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left="-108"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подавления синф</w:t>
            </w:r>
            <w:r>
              <w:rPr>
                <w:sz w:val="24"/>
                <w:szCs w:val="24"/>
              </w:rPr>
              <w:t>.</w:t>
            </w:r>
            <w:r w:rsidRPr="008F458B">
              <w:rPr>
                <w:sz w:val="24"/>
                <w:szCs w:val="24"/>
              </w:rPr>
              <w:t xml:space="preserve"> сигнала при РП</w:t>
            </w:r>
          </w:p>
        </w:tc>
        <w:tc>
          <w:tcPr>
            <w:tcW w:w="1275" w:type="dxa"/>
            <w:vMerge w:val="restart"/>
            <w:tcBorders>
              <w:top w:val="nil"/>
            </w:tcBorders>
          </w:tcPr>
          <w:p w:rsidR="00012DBF" w:rsidRDefault="00012DBF" w:rsidP="002579C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  <w:p w:rsidR="00012DBF" w:rsidRDefault="00012DBF" w:rsidP="002579C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  <w:p w:rsidR="005E66FF" w:rsidRPr="008F458B" w:rsidRDefault="005E66FF" w:rsidP="002579C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Х201/2, Х201/5, Х201/29</w:t>
            </w:r>
          </w:p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Х201/10, Х201/12, Х201/14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012DBF" w:rsidRDefault="00012DB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012DBF" w:rsidRDefault="00012DB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5E66FF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К1, К4, К7</w:t>
            </w:r>
          </w:p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012DBF" w:rsidRDefault="00012DBF" w:rsidP="002579CD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012DBF" w:rsidRDefault="00012DBF" w:rsidP="002579CD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951A6">
              <w:rPr>
                <w:color w:val="FF0000"/>
                <w:sz w:val="24"/>
                <w:szCs w:val="24"/>
              </w:rPr>
              <w:t>5/25</w:t>
            </w:r>
            <w:r>
              <w:rPr>
                <w:color w:val="FF0000"/>
                <w:sz w:val="24"/>
                <w:szCs w:val="24"/>
              </w:rPr>
              <w:t>, 5/24, 5/20, 5/26, 5/21, 5/17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tcBorders>
              <w:top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5E66FF" w:rsidRPr="008F458B" w:rsidTr="00CB1DBA">
        <w:trPr>
          <w:trHeight w:val="413"/>
        </w:trPr>
        <w:tc>
          <w:tcPr>
            <w:tcW w:w="9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3.6.2.1</w:t>
            </w:r>
            <w:r w:rsidRPr="008A4C2A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задаваемых напряжений</w:t>
            </w:r>
          </w:p>
        </w:tc>
        <w:tc>
          <w:tcPr>
            <w:tcW w:w="1275" w:type="dxa"/>
            <w:vMerge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5E66FF" w:rsidRDefault="005E66FF" w:rsidP="002579CD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К40, К112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3, 4, 5, 6, 50, 51, 49, 63, 68, 128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 (</w:t>
            </w:r>
            <w:r w:rsidRPr="008F458B">
              <w:rPr>
                <w:sz w:val="24"/>
                <w:szCs w:val="24"/>
              </w:rPr>
              <w:t>3,5</w:t>
            </w:r>
            <w:r>
              <w:rPr>
                <w:sz w:val="24"/>
                <w:szCs w:val="24"/>
              </w:rPr>
              <w:t>)</w:t>
            </w:r>
            <w:r w:rsidRPr="008F4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2/28, 1/8, 1/7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3,5 ± 0,1</w:t>
            </w:r>
          </w:p>
        </w:tc>
        <w:tc>
          <w:tcPr>
            <w:tcW w:w="1276" w:type="dxa"/>
            <w:vMerge w:val="restart"/>
            <w:tcBorders>
              <w:top w:val="nil"/>
            </w:tcBorders>
            <w:shd w:val="clear" w:color="auto" w:fill="auto"/>
          </w:tcPr>
          <w:p w:rsidR="005E66FF" w:rsidRPr="001E4079" w:rsidRDefault="005E66FF" w:rsidP="002579C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E4079">
              <w:rPr>
                <w:sz w:val="24"/>
                <w:szCs w:val="24"/>
              </w:rPr>
              <w:t xml:space="preserve">Х211/14 </w:t>
            </w:r>
            <w:r w:rsidRPr="000D67F5">
              <w:rPr>
                <w:sz w:val="22"/>
                <w:szCs w:val="22"/>
              </w:rPr>
              <w:t>(РП2_КТО1)</w:t>
            </w:r>
            <w:r w:rsidRPr="001E4079">
              <w:rPr>
                <w:sz w:val="24"/>
                <w:szCs w:val="24"/>
              </w:rPr>
              <w:t xml:space="preserve"> (Х211/16)</w:t>
            </w:r>
          </w:p>
          <w:p w:rsidR="005E66FF" w:rsidRPr="008F458B" w:rsidRDefault="005E66FF" w:rsidP="002579C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E4079">
              <w:rPr>
                <w:color w:val="FF0000"/>
                <w:sz w:val="24"/>
                <w:szCs w:val="24"/>
                <w:lang w:val="en-US"/>
              </w:rPr>
              <w:t>L82=1</w:t>
            </w:r>
          </w:p>
        </w:tc>
        <w:tc>
          <w:tcPr>
            <w:tcW w:w="850" w:type="dxa"/>
            <w:vMerge/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5E66FF" w:rsidRPr="008F458B" w:rsidTr="00CB1DBA">
        <w:trPr>
          <w:trHeight w:val="788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3.6.2.2</w:t>
            </w:r>
            <w:r w:rsidRPr="00437E80">
              <w:rPr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2410" w:type="dxa"/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5E66FF" w:rsidRDefault="005E66FF" w:rsidP="002579C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К13, К40, К112</w:t>
            </w:r>
            <w:r>
              <w:rPr>
                <w:sz w:val="24"/>
                <w:szCs w:val="24"/>
              </w:rPr>
              <w:t xml:space="preserve">,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5E66FF" w:rsidRPr="00A40F17" w:rsidRDefault="005E66FF" w:rsidP="002579CD">
            <w:pPr>
              <w:spacing w:line="360" w:lineRule="auto"/>
              <w:ind w:left="-108" w:right="-108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3, 4, 5, 6, 49, 50, 51, 63, 68, 71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Х212/15</w:t>
            </w:r>
          </w:p>
          <w:p w:rsidR="005E66FF" w:rsidRPr="008F458B" w:rsidRDefault="005E66FF" w:rsidP="002579C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К87,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1/17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5E66FF" w:rsidRPr="003657CD" w:rsidRDefault="005E66FF" w:rsidP="002579CD">
            <w:pPr>
              <w:spacing w:line="360" w:lineRule="auto"/>
              <w:jc w:val="center"/>
              <w:rPr>
                <w:color w:val="7030A0"/>
                <w:sz w:val="24"/>
                <w:szCs w:val="24"/>
              </w:rPr>
            </w:pPr>
            <w:r w:rsidRPr="003657CD">
              <w:rPr>
                <w:color w:val="7030A0"/>
                <w:sz w:val="24"/>
                <w:szCs w:val="24"/>
              </w:rPr>
              <w:t>0,0 ± 0,</w:t>
            </w:r>
            <w:r w:rsidR="003657CD" w:rsidRPr="003657CD">
              <w:rPr>
                <w:color w:val="7030A0"/>
                <w:sz w:val="24"/>
                <w:szCs w:val="24"/>
              </w:rPr>
              <w:t>0</w:t>
            </w:r>
            <w:r w:rsidRPr="003657CD">
              <w:rPr>
                <w:color w:val="7030A0"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5E66FF" w:rsidRPr="008F458B" w:rsidTr="00CB1DBA">
        <w:trPr>
          <w:trHeight w:val="413"/>
        </w:trPr>
        <w:tc>
          <w:tcPr>
            <w:tcW w:w="959" w:type="dxa"/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3.6.2.3</w:t>
            </w:r>
            <w:r w:rsidRPr="008A4C2A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задаваемых напряжений</w:t>
            </w:r>
          </w:p>
        </w:tc>
        <w:tc>
          <w:tcPr>
            <w:tcW w:w="1275" w:type="dxa"/>
            <w:vMerge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5E66FF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К40, К112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3, 4, 5, 6, 50, 51, 49, 63, 68, 128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 (</w:t>
            </w:r>
            <w:r w:rsidRPr="008F458B">
              <w:rPr>
                <w:sz w:val="24"/>
                <w:szCs w:val="24"/>
              </w:rPr>
              <w:t>7,0</w:t>
            </w:r>
            <w:r>
              <w:rPr>
                <w:sz w:val="24"/>
                <w:szCs w:val="24"/>
              </w:rPr>
              <w:t>)</w:t>
            </w:r>
            <w:r w:rsidRPr="008F4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2/28, 1/8, 1/7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7,0 ± 0,1</w:t>
            </w:r>
          </w:p>
        </w:tc>
        <w:tc>
          <w:tcPr>
            <w:tcW w:w="1276" w:type="dxa"/>
            <w:vMerge/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E66FF" w:rsidRPr="008F458B" w:rsidTr="00D14B31">
        <w:trPr>
          <w:trHeight w:val="412"/>
        </w:trPr>
        <w:tc>
          <w:tcPr>
            <w:tcW w:w="959" w:type="dxa"/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3.6.2.4</w:t>
            </w:r>
            <w:r w:rsidRPr="00437E80">
              <w:rPr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2410" w:type="dxa"/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5E66FF" w:rsidRDefault="005E66FF" w:rsidP="002579C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К13, К40, К112</w:t>
            </w:r>
            <w:r>
              <w:rPr>
                <w:sz w:val="24"/>
                <w:szCs w:val="24"/>
              </w:rPr>
              <w:t xml:space="preserve">,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3, 4, 5, 6, 49, 50, 51, 63, 68, 71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Х212/15</w:t>
            </w:r>
          </w:p>
          <w:p w:rsidR="005E66FF" w:rsidRPr="008F458B" w:rsidRDefault="005E66FF" w:rsidP="002579C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К87,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1/17 (</w:t>
            </w:r>
            <w:r w:rsidRPr="001C0D89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5E66FF" w:rsidRPr="003657CD" w:rsidRDefault="005E66FF" w:rsidP="002579CD">
            <w:pPr>
              <w:spacing w:line="360" w:lineRule="auto"/>
              <w:jc w:val="center"/>
              <w:rPr>
                <w:color w:val="7030A0"/>
                <w:sz w:val="24"/>
                <w:szCs w:val="24"/>
              </w:rPr>
            </w:pPr>
            <w:r w:rsidRPr="003657CD">
              <w:rPr>
                <w:color w:val="7030A0"/>
                <w:sz w:val="24"/>
                <w:szCs w:val="24"/>
              </w:rPr>
              <w:t>0,0 ± 0,</w:t>
            </w:r>
            <w:r w:rsidR="003657CD" w:rsidRPr="003657CD">
              <w:rPr>
                <w:color w:val="7030A0"/>
                <w:sz w:val="24"/>
                <w:szCs w:val="24"/>
              </w:rPr>
              <w:t>0</w:t>
            </w:r>
            <w:r w:rsidRPr="003657CD">
              <w:rPr>
                <w:color w:val="7030A0"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5E66FF" w:rsidRPr="008F458B" w:rsidRDefault="005E66FF" w:rsidP="002579C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721DED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721DED" w:rsidRPr="008F458B">
        <w:rPr>
          <w:sz w:val="28"/>
          <w:szCs w:val="28"/>
        </w:rPr>
        <w:t>Продолжение таблицы А.1</w:t>
      </w:r>
    </w:p>
    <w:tbl>
      <w:tblPr>
        <w:tblW w:w="21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1134"/>
        <w:gridCol w:w="1134"/>
        <w:gridCol w:w="993"/>
        <w:gridCol w:w="1134"/>
        <w:gridCol w:w="1701"/>
        <w:gridCol w:w="1134"/>
        <w:gridCol w:w="1134"/>
        <w:gridCol w:w="1134"/>
        <w:gridCol w:w="1842"/>
        <w:gridCol w:w="2268"/>
        <w:gridCol w:w="1276"/>
        <w:gridCol w:w="1134"/>
        <w:gridCol w:w="992"/>
      </w:tblGrid>
      <w:tr w:rsidR="007D78DD" w:rsidRPr="008F458B" w:rsidTr="008A4C2A">
        <w:trPr>
          <w:trHeight w:val="422"/>
        </w:trPr>
        <w:tc>
          <w:tcPr>
            <w:tcW w:w="959" w:type="dxa"/>
            <w:vMerge w:val="restart"/>
            <w:shd w:val="clear" w:color="auto" w:fill="auto"/>
          </w:tcPr>
          <w:p w:rsidR="007D78DD" w:rsidRPr="008F458B" w:rsidRDefault="007D78DD" w:rsidP="00052E65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7D78DD" w:rsidRPr="008F458B" w:rsidRDefault="007D78DD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7D78DD" w:rsidRPr="008F458B" w:rsidRDefault="007D78DD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7D78DD" w:rsidRPr="008F458B" w:rsidRDefault="007D78DD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7D78DD" w:rsidRPr="008F458B" w:rsidRDefault="007D78DD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7D78DD" w:rsidRPr="008F458B" w:rsidRDefault="007D78DD" w:rsidP="00052E65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1959B2" w:rsidRPr="008F458B" w:rsidTr="009A00B6">
        <w:tc>
          <w:tcPr>
            <w:tcW w:w="959" w:type="dxa"/>
            <w:vMerge/>
            <w:shd w:val="clear" w:color="auto" w:fill="auto"/>
          </w:tcPr>
          <w:p w:rsidR="001959B2" w:rsidRPr="008F458B" w:rsidRDefault="001959B2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959B2" w:rsidRPr="008F458B" w:rsidRDefault="001959B2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1959B2" w:rsidRPr="008F458B" w:rsidRDefault="001959B2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1959B2" w:rsidRPr="008F458B" w:rsidRDefault="001959B2" w:rsidP="00052E65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1959B2" w:rsidRPr="008F458B" w:rsidRDefault="001959B2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281FF7" w:rsidRDefault="001959B2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1959B2" w:rsidRPr="008F458B" w:rsidRDefault="001959B2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Сигнальный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1959B2" w:rsidRPr="008F458B" w:rsidRDefault="001959B2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1959B2" w:rsidRPr="008F458B" w:rsidRDefault="001959B2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1959B2" w:rsidRPr="008F458B" w:rsidRDefault="001959B2" w:rsidP="00052E65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1959B2" w:rsidRPr="008F458B" w:rsidRDefault="001959B2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1959B2" w:rsidRDefault="001959B2" w:rsidP="00052E65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1959B2" w:rsidRPr="008F458B" w:rsidRDefault="001959B2" w:rsidP="00052E65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110" w:type="dxa"/>
            <w:gridSpan w:val="2"/>
            <w:shd w:val="clear" w:color="auto" w:fill="auto"/>
          </w:tcPr>
          <w:p w:rsidR="001959B2" w:rsidRDefault="001959B2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1959B2" w:rsidRPr="008F458B" w:rsidRDefault="001959B2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Сигнальный </w:t>
            </w: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1959B2" w:rsidRPr="008F458B" w:rsidRDefault="001959B2" w:rsidP="00052E65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1959B2" w:rsidRPr="008F458B" w:rsidRDefault="001959B2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1959B2" w:rsidRPr="008F458B" w:rsidRDefault="001959B2" w:rsidP="00052E65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1959B2" w:rsidRPr="008F458B" w:rsidRDefault="001959B2" w:rsidP="000D67F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Общий</w:t>
            </w:r>
            <w:r>
              <w:rPr>
                <w:sz w:val="24"/>
                <w:szCs w:val="24"/>
              </w:rPr>
              <w:t>)</w:t>
            </w:r>
            <w:r w:rsidR="000D67F5">
              <w:rPr>
                <w:sz w:val="24"/>
                <w:szCs w:val="24"/>
              </w:rPr>
              <w:t xml:space="preserve"> ключ ААП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1959B2" w:rsidRPr="008F458B" w:rsidRDefault="001959B2" w:rsidP="00052E65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281FF7" w:rsidRPr="008F458B" w:rsidTr="009A00B6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281FF7" w:rsidRPr="008F458B" w:rsidRDefault="00281FF7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281FF7" w:rsidRPr="008F458B" w:rsidRDefault="00281FF7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281FF7" w:rsidRPr="008F458B" w:rsidRDefault="00281FF7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281FF7" w:rsidRPr="008F458B" w:rsidRDefault="00281FF7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281FF7" w:rsidRPr="008F458B" w:rsidRDefault="00281FF7" w:rsidP="00052E6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281FF7" w:rsidRPr="008F458B" w:rsidRDefault="00281FF7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281FF7" w:rsidRPr="008F458B" w:rsidRDefault="00281FF7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</w:tcPr>
          <w:p w:rsidR="00281FF7" w:rsidRPr="008F458B" w:rsidRDefault="00281FF7" w:rsidP="00052E6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281FF7" w:rsidRPr="008F458B" w:rsidRDefault="00281FF7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281FF7" w:rsidRPr="008F458B" w:rsidRDefault="00281FF7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281FF7" w:rsidRPr="008F458B" w:rsidRDefault="00281FF7" w:rsidP="00052E65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281FF7" w:rsidRPr="008F458B" w:rsidRDefault="00281FF7" w:rsidP="00052E65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281FF7" w:rsidRPr="008F458B" w:rsidRDefault="00281FF7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</w:tcPr>
          <w:p w:rsidR="00281FF7" w:rsidRPr="008F458B" w:rsidRDefault="00281FF7" w:rsidP="00052E6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281FF7" w:rsidRPr="008F458B" w:rsidRDefault="00281FF7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281FF7" w:rsidRPr="008F458B" w:rsidRDefault="00281FF7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281FF7" w:rsidRPr="008F458B" w:rsidRDefault="00281FF7" w:rsidP="00052E6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81FF7" w:rsidRPr="008F458B" w:rsidTr="009A00B6">
        <w:trPr>
          <w:trHeight w:val="578"/>
        </w:trPr>
        <w:tc>
          <w:tcPr>
            <w:tcW w:w="959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281FF7" w:rsidRPr="008F458B" w:rsidRDefault="00281FF7" w:rsidP="00F718AC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3.6.3</w:t>
            </w:r>
            <w:r w:rsidR="00F44BA3" w:rsidRPr="00F44BA3">
              <w:rPr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281FF7" w:rsidRPr="008F458B" w:rsidRDefault="00281FF7" w:rsidP="008A4C2A">
            <w:pPr>
              <w:spacing w:line="276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входной емкости тракта на переменном напряжении</w:t>
            </w:r>
          </w:p>
        </w:tc>
        <w:tc>
          <w:tcPr>
            <w:tcW w:w="1275" w:type="dxa"/>
            <w:vMerge w:val="restart"/>
            <w:tcBorders>
              <w:top w:val="double" w:sz="4" w:space="0" w:color="auto"/>
            </w:tcBorders>
          </w:tcPr>
          <w:p w:rsidR="00281FF7" w:rsidRDefault="00281FF7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281FF7" w:rsidRDefault="00281FF7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C2D4E" w:rsidRDefault="00AC2D4E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281FF7" w:rsidRPr="008F458B" w:rsidRDefault="00281FF7" w:rsidP="001959B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Х201/2, Х201/5, Х201/29</w:t>
            </w:r>
          </w:p>
          <w:p w:rsidR="00281FF7" w:rsidRPr="008F458B" w:rsidRDefault="00281FF7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Х201/10, Х201/12, Х201/14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281FF7" w:rsidRPr="008F458B" w:rsidRDefault="00281FF7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281FF7" w:rsidRPr="008F458B" w:rsidRDefault="00281FF7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281FF7" w:rsidRPr="008F458B" w:rsidRDefault="00281FF7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281FF7" w:rsidRPr="008F458B" w:rsidRDefault="00281FF7" w:rsidP="00F718A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281FF7" w:rsidRPr="008F458B" w:rsidRDefault="00281FF7" w:rsidP="00F718A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281FF7" w:rsidRPr="008F458B" w:rsidRDefault="00281FF7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281FF7" w:rsidRPr="008F458B" w:rsidRDefault="00281FF7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281FF7" w:rsidRPr="008F458B" w:rsidRDefault="00281FF7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281FF7" w:rsidRPr="008F458B" w:rsidRDefault="00281FF7" w:rsidP="00F718AC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281FF7" w:rsidRPr="008F458B" w:rsidRDefault="00281FF7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281FF7" w:rsidRPr="008F458B" w:rsidRDefault="00281FF7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281FF7" w:rsidRPr="008F458B" w:rsidRDefault="00281FF7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281FF7" w:rsidRPr="008F458B" w:rsidRDefault="00281FF7" w:rsidP="00F718AC">
            <w:pPr>
              <w:jc w:val="center"/>
              <w:rPr>
                <w:sz w:val="24"/>
                <w:szCs w:val="24"/>
              </w:rPr>
            </w:pPr>
          </w:p>
        </w:tc>
      </w:tr>
      <w:tr w:rsidR="008B30BD" w:rsidRPr="008F458B" w:rsidTr="009A00B6">
        <w:trPr>
          <w:trHeight w:val="615"/>
        </w:trPr>
        <w:tc>
          <w:tcPr>
            <w:tcW w:w="959" w:type="dxa"/>
            <w:tcBorders>
              <w:top w:val="nil"/>
            </w:tcBorders>
            <w:shd w:val="clear" w:color="auto" w:fill="auto"/>
          </w:tcPr>
          <w:p w:rsidR="008B30BD" w:rsidRPr="008F458B" w:rsidRDefault="008B30BD" w:rsidP="00F718AC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3.6.3.1</w:t>
            </w:r>
            <w:r w:rsidRPr="008A4C2A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8B30BD" w:rsidRPr="008F458B" w:rsidRDefault="008B30BD" w:rsidP="001959B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задаваемых напряжений</w:t>
            </w:r>
          </w:p>
        </w:tc>
        <w:tc>
          <w:tcPr>
            <w:tcW w:w="1275" w:type="dxa"/>
            <w:vMerge/>
          </w:tcPr>
          <w:p w:rsidR="008B30BD" w:rsidRPr="008F458B" w:rsidRDefault="008B30BD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8B30BD" w:rsidRDefault="008B30BD" w:rsidP="001959B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К1, К4, К7</w:t>
            </w:r>
          </w:p>
          <w:p w:rsidR="008B30BD" w:rsidRDefault="008B30BD" w:rsidP="001959B2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8B30BD" w:rsidRPr="008F458B" w:rsidRDefault="008B30BD" w:rsidP="001959B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951A6">
              <w:rPr>
                <w:color w:val="FF0000"/>
                <w:sz w:val="24"/>
                <w:szCs w:val="24"/>
              </w:rPr>
              <w:t>5/25</w:t>
            </w:r>
            <w:r>
              <w:rPr>
                <w:color w:val="FF0000"/>
                <w:sz w:val="24"/>
                <w:szCs w:val="24"/>
              </w:rPr>
              <w:t>, 5/24, 5/20, 5/26, 5/21, 5/17</w:t>
            </w:r>
          </w:p>
        </w:tc>
        <w:tc>
          <w:tcPr>
            <w:tcW w:w="993" w:type="dxa"/>
            <w:vMerge w:val="restart"/>
            <w:tcBorders>
              <w:top w:val="nil"/>
            </w:tcBorders>
            <w:shd w:val="clear" w:color="auto" w:fill="auto"/>
          </w:tcPr>
          <w:p w:rsidR="008B30BD" w:rsidRPr="008F458B" w:rsidRDefault="008B30BD" w:rsidP="00D9431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Х202/13 Х202/16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8B30BD" w:rsidRDefault="00AC2D4E" w:rsidP="00F718A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8B30BD" w:rsidRPr="009C50A9" w:rsidRDefault="008B30BD" w:rsidP="00012DBF">
            <w:pPr>
              <w:spacing w:line="360" w:lineRule="auto"/>
              <w:ind w:left="-108" w:right="-108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1, 2, 52, 53, 62, 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8B30BD" w:rsidRPr="00227914" w:rsidRDefault="00524011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7914">
              <w:rPr>
                <w:sz w:val="24"/>
                <w:szCs w:val="24"/>
              </w:rPr>
              <w:t>(0,2</w:t>
            </w:r>
            <w:r w:rsidR="008B30BD" w:rsidRPr="00227914">
              <w:rPr>
                <w:sz w:val="24"/>
                <w:szCs w:val="24"/>
              </w:rPr>
              <w:t>)</w:t>
            </w:r>
          </w:p>
          <w:p w:rsidR="008B30BD" w:rsidRPr="00227914" w:rsidRDefault="008B30BD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7914">
              <w:rPr>
                <w:sz w:val="24"/>
                <w:szCs w:val="24"/>
              </w:rPr>
              <w:t>20 Гц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8B30BD" w:rsidRPr="00524011" w:rsidRDefault="008B30BD" w:rsidP="00D9431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24011"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B30BD" w:rsidRPr="00524011" w:rsidRDefault="008B30BD" w:rsidP="00D9431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24011">
              <w:rPr>
                <w:sz w:val="24"/>
                <w:szCs w:val="24"/>
              </w:rPr>
              <w:t>К34, К81, К19 (К84)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8B30BD" w:rsidRPr="009C50A9" w:rsidRDefault="008B30BD" w:rsidP="00D9431A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68, 128, 2/28, 1/8, 1/7 (1/5, 1/13)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8B30BD" w:rsidRPr="00227914" w:rsidRDefault="009A00B6" w:rsidP="00524011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227914">
              <w:rPr>
                <w:sz w:val="24"/>
                <w:szCs w:val="24"/>
              </w:rPr>
              <w:t>(0,14 ± 0,01)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8B30BD" w:rsidRPr="00227914" w:rsidRDefault="008B30BD" w:rsidP="00F718AC">
            <w:pPr>
              <w:jc w:val="center"/>
              <w:rPr>
                <w:sz w:val="24"/>
                <w:szCs w:val="24"/>
              </w:rPr>
            </w:pPr>
            <w:r w:rsidRPr="0022791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AC2D4E" w:rsidRPr="008F458B" w:rsidTr="00AC2D4E">
        <w:trPr>
          <w:trHeight w:val="577"/>
        </w:trPr>
        <w:tc>
          <w:tcPr>
            <w:tcW w:w="959" w:type="dxa"/>
            <w:shd w:val="clear" w:color="auto" w:fill="auto"/>
          </w:tcPr>
          <w:p w:rsidR="00AC2D4E" w:rsidRPr="008F458B" w:rsidRDefault="00AC2D4E" w:rsidP="00F718AC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3.6.3.2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AC2D4E" w:rsidRPr="008F458B" w:rsidRDefault="00AC2D4E" w:rsidP="00F718AC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AC2D4E" w:rsidRPr="008F458B" w:rsidRDefault="00AC2D4E" w:rsidP="00F718AC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К26, К13, К33, К18</w:t>
            </w:r>
          </w:p>
        </w:tc>
        <w:tc>
          <w:tcPr>
            <w:tcW w:w="1701" w:type="dxa"/>
            <w:vMerge/>
            <w:shd w:val="clear" w:color="auto" w:fill="auto"/>
          </w:tcPr>
          <w:p w:rsidR="00AC2D4E" w:rsidRPr="008F458B" w:rsidRDefault="00AC2D4E" w:rsidP="00F718AC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C2D4E" w:rsidRPr="00227914" w:rsidRDefault="00AC2D4E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AC2D4E" w:rsidRPr="00524011" w:rsidRDefault="00AC2D4E" w:rsidP="007B19E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24011">
              <w:rPr>
                <w:sz w:val="24"/>
                <w:szCs w:val="24"/>
              </w:rPr>
              <w:t>Х212/15</w:t>
            </w:r>
          </w:p>
          <w:p w:rsidR="00AC2D4E" w:rsidRPr="00524011" w:rsidRDefault="00AC2D4E" w:rsidP="007B19EC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524011">
              <w:rPr>
                <w:sz w:val="24"/>
                <w:szCs w:val="24"/>
              </w:rPr>
              <w:t>(Х212/13)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AC2D4E" w:rsidRPr="00524011" w:rsidRDefault="00AC2D4E" w:rsidP="00D9431A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  <w:r w:rsidRPr="00524011">
              <w:rPr>
                <w:sz w:val="24"/>
                <w:szCs w:val="24"/>
              </w:rPr>
              <w:t>К87, К83 (К84)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AC2D4E" w:rsidRPr="008F458B" w:rsidRDefault="00AC2D4E" w:rsidP="00D9431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1/8, 1/7</w:t>
            </w:r>
            <w:r w:rsidR="00012DBF">
              <w:rPr>
                <w:color w:val="FF0000"/>
                <w:sz w:val="24"/>
                <w:szCs w:val="24"/>
              </w:rPr>
              <w:t>,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F1037B">
              <w:rPr>
                <w:color w:val="FF0000"/>
                <w:sz w:val="24"/>
                <w:szCs w:val="24"/>
              </w:rPr>
              <w:t xml:space="preserve">1/16, 1/17, </w:t>
            </w:r>
            <w:r w:rsidR="00012DBF">
              <w:rPr>
                <w:color w:val="FF0000"/>
                <w:sz w:val="24"/>
                <w:szCs w:val="24"/>
              </w:rPr>
              <w:t xml:space="preserve">71 </w:t>
            </w:r>
            <w:r>
              <w:rPr>
                <w:color w:val="FF0000"/>
                <w:sz w:val="24"/>
                <w:szCs w:val="24"/>
              </w:rPr>
              <w:t>(1/5, 1/13)</w:t>
            </w:r>
          </w:p>
        </w:tc>
        <w:tc>
          <w:tcPr>
            <w:tcW w:w="1276" w:type="dxa"/>
            <w:shd w:val="clear" w:color="auto" w:fill="auto"/>
          </w:tcPr>
          <w:p w:rsidR="00AC2D4E" w:rsidRPr="003657CD" w:rsidRDefault="00AC2D4E" w:rsidP="003657CD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3657CD">
              <w:rPr>
                <w:b/>
                <w:color w:val="7030A0"/>
                <w:sz w:val="24"/>
                <w:szCs w:val="24"/>
              </w:rPr>
              <w:t>(1,</w:t>
            </w:r>
            <w:r w:rsidR="00F1037B" w:rsidRPr="003657CD">
              <w:rPr>
                <w:b/>
                <w:color w:val="7030A0"/>
                <w:sz w:val="24"/>
                <w:szCs w:val="24"/>
              </w:rPr>
              <w:t>34</w:t>
            </w:r>
            <w:r w:rsidRPr="003657CD">
              <w:rPr>
                <w:b/>
                <w:color w:val="7030A0"/>
                <w:sz w:val="24"/>
                <w:szCs w:val="24"/>
              </w:rPr>
              <w:t xml:space="preserve"> ± 0,</w:t>
            </w:r>
            <w:r w:rsidR="003657CD" w:rsidRPr="003657CD">
              <w:rPr>
                <w:b/>
                <w:color w:val="7030A0"/>
                <w:sz w:val="24"/>
                <w:szCs w:val="24"/>
              </w:rPr>
              <w:t>4</w:t>
            </w:r>
            <w:r w:rsidRPr="003657CD">
              <w:rPr>
                <w:b/>
                <w:color w:val="7030A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</w:tr>
      <w:tr w:rsidR="00AC2D4E" w:rsidRPr="008F458B" w:rsidTr="00AC2D4E">
        <w:trPr>
          <w:trHeight w:val="713"/>
        </w:trPr>
        <w:tc>
          <w:tcPr>
            <w:tcW w:w="959" w:type="dxa"/>
            <w:shd w:val="clear" w:color="auto" w:fill="auto"/>
          </w:tcPr>
          <w:p w:rsidR="00AC2D4E" w:rsidRPr="008F458B" w:rsidRDefault="00AC2D4E" w:rsidP="00F718AC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3.6.3.3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/>
            <w:shd w:val="clear" w:color="auto" w:fill="auto"/>
          </w:tcPr>
          <w:p w:rsidR="00AC2D4E" w:rsidRPr="008F458B" w:rsidRDefault="00AC2D4E" w:rsidP="00F718A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C2D4E" w:rsidRPr="00227914" w:rsidRDefault="00AC2D4E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7914">
              <w:rPr>
                <w:sz w:val="24"/>
                <w:szCs w:val="24"/>
              </w:rPr>
              <w:t>(0,2)</w:t>
            </w:r>
          </w:p>
          <w:p w:rsidR="00AC2D4E" w:rsidRPr="00227914" w:rsidRDefault="00AC2D4E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7914">
              <w:rPr>
                <w:sz w:val="24"/>
                <w:szCs w:val="24"/>
              </w:rPr>
              <w:t>100 Гц</w:t>
            </w:r>
          </w:p>
        </w:tc>
        <w:tc>
          <w:tcPr>
            <w:tcW w:w="1134" w:type="dxa"/>
            <w:vMerge/>
            <w:shd w:val="clear" w:color="auto" w:fill="auto"/>
          </w:tcPr>
          <w:p w:rsidR="00AC2D4E" w:rsidRPr="00524011" w:rsidRDefault="00AC2D4E" w:rsidP="00D9431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AC2D4E" w:rsidRPr="00524011" w:rsidRDefault="00AC2D4E" w:rsidP="00D9431A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C2D4E" w:rsidRPr="008F458B" w:rsidRDefault="00AC2D4E" w:rsidP="00D9431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C2D4E" w:rsidRPr="00F1037B" w:rsidRDefault="00AC2D4E" w:rsidP="00F1037B">
            <w:pPr>
              <w:spacing w:line="360" w:lineRule="auto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F1037B">
              <w:rPr>
                <w:color w:val="7030A0"/>
                <w:sz w:val="24"/>
                <w:szCs w:val="24"/>
              </w:rPr>
              <w:t>(0,</w:t>
            </w:r>
            <w:r w:rsidR="00F1037B" w:rsidRPr="00F1037B">
              <w:rPr>
                <w:color w:val="7030A0"/>
                <w:sz w:val="24"/>
                <w:szCs w:val="24"/>
              </w:rPr>
              <w:t>26</w:t>
            </w:r>
            <w:r w:rsidRPr="00F1037B">
              <w:rPr>
                <w:color w:val="7030A0"/>
                <w:sz w:val="24"/>
                <w:szCs w:val="24"/>
              </w:rPr>
              <w:t xml:space="preserve"> ± 0,1)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</w:tr>
      <w:tr w:rsidR="00AC2D4E" w:rsidRPr="008F458B" w:rsidTr="00AC2D4E">
        <w:trPr>
          <w:trHeight w:val="828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AC2D4E" w:rsidRPr="008F458B" w:rsidRDefault="00AC2D4E" w:rsidP="00F718AC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3.6.3.4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2D4E" w:rsidRPr="008F458B" w:rsidRDefault="00AC2D4E" w:rsidP="00F718A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C2D4E" w:rsidRPr="00227914" w:rsidRDefault="00AC2D4E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7914">
              <w:rPr>
                <w:sz w:val="24"/>
                <w:szCs w:val="24"/>
              </w:rPr>
              <w:t>(0,2)</w:t>
            </w:r>
          </w:p>
          <w:p w:rsidR="00AC2D4E" w:rsidRPr="00227914" w:rsidRDefault="00AC2D4E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7914">
              <w:rPr>
                <w:sz w:val="24"/>
                <w:szCs w:val="24"/>
              </w:rPr>
              <w:t>500 Гц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2D4E" w:rsidRPr="00524011" w:rsidRDefault="00AC2D4E" w:rsidP="00D9431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2D4E" w:rsidRPr="00524011" w:rsidRDefault="00AC2D4E" w:rsidP="00D9431A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2D4E" w:rsidRPr="008F458B" w:rsidRDefault="00AC2D4E" w:rsidP="00D9431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C2D4E" w:rsidRPr="00F1037B" w:rsidRDefault="00AC2D4E" w:rsidP="00F1037B">
            <w:pPr>
              <w:spacing w:line="360" w:lineRule="auto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F1037B">
              <w:rPr>
                <w:color w:val="7030A0"/>
                <w:sz w:val="24"/>
                <w:szCs w:val="24"/>
              </w:rPr>
              <w:t>(0,0</w:t>
            </w:r>
            <w:r w:rsidR="00F1037B" w:rsidRPr="00F1037B">
              <w:rPr>
                <w:color w:val="7030A0"/>
                <w:sz w:val="24"/>
                <w:szCs w:val="24"/>
              </w:rPr>
              <w:t>5</w:t>
            </w:r>
            <w:r w:rsidRPr="00F1037B">
              <w:rPr>
                <w:color w:val="7030A0"/>
                <w:sz w:val="24"/>
                <w:szCs w:val="24"/>
              </w:rPr>
              <w:t xml:space="preserve"> ± 0,02)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2D4E" w:rsidRPr="008F458B" w:rsidRDefault="00AC2D4E" w:rsidP="00F718AC">
            <w:pPr>
              <w:jc w:val="center"/>
              <w:rPr>
                <w:sz w:val="24"/>
                <w:szCs w:val="24"/>
              </w:rPr>
            </w:pPr>
          </w:p>
        </w:tc>
      </w:tr>
      <w:tr w:rsidR="008B30BD" w:rsidRPr="008F458B" w:rsidTr="00AC2D4E">
        <w:trPr>
          <w:trHeight w:val="810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1959B2">
            <w:pPr>
              <w:ind w:left="-142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3.6.3.5</w:t>
            </w:r>
            <w:r w:rsidRPr="008A4C2A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задаваемых напряжений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8B30BD" w:rsidRDefault="008B30BD" w:rsidP="00F718A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К26, К13, К33, К18, К19</w:t>
            </w:r>
          </w:p>
        </w:tc>
        <w:tc>
          <w:tcPr>
            <w:tcW w:w="1701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012DB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1, 2, 52, 53, 62, , 68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8B30BD" w:rsidRPr="00227914" w:rsidRDefault="00524011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7914">
              <w:rPr>
                <w:sz w:val="24"/>
                <w:szCs w:val="24"/>
              </w:rPr>
              <w:t>(0,2</w:t>
            </w:r>
            <w:r w:rsidR="008B30BD" w:rsidRPr="00227914">
              <w:rPr>
                <w:sz w:val="24"/>
                <w:szCs w:val="24"/>
              </w:rPr>
              <w:t>)</w:t>
            </w:r>
          </w:p>
          <w:p w:rsidR="008B30BD" w:rsidRPr="00227914" w:rsidRDefault="006D17E4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7914">
              <w:rPr>
                <w:sz w:val="24"/>
                <w:szCs w:val="24"/>
              </w:rPr>
              <w:t>20</w:t>
            </w:r>
            <w:r w:rsidR="008B30BD" w:rsidRPr="00227914">
              <w:rPr>
                <w:sz w:val="24"/>
                <w:szCs w:val="24"/>
              </w:rPr>
              <w:t xml:space="preserve"> Гц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30BD" w:rsidRPr="00524011" w:rsidRDefault="008B30BD" w:rsidP="00D9431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524011"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8B30BD" w:rsidRPr="00524011" w:rsidRDefault="008B30BD" w:rsidP="00D9431A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  <w:r w:rsidRPr="00524011">
              <w:rPr>
                <w:sz w:val="24"/>
                <w:szCs w:val="24"/>
              </w:rPr>
              <w:t>К34, К81 (К84)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D9431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128, 2/28, 1/8, 1/7 (1/5, 1/13)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B30BD" w:rsidRPr="00524011" w:rsidRDefault="009A00B6" w:rsidP="000E7F1F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227914">
              <w:rPr>
                <w:sz w:val="24"/>
                <w:szCs w:val="24"/>
              </w:rPr>
              <w:t>(0,14 ± 0,01)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</w:tr>
      <w:tr w:rsidR="008B30BD" w:rsidRPr="008F458B" w:rsidTr="00AC2D4E">
        <w:trPr>
          <w:trHeight w:val="361"/>
        </w:trPr>
        <w:tc>
          <w:tcPr>
            <w:tcW w:w="959" w:type="dxa"/>
            <w:shd w:val="clear" w:color="auto" w:fill="auto"/>
          </w:tcPr>
          <w:p w:rsidR="008B30BD" w:rsidRPr="008F458B" w:rsidRDefault="008B30BD" w:rsidP="001959B2">
            <w:pPr>
              <w:ind w:left="-142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3.6.3.6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8B30BD" w:rsidRPr="008F458B" w:rsidRDefault="008B30BD" w:rsidP="00F718AC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B30BD" w:rsidRPr="00227914" w:rsidRDefault="008B30BD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B30BD" w:rsidRPr="00524011" w:rsidRDefault="008B30BD" w:rsidP="00D9431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24011">
              <w:rPr>
                <w:sz w:val="24"/>
                <w:szCs w:val="24"/>
              </w:rPr>
              <w:t>Х212/15</w:t>
            </w:r>
          </w:p>
          <w:p w:rsidR="008B30BD" w:rsidRPr="00524011" w:rsidRDefault="008B30BD" w:rsidP="00D9431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524011">
              <w:rPr>
                <w:sz w:val="24"/>
                <w:szCs w:val="24"/>
              </w:rPr>
              <w:t>(Х212/13)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8B30BD" w:rsidRPr="00524011" w:rsidRDefault="008B30BD" w:rsidP="00D9431A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  <w:r w:rsidRPr="00524011">
              <w:rPr>
                <w:sz w:val="24"/>
                <w:szCs w:val="24"/>
              </w:rPr>
              <w:t>К87, К83 (К84)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B30BD" w:rsidRPr="008F458B" w:rsidRDefault="008B30BD" w:rsidP="00D9431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32290">
              <w:rPr>
                <w:color w:val="FF0000"/>
                <w:sz w:val="24"/>
                <w:szCs w:val="24"/>
              </w:rPr>
              <w:t xml:space="preserve">1/7, </w:t>
            </w:r>
            <w:r>
              <w:rPr>
                <w:color w:val="FF0000"/>
                <w:sz w:val="24"/>
                <w:szCs w:val="24"/>
              </w:rPr>
              <w:t>1/16, 1/17</w:t>
            </w:r>
            <w:r w:rsidR="00012DBF">
              <w:rPr>
                <w:color w:val="FF0000"/>
                <w:sz w:val="24"/>
                <w:szCs w:val="24"/>
              </w:rPr>
              <w:t>,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012DBF">
              <w:rPr>
                <w:color w:val="FF0000"/>
                <w:sz w:val="24"/>
                <w:szCs w:val="24"/>
              </w:rPr>
              <w:t xml:space="preserve">71 </w:t>
            </w:r>
            <w:r>
              <w:rPr>
                <w:color w:val="FF0000"/>
                <w:sz w:val="24"/>
                <w:szCs w:val="24"/>
              </w:rPr>
              <w:t>(1/5, 1/13)</w:t>
            </w:r>
          </w:p>
        </w:tc>
        <w:tc>
          <w:tcPr>
            <w:tcW w:w="1276" w:type="dxa"/>
            <w:shd w:val="clear" w:color="auto" w:fill="auto"/>
          </w:tcPr>
          <w:p w:rsidR="008B30BD" w:rsidRPr="003657CD" w:rsidRDefault="006D17E4" w:rsidP="003657CD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3657CD">
              <w:rPr>
                <w:b/>
                <w:color w:val="7030A0"/>
                <w:sz w:val="24"/>
                <w:szCs w:val="24"/>
              </w:rPr>
              <w:t>(</w:t>
            </w:r>
            <w:r w:rsidR="00F1037B" w:rsidRPr="003657CD">
              <w:rPr>
                <w:b/>
                <w:color w:val="7030A0"/>
                <w:sz w:val="24"/>
                <w:szCs w:val="24"/>
              </w:rPr>
              <w:t>1,71</w:t>
            </w:r>
            <w:r w:rsidRPr="003657CD">
              <w:rPr>
                <w:b/>
                <w:color w:val="7030A0"/>
                <w:sz w:val="24"/>
                <w:szCs w:val="24"/>
              </w:rPr>
              <w:t xml:space="preserve"> ±</w:t>
            </w:r>
            <w:r w:rsidR="006B01F2" w:rsidRPr="003657CD">
              <w:rPr>
                <w:b/>
                <w:color w:val="7030A0"/>
                <w:sz w:val="24"/>
                <w:szCs w:val="24"/>
              </w:rPr>
              <w:t xml:space="preserve"> 0,</w:t>
            </w:r>
            <w:r w:rsidR="003657CD" w:rsidRPr="003657CD">
              <w:rPr>
                <w:b/>
                <w:color w:val="7030A0"/>
                <w:sz w:val="24"/>
                <w:szCs w:val="24"/>
              </w:rPr>
              <w:t>5</w:t>
            </w:r>
            <w:r w:rsidR="006B01F2" w:rsidRPr="003657CD">
              <w:rPr>
                <w:b/>
                <w:color w:val="7030A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</w:tr>
      <w:tr w:rsidR="008B30BD" w:rsidRPr="008F458B" w:rsidTr="00AC2D4E">
        <w:trPr>
          <w:trHeight w:val="732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1959B2">
            <w:pPr>
              <w:ind w:left="-142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3.6.3.7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8B30BD" w:rsidRPr="00227914" w:rsidRDefault="00524011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7914">
              <w:rPr>
                <w:sz w:val="24"/>
                <w:szCs w:val="24"/>
              </w:rPr>
              <w:t>(0,2</w:t>
            </w:r>
            <w:r w:rsidR="008B30BD" w:rsidRPr="00227914">
              <w:rPr>
                <w:sz w:val="24"/>
                <w:szCs w:val="24"/>
              </w:rPr>
              <w:t>)</w:t>
            </w:r>
          </w:p>
          <w:p w:rsidR="008B30BD" w:rsidRPr="00227914" w:rsidRDefault="006D17E4" w:rsidP="00F718AC">
            <w:pPr>
              <w:jc w:val="center"/>
              <w:rPr>
                <w:sz w:val="24"/>
                <w:szCs w:val="24"/>
              </w:rPr>
            </w:pPr>
            <w:r w:rsidRPr="00227914">
              <w:rPr>
                <w:sz w:val="24"/>
                <w:szCs w:val="24"/>
              </w:rPr>
              <w:t>1</w:t>
            </w:r>
            <w:r w:rsidR="008B30BD" w:rsidRPr="00227914">
              <w:rPr>
                <w:sz w:val="24"/>
                <w:szCs w:val="24"/>
              </w:rPr>
              <w:t>00 Гц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B30BD" w:rsidRPr="00F1037B" w:rsidRDefault="006D17E4" w:rsidP="00F1037B">
            <w:pPr>
              <w:spacing w:line="360" w:lineRule="auto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F1037B">
              <w:rPr>
                <w:color w:val="7030A0"/>
                <w:sz w:val="24"/>
                <w:szCs w:val="24"/>
              </w:rPr>
              <w:t>(0,</w:t>
            </w:r>
            <w:r w:rsidR="00F1037B" w:rsidRPr="00F1037B">
              <w:rPr>
                <w:color w:val="7030A0"/>
                <w:sz w:val="24"/>
                <w:szCs w:val="24"/>
              </w:rPr>
              <w:t>43</w:t>
            </w:r>
            <w:r w:rsidRPr="00F1037B">
              <w:rPr>
                <w:color w:val="7030A0"/>
                <w:sz w:val="24"/>
                <w:szCs w:val="24"/>
              </w:rPr>
              <w:t xml:space="preserve"> ±</w:t>
            </w:r>
            <w:r w:rsidR="006B01F2" w:rsidRPr="00F1037B">
              <w:rPr>
                <w:color w:val="7030A0"/>
                <w:sz w:val="24"/>
                <w:szCs w:val="24"/>
              </w:rPr>
              <w:t xml:space="preserve"> 0,1)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</w:tr>
      <w:tr w:rsidR="008B30BD" w:rsidRPr="008F458B" w:rsidTr="00AC2D4E">
        <w:trPr>
          <w:trHeight w:val="732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1959B2">
            <w:pPr>
              <w:ind w:left="-142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3.6.3.8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8B30BD" w:rsidRPr="00227914" w:rsidRDefault="00524011" w:rsidP="00F718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7914">
              <w:rPr>
                <w:sz w:val="24"/>
                <w:szCs w:val="24"/>
              </w:rPr>
              <w:t>(0,2</w:t>
            </w:r>
            <w:r w:rsidR="008B30BD" w:rsidRPr="00227914">
              <w:rPr>
                <w:sz w:val="24"/>
                <w:szCs w:val="24"/>
              </w:rPr>
              <w:t>)</w:t>
            </w:r>
          </w:p>
          <w:p w:rsidR="008B30BD" w:rsidRPr="00227914" w:rsidRDefault="006D17E4" w:rsidP="00F718AC">
            <w:pPr>
              <w:jc w:val="center"/>
              <w:rPr>
                <w:sz w:val="24"/>
                <w:szCs w:val="24"/>
              </w:rPr>
            </w:pPr>
            <w:r w:rsidRPr="00227914">
              <w:rPr>
                <w:sz w:val="24"/>
                <w:szCs w:val="24"/>
              </w:rPr>
              <w:t>5</w:t>
            </w:r>
            <w:r w:rsidR="008B30BD" w:rsidRPr="00227914">
              <w:rPr>
                <w:sz w:val="24"/>
                <w:szCs w:val="24"/>
              </w:rPr>
              <w:t>00 Гц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B30BD" w:rsidRPr="00F1037B" w:rsidRDefault="006D17E4" w:rsidP="00F1037B">
            <w:pPr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F1037B">
              <w:rPr>
                <w:color w:val="7030A0"/>
                <w:sz w:val="24"/>
                <w:szCs w:val="24"/>
              </w:rPr>
              <w:t>(0,</w:t>
            </w:r>
            <w:r w:rsidR="00F1037B" w:rsidRPr="00F1037B">
              <w:rPr>
                <w:color w:val="7030A0"/>
                <w:sz w:val="24"/>
                <w:szCs w:val="24"/>
              </w:rPr>
              <w:t>07</w:t>
            </w:r>
            <w:r w:rsidRPr="00F1037B">
              <w:rPr>
                <w:color w:val="7030A0"/>
                <w:sz w:val="24"/>
                <w:szCs w:val="24"/>
              </w:rPr>
              <w:t xml:space="preserve"> ±</w:t>
            </w:r>
            <w:r w:rsidR="006B01F2" w:rsidRPr="00F1037B">
              <w:rPr>
                <w:color w:val="7030A0"/>
                <w:sz w:val="24"/>
                <w:szCs w:val="24"/>
              </w:rPr>
              <w:t xml:space="preserve"> 0,05)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B30BD" w:rsidRPr="008F458B" w:rsidRDefault="008B30BD" w:rsidP="00F718AC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721DED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721DED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1134"/>
        <w:gridCol w:w="1134"/>
        <w:gridCol w:w="993"/>
        <w:gridCol w:w="1559"/>
        <w:gridCol w:w="1276"/>
        <w:gridCol w:w="1134"/>
        <w:gridCol w:w="1134"/>
        <w:gridCol w:w="1134"/>
        <w:gridCol w:w="1842"/>
        <w:gridCol w:w="2410"/>
        <w:gridCol w:w="1134"/>
        <w:gridCol w:w="1134"/>
        <w:gridCol w:w="992"/>
      </w:tblGrid>
      <w:tr w:rsidR="003B1027" w:rsidRPr="008F458B" w:rsidTr="006D17E4">
        <w:trPr>
          <w:trHeight w:val="422"/>
        </w:trPr>
        <w:tc>
          <w:tcPr>
            <w:tcW w:w="959" w:type="dxa"/>
            <w:vMerge w:val="restart"/>
            <w:shd w:val="clear" w:color="auto" w:fill="auto"/>
          </w:tcPr>
          <w:p w:rsidR="003B1027" w:rsidRPr="008F458B" w:rsidRDefault="003B1027" w:rsidP="006E2FA2">
            <w:pPr>
              <w:spacing w:line="276" w:lineRule="auto"/>
              <w:ind w:left="-37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3B1027" w:rsidRPr="008F458B" w:rsidRDefault="003B1027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3B1027" w:rsidRPr="008F458B" w:rsidRDefault="003B1027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3B1027" w:rsidRPr="008F458B" w:rsidRDefault="003B1027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3B1027" w:rsidRPr="008F458B" w:rsidRDefault="003B1027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3B1027" w:rsidRPr="008F458B" w:rsidRDefault="003B1027" w:rsidP="006E2FA2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AC5573" w:rsidRPr="008F458B" w:rsidTr="006D17E4">
        <w:trPr>
          <w:trHeight w:val="477"/>
        </w:trPr>
        <w:tc>
          <w:tcPr>
            <w:tcW w:w="959" w:type="dxa"/>
            <w:vMerge/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tcBorders>
              <w:bottom w:val="single" w:sz="4" w:space="0" w:color="auto"/>
            </w:tcBorders>
          </w:tcPr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AC5573" w:rsidRPr="008F458B" w:rsidRDefault="00AC5573" w:rsidP="006E2FA2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AC5573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Сигнальный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AC5573" w:rsidRPr="008F458B" w:rsidRDefault="00AC5573" w:rsidP="006E2FA2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AC5573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AC5573" w:rsidRPr="008F458B" w:rsidRDefault="00AC5573" w:rsidP="000D67F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  <w:r w:rsidR="000D67F5">
              <w:rPr>
                <w:sz w:val="24"/>
                <w:szCs w:val="24"/>
              </w:rPr>
              <w:t xml:space="preserve"> ключ ААП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AC5573" w:rsidRPr="008F458B" w:rsidTr="003657CD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AC5573" w:rsidRPr="008F458B" w:rsidRDefault="00AC5573" w:rsidP="006E2FA2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AC5573" w:rsidRPr="008F458B" w:rsidRDefault="00AC557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D17E4" w:rsidRPr="008F458B" w:rsidTr="003657CD">
        <w:trPr>
          <w:trHeight w:val="784"/>
        </w:trPr>
        <w:tc>
          <w:tcPr>
            <w:tcW w:w="959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6D17E4" w:rsidRPr="008F458B" w:rsidRDefault="006D17E4" w:rsidP="002340DA">
            <w:pPr>
              <w:ind w:left="-142" w:right="-20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3.6.4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6D17E4" w:rsidRPr="008F458B" w:rsidRDefault="006D17E4" w:rsidP="002340D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АЧХ на частоте среза АФ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</w:tcPr>
          <w:p w:rsidR="00BB1EA2" w:rsidRDefault="00BB1EA2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BB1EA2" w:rsidRDefault="00BB1EA2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6D17E4" w:rsidRPr="008F458B" w:rsidRDefault="006D17E4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Х201/2, Х201/5, Х201/29</w:t>
            </w:r>
          </w:p>
          <w:p w:rsidR="006D17E4" w:rsidRPr="008F458B" w:rsidRDefault="006D17E4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Х201/10, Х201/12, Х201/14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</w:tcPr>
          <w:p w:rsidR="00BB1EA2" w:rsidRDefault="00BB1EA2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BB1EA2" w:rsidRDefault="00BB1EA2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6D17E4" w:rsidRPr="008F458B" w:rsidRDefault="006D17E4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К1, К4, К7</w:t>
            </w:r>
          </w:p>
        </w:tc>
        <w:tc>
          <w:tcPr>
            <w:tcW w:w="1134" w:type="dxa"/>
            <w:vMerge w:val="restart"/>
          </w:tcPr>
          <w:p w:rsidR="00BB1EA2" w:rsidRDefault="00BB1EA2" w:rsidP="00CB1DBA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BB1EA2" w:rsidRDefault="00BB1EA2" w:rsidP="00CB1DBA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6D17E4" w:rsidRPr="008F458B" w:rsidRDefault="006D17E4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951A6">
              <w:rPr>
                <w:color w:val="FF0000"/>
                <w:sz w:val="24"/>
                <w:szCs w:val="24"/>
              </w:rPr>
              <w:t>5/25</w:t>
            </w:r>
            <w:r>
              <w:rPr>
                <w:color w:val="FF0000"/>
                <w:sz w:val="24"/>
                <w:szCs w:val="24"/>
              </w:rPr>
              <w:t>, 5/24, 5/20, 5/26, 5/21, 5/17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BB1EA2" w:rsidRDefault="00BB1EA2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BB1EA2" w:rsidRDefault="00BB1EA2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6D17E4" w:rsidRPr="008F458B" w:rsidRDefault="006D17E4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Х202/13 Х202/16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B1EA2" w:rsidRDefault="00BB1EA2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  <w:p w:rsidR="00BB1EA2" w:rsidRDefault="00BB1EA2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  <w:p w:rsidR="006D17E4" w:rsidRPr="008F458B" w:rsidRDefault="006D17E4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К26, К19, К13, К33, К18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BB1EA2" w:rsidRDefault="00BB1EA2" w:rsidP="00CB1DBA">
            <w:pPr>
              <w:spacing w:line="360" w:lineRule="auto"/>
              <w:ind w:right="-108"/>
              <w:jc w:val="center"/>
              <w:rPr>
                <w:color w:val="FF0000"/>
                <w:sz w:val="24"/>
                <w:szCs w:val="24"/>
              </w:rPr>
            </w:pPr>
          </w:p>
          <w:p w:rsidR="00BB1EA2" w:rsidRDefault="00BB1EA2" w:rsidP="00CB1DBA">
            <w:pPr>
              <w:spacing w:line="360" w:lineRule="auto"/>
              <w:ind w:right="-108"/>
              <w:jc w:val="center"/>
              <w:rPr>
                <w:color w:val="FF0000"/>
                <w:sz w:val="24"/>
                <w:szCs w:val="24"/>
              </w:rPr>
            </w:pPr>
          </w:p>
          <w:p w:rsidR="006D17E4" w:rsidRPr="008F458B" w:rsidRDefault="006D17E4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1, 2, 52, 53, 62, 71, 68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6D17E4" w:rsidRPr="008F458B" w:rsidRDefault="006D17E4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D17E4" w:rsidRPr="00127051" w:rsidRDefault="006D17E4" w:rsidP="002340DA">
            <w:pPr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D17E4" w:rsidRPr="008F458B" w:rsidRDefault="006D17E4" w:rsidP="002340DA">
            <w:pPr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D17E4" w:rsidRPr="008F458B" w:rsidRDefault="006D17E4" w:rsidP="002340DA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D17E4" w:rsidRPr="008F458B" w:rsidRDefault="006D17E4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D17E4" w:rsidRPr="008F458B" w:rsidRDefault="006D17E4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6D17E4" w:rsidRPr="008F458B" w:rsidRDefault="006D17E4" w:rsidP="006B5F1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6D17E4" w:rsidRPr="008F458B" w:rsidRDefault="006D17E4" w:rsidP="006B5F1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17E4" w:rsidRPr="008F458B" w:rsidTr="003657CD">
        <w:trPr>
          <w:trHeight w:val="412"/>
        </w:trPr>
        <w:tc>
          <w:tcPr>
            <w:tcW w:w="959" w:type="dxa"/>
            <w:tcBorders>
              <w:top w:val="nil"/>
            </w:tcBorders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3.6.4.</w:t>
            </w:r>
            <w:r w:rsidR="007B3DE9">
              <w:rPr>
                <w:sz w:val="24"/>
                <w:szCs w:val="24"/>
              </w:rPr>
              <w:t>1</w:t>
            </w:r>
            <w:r w:rsidRPr="008A4C2A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задаваемого напряжения</w:t>
            </w:r>
          </w:p>
        </w:tc>
        <w:tc>
          <w:tcPr>
            <w:tcW w:w="1275" w:type="dxa"/>
            <w:vMerge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6D17E4" w:rsidRPr="00127051" w:rsidRDefault="006D17E4" w:rsidP="007B32B3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D17E4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  <w:p w:rsidR="008D1FCB" w:rsidRPr="008F458B" w:rsidRDefault="008D1FCB" w:rsidP="007B32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7B24">
              <w:rPr>
                <w:color w:val="FF0000"/>
                <w:sz w:val="24"/>
                <w:szCs w:val="24"/>
              </w:rPr>
              <w:t>128</w:t>
            </w:r>
            <w:r>
              <w:rPr>
                <w:color w:val="FF0000"/>
                <w:sz w:val="24"/>
                <w:szCs w:val="24"/>
              </w:rPr>
              <w:t>, 1/7, 1/8, 2/28 (1/5, 1/13)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6D17E4" w:rsidRPr="008F458B" w:rsidRDefault="007B32B3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</w:rPr>
              <w:t>(0,14 ± 0,01)</w:t>
            </w:r>
          </w:p>
        </w:tc>
        <w:tc>
          <w:tcPr>
            <w:tcW w:w="1134" w:type="dxa"/>
            <w:vMerge/>
            <w:shd w:val="clear" w:color="auto" w:fill="auto"/>
          </w:tcPr>
          <w:p w:rsidR="006D17E4" w:rsidRPr="008F458B" w:rsidRDefault="006D17E4" w:rsidP="007B32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6D17E4" w:rsidRPr="008F458B" w:rsidRDefault="006D17E4" w:rsidP="007B32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D17E4" w:rsidRPr="008F458B" w:rsidTr="0051515C">
        <w:trPr>
          <w:trHeight w:val="413"/>
        </w:trPr>
        <w:tc>
          <w:tcPr>
            <w:tcW w:w="959" w:type="dxa"/>
            <w:vMerge w:val="restart"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3.6.4.</w:t>
            </w:r>
            <w:r w:rsidR="007B3DE9">
              <w:rPr>
                <w:sz w:val="24"/>
                <w:szCs w:val="24"/>
              </w:rPr>
              <w:t>2</w:t>
            </w:r>
            <w:r w:rsidRPr="00C95BDB">
              <w:rPr>
                <w:sz w:val="24"/>
                <w:szCs w:val="24"/>
                <w:vertAlign w:val="superscript"/>
              </w:rPr>
              <w:t>6)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6D17E4" w:rsidRPr="00127051" w:rsidRDefault="006D17E4" w:rsidP="007B32B3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127051">
              <w:rPr>
                <w:color w:val="00B050"/>
                <w:sz w:val="24"/>
                <w:szCs w:val="24"/>
              </w:rPr>
              <w:t>( 0,</w:t>
            </w:r>
            <w:r>
              <w:rPr>
                <w:color w:val="00B050"/>
                <w:sz w:val="24"/>
                <w:szCs w:val="24"/>
              </w:rPr>
              <w:t>2</w:t>
            </w:r>
            <w:r w:rsidRPr="00127051">
              <w:rPr>
                <w:color w:val="00B050"/>
                <w:sz w:val="24"/>
                <w:szCs w:val="24"/>
              </w:rPr>
              <w:t xml:space="preserve"> )</w:t>
            </w:r>
          </w:p>
          <w:p w:rsidR="006D17E4" w:rsidRPr="00127051" w:rsidRDefault="006D17E4" w:rsidP="007B32B3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127051">
              <w:rPr>
                <w:color w:val="00B050"/>
                <w:sz w:val="24"/>
                <w:szCs w:val="24"/>
              </w:rPr>
              <w:t>20 Гц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  <w:r w:rsidRPr="008F4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К87,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6D17E4" w:rsidRPr="008F458B" w:rsidRDefault="006D17E4" w:rsidP="00BB1EA2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  <w:r w:rsidRPr="00F6049E">
              <w:rPr>
                <w:color w:val="FF0000"/>
                <w:sz w:val="24"/>
                <w:szCs w:val="24"/>
              </w:rPr>
              <w:t>1/7, 1/16</w:t>
            </w:r>
            <w:r>
              <w:rPr>
                <w:color w:val="FF0000"/>
                <w:sz w:val="24"/>
                <w:szCs w:val="24"/>
              </w:rPr>
              <w:t>, 1/17</w:t>
            </w:r>
            <w:r w:rsidR="00BB1EA2">
              <w:rPr>
                <w:color w:val="FF0000"/>
                <w:sz w:val="24"/>
                <w:szCs w:val="24"/>
              </w:rPr>
              <w:t>, 71</w:t>
            </w:r>
            <w:r>
              <w:rPr>
                <w:color w:val="FF0000"/>
                <w:sz w:val="24"/>
                <w:szCs w:val="24"/>
              </w:rPr>
              <w:t xml:space="preserve"> (1/5, 1/13)</w:t>
            </w:r>
          </w:p>
        </w:tc>
        <w:tc>
          <w:tcPr>
            <w:tcW w:w="1134" w:type="dxa"/>
            <w:shd w:val="clear" w:color="auto" w:fill="auto"/>
          </w:tcPr>
          <w:p w:rsidR="007B32B3" w:rsidRPr="008912B7" w:rsidRDefault="007B32B3" w:rsidP="007B32B3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6D17E4" w:rsidRPr="008F458B" w:rsidRDefault="007B32B3" w:rsidP="003657C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~ 2.5</w:t>
            </w:r>
            <w:r w:rsidRPr="008912B7">
              <w:rPr>
                <w:color w:val="00B050"/>
                <w:sz w:val="24"/>
                <w:szCs w:val="24"/>
              </w:rPr>
              <w:t>В</w:t>
            </w:r>
          </w:p>
        </w:tc>
        <w:tc>
          <w:tcPr>
            <w:tcW w:w="1134" w:type="dxa"/>
            <w:vMerge/>
            <w:shd w:val="clear" w:color="auto" w:fill="auto"/>
          </w:tcPr>
          <w:p w:rsidR="006D17E4" w:rsidRPr="008F458B" w:rsidRDefault="006D17E4" w:rsidP="007B32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6D17E4" w:rsidRPr="008F458B" w:rsidRDefault="006D17E4" w:rsidP="007B32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D17E4" w:rsidRPr="008F458B" w:rsidTr="0051515C">
        <w:trPr>
          <w:trHeight w:val="496"/>
        </w:trPr>
        <w:tc>
          <w:tcPr>
            <w:tcW w:w="959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Х212/17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К88,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6D17E4" w:rsidRPr="008F458B" w:rsidRDefault="006D17E4" w:rsidP="00BB1EA2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  <w:r w:rsidRPr="00F6049E">
              <w:rPr>
                <w:color w:val="FF0000"/>
                <w:sz w:val="24"/>
                <w:szCs w:val="24"/>
              </w:rPr>
              <w:t>1/7, 1/16</w:t>
            </w:r>
            <w:r>
              <w:rPr>
                <w:color w:val="FF0000"/>
                <w:sz w:val="24"/>
                <w:szCs w:val="24"/>
              </w:rPr>
              <w:t>, 1/18</w:t>
            </w:r>
            <w:r w:rsidR="00BB1EA2">
              <w:rPr>
                <w:color w:val="FF0000"/>
                <w:sz w:val="24"/>
                <w:szCs w:val="24"/>
              </w:rPr>
              <w:t>, 71</w:t>
            </w:r>
            <w:r>
              <w:rPr>
                <w:color w:val="FF0000"/>
                <w:sz w:val="24"/>
                <w:szCs w:val="24"/>
              </w:rPr>
              <w:t xml:space="preserve"> (1/5, 1/13)</w:t>
            </w:r>
          </w:p>
        </w:tc>
        <w:tc>
          <w:tcPr>
            <w:tcW w:w="1134" w:type="dxa"/>
            <w:shd w:val="clear" w:color="auto" w:fill="auto"/>
          </w:tcPr>
          <w:p w:rsidR="007B32B3" w:rsidRPr="008912B7" w:rsidRDefault="007B32B3" w:rsidP="007B32B3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</w:t>
            </w:r>
          </w:p>
          <w:p w:rsidR="006D17E4" w:rsidRPr="00F8282D" w:rsidRDefault="007B32B3" w:rsidP="003657CD">
            <w:pPr>
              <w:spacing w:line="360" w:lineRule="auto"/>
              <w:ind w:left="-108" w:right="-108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~ 2.5</w:t>
            </w:r>
            <w:r w:rsidRPr="008912B7">
              <w:rPr>
                <w:color w:val="00B050"/>
                <w:sz w:val="24"/>
                <w:szCs w:val="24"/>
              </w:rPr>
              <w:t>В</w:t>
            </w:r>
          </w:p>
        </w:tc>
        <w:tc>
          <w:tcPr>
            <w:tcW w:w="1134" w:type="dxa"/>
            <w:vMerge/>
            <w:shd w:val="clear" w:color="auto" w:fill="auto"/>
          </w:tcPr>
          <w:p w:rsidR="006D17E4" w:rsidRPr="008F458B" w:rsidRDefault="006D17E4" w:rsidP="007B32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6D17E4" w:rsidRPr="008F458B" w:rsidRDefault="006D17E4" w:rsidP="007B32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D17E4" w:rsidRPr="008F458B" w:rsidTr="0051515C">
        <w:trPr>
          <w:trHeight w:val="495"/>
        </w:trPr>
        <w:tc>
          <w:tcPr>
            <w:tcW w:w="959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6D17E4" w:rsidRPr="008F458B" w:rsidRDefault="006D17E4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7B32B3" w:rsidRPr="008912B7" w:rsidRDefault="007B32B3" w:rsidP="007B32B3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2/</w:t>
            </w: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 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6D17E4" w:rsidRPr="008F458B" w:rsidRDefault="007B32B3" w:rsidP="007B32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</w:rPr>
              <w:t>1,0 ± 0,2</w:t>
            </w:r>
          </w:p>
        </w:tc>
        <w:tc>
          <w:tcPr>
            <w:tcW w:w="1134" w:type="dxa"/>
            <w:vMerge/>
            <w:shd w:val="clear" w:color="auto" w:fill="auto"/>
          </w:tcPr>
          <w:p w:rsidR="006D17E4" w:rsidRPr="008F458B" w:rsidRDefault="006D17E4" w:rsidP="007B32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6D17E4" w:rsidRPr="008F458B" w:rsidRDefault="006D17E4" w:rsidP="007B32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B32B3" w:rsidRPr="008F458B" w:rsidTr="006D17E4">
        <w:trPr>
          <w:trHeight w:val="245"/>
        </w:trPr>
        <w:tc>
          <w:tcPr>
            <w:tcW w:w="959" w:type="dxa"/>
            <w:vMerge w:val="restart"/>
            <w:shd w:val="clear" w:color="auto" w:fill="auto"/>
          </w:tcPr>
          <w:p w:rsidR="007B32B3" w:rsidRPr="008F458B" w:rsidRDefault="007B32B3" w:rsidP="007B32B3">
            <w:pPr>
              <w:spacing w:line="276" w:lineRule="auto"/>
              <w:ind w:left="-142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3.6.4.</w:t>
            </w:r>
            <w:r>
              <w:rPr>
                <w:sz w:val="24"/>
                <w:szCs w:val="24"/>
              </w:rPr>
              <w:t>3</w:t>
            </w:r>
            <w:r w:rsidRPr="00C95BDB">
              <w:rPr>
                <w:sz w:val="24"/>
                <w:szCs w:val="24"/>
                <w:vertAlign w:val="superscript"/>
              </w:rPr>
              <w:t>6)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7B32B3" w:rsidRPr="008F458B" w:rsidRDefault="007B32B3" w:rsidP="007B32B3">
            <w:pPr>
              <w:spacing w:line="276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7B32B3" w:rsidRPr="008F458B" w:rsidRDefault="007B32B3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B32B3" w:rsidRDefault="007B32B3" w:rsidP="007B32B3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B32B3" w:rsidRPr="008F458B" w:rsidRDefault="007B32B3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7B32B3" w:rsidRDefault="007B32B3" w:rsidP="007B32B3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7B32B3" w:rsidRPr="00127051" w:rsidRDefault="007B32B3" w:rsidP="007B32B3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127051">
              <w:rPr>
                <w:color w:val="00B050"/>
                <w:sz w:val="24"/>
                <w:szCs w:val="24"/>
              </w:rPr>
              <w:t xml:space="preserve">( </w:t>
            </w:r>
            <w:r>
              <w:rPr>
                <w:color w:val="00B050"/>
                <w:sz w:val="24"/>
                <w:szCs w:val="24"/>
              </w:rPr>
              <w:t>0,2</w:t>
            </w:r>
            <w:r w:rsidRPr="00127051">
              <w:rPr>
                <w:color w:val="00B050"/>
                <w:sz w:val="24"/>
                <w:szCs w:val="24"/>
              </w:rPr>
              <w:t xml:space="preserve"> )</w:t>
            </w:r>
          </w:p>
          <w:p w:rsidR="007B32B3" w:rsidRPr="00127051" w:rsidRDefault="007B32B3" w:rsidP="007B32B3">
            <w:pPr>
              <w:spacing w:line="276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</w:t>
            </w:r>
            <w:r w:rsidRPr="00127051">
              <w:rPr>
                <w:color w:val="00B050"/>
                <w:sz w:val="24"/>
                <w:szCs w:val="24"/>
              </w:rPr>
              <w:t>00 Гц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  <w:r w:rsidRPr="008F4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К87,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7B32B3" w:rsidRPr="008F458B" w:rsidRDefault="007B32B3" w:rsidP="00BB1EA2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  <w:r w:rsidRPr="00F6049E">
              <w:rPr>
                <w:color w:val="FF0000"/>
                <w:sz w:val="24"/>
                <w:szCs w:val="24"/>
              </w:rPr>
              <w:t>1/7, 1/16</w:t>
            </w:r>
            <w:r>
              <w:rPr>
                <w:color w:val="FF0000"/>
                <w:sz w:val="24"/>
                <w:szCs w:val="24"/>
              </w:rPr>
              <w:t>, 1/17</w:t>
            </w:r>
            <w:r w:rsidR="00BB1EA2">
              <w:rPr>
                <w:color w:val="FF0000"/>
                <w:sz w:val="24"/>
                <w:szCs w:val="24"/>
              </w:rPr>
              <w:t>, 71</w:t>
            </w:r>
            <w:r>
              <w:rPr>
                <w:color w:val="FF0000"/>
                <w:sz w:val="24"/>
                <w:szCs w:val="24"/>
              </w:rPr>
              <w:t xml:space="preserve"> (1/5, 1/13)</w:t>
            </w:r>
          </w:p>
        </w:tc>
        <w:tc>
          <w:tcPr>
            <w:tcW w:w="1134" w:type="dxa"/>
            <w:shd w:val="clear" w:color="auto" w:fill="auto"/>
          </w:tcPr>
          <w:p w:rsidR="007B32B3" w:rsidRPr="008912B7" w:rsidRDefault="007B32B3" w:rsidP="007B32B3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7B32B3" w:rsidRPr="008912B7" w:rsidRDefault="007B32B3" w:rsidP="003657CD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</w:rPr>
              <w:t xml:space="preserve"> </w:t>
            </w: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~ </w:t>
            </w:r>
            <w:r w:rsidRPr="008912B7">
              <w:rPr>
                <w:color w:val="00B050"/>
                <w:sz w:val="24"/>
                <w:szCs w:val="24"/>
              </w:rPr>
              <w:t>0,63 В</w:t>
            </w:r>
          </w:p>
        </w:tc>
        <w:tc>
          <w:tcPr>
            <w:tcW w:w="1134" w:type="dxa"/>
            <w:vMerge/>
            <w:shd w:val="clear" w:color="auto" w:fill="auto"/>
          </w:tcPr>
          <w:p w:rsidR="007B32B3" w:rsidRPr="008F458B" w:rsidRDefault="007B32B3" w:rsidP="007B32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B32B3" w:rsidRPr="008F458B" w:rsidRDefault="007B32B3" w:rsidP="007B32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B32B3" w:rsidRPr="008F458B" w:rsidTr="006D17E4">
        <w:trPr>
          <w:trHeight w:val="245"/>
        </w:trPr>
        <w:tc>
          <w:tcPr>
            <w:tcW w:w="959" w:type="dxa"/>
            <w:vMerge/>
            <w:shd w:val="clear" w:color="auto" w:fill="auto"/>
          </w:tcPr>
          <w:p w:rsidR="007B32B3" w:rsidRPr="008F458B" w:rsidRDefault="007B32B3" w:rsidP="007B32B3">
            <w:pPr>
              <w:spacing w:line="276" w:lineRule="auto"/>
              <w:ind w:left="-142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7B32B3" w:rsidRPr="008F458B" w:rsidRDefault="007B32B3" w:rsidP="007B32B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7B32B3" w:rsidRPr="008F458B" w:rsidRDefault="007B32B3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B32B3" w:rsidRPr="008F458B" w:rsidRDefault="007B32B3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B32B3" w:rsidRPr="008951A6" w:rsidRDefault="007B32B3" w:rsidP="007B32B3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7B32B3" w:rsidRDefault="007B32B3" w:rsidP="007B32B3">
            <w:pPr>
              <w:spacing w:line="360" w:lineRule="auto"/>
              <w:ind w:right="-108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B32B3" w:rsidRDefault="007B32B3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B32B3" w:rsidRPr="00127051" w:rsidRDefault="007B32B3" w:rsidP="007B32B3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Х212/17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К88,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7B32B3" w:rsidRPr="008F458B" w:rsidRDefault="007B32B3" w:rsidP="00BB1EA2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  <w:r w:rsidRPr="00F6049E">
              <w:rPr>
                <w:color w:val="FF0000"/>
                <w:sz w:val="24"/>
                <w:szCs w:val="24"/>
              </w:rPr>
              <w:t>1/7, 1/16</w:t>
            </w:r>
            <w:r>
              <w:rPr>
                <w:color w:val="FF0000"/>
                <w:sz w:val="24"/>
                <w:szCs w:val="24"/>
              </w:rPr>
              <w:t>, 1/18</w:t>
            </w:r>
            <w:r w:rsidR="00BB1EA2">
              <w:rPr>
                <w:color w:val="FF0000"/>
                <w:sz w:val="24"/>
                <w:szCs w:val="24"/>
              </w:rPr>
              <w:t>, 71</w:t>
            </w:r>
            <w:r>
              <w:rPr>
                <w:color w:val="FF0000"/>
                <w:sz w:val="24"/>
                <w:szCs w:val="24"/>
              </w:rPr>
              <w:t xml:space="preserve"> (1/5, 1/13)</w:t>
            </w:r>
          </w:p>
        </w:tc>
        <w:tc>
          <w:tcPr>
            <w:tcW w:w="1134" w:type="dxa"/>
            <w:shd w:val="clear" w:color="auto" w:fill="auto"/>
          </w:tcPr>
          <w:p w:rsidR="007B32B3" w:rsidRPr="008912B7" w:rsidRDefault="007B32B3" w:rsidP="007B32B3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</w:t>
            </w:r>
          </w:p>
          <w:p w:rsidR="007B32B3" w:rsidRPr="008912B7" w:rsidRDefault="007B32B3" w:rsidP="003657CD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  <w:lang w:val="en-US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~ </w:t>
            </w:r>
            <w:r w:rsidRPr="008912B7">
              <w:rPr>
                <w:color w:val="00B050"/>
                <w:sz w:val="24"/>
                <w:szCs w:val="24"/>
              </w:rPr>
              <w:t>0,56В</w:t>
            </w:r>
          </w:p>
        </w:tc>
        <w:tc>
          <w:tcPr>
            <w:tcW w:w="1134" w:type="dxa"/>
            <w:vMerge/>
            <w:shd w:val="clear" w:color="auto" w:fill="auto"/>
          </w:tcPr>
          <w:p w:rsidR="007B32B3" w:rsidRPr="008F458B" w:rsidRDefault="007B32B3" w:rsidP="007B32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B32B3" w:rsidRPr="008F458B" w:rsidRDefault="007B32B3" w:rsidP="007B32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B32B3" w:rsidRPr="008F458B" w:rsidTr="006D17E4">
        <w:trPr>
          <w:trHeight w:val="245"/>
        </w:trPr>
        <w:tc>
          <w:tcPr>
            <w:tcW w:w="9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B32B3" w:rsidRPr="008F458B" w:rsidRDefault="007B32B3" w:rsidP="007B32B3">
            <w:pPr>
              <w:spacing w:line="276" w:lineRule="auto"/>
              <w:ind w:left="-142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7B32B3" w:rsidRPr="008F458B" w:rsidRDefault="007B32B3" w:rsidP="007B32B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7B32B3" w:rsidRPr="008F458B" w:rsidRDefault="007B32B3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B32B3" w:rsidRPr="008F458B" w:rsidRDefault="007B32B3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B32B3" w:rsidRPr="008951A6" w:rsidRDefault="007B32B3" w:rsidP="007B32B3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7B32B3" w:rsidRDefault="007B32B3" w:rsidP="007B32B3">
            <w:pPr>
              <w:spacing w:line="360" w:lineRule="auto"/>
              <w:ind w:right="-108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B32B3" w:rsidRDefault="007B32B3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B32B3" w:rsidRPr="00127051" w:rsidRDefault="007B32B3" w:rsidP="007B32B3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7B32B3" w:rsidRPr="008F458B" w:rsidRDefault="007B32B3" w:rsidP="007B32B3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B32B3" w:rsidRPr="008912B7" w:rsidRDefault="007B32B3" w:rsidP="007B32B3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2/</w:t>
            </w: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 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7B32B3" w:rsidRPr="008912B7" w:rsidRDefault="007B32B3" w:rsidP="007B32B3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  <w:lang w:val="en-US"/>
              </w:rPr>
            </w:pPr>
            <w:r w:rsidRPr="008912B7">
              <w:rPr>
                <w:color w:val="00B050"/>
                <w:sz w:val="24"/>
                <w:szCs w:val="24"/>
              </w:rPr>
              <w:t>0,9 ± 0,2</w:t>
            </w:r>
          </w:p>
        </w:tc>
        <w:tc>
          <w:tcPr>
            <w:tcW w:w="1134" w:type="dxa"/>
            <w:vMerge/>
            <w:shd w:val="clear" w:color="auto" w:fill="auto"/>
          </w:tcPr>
          <w:p w:rsidR="007B32B3" w:rsidRPr="008F458B" w:rsidRDefault="007B32B3" w:rsidP="007B32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B32B3" w:rsidRPr="008F458B" w:rsidRDefault="007B32B3" w:rsidP="007B32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B32B3" w:rsidRPr="008F458B" w:rsidTr="006D17E4">
        <w:trPr>
          <w:trHeight w:val="852"/>
        </w:trPr>
        <w:tc>
          <w:tcPr>
            <w:tcW w:w="959" w:type="dxa"/>
            <w:vMerge w:val="restart"/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3.6.4.</w:t>
            </w:r>
            <w:r>
              <w:rPr>
                <w:sz w:val="24"/>
                <w:szCs w:val="24"/>
              </w:rPr>
              <w:t>4</w:t>
            </w:r>
            <w:r w:rsidRPr="00C95BDB">
              <w:rPr>
                <w:sz w:val="24"/>
                <w:szCs w:val="24"/>
                <w:vertAlign w:val="superscript"/>
              </w:rPr>
              <w:t>6)</w:t>
            </w:r>
          </w:p>
        </w:tc>
        <w:tc>
          <w:tcPr>
            <w:tcW w:w="2410" w:type="dxa"/>
            <w:vMerge/>
            <w:shd w:val="clear" w:color="auto" w:fill="auto"/>
          </w:tcPr>
          <w:p w:rsidR="007B32B3" w:rsidRPr="008F458B" w:rsidRDefault="007B32B3" w:rsidP="007B32B3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B32B3" w:rsidRPr="00127051" w:rsidRDefault="007B32B3" w:rsidP="007B32B3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127051">
              <w:rPr>
                <w:color w:val="00B050"/>
                <w:sz w:val="24"/>
                <w:szCs w:val="24"/>
              </w:rPr>
              <w:t xml:space="preserve">( </w:t>
            </w:r>
            <w:r>
              <w:rPr>
                <w:color w:val="00B050"/>
                <w:sz w:val="24"/>
                <w:szCs w:val="24"/>
              </w:rPr>
              <w:t>0,2</w:t>
            </w:r>
            <w:r w:rsidRPr="00127051">
              <w:rPr>
                <w:color w:val="00B050"/>
                <w:sz w:val="24"/>
                <w:szCs w:val="24"/>
              </w:rPr>
              <w:t xml:space="preserve"> )</w:t>
            </w:r>
          </w:p>
          <w:p w:rsidR="007B32B3" w:rsidRPr="00127051" w:rsidRDefault="007B32B3" w:rsidP="007B32B3">
            <w:pPr>
              <w:jc w:val="center"/>
              <w:rPr>
                <w:color w:val="00B050"/>
                <w:sz w:val="24"/>
                <w:szCs w:val="24"/>
              </w:rPr>
            </w:pPr>
            <w:r w:rsidRPr="00127051">
              <w:rPr>
                <w:color w:val="00B050"/>
                <w:sz w:val="24"/>
                <w:szCs w:val="24"/>
              </w:rPr>
              <w:t>500 Гц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  <w:r w:rsidRPr="008F4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К87,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7B32B3" w:rsidRPr="008F458B" w:rsidRDefault="007B32B3" w:rsidP="00BB1EA2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  <w:r w:rsidRPr="00F6049E">
              <w:rPr>
                <w:color w:val="FF0000"/>
                <w:sz w:val="24"/>
                <w:szCs w:val="24"/>
              </w:rPr>
              <w:t>1/7, 1/16</w:t>
            </w:r>
            <w:r>
              <w:rPr>
                <w:color w:val="FF0000"/>
                <w:sz w:val="24"/>
                <w:szCs w:val="24"/>
              </w:rPr>
              <w:t>, 1/17</w:t>
            </w:r>
            <w:r w:rsidR="00BB1EA2">
              <w:rPr>
                <w:color w:val="FF0000"/>
                <w:sz w:val="24"/>
                <w:szCs w:val="24"/>
              </w:rPr>
              <w:t>, 71</w:t>
            </w:r>
            <w:r>
              <w:rPr>
                <w:color w:val="FF0000"/>
                <w:sz w:val="24"/>
                <w:szCs w:val="24"/>
              </w:rPr>
              <w:t xml:space="preserve"> (1/5, 1/13)</w:t>
            </w:r>
          </w:p>
        </w:tc>
        <w:tc>
          <w:tcPr>
            <w:tcW w:w="1134" w:type="dxa"/>
            <w:shd w:val="clear" w:color="auto" w:fill="auto"/>
          </w:tcPr>
          <w:p w:rsidR="007B32B3" w:rsidRPr="008912B7" w:rsidRDefault="007B32B3" w:rsidP="007B32B3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7B32B3" w:rsidRPr="008912B7" w:rsidRDefault="007B32B3" w:rsidP="003657CD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</w:rPr>
              <w:t xml:space="preserve"> </w:t>
            </w: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~ </w:t>
            </w:r>
            <w:r w:rsidRPr="008912B7">
              <w:rPr>
                <w:color w:val="00B050"/>
                <w:sz w:val="24"/>
                <w:szCs w:val="24"/>
              </w:rPr>
              <w:t>0,11В</w:t>
            </w:r>
          </w:p>
        </w:tc>
        <w:tc>
          <w:tcPr>
            <w:tcW w:w="1134" w:type="dxa"/>
            <w:vMerge/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</w:tr>
      <w:tr w:rsidR="007B32B3" w:rsidRPr="008F458B" w:rsidTr="006D17E4">
        <w:trPr>
          <w:trHeight w:val="645"/>
        </w:trPr>
        <w:tc>
          <w:tcPr>
            <w:tcW w:w="959" w:type="dxa"/>
            <w:vMerge/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7B32B3" w:rsidRPr="008F458B" w:rsidRDefault="007B32B3" w:rsidP="007B32B3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B32B3" w:rsidRPr="00127051" w:rsidRDefault="007B32B3" w:rsidP="007B32B3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Х212/17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К88,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7B32B3" w:rsidRPr="008F458B" w:rsidRDefault="007B32B3" w:rsidP="00BB1EA2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  <w:r w:rsidRPr="00F6049E">
              <w:rPr>
                <w:color w:val="FF0000"/>
                <w:sz w:val="24"/>
                <w:szCs w:val="24"/>
              </w:rPr>
              <w:t>1/7, 1/16</w:t>
            </w:r>
            <w:r>
              <w:rPr>
                <w:color w:val="FF0000"/>
                <w:sz w:val="24"/>
                <w:szCs w:val="24"/>
              </w:rPr>
              <w:t>, 1/18</w:t>
            </w:r>
            <w:r w:rsidR="00BB1EA2">
              <w:rPr>
                <w:color w:val="FF0000"/>
                <w:sz w:val="24"/>
                <w:szCs w:val="24"/>
              </w:rPr>
              <w:t>, 71</w:t>
            </w:r>
            <w:r>
              <w:rPr>
                <w:color w:val="FF0000"/>
                <w:sz w:val="24"/>
                <w:szCs w:val="24"/>
              </w:rPr>
              <w:t xml:space="preserve"> (1/5, 1/13)</w:t>
            </w:r>
          </w:p>
        </w:tc>
        <w:tc>
          <w:tcPr>
            <w:tcW w:w="1134" w:type="dxa"/>
            <w:shd w:val="clear" w:color="auto" w:fill="auto"/>
          </w:tcPr>
          <w:p w:rsidR="007B32B3" w:rsidRPr="008912B7" w:rsidRDefault="007B32B3" w:rsidP="007B32B3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</w:t>
            </w:r>
          </w:p>
          <w:p w:rsidR="007B32B3" w:rsidRPr="008912B7" w:rsidRDefault="007B32B3" w:rsidP="003657CD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  <w:lang w:val="en-US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~ </w:t>
            </w:r>
            <w:r w:rsidRPr="008912B7">
              <w:rPr>
                <w:color w:val="00B050"/>
                <w:sz w:val="24"/>
                <w:szCs w:val="24"/>
              </w:rPr>
              <w:t>0,035В</w:t>
            </w:r>
          </w:p>
        </w:tc>
        <w:tc>
          <w:tcPr>
            <w:tcW w:w="1134" w:type="dxa"/>
            <w:vMerge/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</w:tr>
      <w:tr w:rsidR="007B32B3" w:rsidRPr="008F458B" w:rsidTr="006D17E4">
        <w:trPr>
          <w:trHeight w:val="645"/>
        </w:trPr>
        <w:tc>
          <w:tcPr>
            <w:tcW w:w="959" w:type="dxa"/>
            <w:vMerge/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7B32B3" w:rsidRPr="008F458B" w:rsidRDefault="007B32B3" w:rsidP="007B32B3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B32B3" w:rsidRPr="008F458B" w:rsidRDefault="007B32B3" w:rsidP="007B32B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B32B3" w:rsidRPr="00127051" w:rsidRDefault="007B32B3" w:rsidP="007B32B3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7B32B3" w:rsidRPr="008F458B" w:rsidRDefault="007B32B3" w:rsidP="007B32B3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10" w:type="dxa"/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7B32B3" w:rsidRPr="008912B7" w:rsidRDefault="007B32B3" w:rsidP="007B32B3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2/</w:t>
            </w: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 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7B32B3" w:rsidRPr="008912B7" w:rsidRDefault="007B32B3" w:rsidP="00BB1EA2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  <w:lang w:val="en-US"/>
              </w:rPr>
            </w:pPr>
            <w:r w:rsidRPr="00BB1EA2">
              <w:rPr>
                <w:color w:val="7030A0"/>
                <w:sz w:val="24"/>
                <w:szCs w:val="24"/>
              </w:rPr>
              <w:t>0,</w:t>
            </w:r>
            <w:r w:rsidR="00BB1EA2" w:rsidRPr="00BB1EA2">
              <w:rPr>
                <w:color w:val="7030A0"/>
                <w:sz w:val="24"/>
                <w:szCs w:val="24"/>
              </w:rPr>
              <w:t>29</w:t>
            </w:r>
            <w:r w:rsidRPr="00BB1EA2">
              <w:rPr>
                <w:color w:val="7030A0"/>
                <w:sz w:val="24"/>
                <w:szCs w:val="24"/>
              </w:rPr>
              <w:t xml:space="preserve"> ± 0,03</w:t>
            </w:r>
          </w:p>
        </w:tc>
        <w:tc>
          <w:tcPr>
            <w:tcW w:w="1134" w:type="dxa"/>
            <w:vMerge/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B32B3" w:rsidRPr="008F458B" w:rsidRDefault="007B32B3" w:rsidP="007B32B3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9645F0">
      <w:pPr>
        <w:rPr>
          <w:sz w:val="24"/>
          <w:szCs w:val="24"/>
        </w:rPr>
      </w:pPr>
    </w:p>
    <w:p w:rsidR="009645F0" w:rsidRPr="008F458B" w:rsidRDefault="009645F0" w:rsidP="00996E17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996E17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842"/>
        <w:gridCol w:w="2410"/>
        <w:gridCol w:w="1134"/>
        <w:gridCol w:w="1134"/>
        <w:gridCol w:w="992"/>
      </w:tblGrid>
      <w:tr w:rsidR="00A67E1D" w:rsidRPr="008F458B" w:rsidTr="00837EF0">
        <w:trPr>
          <w:trHeight w:val="422"/>
        </w:trPr>
        <w:tc>
          <w:tcPr>
            <w:tcW w:w="959" w:type="dxa"/>
            <w:vMerge w:val="restart"/>
            <w:shd w:val="clear" w:color="auto" w:fill="auto"/>
          </w:tcPr>
          <w:p w:rsidR="00A67E1D" w:rsidRPr="008F458B" w:rsidRDefault="00A67E1D" w:rsidP="006E2FA2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A67E1D" w:rsidRPr="008F458B" w:rsidRDefault="00A67E1D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A67E1D" w:rsidRPr="008F458B" w:rsidRDefault="00A67E1D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A67E1D" w:rsidRPr="008F458B" w:rsidRDefault="00A67E1D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A67E1D" w:rsidRPr="008F458B" w:rsidRDefault="00A67E1D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A67E1D" w:rsidRPr="008F458B" w:rsidRDefault="00A67E1D" w:rsidP="006E2FA2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37748C" w:rsidRPr="008F458B" w:rsidTr="00837EF0">
        <w:tc>
          <w:tcPr>
            <w:tcW w:w="959" w:type="dxa"/>
            <w:vMerge/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37748C" w:rsidRPr="008F458B" w:rsidRDefault="0037748C" w:rsidP="006E2FA2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37748C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 Сигнальный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37748C" w:rsidRPr="008F458B" w:rsidRDefault="0037748C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37748C" w:rsidRPr="008F458B" w:rsidRDefault="0037748C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37748C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Сигнальный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37748C" w:rsidRPr="008F458B" w:rsidRDefault="0037748C" w:rsidP="000D67F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(Общ.)</w:t>
            </w:r>
            <w:r w:rsidR="000D67F5">
              <w:rPr>
                <w:sz w:val="24"/>
                <w:szCs w:val="24"/>
              </w:rPr>
              <w:t xml:space="preserve"> ключ ААП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37748C" w:rsidRPr="008F458B" w:rsidTr="00303376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37748C" w:rsidRPr="008F458B" w:rsidRDefault="0037748C" w:rsidP="006E2FA2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37748C" w:rsidRPr="008F458B" w:rsidRDefault="0037748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C7001" w:rsidRPr="008F458B" w:rsidTr="00303376">
        <w:trPr>
          <w:trHeight w:val="1209"/>
        </w:trPr>
        <w:tc>
          <w:tcPr>
            <w:tcW w:w="959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0C7001" w:rsidRPr="008F458B" w:rsidRDefault="000C7001" w:rsidP="00DA7895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3.6.5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7001" w:rsidRPr="008F458B" w:rsidRDefault="000C7001" w:rsidP="0039496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на постоянном токе без подключения имитатора</w:t>
            </w:r>
          </w:p>
          <w:p w:rsidR="000C7001" w:rsidRPr="008F458B" w:rsidRDefault="000C7001" w:rsidP="00DA7895">
            <w:pPr>
              <w:spacing w:line="360" w:lineRule="auto"/>
              <w:ind w:right="-5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напряжения смещения нуля,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см0</w:t>
            </w:r>
          </w:p>
        </w:tc>
        <w:tc>
          <w:tcPr>
            <w:tcW w:w="1275" w:type="dxa"/>
            <w:vMerge w:val="restart"/>
            <w:tcBorders>
              <w:top w:val="double" w:sz="4" w:space="0" w:color="auto"/>
            </w:tcBorders>
          </w:tcPr>
          <w:p w:rsidR="000C7001" w:rsidRDefault="000C7001" w:rsidP="00DA789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0C7001" w:rsidRDefault="000C7001" w:rsidP="00DA789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0C7001" w:rsidRDefault="000C7001" w:rsidP="00DA789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0C7001" w:rsidRPr="008F458B" w:rsidRDefault="000C7001" w:rsidP="00DA78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Х201/2, Х201/5, Х201/29</w:t>
            </w:r>
          </w:p>
          <w:p w:rsidR="000C7001" w:rsidRPr="008F458B" w:rsidRDefault="000C7001" w:rsidP="00DA789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Х201/10, Х201/12, Х201/14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0C7001" w:rsidRDefault="000C7001" w:rsidP="00DA789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0C7001" w:rsidRDefault="000C7001" w:rsidP="00DA789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0C7001" w:rsidRDefault="000C7001" w:rsidP="00DA789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0C7001" w:rsidRDefault="000C7001" w:rsidP="0037748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К1, К4, К7</w:t>
            </w:r>
          </w:p>
          <w:p w:rsidR="000C7001" w:rsidRDefault="000C7001" w:rsidP="00F8282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0C7001" w:rsidRDefault="000C7001" w:rsidP="00DA7895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0C7001" w:rsidRDefault="000C7001" w:rsidP="00DA7895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0C7001" w:rsidRDefault="000C7001" w:rsidP="00DA7895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0C7001" w:rsidRPr="008F458B" w:rsidRDefault="000C7001" w:rsidP="00DA789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951A6">
              <w:rPr>
                <w:color w:val="FF0000"/>
                <w:sz w:val="24"/>
                <w:szCs w:val="24"/>
              </w:rPr>
              <w:t>5/25</w:t>
            </w:r>
            <w:r>
              <w:rPr>
                <w:color w:val="FF0000"/>
                <w:sz w:val="24"/>
                <w:szCs w:val="24"/>
              </w:rPr>
              <w:t>, 5/24, 5/20, 5/26, 5/21, 5/17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0C7001" w:rsidRPr="008F458B" w:rsidRDefault="000C7001" w:rsidP="00DA7895">
            <w:pPr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0C7001" w:rsidRDefault="000C7001" w:rsidP="00DA789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0C7001" w:rsidRPr="008F458B" w:rsidRDefault="000C7001" w:rsidP="0030337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0C7001" w:rsidRPr="008F458B" w:rsidRDefault="000C7001" w:rsidP="00A90BB6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К87, К83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0C7001" w:rsidRPr="008F458B" w:rsidRDefault="000C7001" w:rsidP="00A90BB6">
            <w:pPr>
              <w:jc w:val="center"/>
              <w:rPr>
                <w:sz w:val="24"/>
                <w:szCs w:val="24"/>
              </w:rPr>
            </w:pPr>
          </w:p>
          <w:p w:rsidR="000C7001" w:rsidRPr="008F458B" w:rsidRDefault="000C7001" w:rsidP="00A90BB6">
            <w:pPr>
              <w:jc w:val="center"/>
              <w:rPr>
                <w:sz w:val="24"/>
                <w:szCs w:val="24"/>
              </w:rPr>
            </w:pPr>
          </w:p>
          <w:p w:rsidR="000C7001" w:rsidRPr="008F458B" w:rsidRDefault="000C7001" w:rsidP="00A90B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7001" w:rsidRPr="008F458B" w:rsidRDefault="000C7001" w:rsidP="000C700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0C7001" w:rsidRPr="008F458B" w:rsidRDefault="000C7001" w:rsidP="000C700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362A3A" w:rsidRDefault="00362A3A" w:rsidP="00362A3A">
            <w:pPr>
              <w:ind w:left="-108" w:right="-108"/>
              <w:jc w:val="center"/>
              <w:rPr>
                <w:sz w:val="24"/>
                <w:szCs w:val="24"/>
              </w:rPr>
            </w:pPr>
          </w:p>
          <w:p w:rsidR="000C7001" w:rsidRPr="00303376" w:rsidRDefault="00E5308C" w:rsidP="00303376">
            <w:pPr>
              <w:spacing w:line="360" w:lineRule="auto"/>
              <w:ind w:left="-108" w:right="-108"/>
              <w:jc w:val="center"/>
              <w:rPr>
                <w:b/>
                <w:sz w:val="24"/>
                <w:szCs w:val="24"/>
              </w:rPr>
            </w:pPr>
            <w:r w:rsidRPr="00303376">
              <w:rPr>
                <w:b/>
                <w:color w:val="7030A0"/>
                <w:sz w:val="24"/>
                <w:szCs w:val="24"/>
              </w:rPr>
              <w:t>0,0</w:t>
            </w:r>
            <w:r w:rsidR="000C7001" w:rsidRPr="00303376">
              <w:rPr>
                <w:b/>
                <w:color w:val="7030A0"/>
                <w:sz w:val="24"/>
                <w:szCs w:val="24"/>
                <w:vertAlign w:val="superscript"/>
              </w:rPr>
              <w:t>7)</w:t>
            </w:r>
            <w:r w:rsidR="000C7001" w:rsidRPr="00303376">
              <w:rPr>
                <w:b/>
                <w:color w:val="7030A0"/>
                <w:sz w:val="24"/>
                <w:szCs w:val="24"/>
              </w:rPr>
              <w:t xml:space="preserve"> ± 0,0</w:t>
            </w:r>
            <w:r w:rsidR="00303376" w:rsidRPr="00303376">
              <w:rPr>
                <w:b/>
                <w:color w:val="7030A0"/>
                <w:sz w:val="24"/>
                <w:szCs w:val="24"/>
              </w:rPr>
              <w:t>35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7001" w:rsidRPr="008F458B" w:rsidRDefault="000C7001" w:rsidP="00DE649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0C7001" w:rsidRPr="008F458B" w:rsidRDefault="000C7001" w:rsidP="00DE649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362A3A" w:rsidRDefault="00362A3A" w:rsidP="00362A3A">
            <w:pPr>
              <w:ind w:left="-108" w:right="-108"/>
              <w:jc w:val="center"/>
              <w:rPr>
                <w:sz w:val="24"/>
                <w:szCs w:val="24"/>
              </w:rPr>
            </w:pPr>
          </w:p>
          <w:p w:rsidR="000C7001" w:rsidRDefault="000C7001" w:rsidP="00DA7895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 xml:space="preserve">Х211/14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Х211/16</w:t>
            </w:r>
            <w:r>
              <w:rPr>
                <w:sz w:val="24"/>
                <w:szCs w:val="24"/>
              </w:rPr>
              <w:t>)</w:t>
            </w:r>
            <w:r w:rsidRPr="008F458B">
              <w:t xml:space="preserve"> (РП2_КТО)</w:t>
            </w:r>
          </w:p>
          <w:p w:rsidR="000C7001" w:rsidRPr="008F458B" w:rsidRDefault="000C7001" w:rsidP="00A67E1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24155">
              <w:rPr>
                <w:color w:val="FF0000"/>
                <w:lang w:val="en-US"/>
              </w:rPr>
              <w:t>L82 = 1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0C7001" w:rsidRPr="008F458B" w:rsidTr="00303376">
        <w:trPr>
          <w:trHeight w:val="438"/>
        </w:trPr>
        <w:tc>
          <w:tcPr>
            <w:tcW w:w="9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C7001" w:rsidRPr="008F458B" w:rsidRDefault="000C7001" w:rsidP="00362A3A">
            <w:pPr>
              <w:spacing w:before="240" w:line="360" w:lineRule="auto"/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3.6.5.1</w:t>
            </w:r>
          </w:p>
        </w:tc>
        <w:tc>
          <w:tcPr>
            <w:tcW w:w="2410" w:type="dxa"/>
            <w:vMerge/>
            <w:shd w:val="clear" w:color="auto" w:fill="auto"/>
          </w:tcPr>
          <w:p w:rsidR="000C7001" w:rsidRPr="008F458B" w:rsidRDefault="000C7001" w:rsidP="00DA7895">
            <w:pPr>
              <w:spacing w:after="120"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0C7001" w:rsidRPr="008F458B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0C7001" w:rsidRPr="008F458B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0C7001" w:rsidRPr="008F458B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Х212/15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vMerge/>
            <w:shd w:val="clear" w:color="auto" w:fill="auto"/>
          </w:tcPr>
          <w:p w:rsidR="000C7001" w:rsidRPr="008F458B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0C7001" w:rsidRPr="008F458B" w:rsidRDefault="000C7001" w:rsidP="00FD39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1/17 (1/5, 1/13)</w:t>
            </w: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0C700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</w:tr>
      <w:tr w:rsidR="000C7001" w:rsidRPr="008F458B" w:rsidTr="00837EF0">
        <w:trPr>
          <w:trHeight w:val="50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3.6.5.2</w:t>
            </w:r>
          </w:p>
        </w:tc>
        <w:tc>
          <w:tcPr>
            <w:tcW w:w="2410" w:type="dxa"/>
            <w:vMerge/>
            <w:shd w:val="clear" w:color="auto" w:fill="auto"/>
          </w:tcPr>
          <w:p w:rsidR="000C7001" w:rsidRPr="008F458B" w:rsidRDefault="000C7001" w:rsidP="00DA789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0C7001" w:rsidRPr="008F458B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0C7001" w:rsidRPr="008F458B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0C7001" w:rsidRPr="008F458B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Х212/17</w:t>
            </w:r>
            <w:r w:rsidR="00541206">
              <w:rPr>
                <w:sz w:val="24"/>
                <w:szCs w:val="24"/>
              </w:rPr>
              <w:t xml:space="preserve"> (</w:t>
            </w:r>
            <w:r w:rsidR="00541206" w:rsidRPr="008F458B">
              <w:rPr>
                <w:sz w:val="24"/>
                <w:szCs w:val="24"/>
              </w:rPr>
              <w:t>Х212/13</w:t>
            </w:r>
            <w:r w:rsidR="00541206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0C7001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К88,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0C7001" w:rsidRPr="008F458B" w:rsidRDefault="000C7001" w:rsidP="00541206">
            <w:pPr>
              <w:spacing w:line="360" w:lineRule="auto"/>
              <w:ind w:left="-108" w:right="-108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0C7001" w:rsidRPr="008F458B" w:rsidRDefault="000C7001" w:rsidP="00FD39B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1/18 (1/5, 1/13)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0C7001" w:rsidRPr="00787AF8" w:rsidRDefault="00787AF8" w:rsidP="00787AF8">
            <w:pPr>
              <w:spacing w:line="360" w:lineRule="auto"/>
              <w:ind w:left="-108" w:right="-108"/>
              <w:jc w:val="center"/>
              <w:rPr>
                <w:b/>
                <w:sz w:val="24"/>
                <w:szCs w:val="24"/>
              </w:rPr>
            </w:pPr>
            <w:r w:rsidRPr="00787AF8">
              <w:rPr>
                <w:b/>
                <w:color w:val="7030A0"/>
                <w:sz w:val="24"/>
                <w:szCs w:val="24"/>
              </w:rPr>
              <w:t>0,0</w:t>
            </w:r>
            <w:r w:rsidR="000C7001" w:rsidRPr="00787AF8">
              <w:rPr>
                <w:b/>
                <w:color w:val="7030A0"/>
                <w:sz w:val="24"/>
                <w:szCs w:val="24"/>
                <w:vertAlign w:val="superscript"/>
              </w:rPr>
              <w:t>8)</w:t>
            </w:r>
            <w:r w:rsidR="000C7001" w:rsidRPr="00787AF8">
              <w:rPr>
                <w:b/>
                <w:color w:val="7030A0"/>
                <w:sz w:val="24"/>
                <w:szCs w:val="24"/>
              </w:rPr>
              <w:t xml:space="preserve"> ± 0,0</w:t>
            </w:r>
            <w:r w:rsidRPr="00787AF8">
              <w:rPr>
                <w:b/>
                <w:color w:val="7030A0"/>
                <w:sz w:val="24"/>
                <w:szCs w:val="24"/>
              </w:rPr>
              <w:t>35</w:t>
            </w:r>
            <w:r w:rsidR="000C7001" w:rsidRPr="00787AF8">
              <w:rPr>
                <w:b/>
                <w:color w:val="7030A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0C7001" w:rsidRPr="008F458B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0C7001" w:rsidRPr="008F458B" w:rsidTr="00837EF0">
        <w:trPr>
          <w:trHeight w:val="50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3.6.5.3</w:t>
            </w:r>
          </w:p>
        </w:tc>
        <w:tc>
          <w:tcPr>
            <w:tcW w:w="2410" w:type="dxa"/>
            <w:vMerge/>
            <w:shd w:val="clear" w:color="auto" w:fill="auto"/>
          </w:tcPr>
          <w:p w:rsidR="000C7001" w:rsidRPr="008F458B" w:rsidRDefault="000C7001" w:rsidP="00DA789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0C7001" w:rsidRPr="008F458B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0C7001" w:rsidRPr="008F458B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0C7001" w:rsidRPr="008F458B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Х212/4</w:t>
            </w:r>
            <w:r w:rsidR="00541206">
              <w:rPr>
                <w:sz w:val="24"/>
                <w:szCs w:val="24"/>
              </w:rPr>
              <w:t xml:space="preserve"> (</w:t>
            </w:r>
            <w:r w:rsidR="00541206" w:rsidRPr="008F458B">
              <w:rPr>
                <w:sz w:val="24"/>
                <w:szCs w:val="24"/>
              </w:rPr>
              <w:t>Х212/13</w:t>
            </w:r>
            <w:r w:rsidR="00541206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0C7001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К85,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0C7001" w:rsidRPr="00177BC2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0C7001" w:rsidRPr="008F458B" w:rsidRDefault="000C7001" w:rsidP="00FD39B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77BC2">
              <w:rPr>
                <w:color w:val="FF0000"/>
                <w:sz w:val="24"/>
                <w:szCs w:val="24"/>
              </w:rPr>
              <w:t>1/7, 4/17, 4/18</w:t>
            </w:r>
            <w:r>
              <w:rPr>
                <w:color w:val="FF0000"/>
                <w:sz w:val="24"/>
                <w:szCs w:val="24"/>
              </w:rPr>
              <w:t xml:space="preserve"> (1/5, 1/13)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0C7001" w:rsidRPr="00E5308C" w:rsidRDefault="00E5308C" w:rsidP="00E5308C">
            <w:pPr>
              <w:spacing w:line="360" w:lineRule="auto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E5308C">
              <w:rPr>
                <w:color w:val="7030A0"/>
                <w:sz w:val="24"/>
                <w:szCs w:val="24"/>
              </w:rPr>
              <w:t>0,374</w:t>
            </w:r>
            <w:r w:rsidR="000C7001" w:rsidRPr="00E5308C">
              <w:rPr>
                <w:color w:val="7030A0"/>
                <w:sz w:val="24"/>
                <w:szCs w:val="24"/>
                <w:vertAlign w:val="superscript"/>
              </w:rPr>
              <w:t>9)</w:t>
            </w:r>
            <w:r w:rsidR="000C7001" w:rsidRPr="00E5308C">
              <w:rPr>
                <w:color w:val="7030A0"/>
                <w:sz w:val="24"/>
                <w:szCs w:val="24"/>
              </w:rPr>
              <w:t xml:space="preserve"> ± 0,0</w:t>
            </w:r>
            <w:r>
              <w:rPr>
                <w:color w:val="7030A0"/>
                <w:sz w:val="24"/>
                <w:szCs w:val="24"/>
              </w:rPr>
              <w:t>3</w:t>
            </w:r>
            <w:r w:rsidR="000C7001" w:rsidRPr="00E5308C">
              <w:rPr>
                <w:color w:val="7030A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0C7001" w:rsidRPr="008F458B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0C7001" w:rsidRPr="008F458B" w:rsidTr="00837EF0">
        <w:trPr>
          <w:trHeight w:val="607"/>
        </w:trPr>
        <w:tc>
          <w:tcPr>
            <w:tcW w:w="959" w:type="dxa"/>
            <w:shd w:val="clear" w:color="auto" w:fill="auto"/>
          </w:tcPr>
          <w:p w:rsidR="000C7001" w:rsidRPr="008F458B" w:rsidRDefault="000C7001" w:rsidP="00DA7895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3.6.5.4</w:t>
            </w:r>
            <w:r w:rsidRPr="008A4C2A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0C7001" w:rsidRPr="008F458B" w:rsidRDefault="000C7001" w:rsidP="00837EF0">
            <w:pPr>
              <w:spacing w:line="360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C7001" w:rsidRPr="008F458B" w:rsidRDefault="000C7001" w:rsidP="0037748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Х202/13 Х202/16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0C7001" w:rsidRPr="008F458B" w:rsidRDefault="000C7001" w:rsidP="00DA789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К13,</w:t>
            </w:r>
          </w:p>
          <w:p w:rsidR="000C7001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К116, К18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0C7001" w:rsidRPr="008F458B" w:rsidRDefault="00110287" w:rsidP="0011028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10287">
              <w:rPr>
                <w:color w:val="7030A0"/>
                <w:sz w:val="24"/>
                <w:szCs w:val="24"/>
              </w:rPr>
              <w:t>3, 4,</w:t>
            </w:r>
            <w:r w:rsidR="000C7001" w:rsidRPr="00110287">
              <w:rPr>
                <w:color w:val="7030A0"/>
                <w:sz w:val="24"/>
                <w:szCs w:val="24"/>
              </w:rPr>
              <w:t xml:space="preserve"> </w:t>
            </w:r>
            <w:r w:rsidR="000C7001">
              <w:rPr>
                <w:color w:val="FF0000"/>
                <w:sz w:val="24"/>
                <w:szCs w:val="24"/>
              </w:rPr>
              <w:t xml:space="preserve">51, 53, 63, 68, 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0C7001" w:rsidRPr="008F458B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0C7001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0C7001" w:rsidRPr="00C5301D" w:rsidRDefault="000C7001" w:rsidP="00541206">
            <w:pPr>
              <w:spacing w:line="360" w:lineRule="auto"/>
              <w:ind w:left="-108" w:right="-108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0C7001" w:rsidRPr="008F458B" w:rsidRDefault="000C7001" w:rsidP="00FD39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128, 1/7, 1/8, 2/28 (1/5, 1/13)</w:t>
            </w:r>
          </w:p>
        </w:tc>
        <w:tc>
          <w:tcPr>
            <w:tcW w:w="1134" w:type="dxa"/>
            <w:shd w:val="clear" w:color="auto" w:fill="auto"/>
          </w:tcPr>
          <w:p w:rsidR="000C7001" w:rsidRPr="008F458B" w:rsidRDefault="000C7001" w:rsidP="000C700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</w:tr>
      <w:tr w:rsidR="000C7001" w:rsidRPr="008F458B" w:rsidTr="008D54CA">
        <w:trPr>
          <w:trHeight w:val="607"/>
        </w:trPr>
        <w:tc>
          <w:tcPr>
            <w:tcW w:w="959" w:type="dxa"/>
            <w:shd w:val="clear" w:color="auto" w:fill="auto"/>
          </w:tcPr>
          <w:p w:rsidR="000C7001" w:rsidRPr="008F458B" w:rsidRDefault="000C7001" w:rsidP="00DA7895">
            <w:pPr>
              <w:ind w:right="-202"/>
            </w:pPr>
            <w:r w:rsidRPr="008F458B">
              <w:rPr>
                <w:sz w:val="24"/>
                <w:szCs w:val="24"/>
              </w:rPr>
              <w:t>3.6.5.9</w:t>
            </w:r>
          </w:p>
        </w:tc>
        <w:tc>
          <w:tcPr>
            <w:tcW w:w="2410" w:type="dxa"/>
            <w:shd w:val="clear" w:color="auto" w:fill="auto"/>
          </w:tcPr>
          <w:p w:rsidR="000C7001" w:rsidRPr="008F458B" w:rsidRDefault="000C7001" w:rsidP="00DA789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ИУ</w:t>
            </w:r>
          </w:p>
        </w:tc>
        <w:tc>
          <w:tcPr>
            <w:tcW w:w="1275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0C7001" w:rsidRPr="008F458B" w:rsidRDefault="000C7001" w:rsidP="00DA789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0C7001" w:rsidRPr="008F458B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0C7001" w:rsidRPr="008F458B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0C7001" w:rsidRPr="008F458B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Х212/15</w:t>
            </w:r>
            <w:r w:rsidR="00541206">
              <w:rPr>
                <w:sz w:val="24"/>
                <w:szCs w:val="24"/>
              </w:rPr>
              <w:t xml:space="preserve"> (</w:t>
            </w:r>
            <w:r w:rsidR="00541206" w:rsidRPr="008F458B">
              <w:rPr>
                <w:sz w:val="24"/>
                <w:szCs w:val="24"/>
              </w:rPr>
              <w:t>Х212/13</w:t>
            </w:r>
            <w:r w:rsidR="00541206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0C7001" w:rsidRPr="008F458B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К87,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0C7001" w:rsidRPr="008F458B" w:rsidRDefault="000C7001" w:rsidP="00FD39B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1/17</w:t>
            </w:r>
            <w:r w:rsidR="00110287">
              <w:rPr>
                <w:color w:val="FF0000"/>
                <w:sz w:val="24"/>
                <w:szCs w:val="24"/>
              </w:rPr>
              <w:t>,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110287" w:rsidRPr="00110287">
              <w:rPr>
                <w:color w:val="7030A0"/>
                <w:sz w:val="24"/>
                <w:szCs w:val="24"/>
              </w:rPr>
              <w:t>71</w:t>
            </w:r>
            <w:r w:rsidR="00110287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(1/5, 1/13)</w:t>
            </w:r>
          </w:p>
        </w:tc>
        <w:tc>
          <w:tcPr>
            <w:tcW w:w="1134" w:type="dxa"/>
            <w:shd w:val="clear" w:color="auto" w:fill="auto"/>
          </w:tcPr>
          <w:p w:rsidR="000C7001" w:rsidRPr="000848F6" w:rsidRDefault="000C7001" w:rsidP="000848F6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0848F6">
              <w:rPr>
                <w:b/>
                <w:color w:val="7030A0"/>
                <w:sz w:val="24"/>
                <w:szCs w:val="24"/>
              </w:rPr>
              <w:t>-</w:t>
            </w:r>
            <w:r w:rsidR="00110287" w:rsidRPr="000848F6">
              <w:rPr>
                <w:b/>
                <w:color w:val="7030A0"/>
                <w:sz w:val="24"/>
                <w:szCs w:val="24"/>
              </w:rPr>
              <w:t>0,018</w:t>
            </w:r>
            <w:r w:rsidRPr="000848F6">
              <w:rPr>
                <w:b/>
                <w:color w:val="7030A0"/>
                <w:sz w:val="24"/>
                <w:szCs w:val="24"/>
                <w:vertAlign w:val="superscript"/>
              </w:rPr>
              <w:t xml:space="preserve">10) </w:t>
            </w:r>
            <w:r w:rsidRPr="000848F6">
              <w:rPr>
                <w:b/>
                <w:color w:val="7030A0"/>
                <w:sz w:val="24"/>
                <w:szCs w:val="24"/>
              </w:rPr>
              <w:t>± 0,0</w:t>
            </w:r>
            <w:r w:rsidR="00110287" w:rsidRPr="000848F6">
              <w:rPr>
                <w:b/>
                <w:color w:val="7030A0"/>
                <w:sz w:val="24"/>
                <w:szCs w:val="24"/>
              </w:rPr>
              <w:t>0</w:t>
            </w:r>
            <w:r w:rsidR="000848F6" w:rsidRPr="000848F6">
              <w:rPr>
                <w:b/>
                <w:color w:val="7030A0"/>
                <w:sz w:val="24"/>
                <w:szCs w:val="24"/>
              </w:rPr>
              <w:t>4</w:t>
            </w: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</w:tr>
      <w:tr w:rsidR="000C7001" w:rsidRPr="008F458B" w:rsidTr="008D54CA">
        <w:trPr>
          <w:trHeight w:val="607"/>
        </w:trPr>
        <w:tc>
          <w:tcPr>
            <w:tcW w:w="959" w:type="dxa"/>
            <w:shd w:val="clear" w:color="auto" w:fill="auto"/>
          </w:tcPr>
          <w:p w:rsidR="000C7001" w:rsidRPr="008F458B" w:rsidRDefault="000C7001" w:rsidP="00DA7895">
            <w:pPr>
              <w:ind w:left="-142" w:right="-202"/>
              <w:jc w:val="center"/>
            </w:pPr>
            <w:r w:rsidRPr="008F458B">
              <w:rPr>
                <w:sz w:val="24"/>
                <w:szCs w:val="24"/>
              </w:rPr>
              <w:t>3.6.5.10</w:t>
            </w:r>
          </w:p>
        </w:tc>
        <w:tc>
          <w:tcPr>
            <w:tcW w:w="2410" w:type="dxa"/>
            <w:shd w:val="clear" w:color="auto" w:fill="auto"/>
          </w:tcPr>
          <w:p w:rsidR="000C7001" w:rsidRPr="008F458B" w:rsidRDefault="000C7001" w:rsidP="00DA789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АФ</w:t>
            </w:r>
          </w:p>
        </w:tc>
        <w:tc>
          <w:tcPr>
            <w:tcW w:w="1275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0C7001" w:rsidRPr="008F458B" w:rsidRDefault="000C7001" w:rsidP="00DA789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0C7001" w:rsidRPr="008F458B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0C7001" w:rsidRPr="008F458B" w:rsidRDefault="000C7001" w:rsidP="00DA789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0C7001" w:rsidRPr="008F458B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Х212/17</w:t>
            </w:r>
            <w:r w:rsidR="00541206">
              <w:rPr>
                <w:sz w:val="24"/>
                <w:szCs w:val="24"/>
              </w:rPr>
              <w:t xml:space="preserve"> (</w:t>
            </w:r>
            <w:r w:rsidR="00541206" w:rsidRPr="008F458B">
              <w:rPr>
                <w:sz w:val="24"/>
                <w:szCs w:val="24"/>
              </w:rPr>
              <w:t>Х212/13</w:t>
            </w:r>
            <w:r w:rsidR="00541206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0C7001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К88,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0C7001" w:rsidRPr="008F458B" w:rsidRDefault="000C7001" w:rsidP="00541206">
            <w:pPr>
              <w:spacing w:line="360" w:lineRule="auto"/>
              <w:ind w:left="-108" w:right="-108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0C7001" w:rsidRPr="008F458B" w:rsidRDefault="000C7001" w:rsidP="00FD39B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1/18</w:t>
            </w:r>
            <w:r w:rsidR="00110287">
              <w:rPr>
                <w:color w:val="FF0000"/>
                <w:sz w:val="24"/>
                <w:szCs w:val="24"/>
              </w:rPr>
              <w:t xml:space="preserve">, </w:t>
            </w:r>
            <w:r w:rsidR="00110287" w:rsidRPr="00110287">
              <w:rPr>
                <w:color w:val="7030A0"/>
                <w:sz w:val="24"/>
                <w:szCs w:val="24"/>
              </w:rPr>
              <w:t>71</w:t>
            </w:r>
            <w:r>
              <w:rPr>
                <w:color w:val="FF0000"/>
                <w:sz w:val="24"/>
                <w:szCs w:val="24"/>
              </w:rPr>
              <w:t xml:space="preserve"> (1/5, 1/13)</w:t>
            </w:r>
          </w:p>
        </w:tc>
        <w:tc>
          <w:tcPr>
            <w:tcW w:w="1134" w:type="dxa"/>
            <w:shd w:val="clear" w:color="auto" w:fill="auto"/>
          </w:tcPr>
          <w:p w:rsidR="000C7001" w:rsidRPr="000848F6" w:rsidRDefault="000C7001" w:rsidP="000848F6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0848F6">
              <w:rPr>
                <w:b/>
                <w:color w:val="7030A0"/>
                <w:sz w:val="24"/>
                <w:szCs w:val="24"/>
              </w:rPr>
              <w:t>-</w:t>
            </w:r>
            <w:r w:rsidR="00110287" w:rsidRPr="000848F6">
              <w:rPr>
                <w:b/>
                <w:color w:val="7030A0"/>
                <w:sz w:val="24"/>
                <w:szCs w:val="24"/>
              </w:rPr>
              <w:t>0,018</w:t>
            </w:r>
            <w:r w:rsidRPr="000848F6">
              <w:rPr>
                <w:b/>
                <w:color w:val="7030A0"/>
                <w:sz w:val="24"/>
                <w:szCs w:val="24"/>
                <w:vertAlign w:val="superscript"/>
              </w:rPr>
              <w:t xml:space="preserve">11) </w:t>
            </w:r>
            <w:r w:rsidRPr="000848F6">
              <w:rPr>
                <w:b/>
                <w:color w:val="7030A0"/>
                <w:sz w:val="24"/>
                <w:szCs w:val="24"/>
              </w:rPr>
              <w:t>± 0,0</w:t>
            </w:r>
            <w:r w:rsidR="00110287" w:rsidRPr="000848F6">
              <w:rPr>
                <w:b/>
                <w:color w:val="7030A0"/>
                <w:sz w:val="24"/>
                <w:szCs w:val="24"/>
              </w:rPr>
              <w:t>0</w:t>
            </w:r>
            <w:r w:rsidR="000848F6" w:rsidRPr="000848F6">
              <w:rPr>
                <w:b/>
                <w:color w:val="7030A0"/>
                <w:sz w:val="24"/>
                <w:szCs w:val="24"/>
              </w:rPr>
              <w:t>4</w:t>
            </w: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</w:tr>
      <w:tr w:rsidR="000C7001" w:rsidRPr="008F458B" w:rsidTr="000C7001">
        <w:trPr>
          <w:trHeight w:val="607"/>
        </w:trPr>
        <w:tc>
          <w:tcPr>
            <w:tcW w:w="959" w:type="dxa"/>
            <w:shd w:val="clear" w:color="auto" w:fill="auto"/>
          </w:tcPr>
          <w:p w:rsidR="000C7001" w:rsidRPr="008F458B" w:rsidRDefault="000C7001" w:rsidP="00DA7895">
            <w:pPr>
              <w:ind w:left="-142" w:right="-202"/>
              <w:jc w:val="center"/>
            </w:pPr>
            <w:r w:rsidRPr="008F458B">
              <w:rPr>
                <w:sz w:val="24"/>
                <w:szCs w:val="24"/>
              </w:rPr>
              <w:t>3.6.5.11</w:t>
            </w:r>
          </w:p>
        </w:tc>
        <w:tc>
          <w:tcPr>
            <w:tcW w:w="2410" w:type="dxa"/>
            <w:shd w:val="clear" w:color="auto" w:fill="auto"/>
          </w:tcPr>
          <w:p w:rsidR="000C7001" w:rsidRPr="008F458B" w:rsidRDefault="000C7001" w:rsidP="00DA789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275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0C7001" w:rsidRPr="008F458B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Х212/4</w:t>
            </w:r>
            <w:r w:rsidR="00541206">
              <w:rPr>
                <w:sz w:val="24"/>
                <w:szCs w:val="24"/>
              </w:rPr>
              <w:t xml:space="preserve"> (</w:t>
            </w:r>
            <w:r w:rsidR="00541206" w:rsidRPr="008F458B">
              <w:rPr>
                <w:sz w:val="24"/>
                <w:szCs w:val="24"/>
              </w:rPr>
              <w:t>Х212/13</w:t>
            </w:r>
            <w:r w:rsidR="00541206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0C7001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К85,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0C7001" w:rsidRPr="008F458B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0C7001" w:rsidRPr="008F458B" w:rsidRDefault="000C7001" w:rsidP="00FD39B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77BC2">
              <w:rPr>
                <w:color w:val="FF0000"/>
                <w:sz w:val="24"/>
                <w:szCs w:val="24"/>
              </w:rPr>
              <w:t>1/7, 4/17, 4/18</w:t>
            </w:r>
            <w:r w:rsidR="00110287">
              <w:rPr>
                <w:color w:val="FF0000"/>
                <w:sz w:val="24"/>
                <w:szCs w:val="24"/>
              </w:rPr>
              <w:t xml:space="preserve">, </w:t>
            </w:r>
            <w:r w:rsidR="00110287" w:rsidRPr="00110287">
              <w:rPr>
                <w:color w:val="7030A0"/>
                <w:sz w:val="24"/>
                <w:szCs w:val="24"/>
              </w:rPr>
              <w:t>71</w:t>
            </w:r>
            <w:r w:rsidRPr="00110287">
              <w:rPr>
                <w:color w:val="7030A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(1/5, 1/13)</w:t>
            </w:r>
          </w:p>
        </w:tc>
        <w:tc>
          <w:tcPr>
            <w:tcW w:w="1134" w:type="dxa"/>
            <w:shd w:val="clear" w:color="auto" w:fill="auto"/>
          </w:tcPr>
          <w:p w:rsidR="000C7001" w:rsidRPr="000848F6" w:rsidRDefault="00110287" w:rsidP="000848F6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0848F6">
              <w:rPr>
                <w:b/>
                <w:color w:val="7030A0"/>
                <w:sz w:val="24"/>
                <w:szCs w:val="24"/>
              </w:rPr>
              <w:t>0,018</w:t>
            </w:r>
            <w:r w:rsidR="000C7001" w:rsidRPr="000848F6">
              <w:rPr>
                <w:b/>
                <w:color w:val="7030A0"/>
                <w:sz w:val="24"/>
                <w:szCs w:val="24"/>
                <w:vertAlign w:val="superscript"/>
              </w:rPr>
              <w:t xml:space="preserve">12) </w:t>
            </w:r>
            <w:r w:rsidR="000C7001" w:rsidRPr="000848F6">
              <w:rPr>
                <w:b/>
                <w:color w:val="7030A0"/>
                <w:sz w:val="24"/>
                <w:szCs w:val="24"/>
              </w:rPr>
              <w:t xml:space="preserve">± </w:t>
            </w:r>
            <w:r w:rsidRPr="000848F6">
              <w:rPr>
                <w:b/>
                <w:color w:val="7030A0"/>
                <w:sz w:val="24"/>
                <w:szCs w:val="24"/>
              </w:rPr>
              <w:t>0,00</w:t>
            </w:r>
            <w:r w:rsidR="000848F6" w:rsidRPr="000848F6">
              <w:rPr>
                <w:b/>
                <w:color w:val="7030A0"/>
                <w:sz w:val="24"/>
                <w:szCs w:val="24"/>
              </w:rPr>
              <w:t>4</w:t>
            </w: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</w:tr>
      <w:tr w:rsidR="000C7001" w:rsidRPr="008F458B" w:rsidTr="000C7001">
        <w:trPr>
          <w:trHeight w:val="607"/>
        </w:trPr>
        <w:tc>
          <w:tcPr>
            <w:tcW w:w="959" w:type="dxa"/>
            <w:shd w:val="clear" w:color="auto" w:fill="auto"/>
          </w:tcPr>
          <w:p w:rsidR="000C7001" w:rsidRPr="000C7001" w:rsidRDefault="000C7001" w:rsidP="002340DA">
            <w:pPr>
              <w:widowControl w:val="0"/>
              <w:ind w:left="-142" w:right="-60"/>
              <w:jc w:val="center"/>
              <w:rPr>
                <w:color w:val="00B050"/>
                <w:sz w:val="24"/>
                <w:szCs w:val="24"/>
                <w:vertAlign w:val="superscript"/>
              </w:rPr>
            </w:pPr>
            <w:r>
              <w:rPr>
                <w:color w:val="00B050"/>
                <w:sz w:val="24"/>
                <w:szCs w:val="24"/>
              </w:rPr>
              <w:t>3.6.5.26</w:t>
            </w:r>
            <w:r>
              <w:rPr>
                <w:color w:val="00B05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410" w:type="dxa"/>
            <w:shd w:val="clear" w:color="auto" w:fill="auto"/>
          </w:tcPr>
          <w:p w:rsidR="000C7001" w:rsidRPr="008F458B" w:rsidRDefault="000C7001" w:rsidP="002340DA">
            <w:pPr>
              <w:spacing w:line="360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 (-)</w:t>
            </w: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0C7001" w:rsidRPr="008F458B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0C7001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0C7001" w:rsidRPr="00C5301D" w:rsidRDefault="000C7001" w:rsidP="00541206">
            <w:pPr>
              <w:spacing w:line="360" w:lineRule="auto"/>
              <w:ind w:left="-108" w:right="-108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0C7001" w:rsidRPr="008F458B" w:rsidRDefault="000C7001" w:rsidP="002340D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128, 1/7, 1/8, 2/28 (1/5, 1/13)</w:t>
            </w:r>
          </w:p>
        </w:tc>
        <w:tc>
          <w:tcPr>
            <w:tcW w:w="1134" w:type="dxa"/>
            <w:shd w:val="clear" w:color="auto" w:fill="auto"/>
          </w:tcPr>
          <w:p w:rsidR="000C7001" w:rsidRPr="009E3F54" w:rsidRDefault="000C7001" w:rsidP="000C7001">
            <w:pPr>
              <w:widowControl w:val="0"/>
              <w:spacing w:before="120" w:after="60"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9E3F54">
              <w:rPr>
                <w:color w:val="00B050"/>
                <w:sz w:val="24"/>
                <w:szCs w:val="24"/>
              </w:rPr>
              <w:t>0,15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</w:tr>
      <w:tr w:rsidR="000C7001" w:rsidRPr="008F458B" w:rsidTr="000C7001">
        <w:trPr>
          <w:trHeight w:val="607"/>
        </w:trPr>
        <w:tc>
          <w:tcPr>
            <w:tcW w:w="959" w:type="dxa"/>
            <w:shd w:val="clear" w:color="auto" w:fill="auto"/>
          </w:tcPr>
          <w:p w:rsidR="000C7001" w:rsidRPr="00C22769" w:rsidRDefault="000C7001" w:rsidP="002340DA">
            <w:pPr>
              <w:widowControl w:val="0"/>
              <w:ind w:left="-142" w:right="-60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3.6.5.27</w:t>
            </w:r>
          </w:p>
        </w:tc>
        <w:tc>
          <w:tcPr>
            <w:tcW w:w="2410" w:type="dxa"/>
            <w:shd w:val="clear" w:color="auto" w:fill="auto"/>
          </w:tcPr>
          <w:p w:rsidR="000C7001" w:rsidRPr="008F458B" w:rsidRDefault="000C7001" w:rsidP="002340D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ИУ</w:t>
            </w:r>
          </w:p>
        </w:tc>
        <w:tc>
          <w:tcPr>
            <w:tcW w:w="1275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0C7001" w:rsidRPr="008F458B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Х212/15</w:t>
            </w:r>
            <w:r w:rsidR="00541206">
              <w:rPr>
                <w:sz w:val="24"/>
                <w:szCs w:val="24"/>
              </w:rPr>
              <w:t xml:space="preserve"> (</w:t>
            </w:r>
            <w:r w:rsidR="00541206" w:rsidRPr="008F458B">
              <w:rPr>
                <w:sz w:val="24"/>
                <w:szCs w:val="24"/>
              </w:rPr>
              <w:t>Х212/13</w:t>
            </w:r>
            <w:r w:rsidR="00541206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0C7001" w:rsidRPr="008F458B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К87,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0C7001" w:rsidRPr="008F458B" w:rsidRDefault="000C7001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1/17</w:t>
            </w:r>
            <w:r w:rsidR="00110287">
              <w:rPr>
                <w:color w:val="FF0000"/>
                <w:sz w:val="24"/>
                <w:szCs w:val="24"/>
              </w:rPr>
              <w:t xml:space="preserve">, </w:t>
            </w:r>
            <w:r w:rsidR="00110287" w:rsidRPr="00110287">
              <w:rPr>
                <w:color w:val="7030A0"/>
                <w:sz w:val="24"/>
                <w:szCs w:val="24"/>
              </w:rPr>
              <w:t>71</w:t>
            </w:r>
            <w:r>
              <w:rPr>
                <w:color w:val="FF0000"/>
                <w:sz w:val="24"/>
                <w:szCs w:val="24"/>
              </w:rPr>
              <w:t xml:space="preserve"> (1/5, 1/13)</w:t>
            </w:r>
          </w:p>
        </w:tc>
        <w:tc>
          <w:tcPr>
            <w:tcW w:w="1134" w:type="dxa"/>
            <w:shd w:val="clear" w:color="auto" w:fill="auto"/>
          </w:tcPr>
          <w:p w:rsidR="000C7001" w:rsidRPr="009E3F54" w:rsidRDefault="000C7001" w:rsidP="000C7001">
            <w:pPr>
              <w:widowControl w:val="0"/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9E3F54">
              <w:rPr>
                <w:color w:val="00B050"/>
                <w:sz w:val="24"/>
                <w:szCs w:val="24"/>
              </w:rPr>
              <w:t>-3,0</w:t>
            </w:r>
            <w:r>
              <w:rPr>
                <w:color w:val="00B050"/>
                <w:sz w:val="24"/>
                <w:szCs w:val="24"/>
                <w:vertAlign w:val="superscript"/>
              </w:rPr>
              <w:t>10)</w:t>
            </w:r>
            <w:r w:rsidRPr="009E3F54">
              <w:rPr>
                <w:color w:val="00B050"/>
                <w:sz w:val="24"/>
                <w:szCs w:val="24"/>
              </w:rPr>
              <w:t xml:space="preserve"> ± 0,5</w:t>
            </w: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</w:tr>
      <w:tr w:rsidR="000C7001" w:rsidRPr="008F458B" w:rsidTr="000C7001">
        <w:trPr>
          <w:trHeight w:val="607"/>
        </w:trPr>
        <w:tc>
          <w:tcPr>
            <w:tcW w:w="959" w:type="dxa"/>
            <w:shd w:val="clear" w:color="auto" w:fill="auto"/>
          </w:tcPr>
          <w:p w:rsidR="000C7001" w:rsidRPr="00C22769" w:rsidRDefault="000C7001" w:rsidP="002340DA">
            <w:pPr>
              <w:widowControl w:val="0"/>
              <w:ind w:left="-142" w:right="-60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3.6.5.28</w:t>
            </w:r>
          </w:p>
        </w:tc>
        <w:tc>
          <w:tcPr>
            <w:tcW w:w="2410" w:type="dxa"/>
            <w:shd w:val="clear" w:color="auto" w:fill="auto"/>
          </w:tcPr>
          <w:p w:rsidR="000C7001" w:rsidRPr="008F458B" w:rsidRDefault="000C7001" w:rsidP="002340D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АФ</w:t>
            </w:r>
          </w:p>
        </w:tc>
        <w:tc>
          <w:tcPr>
            <w:tcW w:w="1275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0C7001" w:rsidRPr="008F458B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Х212/17</w:t>
            </w:r>
            <w:r w:rsidR="00541206">
              <w:rPr>
                <w:sz w:val="24"/>
                <w:szCs w:val="24"/>
              </w:rPr>
              <w:t xml:space="preserve"> (</w:t>
            </w:r>
            <w:r w:rsidR="00541206" w:rsidRPr="008F458B">
              <w:rPr>
                <w:sz w:val="24"/>
                <w:szCs w:val="24"/>
              </w:rPr>
              <w:t>Х212/13</w:t>
            </w:r>
            <w:r w:rsidR="00541206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0C7001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К88,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0C7001" w:rsidRPr="008F458B" w:rsidRDefault="000C7001" w:rsidP="00541206">
            <w:pPr>
              <w:spacing w:line="360" w:lineRule="auto"/>
              <w:ind w:left="-108" w:right="-108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0C7001" w:rsidRPr="008F458B" w:rsidRDefault="000C7001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1/18</w:t>
            </w:r>
            <w:r w:rsidR="00110287">
              <w:rPr>
                <w:color w:val="FF0000"/>
                <w:sz w:val="24"/>
                <w:szCs w:val="24"/>
              </w:rPr>
              <w:t xml:space="preserve">, </w:t>
            </w:r>
            <w:r w:rsidR="00110287" w:rsidRPr="00110287">
              <w:rPr>
                <w:color w:val="7030A0"/>
                <w:sz w:val="24"/>
                <w:szCs w:val="24"/>
              </w:rPr>
              <w:t>71</w:t>
            </w:r>
            <w:r>
              <w:rPr>
                <w:color w:val="FF0000"/>
                <w:sz w:val="24"/>
                <w:szCs w:val="24"/>
              </w:rPr>
              <w:t xml:space="preserve"> (1/5, 1/13)</w:t>
            </w:r>
          </w:p>
        </w:tc>
        <w:tc>
          <w:tcPr>
            <w:tcW w:w="1134" w:type="dxa"/>
            <w:shd w:val="clear" w:color="auto" w:fill="auto"/>
          </w:tcPr>
          <w:p w:rsidR="000C7001" w:rsidRPr="009E3F54" w:rsidRDefault="000C7001" w:rsidP="000C7001">
            <w:pPr>
              <w:widowControl w:val="0"/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9E3F54">
              <w:rPr>
                <w:color w:val="00B050"/>
                <w:sz w:val="24"/>
                <w:szCs w:val="24"/>
              </w:rPr>
              <w:t>-3,0</w:t>
            </w:r>
            <w:r w:rsidRPr="000C7001">
              <w:rPr>
                <w:color w:val="00B050"/>
                <w:sz w:val="24"/>
                <w:szCs w:val="24"/>
                <w:vertAlign w:val="superscript"/>
              </w:rPr>
              <w:t xml:space="preserve">11) </w:t>
            </w:r>
            <w:r w:rsidRPr="009E3F54">
              <w:rPr>
                <w:color w:val="00B050"/>
                <w:sz w:val="24"/>
                <w:szCs w:val="24"/>
              </w:rPr>
              <w:t>± 0,5</w:t>
            </w:r>
          </w:p>
        </w:tc>
        <w:tc>
          <w:tcPr>
            <w:tcW w:w="1134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</w:tr>
      <w:tr w:rsidR="000C7001" w:rsidRPr="008F458B" w:rsidTr="00837EF0">
        <w:trPr>
          <w:trHeight w:val="607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0C7001" w:rsidRPr="00C22769" w:rsidRDefault="000C7001" w:rsidP="002340DA">
            <w:pPr>
              <w:widowControl w:val="0"/>
              <w:ind w:left="-142" w:right="-60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3.6.5.29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0C7001" w:rsidRPr="008F458B" w:rsidRDefault="000C7001" w:rsidP="002340D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0C7001" w:rsidRPr="008F458B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Х212/4</w:t>
            </w:r>
            <w:r w:rsidR="00541206">
              <w:rPr>
                <w:sz w:val="24"/>
                <w:szCs w:val="24"/>
              </w:rPr>
              <w:t xml:space="preserve"> (</w:t>
            </w:r>
            <w:r w:rsidR="00541206" w:rsidRPr="008F458B">
              <w:rPr>
                <w:sz w:val="24"/>
                <w:szCs w:val="24"/>
              </w:rPr>
              <w:t>Х212/13</w:t>
            </w:r>
            <w:r w:rsidR="00541206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0C7001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К85,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0C7001" w:rsidRPr="008F458B" w:rsidRDefault="000C7001" w:rsidP="0054120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0C7001" w:rsidRPr="008F458B" w:rsidRDefault="000C7001" w:rsidP="002340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77BC2">
              <w:rPr>
                <w:color w:val="FF0000"/>
                <w:sz w:val="24"/>
                <w:szCs w:val="24"/>
              </w:rPr>
              <w:t>1/7, 4/17, 4/18</w:t>
            </w:r>
            <w:r w:rsidR="00110287">
              <w:rPr>
                <w:color w:val="FF0000"/>
                <w:sz w:val="24"/>
                <w:szCs w:val="24"/>
              </w:rPr>
              <w:t xml:space="preserve">, </w:t>
            </w:r>
            <w:r w:rsidR="00110287" w:rsidRPr="00110287">
              <w:rPr>
                <w:color w:val="7030A0"/>
                <w:sz w:val="24"/>
                <w:szCs w:val="24"/>
              </w:rPr>
              <w:t>71</w:t>
            </w:r>
            <w:r w:rsidRPr="00110287">
              <w:rPr>
                <w:color w:val="7030A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(1/5, 1/13)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0C7001" w:rsidRPr="009E3F54" w:rsidRDefault="000C7001" w:rsidP="000C7001">
            <w:pPr>
              <w:widowControl w:val="0"/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9E3F54">
              <w:rPr>
                <w:color w:val="00B050"/>
                <w:sz w:val="24"/>
                <w:szCs w:val="24"/>
              </w:rPr>
              <w:t>3,0</w:t>
            </w:r>
            <w:r w:rsidRPr="000C7001">
              <w:rPr>
                <w:color w:val="00B050"/>
                <w:sz w:val="24"/>
                <w:szCs w:val="24"/>
                <w:vertAlign w:val="superscript"/>
              </w:rPr>
              <w:t xml:space="preserve">12) </w:t>
            </w:r>
            <w:r w:rsidRPr="009E3F54">
              <w:rPr>
                <w:color w:val="00B050"/>
                <w:sz w:val="24"/>
                <w:szCs w:val="24"/>
              </w:rPr>
              <w:t>± 0,3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C7001" w:rsidRPr="008F458B" w:rsidRDefault="000C7001" w:rsidP="00DA7895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4455E0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4455E0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842"/>
        <w:gridCol w:w="2410"/>
        <w:gridCol w:w="1134"/>
        <w:gridCol w:w="1134"/>
        <w:gridCol w:w="992"/>
      </w:tblGrid>
      <w:tr w:rsidR="00363B50" w:rsidRPr="008F458B" w:rsidTr="00837EF0">
        <w:trPr>
          <w:trHeight w:val="442"/>
        </w:trPr>
        <w:tc>
          <w:tcPr>
            <w:tcW w:w="959" w:type="dxa"/>
            <w:vMerge w:val="restart"/>
            <w:shd w:val="clear" w:color="auto" w:fill="auto"/>
          </w:tcPr>
          <w:p w:rsidR="00363B50" w:rsidRPr="008F458B" w:rsidRDefault="00363B50" w:rsidP="006E2FA2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363B50" w:rsidRPr="008F458B" w:rsidRDefault="00363B50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363B50" w:rsidRPr="008F458B" w:rsidRDefault="00363B50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363B50" w:rsidRPr="008F458B" w:rsidRDefault="00363B50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363B50" w:rsidRPr="008F458B" w:rsidRDefault="00363B50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363B50" w:rsidRPr="008F458B" w:rsidRDefault="00363B50" w:rsidP="006E2FA2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047C33" w:rsidRPr="008F458B" w:rsidTr="00837EF0">
        <w:tc>
          <w:tcPr>
            <w:tcW w:w="959" w:type="dxa"/>
            <w:vMerge/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047C33" w:rsidRPr="008F458B" w:rsidRDefault="00047C33" w:rsidP="006E2FA2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047C33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Сигнальный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047C33" w:rsidRPr="008F458B" w:rsidRDefault="00047C33" w:rsidP="006E2FA2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047C33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  <w:r w:rsidRPr="008F45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047C33" w:rsidRPr="008F458B" w:rsidRDefault="00047C33" w:rsidP="000D67F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  <w:r w:rsidR="000D67F5">
              <w:rPr>
                <w:sz w:val="24"/>
                <w:szCs w:val="24"/>
              </w:rPr>
              <w:t xml:space="preserve"> ключ ААП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047C33" w:rsidRPr="008F458B" w:rsidTr="00837EF0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047C33" w:rsidRPr="008F458B" w:rsidRDefault="00047C33" w:rsidP="006E2FA2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47C33" w:rsidRPr="008F458B" w:rsidRDefault="00047C33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D1517" w:rsidRPr="008F458B" w:rsidTr="009607F2">
        <w:trPr>
          <w:trHeight w:val="607"/>
        </w:trPr>
        <w:tc>
          <w:tcPr>
            <w:tcW w:w="959" w:type="dxa"/>
            <w:tcBorders>
              <w:top w:val="double" w:sz="4" w:space="0" w:color="auto"/>
            </w:tcBorders>
            <w:shd w:val="clear" w:color="auto" w:fill="auto"/>
          </w:tcPr>
          <w:p w:rsidR="007D1517" w:rsidRPr="008F458B" w:rsidRDefault="007D1517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3.6.5.12</w:t>
            </w:r>
            <w:r w:rsidRPr="008A4C2A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shd w:val="clear" w:color="auto" w:fill="auto"/>
          </w:tcPr>
          <w:p w:rsidR="007D1517" w:rsidRPr="008F458B" w:rsidRDefault="007D1517" w:rsidP="00DA7895">
            <w:pPr>
              <w:spacing w:before="120"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 w:val="restart"/>
            <w:tcBorders>
              <w:top w:val="double" w:sz="4" w:space="0" w:color="auto"/>
            </w:tcBorders>
          </w:tcPr>
          <w:p w:rsidR="007D1517" w:rsidRPr="008F458B" w:rsidRDefault="007D1517" w:rsidP="00DA7895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Х201/2, Х201/5, Х201/29</w:t>
            </w:r>
          </w:p>
          <w:p w:rsidR="007D1517" w:rsidRPr="008F458B" w:rsidRDefault="007D1517" w:rsidP="00DA7895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Х201/10, Х201/12, Х201/14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7D1517" w:rsidRDefault="007D1517" w:rsidP="00DA7895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К1, К4, К7</w:t>
            </w:r>
          </w:p>
          <w:p w:rsidR="007D1517" w:rsidRDefault="007D1517" w:rsidP="00F8282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7D1517" w:rsidRPr="008F458B" w:rsidRDefault="007D1517" w:rsidP="00DA7895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8951A6">
              <w:rPr>
                <w:color w:val="FF0000"/>
                <w:sz w:val="24"/>
                <w:szCs w:val="24"/>
              </w:rPr>
              <w:t>5/25</w:t>
            </w:r>
            <w:r>
              <w:rPr>
                <w:color w:val="FF0000"/>
                <w:sz w:val="24"/>
                <w:szCs w:val="24"/>
              </w:rPr>
              <w:t>, 5/24, 5/20, 5/26, 5/21, 5/17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D1517" w:rsidRPr="008F458B" w:rsidRDefault="007D1517" w:rsidP="00047C33">
            <w:pPr>
              <w:spacing w:before="120"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Х202/13</w:t>
            </w:r>
          </w:p>
          <w:p w:rsidR="007D1517" w:rsidRPr="008F458B" w:rsidRDefault="007D1517" w:rsidP="00047C33">
            <w:pPr>
              <w:spacing w:before="120"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Х202/16</w:t>
            </w:r>
          </w:p>
        </w:tc>
        <w:tc>
          <w:tcPr>
            <w:tcW w:w="141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D1517" w:rsidRPr="008F458B" w:rsidRDefault="007D1517" w:rsidP="009D7C42">
            <w:pPr>
              <w:spacing w:before="120"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К13,</w:t>
            </w:r>
          </w:p>
          <w:p w:rsidR="007D1517" w:rsidRDefault="007D1517" w:rsidP="009D7C42">
            <w:pPr>
              <w:spacing w:before="120"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К116, К18</w:t>
            </w:r>
          </w:p>
        </w:tc>
        <w:tc>
          <w:tcPr>
            <w:tcW w:w="1418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D1517" w:rsidRPr="008F458B" w:rsidRDefault="007D1517" w:rsidP="009B45ED">
            <w:pPr>
              <w:spacing w:before="120"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B45ED">
              <w:rPr>
                <w:color w:val="7030A0"/>
                <w:sz w:val="24"/>
                <w:szCs w:val="24"/>
              </w:rPr>
              <w:t xml:space="preserve">3, 4, </w:t>
            </w:r>
            <w:r>
              <w:rPr>
                <w:color w:val="FF0000"/>
                <w:sz w:val="24"/>
                <w:szCs w:val="24"/>
              </w:rPr>
              <w:t>51, 53, 63, 68,</w:t>
            </w:r>
            <w:r w:rsidRPr="008F458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D1517" w:rsidRPr="008F458B" w:rsidRDefault="007D1517" w:rsidP="00262C0A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0,25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D1517" w:rsidRPr="008F458B" w:rsidRDefault="007D1517" w:rsidP="000B0761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</w:tcPr>
          <w:p w:rsidR="007D1517" w:rsidRPr="008F458B" w:rsidRDefault="007D1517" w:rsidP="00287443">
            <w:pPr>
              <w:spacing w:before="120"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auto"/>
          </w:tcPr>
          <w:p w:rsidR="007D1517" w:rsidRPr="008F458B" w:rsidRDefault="007D1517" w:rsidP="00287443">
            <w:pPr>
              <w:spacing w:before="120"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D1517" w:rsidRPr="008F458B" w:rsidRDefault="007D1517" w:rsidP="00BD0C0E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128, 1/7, 1/8, 2/28 (1/5, 1/13)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</w:tcPr>
          <w:p w:rsidR="007D1517" w:rsidRPr="008F458B" w:rsidRDefault="007D1517" w:rsidP="000B0761">
            <w:pPr>
              <w:spacing w:before="120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0,25 ± 0,01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D1517" w:rsidRPr="008F458B" w:rsidRDefault="007D1517" w:rsidP="000B0761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D1517" w:rsidRPr="008F458B" w:rsidRDefault="007D1517" w:rsidP="000B0761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7D1517" w:rsidRPr="008F458B" w:rsidTr="009607F2">
        <w:trPr>
          <w:trHeight w:val="607"/>
        </w:trPr>
        <w:tc>
          <w:tcPr>
            <w:tcW w:w="959" w:type="dxa"/>
            <w:shd w:val="clear" w:color="auto" w:fill="auto"/>
          </w:tcPr>
          <w:p w:rsidR="007D1517" w:rsidRPr="008F458B" w:rsidRDefault="007D1517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3.6.5.13</w:t>
            </w:r>
          </w:p>
        </w:tc>
        <w:tc>
          <w:tcPr>
            <w:tcW w:w="2410" w:type="dxa"/>
            <w:shd w:val="clear" w:color="auto" w:fill="auto"/>
          </w:tcPr>
          <w:p w:rsidR="007D1517" w:rsidRPr="008F458B" w:rsidRDefault="007D1517" w:rsidP="00DA789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ИУ</w:t>
            </w:r>
          </w:p>
        </w:tc>
        <w:tc>
          <w:tcPr>
            <w:tcW w:w="1275" w:type="dxa"/>
            <w:vMerge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D1517" w:rsidRPr="008F458B" w:rsidRDefault="007D1517" w:rsidP="009D7C4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D1517" w:rsidRPr="008F458B" w:rsidRDefault="007D1517" w:rsidP="009D7C4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D1517" w:rsidRPr="008F458B" w:rsidRDefault="007D1517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Х212/15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7D1517" w:rsidRPr="008F458B" w:rsidRDefault="007D1517" w:rsidP="00287443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К87, К83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D1517" w:rsidRPr="008F458B" w:rsidRDefault="007D1517" w:rsidP="00BD0C0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1/7, 1/16, 1/17, </w:t>
            </w:r>
            <w:r w:rsidRPr="009B45ED">
              <w:rPr>
                <w:color w:val="7030A0"/>
                <w:sz w:val="24"/>
                <w:szCs w:val="24"/>
              </w:rPr>
              <w:t xml:space="preserve">71 </w:t>
            </w:r>
            <w:r>
              <w:rPr>
                <w:color w:val="FF0000"/>
                <w:sz w:val="24"/>
                <w:szCs w:val="24"/>
              </w:rPr>
              <w:t>(1/5, 1/13)</w:t>
            </w:r>
          </w:p>
        </w:tc>
        <w:tc>
          <w:tcPr>
            <w:tcW w:w="1134" w:type="dxa"/>
            <w:shd w:val="clear" w:color="auto" w:fill="auto"/>
          </w:tcPr>
          <w:p w:rsidR="007D1517" w:rsidRPr="008F458B" w:rsidRDefault="007D1517" w:rsidP="00363B50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-5,0</w:t>
            </w:r>
            <w:r w:rsidRPr="00B43DD5">
              <w:rPr>
                <w:sz w:val="24"/>
                <w:szCs w:val="24"/>
                <w:vertAlign w:val="superscript"/>
              </w:rPr>
              <w:t xml:space="preserve">10) </w:t>
            </w:r>
            <w:r w:rsidRPr="008F458B">
              <w:rPr>
                <w:sz w:val="24"/>
                <w:szCs w:val="24"/>
              </w:rPr>
              <w:t>± 0,2</w:t>
            </w:r>
          </w:p>
        </w:tc>
        <w:tc>
          <w:tcPr>
            <w:tcW w:w="1134" w:type="dxa"/>
            <w:vMerge/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7D1517" w:rsidRPr="008F458B" w:rsidTr="009607F2">
        <w:trPr>
          <w:trHeight w:val="607"/>
        </w:trPr>
        <w:tc>
          <w:tcPr>
            <w:tcW w:w="959" w:type="dxa"/>
            <w:shd w:val="clear" w:color="auto" w:fill="auto"/>
          </w:tcPr>
          <w:p w:rsidR="007D1517" w:rsidRPr="008F458B" w:rsidRDefault="007D1517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3.6.5.14</w:t>
            </w:r>
          </w:p>
        </w:tc>
        <w:tc>
          <w:tcPr>
            <w:tcW w:w="2410" w:type="dxa"/>
            <w:shd w:val="clear" w:color="auto" w:fill="auto"/>
          </w:tcPr>
          <w:p w:rsidR="007D1517" w:rsidRPr="008F458B" w:rsidRDefault="007D1517" w:rsidP="00DA789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АФ</w:t>
            </w:r>
          </w:p>
        </w:tc>
        <w:tc>
          <w:tcPr>
            <w:tcW w:w="1275" w:type="dxa"/>
            <w:vMerge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nil"/>
            </w:tcBorders>
            <w:shd w:val="clear" w:color="auto" w:fill="auto"/>
          </w:tcPr>
          <w:p w:rsidR="007D1517" w:rsidRPr="008F458B" w:rsidRDefault="007D1517" w:rsidP="009D7C4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nil"/>
            </w:tcBorders>
            <w:shd w:val="clear" w:color="auto" w:fill="auto"/>
          </w:tcPr>
          <w:p w:rsidR="007D1517" w:rsidRPr="008F458B" w:rsidRDefault="007D1517" w:rsidP="009D7C4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D1517" w:rsidRPr="008F458B" w:rsidRDefault="007D1517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Х212/17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7D1517" w:rsidRDefault="007D1517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К88,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D1517" w:rsidRPr="008F458B" w:rsidRDefault="007D1517" w:rsidP="00287443">
            <w:pPr>
              <w:spacing w:line="360" w:lineRule="auto"/>
              <w:ind w:left="-108" w:right="-108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D1517" w:rsidRPr="008F458B" w:rsidRDefault="007D1517" w:rsidP="00BD0C0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1/7, 1/16, 1/18, </w:t>
            </w:r>
            <w:r w:rsidRPr="009B45ED">
              <w:rPr>
                <w:color w:val="7030A0"/>
                <w:sz w:val="24"/>
                <w:szCs w:val="24"/>
              </w:rPr>
              <w:t xml:space="preserve">71 </w:t>
            </w:r>
            <w:r>
              <w:rPr>
                <w:color w:val="FF0000"/>
                <w:sz w:val="24"/>
                <w:szCs w:val="24"/>
              </w:rPr>
              <w:t>(1/5, 1/13)</w:t>
            </w:r>
          </w:p>
        </w:tc>
        <w:tc>
          <w:tcPr>
            <w:tcW w:w="1134" w:type="dxa"/>
            <w:shd w:val="clear" w:color="auto" w:fill="auto"/>
          </w:tcPr>
          <w:p w:rsidR="007D1517" w:rsidRPr="008F458B" w:rsidRDefault="007D1517" w:rsidP="00363B50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-5,0</w:t>
            </w:r>
            <w:r w:rsidRPr="00B43DD5">
              <w:rPr>
                <w:sz w:val="24"/>
                <w:szCs w:val="24"/>
                <w:vertAlign w:val="superscript"/>
              </w:rPr>
              <w:t xml:space="preserve">11) </w:t>
            </w:r>
            <w:r w:rsidRPr="008F458B">
              <w:rPr>
                <w:sz w:val="24"/>
                <w:szCs w:val="24"/>
              </w:rPr>
              <w:t>± 0,2</w:t>
            </w:r>
          </w:p>
        </w:tc>
        <w:tc>
          <w:tcPr>
            <w:tcW w:w="1134" w:type="dxa"/>
            <w:vMerge/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7D1517" w:rsidRPr="008F458B" w:rsidTr="009607F2">
        <w:trPr>
          <w:trHeight w:val="607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7D1517" w:rsidRPr="008F458B" w:rsidRDefault="007D1517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3.6.5.15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D1517" w:rsidRPr="008F458B" w:rsidRDefault="007D1517" w:rsidP="00DA789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275" w:type="dxa"/>
            <w:vMerge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D1517" w:rsidRPr="008F458B" w:rsidRDefault="007D1517" w:rsidP="009D7C4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D1517" w:rsidRPr="008F458B" w:rsidRDefault="007D1517" w:rsidP="009D7C4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D1517" w:rsidRPr="008F458B" w:rsidRDefault="007D1517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7D1517" w:rsidRDefault="007D1517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К85,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D1517" w:rsidRPr="008F458B" w:rsidRDefault="007D1517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D1517" w:rsidRPr="008F458B" w:rsidRDefault="007D1517" w:rsidP="00BD0C0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77BC2">
              <w:rPr>
                <w:color w:val="FF0000"/>
                <w:sz w:val="24"/>
                <w:szCs w:val="24"/>
              </w:rPr>
              <w:t>1/7, 4/17, 4/18</w:t>
            </w:r>
            <w:r>
              <w:rPr>
                <w:color w:val="FF0000"/>
                <w:sz w:val="24"/>
                <w:szCs w:val="24"/>
              </w:rPr>
              <w:t xml:space="preserve">, </w:t>
            </w:r>
            <w:r w:rsidRPr="009B45ED">
              <w:rPr>
                <w:color w:val="7030A0"/>
                <w:sz w:val="24"/>
                <w:szCs w:val="24"/>
              </w:rPr>
              <w:t xml:space="preserve">71 </w:t>
            </w:r>
            <w:r>
              <w:rPr>
                <w:color w:val="FF0000"/>
                <w:sz w:val="24"/>
                <w:szCs w:val="24"/>
              </w:rPr>
              <w:t>(1/5, 1/13)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D1517" w:rsidRPr="008F458B" w:rsidRDefault="007D1517" w:rsidP="00B43DD5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5,0</w:t>
            </w:r>
            <w:r w:rsidRPr="00B43DD5">
              <w:rPr>
                <w:sz w:val="24"/>
                <w:szCs w:val="24"/>
                <w:vertAlign w:val="superscript"/>
              </w:rPr>
              <w:t xml:space="preserve">12) </w:t>
            </w:r>
            <w:r w:rsidRPr="008F458B">
              <w:rPr>
                <w:sz w:val="24"/>
                <w:szCs w:val="24"/>
              </w:rPr>
              <w:t>± 0,2</w:t>
            </w:r>
          </w:p>
        </w:tc>
        <w:tc>
          <w:tcPr>
            <w:tcW w:w="1134" w:type="dxa"/>
            <w:vMerge/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7D1517" w:rsidRPr="008F458B" w:rsidTr="009607F2">
        <w:trPr>
          <w:trHeight w:val="690"/>
        </w:trPr>
        <w:tc>
          <w:tcPr>
            <w:tcW w:w="959" w:type="dxa"/>
            <w:tcBorders>
              <w:bottom w:val="nil"/>
            </w:tcBorders>
            <w:shd w:val="clear" w:color="auto" w:fill="auto"/>
          </w:tcPr>
          <w:p w:rsidR="007D1517" w:rsidRPr="008F458B" w:rsidRDefault="007D1517" w:rsidP="000B0761">
            <w:pPr>
              <w:ind w:left="-142" w:right="-6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D1517" w:rsidRPr="008F458B" w:rsidRDefault="007D1517" w:rsidP="00D74083">
            <w:pPr>
              <w:spacing w:line="276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 постоянном токе с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синф. </w:t>
            </w:r>
          </w:p>
          <w:p w:rsidR="007D1517" w:rsidRPr="008F458B" w:rsidRDefault="007D1517" w:rsidP="009D7C4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D1517" w:rsidRDefault="007D1517" w:rsidP="00D7408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7D1517" w:rsidRDefault="007D1517" w:rsidP="003D2CC7">
            <w:pPr>
              <w:ind w:left="-108" w:right="-108"/>
              <w:jc w:val="center"/>
              <w:rPr>
                <w:sz w:val="24"/>
                <w:szCs w:val="24"/>
              </w:rPr>
            </w:pPr>
          </w:p>
          <w:p w:rsidR="007D1517" w:rsidRDefault="007D1517" w:rsidP="003C6CA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К116, К18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D1517" w:rsidRDefault="007D1517" w:rsidP="00D74083">
            <w:pPr>
              <w:spacing w:line="276" w:lineRule="auto"/>
              <w:ind w:left="-108" w:right="-108"/>
              <w:jc w:val="center"/>
              <w:rPr>
                <w:color w:val="FF0000"/>
                <w:sz w:val="24"/>
                <w:szCs w:val="24"/>
              </w:rPr>
            </w:pPr>
          </w:p>
          <w:p w:rsidR="007D1517" w:rsidRDefault="007D1517" w:rsidP="003D2CC7">
            <w:pPr>
              <w:ind w:left="-108" w:right="-108"/>
              <w:jc w:val="center"/>
              <w:rPr>
                <w:color w:val="FF0000"/>
                <w:sz w:val="24"/>
                <w:szCs w:val="24"/>
              </w:rPr>
            </w:pPr>
          </w:p>
          <w:p w:rsidR="007D1517" w:rsidRPr="008F458B" w:rsidRDefault="003C6CA9" w:rsidP="003C6CA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C6CA9">
              <w:rPr>
                <w:color w:val="7030A0"/>
                <w:sz w:val="24"/>
                <w:szCs w:val="24"/>
              </w:rPr>
              <w:t xml:space="preserve">3, 4, </w:t>
            </w:r>
            <w:r w:rsidR="007D1517">
              <w:rPr>
                <w:color w:val="FF0000"/>
                <w:sz w:val="24"/>
                <w:szCs w:val="24"/>
              </w:rPr>
              <w:t xml:space="preserve">51, </w:t>
            </w:r>
            <w:r>
              <w:rPr>
                <w:color w:val="FF0000"/>
                <w:sz w:val="24"/>
                <w:szCs w:val="24"/>
              </w:rPr>
              <w:t xml:space="preserve">52, </w:t>
            </w:r>
            <w:r w:rsidR="007D1517">
              <w:rPr>
                <w:color w:val="FF0000"/>
                <w:sz w:val="24"/>
                <w:szCs w:val="24"/>
              </w:rPr>
              <w:t>53, 63, 68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7D1517" w:rsidRPr="008F458B" w:rsidRDefault="007D1517" w:rsidP="00D740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:rsidR="007D1517" w:rsidRPr="008F458B" w:rsidRDefault="007D1517" w:rsidP="00D74083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D1517" w:rsidRPr="008F458B" w:rsidRDefault="007D1517" w:rsidP="00D740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7D1517" w:rsidRPr="008F458B" w:rsidRDefault="007D1517" w:rsidP="00D740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7D1517" w:rsidRPr="008F458B" w:rsidRDefault="007D1517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3C6CA9" w:rsidRPr="008F458B" w:rsidTr="000C01B0">
        <w:trPr>
          <w:trHeight w:val="539"/>
        </w:trPr>
        <w:tc>
          <w:tcPr>
            <w:tcW w:w="9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0B0761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3.6.5.16</w:t>
            </w:r>
            <w:r w:rsidRPr="008A4C2A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vMerge/>
            <w:shd w:val="clear" w:color="auto" w:fill="auto"/>
          </w:tcPr>
          <w:p w:rsidR="003C6CA9" w:rsidRPr="008F458B" w:rsidRDefault="003C6CA9" w:rsidP="00DA7895">
            <w:pPr>
              <w:spacing w:after="120"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9D7C4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9D7C4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 (</w:t>
            </w:r>
            <w:r w:rsidRPr="008F458B">
              <w:rPr>
                <w:sz w:val="24"/>
                <w:szCs w:val="24"/>
              </w:rPr>
              <w:t>0,3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3C6CA9" w:rsidRPr="008F458B" w:rsidRDefault="003C6CA9" w:rsidP="0028744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vMerge w:val="restart"/>
            <w:tcBorders>
              <w:top w:val="nil"/>
            </w:tcBorders>
            <w:shd w:val="clear" w:color="auto" w:fill="auto"/>
          </w:tcPr>
          <w:p w:rsidR="003C6CA9" w:rsidRPr="008F458B" w:rsidRDefault="003C6CA9" w:rsidP="00047C3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vMerge w:val="restart"/>
            <w:tcBorders>
              <w:top w:val="nil"/>
            </w:tcBorders>
            <w:shd w:val="clear" w:color="auto" w:fill="auto"/>
          </w:tcPr>
          <w:p w:rsidR="003C6CA9" w:rsidRPr="008F458B" w:rsidRDefault="003C6CA9" w:rsidP="00BD0C0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128, 1/7, 1/8, 2/28 (1/5, 1/13)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2B597A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3C6CA9" w:rsidRPr="008F458B" w:rsidTr="000C01B0">
        <w:trPr>
          <w:trHeight w:val="432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3.6.5.17</w:t>
            </w:r>
            <w:r w:rsidRPr="008A4C2A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DA789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3C6CA9" w:rsidRDefault="003C6CA9" w:rsidP="000C01B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К116, К18, К40</w:t>
            </w:r>
            <w:r w:rsidR="00B823E4">
              <w:rPr>
                <w:sz w:val="24"/>
                <w:szCs w:val="24"/>
              </w:rPr>
              <w:t xml:space="preserve">, 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</w:tcPr>
          <w:p w:rsidR="003C6CA9" w:rsidRPr="008F458B" w:rsidRDefault="003C6CA9" w:rsidP="003C6CA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C6CA9">
              <w:rPr>
                <w:color w:val="7030A0"/>
                <w:sz w:val="24"/>
                <w:szCs w:val="24"/>
              </w:rPr>
              <w:t xml:space="preserve">3, 4, 5, 6, </w:t>
            </w:r>
            <w:r>
              <w:rPr>
                <w:color w:val="FF0000"/>
                <w:sz w:val="24"/>
                <w:szCs w:val="24"/>
              </w:rPr>
              <w:t>51, 53, 63, 68, 49, 50</w:t>
            </w:r>
          </w:p>
        </w:tc>
        <w:tc>
          <w:tcPr>
            <w:tcW w:w="1134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28744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BD0C0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2B597A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0,3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3C6CA9" w:rsidRPr="008F458B" w:rsidTr="000C01B0">
        <w:trPr>
          <w:trHeight w:val="835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3.6.5.18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DA789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ИУ</w:t>
            </w:r>
          </w:p>
        </w:tc>
        <w:tc>
          <w:tcPr>
            <w:tcW w:w="1275" w:type="dxa"/>
            <w:vMerge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C6CA9" w:rsidRPr="008F458B" w:rsidRDefault="000C01B0" w:rsidP="00B823E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К116, К18, К40</w:t>
            </w:r>
            <w:r>
              <w:rPr>
                <w:sz w:val="24"/>
                <w:szCs w:val="24"/>
              </w:rPr>
              <w:t>, К13</w:t>
            </w:r>
          </w:p>
        </w:tc>
        <w:tc>
          <w:tcPr>
            <w:tcW w:w="1418" w:type="dxa"/>
            <w:vMerge w:val="restart"/>
            <w:tcBorders>
              <w:top w:val="nil"/>
            </w:tcBorders>
            <w:shd w:val="clear" w:color="auto" w:fill="auto"/>
          </w:tcPr>
          <w:p w:rsidR="003C6CA9" w:rsidRPr="008F458B" w:rsidRDefault="003C6CA9" w:rsidP="009D7C4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3C6CA9" w:rsidRDefault="003C6CA9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К87,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3C6CA9" w:rsidRPr="008F458B" w:rsidRDefault="003C6CA9" w:rsidP="00287443">
            <w:pPr>
              <w:spacing w:line="360" w:lineRule="auto"/>
              <w:ind w:left="-108" w:right="-108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BD0C0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1/17</w:t>
            </w:r>
            <w:r w:rsidR="00365C29">
              <w:rPr>
                <w:color w:val="FF0000"/>
                <w:sz w:val="24"/>
                <w:szCs w:val="24"/>
              </w:rPr>
              <w:t xml:space="preserve">, </w:t>
            </w:r>
            <w:r w:rsidR="00365C29" w:rsidRPr="00365C29">
              <w:rPr>
                <w:color w:val="7030A0"/>
                <w:sz w:val="24"/>
                <w:szCs w:val="24"/>
              </w:rPr>
              <w:t>71</w:t>
            </w:r>
            <w:r w:rsidRPr="00365C29">
              <w:rPr>
                <w:color w:val="7030A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(1/5, 1/13)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C6CA9" w:rsidRPr="0012460F" w:rsidRDefault="00724B96" w:rsidP="00740BD5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12460F">
              <w:rPr>
                <w:b/>
                <w:color w:val="7030A0"/>
                <w:sz w:val="24"/>
                <w:szCs w:val="24"/>
              </w:rPr>
              <w:t>0</w:t>
            </w:r>
            <w:r w:rsidR="003C6CA9" w:rsidRPr="0012460F">
              <w:rPr>
                <w:b/>
                <w:color w:val="7030A0"/>
                <w:sz w:val="24"/>
                <w:szCs w:val="24"/>
              </w:rPr>
              <w:t>,0</w:t>
            </w:r>
            <w:r w:rsidR="003C6CA9" w:rsidRPr="0012460F">
              <w:rPr>
                <w:b/>
                <w:color w:val="7030A0"/>
                <w:sz w:val="24"/>
                <w:szCs w:val="24"/>
                <w:vertAlign w:val="superscript"/>
              </w:rPr>
              <w:t xml:space="preserve">10) </w:t>
            </w:r>
            <w:r w:rsidR="003C6CA9" w:rsidRPr="0012460F">
              <w:rPr>
                <w:b/>
                <w:color w:val="7030A0"/>
                <w:sz w:val="24"/>
                <w:szCs w:val="24"/>
              </w:rPr>
              <w:t>± 0,05</w:t>
            </w:r>
          </w:p>
        </w:tc>
        <w:tc>
          <w:tcPr>
            <w:tcW w:w="1134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3C6CA9" w:rsidRPr="008F458B" w:rsidTr="009607F2">
        <w:trPr>
          <w:trHeight w:val="607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3.6.5.19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DA789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АФ</w:t>
            </w:r>
          </w:p>
        </w:tc>
        <w:tc>
          <w:tcPr>
            <w:tcW w:w="1275" w:type="dxa"/>
            <w:vMerge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3C6CA9" w:rsidRPr="008F458B" w:rsidRDefault="003C6CA9" w:rsidP="009D7C4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3C6CA9" w:rsidRPr="008F458B" w:rsidRDefault="003C6CA9" w:rsidP="009D7C4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Х212/17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К88,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BD0C0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1/18</w:t>
            </w:r>
            <w:r w:rsidR="00365C29">
              <w:rPr>
                <w:color w:val="FF0000"/>
                <w:sz w:val="24"/>
                <w:szCs w:val="24"/>
              </w:rPr>
              <w:t xml:space="preserve">, </w:t>
            </w:r>
            <w:r w:rsidR="00365C29" w:rsidRPr="00365C29">
              <w:rPr>
                <w:color w:val="7030A0"/>
                <w:sz w:val="24"/>
                <w:szCs w:val="24"/>
              </w:rPr>
              <w:t>71</w:t>
            </w:r>
            <w:r w:rsidRPr="00365C29">
              <w:rPr>
                <w:color w:val="7030A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(1/5, 1/13)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C6CA9" w:rsidRPr="0012460F" w:rsidRDefault="00724B96" w:rsidP="00740BD5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12460F">
              <w:rPr>
                <w:b/>
                <w:color w:val="7030A0"/>
                <w:sz w:val="24"/>
                <w:szCs w:val="24"/>
              </w:rPr>
              <w:t>0</w:t>
            </w:r>
            <w:r w:rsidR="003C6CA9" w:rsidRPr="0012460F">
              <w:rPr>
                <w:b/>
                <w:color w:val="7030A0"/>
                <w:sz w:val="24"/>
                <w:szCs w:val="24"/>
              </w:rPr>
              <w:t>,0</w:t>
            </w:r>
            <w:r w:rsidR="003C6CA9" w:rsidRPr="0012460F">
              <w:rPr>
                <w:b/>
                <w:color w:val="7030A0"/>
                <w:sz w:val="24"/>
                <w:szCs w:val="24"/>
                <w:vertAlign w:val="superscript"/>
              </w:rPr>
              <w:t xml:space="preserve">11) </w:t>
            </w:r>
            <w:r w:rsidR="003C6CA9" w:rsidRPr="0012460F">
              <w:rPr>
                <w:b/>
                <w:color w:val="7030A0"/>
                <w:sz w:val="24"/>
                <w:szCs w:val="24"/>
              </w:rPr>
              <w:t>± 0,05</w:t>
            </w:r>
          </w:p>
        </w:tc>
        <w:tc>
          <w:tcPr>
            <w:tcW w:w="1134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3C6CA9" w:rsidRPr="008F458B" w:rsidTr="00D74083">
        <w:trPr>
          <w:trHeight w:val="634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3.6.5.20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84597C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275" w:type="dxa"/>
            <w:vMerge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9D7C4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9D7C4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3C6CA9" w:rsidRDefault="003C6CA9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К85,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3C6CA9" w:rsidRPr="008F458B" w:rsidRDefault="003C6CA9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C6CA9" w:rsidRPr="008F458B" w:rsidRDefault="003C6CA9" w:rsidP="00BD0C0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77BC2">
              <w:rPr>
                <w:color w:val="FF0000"/>
                <w:sz w:val="24"/>
                <w:szCs w:val="24"/>
              </w:rPr>
              <w:t>1/7, 4/17, 4/18</w:t>
            </w:r>
            <w:r w:rsidR="00365C29">
              <w:rPr>
                <w:color w:val="FF0000"/>
                <w:sz w:val="24"/>
                <w:szCs w:val="24"/>
              </w:rPr>
              <w:t xml:space="preserve">, </w:t>
            </w:r>
            <w:r w:rsidR="00365C29" w:rsidRPr="00365C29">
              <w:rPr>
                <w:color w:val="7030A0"/>
                <w:sz w:val="24"/>
                <w:szCs w:val="24"/>
              </w:rPr>
              <w:t>71</w:t>
            </w:r>
            <w:r w:rsidRPr="00365C29">
              <w:rPr>
                <w:color w:val="7030A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(1/5, 1/13)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C6CA9" w:rsidRPr="0012460F" w:rsidRDefault="00724B96" w:rsidP="0012460F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12460F">
              <w:rPr>
                <w:b/>
                <w:color w:val="7030A0"/>
                <w:sz w:val="24"/>
                <w:szCs w:val="24"/>
              </w:rPr>
              <w:t>0,</w:t>
            </w:r>
            <w:r w:rsidR="0012460F" w:rsidRPr="0012460F">
              <w:rPr>
                <w:b/>
                <w:color w:val="7030A0"/>
                <w:sz w:val="24"/>
                <w:szCs w:val="24"/>
              </w:rPr>
              <w:t>0</w:t>
            </w:r>
            <w:r w:rsidR="0012460F" w:rsidRPr="0012460F">
              <w:rPr>
                <w:b/>
                <w:color w:val="7030A0"/>
                <w:sz w:val="24"/>
                <w:szCs w:val="24"/>
                <w:vertAlign w:val="superscript"/>
              </w:rPr>
              <w:t>1</w:t>
            </w:r>
            <w:r w:rsidR="003C6CA9" w:rsidRPr="0012460F">
              <w:rPr>
                <w:b/>
                <w:color w:val="7030A0"/>
                <w:sz w:val="24"/>
                <w:szCs w:val="24"/>
                <w:vertAlign w:val="superscript"/>
              </w:rPr>
              <w:t>2)</w:t>
            </w:r>
            <w:r w:rsidR="003C6CA9" w:rsidRPr="0012460F">
              <w:rPr>
                <w:b/>
                <w:color w:val="7030A0"/>
                <w:sz w:val="24"/>
                <w:szCs w:val="24"/>
              </w:rPr>
              <w:t xml:space="preserve"> ± 0,</w:t>
            </w:r>
            <w:r w:rsidR="0012460F" w:rsidRPr="0012460F">
              <w:rPr>
                <w:b/>
                <w:color w:val="7030A0"/>
                <w:sz w:val="24"/>
                <w:szCs w:val="24"/>
              </w:rPr>
              <w:t>05</w:t>
            </w:r>
          </w:p>
        </w:tc>
        <w:tc>
          <w:tcPr>
            <w:tcW w:w="1134" w:type="dxa"/>
            <w:vMerge/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3C6CA9" w:rsidRPr="008F458B" w:rsidRDefault="003C6CA9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D74083" w:rsidRPr="008F458B" w:rsidTr="00D74083">
        <w:trPr>
          <w:trHeight w:val="776"/>
        </w:trPr>
        <w:tc>
          <w:tcPr>
            <w:tcW w:w="959" w:type="dxa"/>
            <w:shd w:val="clear" w:color="auto" w:fill="auto"/>
          </w:tcPr>
          <w:p w:rsidR="00D74083" w:rsidRPr="008F458B" w:rsidRDefault="00D74083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3.6.5.21</w:t>
            </w:r>
            <w:r w:rsidRPr="008A4C2A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74083" w:rsidRPr="008F458B" w:rsidRDefault="00D74083" w:rsidP="00837EF0">
            <w:pPr>
              <w:spacing w:line="360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D74083" w:rsidRPr="008F458B" w:rsidRDefault="00D7408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74083" w:rsidRPr="008F458B" w:rsidRDefault="00D7408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74083" w:rsidRPr="008F458B" w:rsidRDefault="00D7408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D74083" w:rsidRPr="008F458B" w:rsidRDefault="00D7408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D74083" w:rsidRDefault="00D74083" w:rsidP="00724B9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К116, К18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D74083" w:rsidRPr="008F458B" w:rsidRDefault="00D74083" w:rsidP="009D7C4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724B96">
              <w:rPr>
                <w:color w:val="7030A0"/>
                <w:sz w:val="24"/>
                <w:szCs w:val="24"/>
              </w:rPr>
              <w:t xml:space="preserve">3, 4, </w:t>
            </w:r>
            <w:r>
              <w:rPr>
                <w:color w:val="FF0000"/>
                <w:sz w:val="24"/>
                <w:szCs w:val="24"/>
              </w:rPr>
              <w:t>51, 53, 63, 68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74083" w:rsidRPr="008F458B" w:rsidRDefault="00D74083" w:rsidP="003B6C0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0,25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0,5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D74083" w:rsidRPr="008F458B" w:rsidRDefault="00D7408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D74083" w:rsidRPr="008F458B" w:rsidRDefault="00D74083" w:rsidP="0028744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D74083" w:rsidRDefault="00D74083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D74083" w:rsidRPr="008F458B" w:rsidRDefault="00D74083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shd w:val="clear" w:color="auto" w:fill="auto"/>
          </w:tcPr>
          <w:p w:rsidR="00D74083" w:rsidRPr="008F458B" w:rsidRDefault="00D74083" w:rsidP="00BD0C0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128, 1/7, 1/8, 2/28 (1/5, 1/13)</w:t>
            </w:r>
          </w:p>
        </w:tc>
        <w:tc>
          <w:tcPr>
            <w:tcW w:w="1134" w:type="dxa"/>
            <w:shd w:val="clear" w:color="auto" w:fill="auto"/>
          </w:tcPr>
          <w:p w:rsidR="00D74083" w:rsidRPr="008F458B" w:rsidRDefault="00D74083" w:rsidP="000B0761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0,25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D74083" w:rsidRPr="008F458B" w:rsidRDefault="00D7408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D74083" w:rsidRPr="008F458B" w:rsidRDefault="00D74083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D74083" w:rsidRPr="008F458B" w:rsidTr="002A2EC7">
        <w:trPr>
          <w:trHeight w:val="460"/>
        </w:trPr>
        <w:tc>
          <w:tcPr>
            <w:tcW w:w="959" w:type="dxa"/>
            <w:shd w:val="clear" w:color="auto" w:fill="auto"/>
          </w:tcPr>
          <w:p w:rsidR="00D74083" w:rsidRPr="008F458B" w:rsidRDefault="00D74083" w:rsidP="000B0761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3.6.5.22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74083" w:rsidRPr="008F458B" w:rsidRDefault="00D74083" w:rsidP="00DA789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D74083" w:rsidRPr="008F458B" w:rsidRDefault="00D7408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74083" w:rsidRPr="008F458B" w:rsidRDefault="00D7408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74083" w:rsidRPr="008F458B" w:rsidRDefault="00D7408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D74083" w:rsidRPr="008F458B" w:rsidRDefault="00D7408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D74083" w:rsidRDefault="00D74083" w:rsidP="00393EF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К116, К18, К40</w:t>
            </w:r>
            <w:r w:rsidR="000C01B0">
              <w:rPr>
                <w:sz w:val="24"/>
                <w:szCs w:val="24"/>
              </w:rPr>
              <w:t xml:space="preserve">, </w:t>
            </w:r>
          </w:p>
        </w:tc>
        <w:tc>
          <w:tcPr>
            <w:tcW w:w="1418" w:type="dxa"/>
            <w:vMerge w:val="restart"/>
            <w:tcBorders>
              <w:top w:val="nil"/>
            </w:tcBorders>
            <w:shd w:val="clear" w:color="auto" w:fill="auto"/>
          </w:tcPr>
          <w:p w:rsidR="00D74083" w:rsidRPr="008F458B" w:rsidRDefault="00D74083" w:rsidP="00724B9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724B96">
              <w:rPr>
                <w:color w:val="7030A0"/>
                <w:sz w:val="24"/>
                <w:szCs w:val="24"/>
              </w:rPr>
              <w:t xml:space="preserve">3, 4, 5, 6, </w:t>
            </w:r>
            <w:r>
              <w:rPr>
                <w:color w:val="FF0000"/>
                <w:sz w:val="24"/>
                <w:szCs w:val="24"/>
              </w:rPr>
              <w:t>51, 53, 63, 68, 49, 50</w:t>
            </w:r>
          </w:p>
        </w:tc>
        <w:tc>
          <w:tcPr>
            <w:tcW w:w="1134" w:type="dxa"/>
            <w:vMerge/>
            <w:shd w:val="clear" w:color="auto" w:fill="auto"/>
          </w:tcPr>
          <w:p w:rsidR="00D74083" w:rsidRPr="008F458B" w:rsidRDefault="00D7408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74083" w:rsidRPr="008F458B" w:rsidRDefault="00D7408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74083" w:rsidRPr="008F458B" w:rsidRDefault="00D74083" w:rsidP="0028744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D74083" w:rsidRPr="008F458B" w:rsidRDefault="00D74083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D74083" w:rsidRPr="008F458B" w:rsidRDefault="00D74083" w:rsidP="00BD0C0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74083" w:rsidRPr="008F458B" w:rsidRDefault="00D74083" w:rsidP="00BD0C0E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9B45ED">
              <w:rPr>
                <w:color w:val="7030A0"/>
                <w:sz w:val="24"/>
                <w:szCs w:val="24"/>
              </w:rPr>
              <w:t>0,75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D74083" w:rsidRPr="008F458B" w:rsidRDefault="00D74083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74083" w:rsidRPr="008F458B" w:rsidRDefault="00D74083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393EFF" w:rsidRPr="008F458B" w:rsidTr="00837EF0">
        <w:trPr>
          <w:trHeight w:val="361"/>
        </w:trPr>
        <w:tc>
          <w:tcPr>
            <w:tcW w:w="959" w:type="dxa"/>
            <w:shd w:val="clear" w:color="auto" w:fill="auto"/>
          </w:tcPr>
          <w:p w:rsidR="00393EFF" w:rsidRPr="008F458B" w:rsidRDefault="00393EFF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3.6.5.23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3EFF" w:rsidRPr="008F458B" w:rsidRDefault="00393EFF" w:rsidP="00DA789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ИУ</w:t>
            </w:r>
          </w:p>
        </w:tc>
        <w:tc>
          <w:tcPr>
            <w:tcW w:w="1275" w:type="dxa"/>
            <w:vMerge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393EFF" w:rsidRPr="008F458B" w:rsidRDefault="00393EFF" w:rsidP="002D51F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К116, К18, К40</w:t>
            </w:r>
            <w:r>
              <w:rPr>
                <w:sz w:val="24"/>
                <w:szCs w:val="24"/>
              </w:rPr>
              <w:t>, К13</w:t>
            </w:r>
          </w:p>
        </w:tc>
        <w:tc>
          <w:tcPr>
            <w:tcW w:w="1418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93EFF" w:rsidRPr="008F458B" w:rsidRDefault="00393EFF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393EFF" w:rsidRDefault="00393EFF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К87,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393EFF" w:rsidRPr="008F458B" w:rsidRDefault="00393EFF" w:rsidP="00287443">
            <w:pPr>
              <w:spacing w:line="360" w:lineRule="auto"/>
              <w:ind w:left="-108" w:right="-108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393EFF" w:rsidRPr="008F458B" w:rsidRDefault="00393EFF" w:rsidP="00BD0C0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1/7, 1/16, 1/17, </w:t>
            </w:r>
            <w:r w:rsidRPr="00724B96">
              <w:rPr>
                <w:color w:val="7030A0"/>
                <w:sz w:val="24"/>
                <w:szCs w:val="24"/>
              </w:rPr>
              <w:t>71</w:t>
            </w:r>
            <w:r>
              <w:rPr>
                <w:color w:val="FF0000"/>
                <w:sz w:val="24"/>
                <w:szCs w:val="24"/>
              </w:rPr>
              <w:t xml:space="preserve"> (1/5, 1/13)</w:t>
            </w:r>
          </w:p>
        </w:tc>
        <w:tc>
          <w:tcPr>
            <w:tcW w:w="1134" w:type="dxa"/>
            <w:shd w:val="clear" w:color="auto" w:fill="auto"/>
          </w:tcPr>
          <w:p w:rsidR="00393EFF" w:rsidRPr="00021DD3" w:rsidRDefault="00393EFF" w:rsidP="00021DD3">
            <w:pPr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021DD3">
              <w:rPr>
                <w:color w:val="7030A0"/>
                <w:sz w:val="24"/>
                <w:szCs w:val="24"/>
              </w:rPr>
              <w:t>-5,0</w:t>
            </w:r>
            <w:r w:rsidRPr="00021DD3">
              <w:rPr>
                <w:color w:val="7030A0"/>
                <w:sz w:val="24"/>
                <w:szCs w:val="24"/>
                <w:vertAlign w:val="superscript"/>
              </w:rPr>
              <w:t xml:space="preserve">10) </w:t>
            </w:r>
            <w:r w:rsidRPr="00021DD3">
              <w:rPr>
                <w:color w:val="7030A0"/>
                <w:sz w:val="24"/>
                <w:szCs w:val="24"/>
              </w:rPr>
              <w:t>± 0,2</w:t>
            </w:r>
          </w:p>
        </w:tc>
        <w:tc>
          <w:tcPr>
            <w:tcW w:w="1134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393EFF" w:rsidRPr="008F458B" w:rsidTr="00837EF0">
        <w:trPr>
          <w:trHeight w:val="361"/>
        </w:trPr>
        <w:tc>
          <w:tcPr>
            <w:tcW w:w="959" w:type="dxa"/>
            <w:shd w:val="clear" w:color="auto" w:fill="auto"/>
          </w:tcPr>
          <w:p w:rsidR="00393EFF" w:rsidRPr="008F458B" w:rsidRDefault="00393EFF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3.6.5.24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3EFF" w:rsidRPr="008F458B" w:rsidRDefault="00393EFF" w:rsidP="00DA789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АФ</w:t>
            </w:r>
          </w:p>
        </w:tc>
        <w:tc>
          <w:tcPr>
            <w:tcW w:w="1275" w:type="dxa"/>
            <w:vMerge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393EFF" w:rsidRDefault="00393EFF" w:rsidP="002D51F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93EFF" w:rsidRPr="008F458B" w:rsidRDefault="00393EFF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Х212/17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393EFF" w:rsidRDefault="00393EFF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К88,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393EFF" w:rsidRPr="008F458B" w:rsidRDefault="00393EFF" w:rsidP="00287443">
            <w:pPr>
              <w:spacing w:line="360" w:lineRule="auto"/>
              <w:ind w:left="-108" w:right="-108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393EFF" w:rsidRPr="008F458B" w:rsidRDefault="00393EFF" w:rsidP="00BD0C0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1/7, 1/16, 1/18, </w:t>
            </w:r>
            <w:r w:rsidRPr="00724B96">
              <w:rPr>
                <w:color w:val="7030A0"/>
                <w:sz w:val="24"/>
                <w:szCs w:val="24"/>
              </w:rPr>
              <w:t>71</w:t>
            </w:r>
            <w:r>
              <w:rPr>
                <w:color w:val="FF0000"/>
                <w:sz w:val="24"/>
                <w:szCs w:val="24"/>
              </w:rPr>
              <w:t xml:space="preserve"> (1/5, 1/13)</w:t>
            </w:r>
          </w:p>
        </w:tc>
        <w:tc>
          <w:tcPr>
            <w:tcW w:w="1134" w:type="dxa"/>
            <w:shd w:val="clear" w:color="auto" w:fill="auto"/>
          </w:tcPr>
          <w:p w:rsidR="00393EFF" w:rsidRPr="00021DD3" w:rsidRDefault="00393EFF" w:rsidP="00021DD3">
            <w:pPr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021DD3">
              <w:rPr>
                <w:color w:val="7030A0"/>
                <w:sz w:val="24"/>
                <w:szCs w:val="24"/>
              </w:rPr>
              <w:t>-5,0</w:t>
            </w:r>
            <w:r w:rsidRPr="00021DD3">
              <w:rPr>
                <w:color w:val="7030A0"/>
                <w:sz w:val="24"/>
                <w:szCs w:val="24"/>
                <w:vertAlign w:val="superscript"/>
              </w:rPr>
              <w:t xml:space="preserve">11) </w:t>
            </w:r>
            <w:r w:rsidRPr="00021DD3">
              <w:rPr>
                <w:color w:val="7030A0"/>
                <w:sz w:val="24"/>
                <w:szCs w:val="24"/>
              </w:rPr>
              <w:t>± 0,2</w:t>
            </w:r>
          </w:p>
        </w:tc>
        <w:tc>
          <w:tcPr>
            <w:tcW w:w="1134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393EFF" w:rsidRPr="008F458B" w:rsidTr="00837EF0">
        <w:trPr>
          <w:trHeight w:val="361"/>
        </w:trPr>
        <w:tc>
          <w:tcPr>
            <w:tcW w:w="959" w:type="dxa"/>
            <w:shd w:val="clear" w:color="auto" w:fill="auto"/>
          </w:tcPr>
          <w:p w:rsidR="00393EFF" w:rsidRPr="008F458B" w:rsidRDefault="00393EFF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3.6.5.25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3EFF" w:rsidRPr="008F458B" w:rsidRDefault="00393EFF" w:rsidP="00DA789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275" w:type="dxa"/>
            <w:vMerge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93EFF" w:rsidRPr="008F458B" w:rsidRDefault="00393EFF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393EFF" w:rsidRDefault="00393EFF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К85,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393EFF" w:rsidRPr="008F458B" w:rsidRDefault="00393EFF" w:rsidP="0028744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393EFF" w:rsidRPr="008F458B" w:rsidRDefault="00393EFF" w:rsidP="00BD0C0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77BC2">
              <w:rPr>
                <w:color w:val="FF0000"/>
                <w:sz w:val="24"/>
                <w:szCs w:val="24"/>
              </w:rPr>
              <w:t>1/7, 4/17, 4/18</w:t>
            </w:r>
            <w:r>
              <w:rPr>
                <w:color w:val="FF0000"/>
                <w:sz w:val="24"/>
                <w:szCs w:val="24"/>
              </w:rPr>
              <w:t xml:space="preserve">, </w:t>
            </w:r>
            <w:r w:rsidRPr="00724B96">
              <w:rPr>
                <w:color w:val="7030A0"/>
                <w:sz w:val="24"/>
                <w:szCs w:val="24"/>
              </w:rPr>
              <w:t>71</w:t>
            </w:r>
            <w:r>
              <w:rPr>
                <w:color w:val="FF0000"/>
                <w:sz w:val="24"/>
                <w:szCs w:val="24"/>
              </w:rPr>
              <w:t xml:space="preserve"> (1/5, 1/13)</w:t>
            </w:r>
          </w:p>
        </w:tc>
        <w:tc>
          <w:tcPr>
            <w:tcW w:w="1134" w:type="dxa"/>
            <w:shd w:val="clear" w:color="auto" w:fill="auto"/>
          </w:tcPr>
          <w:p w:rsidR="00393EFF" w:rsidRPr="00021DD3" w:rsidRDefault="00393EFF" w:rsidP="00021DD3">
            <w:pPr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021DD3">
              <w:rPr>
                <w:color w:val="7030A0"/>
                <w:sz w:val="24"/>
                <w:szCs w:val="24"/>
              </w:rPr>
              <w:t>5,0</w:t>
            </w:r>
            <w:r w:rsidRPr="00021DD3">
              <w:rPr>
                <w:color w:val="7030A0"/>
                <w:sz w:val="24"/>
                <w:szCs w:val="24"/>
                <w:vertAlign w:val="superscript"/>
              </w:rPr>
              <w:t xml:space="preserve">12) </w:t>
            </w:r>
            <w:r w:rsidRPr="00021DD3">
              <w:rPr>
                <w:color w:val="7030A0"/>
                <w:sz w:val="24"/>
                <w:szCs w:val="24"/>
              </w:rPr>
              <w:t>± 0,2</w:t>
            </w:r>
          </w:p>
        </w:tc>
        <w:tc>
          <w:tcPr>
            <w:tcW w:w="1134" w:type="dxa"/>
            <w:vMerge/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93EFF" w:rsidRPr="008F458B" w:rsidRDefault="00393EFF" w:rsidP="000B076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4455E0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4455E0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1134"/>
        <w:gridCol w:w="1134"/>
        <w:gridCol w:w="992"/>
        <w:gridCol w:w="993"/>
        <w:gridCol w:w="1417"/>
        <w:gridCol w:w="1418"/>
        <w:gridCol w:w="1134"/>
        <w:gridCol w:w="1134"/>
        <w:gridCol w:w="1134"/>
        <w:gridCol w:w="1842"/>
        <w:gridCol w:w="2127"/>
        <w:gridCol w:w="1417"/>
        <w:gridCol w:w="1134"/>
        <w:gridCol w:w="992"/>
      </w:tblGrid>
      <w:tr w:rsidR="00C252CA" w:rsidRPr="008F458B" w:rsidTr="00C56673">
        <w:trPr>
          <w:trHeight w:val="584"/>
        </w:trPr>
        <w:tc>
          <w:tcPr>
            <w:tcW w:w="1101" w:type="dxa"/>
            <w:vMerge w:val="restart"/>
            <w:shd w:val="clear" w:color="auto" w:fill="auto"/>
          </w:tcPr>
          <w:p w:rsidR="00C252CA" w:rsidRPr="008F458B" w:rsidRDefault="00C252CA" w:rsidP="006E2FA2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C252CA" w:rsidRPr="008F458B" w:rsidRDefault="00C252CA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260" w:type="dxa"/>
            <w:gridSpan w:val="3"/>
          </w:tcPr>
          <w:p w:rsidR="00C252CA" w:rsidRPr="008F458B" w:rsidRDefault="00C252CA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C252CA" w:rsidRPr="008F458B" w:rsidRDefault="00C252CA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C252CA" w:rsidRPr="008F458B" w:rsidRDefault="00C252CA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C252CA" w:rsidRPr="008F458B" w:rsidRDefault="00C252CA" w:rsidP="006E2FA2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03359C" w:rsidRPr="008F458B" w:rsidTr="00C56673">
        <w:tc>
          <w:tcPr>
            <w:tcW w:w="1101" w:type="dxa"/>
            <w:vMerge/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03359C" w:rsidRPr="008F458B" w:rsidRDefault="0003359C" w:rsidP="006E2FA2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126" w:type="dxa"/>
            <w:gridSpan w:val="2"/>
          </w:tcPr>
          <w:p w:rsidR="0003359C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Сигнальный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03359C" w:rsidRPr="008F458B" w:rsidRDefault="0003359C" w:rsidP="006E2FA2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03359C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  <w:r w:rsidRPr="008F45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03359C" w:rsidRDefault="0003359C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  <w:p w:rsidR="0003359C" w:rsidRPr="008F458B" w:rsidRDefault="0003359C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Ключ ААП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  <w:r>
              <w:rPr>
                <w:sz w:val="24"/>
                <w:szCs w:val="24"/>
              </w:rPr>
              <w:t xml:space="preserve"> (ключ ААП)</w:t>
            </w:r>
          </w:p>
        </w:tc>
      </w:tr>
      <w:tr w:rsidR="0003359C" w:rsidRPr="008F458B" w:rsidTr="00C56673">
        <w:trPr>
          <w:trHeight w:val="406"/>
        </w:trPr>
        <w:tc>
          <w:tcPr>
            <w:tcW w:w="1101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</w:tcPr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:rsidR="0003359C" w:rsidRPr="008F458B" w:rsidRDefault="0003359C" w:rsidP="006E2FA2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417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03359C" w:rsidRPr="008F458B" w:rsidRDefault="0003359C" w:rsidP="006E2FA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C2DAD" w:rsidRPr="008F458B" w:rsidTr="00C56673">
        <w:trPr>
          <w:trHeight w:val="802"/>
        </w:trPr>
        <w:tc>
          <w:tcPr>
            <w:tcW w:w="1101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C2DAD" w:rsidRPr="008F458B" w:rsidRDefault="007C2DAD" w:rsidP="009A4730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3.6.6</w:t>
            </w:r>
          </w:p>
        </w:tc>
        <w:tc>
          <w:tcPr>
            <w:tcW w:w="2551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C2DAD" w:rsidRPr="008F458B" w:rsidRDefault="007C2DAD" w:rsidP="008156C6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с подключением имитатора 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7C2DAD" w:rsidRPr="008F458B" w:rsidRDefault="007C2DAD" w:rsidP="009A473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3128C4" w:rsidRDefault="003128C4" w:rsidP="00C1263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7C2DAD" w:rsidRPr="008F458B" w:rsidRDefault="007C2DAD" w:rsidP="00C1263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Х201/2, Х201/5, Х201/29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Х201/10, Х201/12, Х201/14</w:t>
            </w:r>
            <w:r>
              <w:rPr>
                <w:sz w:val="24"/>
                <w:szCs w:val="24"/>
              </w:rPr>
              <w:t>)</w:t>
            </w:r>
          </w:p>
          <w:p w:rsidR="007C2DAD" w:rsidRPr="008F458B" w:rsidRDefault="007C2DAD" w:rsidP="009A473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7C2DAD" w:rsidRPr="008F458B" w:rsidRDefault="007C2DAD" w:rsidP="009A473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3128C4" w:rsidRDefault="003128C4" w:rsidP="009A473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7C2DAD" w:rsidRDefault="007C2DAD" w:rsidP="009A473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К1, К4, К7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</w:tcPr>
          <w:p w:rsidR="007C2DAD" w:rsidRDefault="007C2DAD" w:rsidP="003128C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3128C4" w:rsidRDefault="003128C4" w:rsidP="003128C4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7C2DAD" w:rsidRDefault="007C2DAD" w:rsidP="0003359C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951A6">
              <w:rPr>
                <w:color w:val="FF0000"/>
                <w:sz w:val="24"/>
                <w:szCs w:val="24"/>
              </w:rPr>
              <w:t>5/25</w:t>
            </w:r>
            <w:r>
              <w:rPr>
                <w:color w:val="FF0000"/>
                <w:sz w:val="24"/>
                <w:szCs w:val="24"/>
              </w:rPr>
              <w:t>, 5/24, 5/20, 5/26, 5/21, 5/17</w:t>
            </w:r>
          </w:p>
          <w:p w:rsidR="007C2DAD" w:rsidRPr="008F458B" w:rsidRDefault="007C2DAD" w:rsidP="009A473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C2DAD" w:rsidRDefault="007C2DAD" w:rsidP="009A473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3128C4" w:rsidRDefault="003128C4" w:rsidP="0003359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7C2DAD" w:rsidRPr="008F458B" w:rsidRDefault="007C2DAD" w:rsidP="0003359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Х202/12 Х202/15 Х202/13 Х202/16</w:t>
            </w:r>
          </w:p>
        </w:tc>
        <w:tc>
          <w:tcPr>
            <w:tcW w:w="1417" w:type="dxa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C2DAD" w:rsidRDefault="007C2DAD" w:rsidP="009A473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3128C4" w:rsidRDefault="003128C4" w:rsidP="009A473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7C2DAD" w:rsidRDefault="007C2DAD" w:rsidP="009A473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К41, К42, К13, К37, К43</w:t>
            </w:r>
          </w:p>
        </w:tc>
        <w:tc>
          <w:tcPr>
            <w:tcW w:w="1418" w:type="dxa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C2DAD" w:rsidRDefault="007C2DAD" w:rsidP="009A4730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3128C4" w:rsidRDefault="003128C4" w:rsidP="009A4730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7C2DAD" w:rsidRPr="008F458B" w:rsidRDefault="007C2DAD" w:rsidP="009A473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3CB2">
              <w:rPr>
                <w:color w:val="FF0000"/>
                <w:sz w:val="24"/>
                <w:szCs w:val="24"/>
              </w:rPr>
              <w:t>54, 55, 69, 70, 71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C2DAD" w:rsidRPr="008F458B" w:rsidRDefault="007C2DAD" w:rsidP="009A47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C2DAD" w:rsidRPr="008F458B" w:rsidRDefault="007C2DAD" w:rsidP="009A4730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C2DAD" w:rsidRDefault="007C2DAD" w:rsidP="003128C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3128C4" w:rsidRDefault="003128C4" w:rsidP="003128C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7C2DAD" w:rsidRPr="008F458B" w:rsidRDefault="007C2DAD" w:rsidP="003128C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Х202/12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Х212/13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C2DAD" w:rsidRDefault="007C2DAD" w:rsidP="003059D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3128C4" w:rsidRDefault="003128C4" w:rsidP="00F5319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7C2DAD" w:rsidRDefault="007C2DAD" w:rsidP="00F5319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К73,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C2DAD" w:rsidRPr="008F458B" w:rsidRDefault="007C2DAD" w:rsidP="003059D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C2DAD" w:rsidRDefault="007C2DAD" w:rsidP="004748C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  <w:p w:rsidR="003128C4" w:rsidRDefault="003128C4" w:rsidP="004748CE">
            <w:pPr>
              <w:spacing w:line="360" w:lineRule="auto"/>
              <w:ind w:right="-108"/>
              <w:jc w:val="center"/>
              <w:rPr>
                <w:color w:val="FF0000"/>
                <w:sz w:val="24"/>
                <w:szCs w:val="24"/>
              </w:rPr>
            </w:pPr>
          </w:p>
          <w:p w:rsidR="007C2DAD" w:rsidRPr="008F458B" w:rsidRDefault="007C2DAD" w:rsidP="004748C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4B653C">
              <w:rPr>
                <w:color w:val="FF0000"/>
                <w:sz w:val="24"/>
                <w:szCs w:val="24"/>
              </w:rPr>
              <w:t>1/7</w:t>
            </w:r>
            <w:r>
              <w:rPr>
                <w:color w:val="FF0000"/>
                <w:sz w:val="24"/>
                <w:szCs w:val="24"/>
              </w:rPr>
              <w:t>, 1/8, 2/3 (1/5, 1/13)</w:t>
            </w:r>
          </w:p>
        </w:tc>
        <w:tc>
          <w:tcPr>
            <w:tcW w:w="1417" w:type="dxa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C2DAD" w:rsidRDefault="007C2DAD" w:rsidP="00665D08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3128C4" w:rsidRDefault="003128C4" w:rsidP="009677B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7C2DAD" w:rsidRPr="008F458B" w:rsidRDefault="007C2DAD" w:rsidP="003128C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128C4">
              <w:rPr>
                <w:color w:val="7030A0"/>
                <w:sz w:val="24"/>
                <w:szCs w:val="24"/>
              </w:rPr>
              <w:t>0,02</w:t>
            </w:r>
            <w:r w:rsidR="003128C4" w:rsidRPr="003128C4">
              <w:rPr>
                <w:color w:val="7030A0"/>
                <w:sz w:val="24"/>
                <w:szCs w:val="24"/>
              </w:rPr>
              <w:t>0</w:t>
            </w:r>
            <w:r w:rsidRPr="003128C4">
              <w:rPr>
                <w:color w:val="7030A0"/>
                <w:sz w:val="24"/>
                <w:szCs w:val="24"/>
              </w:rPr>
              <w:t xml:space="preserve"> ±0,010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C2DAD" w:rsidRPr="008F458B" w:rsidRDefault="007C2DAD" w:rsidP="009A4730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C2DAD" w:rsidRPr="008F458B" w:rsidRDefault="007C2DAD" w:rsidP="009A473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3128C4" w:rsidRDefault="003128C4" w:rsidP="009A473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7C2DAD" w:rsidRDefault="007C2DAD" w:rsidP="009A473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 33</w:t>
            </w:r>
          </w:p>
          <w:p w:rsidR="007C2DAD" w:rsidRPr="008F458B" w:rsidRDefault="007C2DAD" w:rsidP="009A473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</w:t>
            </w:r>
            <w:r w:rsidRPr="00237DB4">
              <w:rPr>
                <w:color w:val="FF0000"/>
                <w:sz w:val="24"/>
                <w:szCs w:val="24"/>
              </w:rPr>
              <w:t>56, 57, 64, 65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</w:tr>
      <w:tr w:rsidR="007C2DAD" w:rsidRPr="008F458B" w:rsidTr="00C56673">
        <w:trPr>
          <w:trHeight w:val="776"/>
        </w:trPr>
        <w:tc>
          <w:tcPr>
            <w:tcW w:w="1101" w:type="dxa"/>
            <w:tcBorders>
              <w:top w:val="nil"/>
            </w:tcBorders>
            <w:shd w:val="clear" w:color="auto" w:fill="auto"/>
          </w:tcPr>
          <w:p w:rsidR="007C2DAD" w:rsidRPr="008F458B" w:rsidRDefault="007C2DAD" w:rsidP="00915B57">
            <w:pPr>
              <w:ind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3.6.6.1</w:t>
            </w:r>
            <w:r w:rsidRPr="00920B4F">
              <w:rPr>
                <w:sz w:val="24"/>
                <w:szCs w:val="24"/>
                <w:vertAlign w:val="superscript"/>
              </w:rPr>
              <w:t>13)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C2DAD" w:rsidRPr="008F458B" w:rsidRDefault="007C2DAD" w:rsidP="009677B3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выданного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пит КТО</w:t>
            </w:r>
          </w:p>
        </w:tc>
        <w:tc>
          <w:tcPr>
            <w:tcW w:w="1134" w:type="dxa"/>
            <w:vMerge/>
          </w:tcPr>
          <w:p w:rsidR="007C2DAD" w:rsidRPr="008F458B" w:rsidRDefault="007C2DAD" w:rsidP="009A473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C2DAD" w:rsidRPr="008F458B" w:rsidRDefault="007C2DAD" w:rsidP="009A473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7C2DAD" w:rsidRPr="008F458B" w:rsidRDefault="007C2DAD" w:rsidP="009A473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C2DAD" w:rsidRPr="008F458B" w:rsidRDefault="007C2DAD" w:rsidP="009A473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C2DAD" w:rsidRPr="008F458B" w:rsidRDefault="007C2DAD" w:rsidP="009A473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C2DAD" w:rsidRPr="008F458B" w:rsidRDefault="007C2DAD" w:rsidP="009A473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C2DAD" w:rsidRPr="008F458B" w:rsidRDefault="007C2DAD" w:rsidP="003128C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7C2DAD" w:rsidRPr="008F458B" w:rsidRDefault="007C2DAD" w:rsidP="009A4730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7C2DAD" w:rsidRPr="008F458B" w:rsidRDefault="007C2DAD" w:rsidP="004748C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C2DAD" w:rsidRPr="008F458B" w:rsidRDefault="007C2DAD" w:rsidP="00665D08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7C2DAD" w:rsidRPr="008F458B" w:rsidTr="00C56673">
        <w:trPr>
          <w:trHeight w:val="672"/>
        </w:trPr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7C2DAD" w:rsidRPr="008F458B" w:rsidRDefault="007C2DAD" w:rsidP="000B0761">
            <w:pPr>
              <w:ind w:right="-60"/>
            </w:pPr>
            <w:r w:rsidRPr="008F458B">
              <w:rPr>
                <w:sz w:val="24"/>
                <w:szCs w:val="24"/>
              </w:rPr>
              <w:t>3.6.6.3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C2DAD" w:rsidRPr="008F458B" w:rsidRDefault="007C2DAD" w:rsidP="009A4730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134" w:type="dxa"/>
            <w:vMerge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C2DAD" w:rsidRPr="008F458B" w:rsidRDefault="007C2DAD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C2DAD" w:rsidRPr="008F458B" w:rsidRDefault="007C2DAD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7C2DAD" w:rsidRPr="008F458B" w:rsidRDefault="007C2DAD" w:rsidP="003128C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Х212/4</w:t>
            </w:r>
            <w:r w:rsidR="003128C4">
              <w:rPr>
                <w:sz w:val="24"/>
                <w:szCs w:val="24"/>
              </w:rPr>
              <w:t xml:space="preserve"> (</w:t>
            </w:r>
            <w:r w:rsidR="003128C4" w:rsidRPr="008F458B">
              <w:rPr>
                <w:sz w:val="24"/>
                <w:szCs w:val="24"/>
              </w:rPr>
              <w:t>Х212/13</w:t>
            </w:r>
            <w:r w:rsidR="003128C4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7C2DAD" w:rsidRPr="008F458B" w:rsidRDefault="007C2DAD" w:rsidP="00F53196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К85,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27" w:type="dxa"/>
            <w:shd w:val="clear" w:color="auto" w:fill="auto"/>
          </w:tcPr>
          <w:p w:rsidR="007C2DAD" w:rsidRPr="008F458B" w:rsidRDefault="007C2DAD" w:rsidP="004748C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4/18 (1/5, 1/13)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7C2DAD" w:rsidRPr="008F458B" w:rsidRDefault="007C2DAD" w:rsidP="003128C4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128C4">
              <w:rPr>
                <w:color w:val="7030A0"/>
                <w:sz w:val="24"/>
                <w:szCs w:val="24"/>
              </w:rPr>
              <w:t>0,</w:t>
            </w:r>
            <w:r w:rsidR="003128C4" w:rsidRPr="003128C4">
              <w:rPr>
                <w:color w:val="7030A0"/>
                <w:sz w:val="24"/>
                <w:szCs w:val="24"/>
              </w:rPr>
              <w:t>7</w:t>
            </w:r>
            <w:r w:rsidRPr="003128C4">
              <w:rPr>
                <w:color w:val="7030A0"/>
                <w:sz w:val="24"/>
                <w:szCs w:val="24"/>
              </w:rPr>
              <w:t xml:space="preserve"> ± 0,0</w:t>
            </w:r>
            <w:r w:rsidR="003128C4" w:rsidRPr="003128C4">
              <w:rPr>
                <w:color w:val="7030A0"/>
                <w:sz w:val="24"/>
                <w:szCs w:val="24"/>
              </w:rPr>
              <w:t>8</w:t>
            </w:r>
          </w:p>
        </w:tc>
        <w:tc>
          <w:tcPr>
            <w:tcW w:w="1134" w:type="dxa"/>
            <w:vMerge/>
            <w:shd w:val="clear" w:color="auto" w:fill="auto"/>
          </w:tcPr>
          <w:p w:rsidR="007C2DAD" w:rsidRPr="008F458B" w:rsidRDefault="007C2DAD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2DAD" w:rsidRPr="008F458B" w:rsidRDefault="007C2DAD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7C2DAD" w:rsidRPr="008F458B" w:rsidTr="00C56673">
        <w:trPr>
          <w:trHeight w:val="607"/>
        </w:trPr>
        <w:tc>
          <w:tcPr>
            <w:tcW w:w="1101" w:type="dxa"/>
            <w:shd w:val="clear" w:color="auto" w:fill="auto"/>
          </w:tcPr>
          <w:p w:rsidR="007C2DAD" w:rsidRPr="008F458B" w:rsidRDefault="007C2DAD" w:rsidP="00915B57">
            <w:pPr>
              <w:ind w:right="-108"/>
            </w:pPr>
            <w:r w:rsidRPr="008F458B">
              <w:rPr>
                <w:sz w:val="24"/>
                <w:szCs w:val="24"/>
              </w:rPr>
              <w:t>3.6.6.5</w:t>
            </w:r>
            <w:r w:rsidR="00C56673" w:rsidRPr="00C56673">
              <w:rPr>
                <w:sz w:val="24"/>
                <w:szCs w:val="24"/>
                <w:vertAlign w:val="superscript"/>
              </w:rPr>
              <w:t>16)</w:t>
            </w:r>
          </w:p>
        </w:tc>
        <w:tc>
          <w:tcPr>
            <w:tcW w:w="2551" w:type="dxa"/>
            <w:shd w:val="clear" w:color="auto" w:fill="auto"/>
          </w:tcPr>
          <w:p w:rsidR="007C2DAD" w:rsidRPr="008F458B" w:rsidRDefault="007C2DAD" w:rsidP="009A4730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выданного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пит КТО</w:t>
            </w:r>
          </w:p>
        </w:tc>
        <w:tc>
          <w:tcPr>
            <w:tcW w:w="1134" w:type="dxa"/>
            <w:vMerge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C2DAD" w:rsidRPr="008F458B" w:rsidRDefault="007C2DAD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C2DAD" w:rsidRPr="008F458B" w:rsidRDefault="007C2DAD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C2DAD" w:rsidRPr="008F458B" w:rsidRDefault="007C2DAD" w:rsidP="003128C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Х202/12</w:t>
            </w:r>
            <w:r w:rsidR="003128C4">
              <w:rPr>
                <w:sz w:val="24"/>
                <w:szCs w:val="24"/>
              </w:rPr>
              <w:t xml:space="preserve"> (</w:t>
            </w:r>
            <w:r w:rsidR="003128C4" w:rsidRPr="008F458B">
              <w:rPr>
                <w:sz w:val="24"/>
                <w:szCs w:val="24"/>
              </w:rPr>
              <w:t>Х212/13</w:t>
            </w:r>
            <w:r w:rsidR="003128C4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7C2DAD" w:rsidRPr="008F458B" w:rsidRDefault="007C2DAD" w:rsidP="00F53196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К73,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27" w:type="dxa"/>
            <w:shd w:val="clear" w:color="auto" w:fill="auto"/>
          </w:tcPr>
          <w:p w:rsidR="007C2DAD" w:rsidRPr="008F458B" w:rsidRDefault="007C2DAD" w:rsidP="004748C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4B653C">
              <w:rPr>
                <w:color w:val="FF0000"/>
                <w:sz w:val="24"/>
                <w:szCs w:val="24"/>
              </w:rPr>
              <w:t>1/7</w:t>
            </w:r>
            <w:r>
              <w:rPr>
                <w:color w:val="FF0000"/>
                <w:sz w:val="24"/>
                <w:szCs w:val="24"/>
              </w:rPr>
              <w:t>, 1/8, 2/3 (1/5, 1/13)</w:t>
            </w:r>
          </w:p>
        </w:tc>
        <w:tc>
          <w:tcPr>
            <w:tcW w:w="1417" w:type="dxa"/>
            <w:shd w:val="clear" w:color="auto" w:fill="auto"/>
          </w:tcPr>
          <w:p w:rsidR="007C2DAD" w:rsidRPr="003128C4" w:rsidRDefault="007C2DAD" w:rsidP="003128C4">
            <w:pPr>
              <w:widowControl w:val="0"/>
              <w:spacing w:line="360" w:lineRule="auto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3128C4">
              <w:rPr>
                <w:color w:val="7030A0"/>
                <w:sz w:val="24"/>
                <w:szCs w:val="24"/>
              </w:rPr>
              <w:t>0,12 ± 0,0</w:t>
            </w:r>
            <w:r w:rsidR="003128C4" w:rsidRPr="003128C4">
              <w:rPr>
                <w:color w:val="7030A0"/>
                <w:sz w:val="24"/>
                <w:szCs w:val="24"/>
              </w:rPr>
              <w:t>4</w:t>
            </w:r>
          </w:p>
        </w:tc>
        <w:tc>
          <w:tcPr>
            <w:tcW w:w="1134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C2DAD" w:rsidRDefault="007C2DAD" w:rsidP="009A4730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 34</w:t>
            </w:r>
          </w:p>
          <w:p w:rsidR="007C2DAD" w:rsidRPr="008F458B" w:rsidRDefault="007C2DAD" w:rsidP="009A4730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</w:t>
            </w:r>
            <w:r w:rsidRPr="00237DB4">
              <w:rPr>
                <w:color w:val="FF0000"/>
                <w:sz w:val="24"/>
                <w:szCs w:val="24"/>
              </w:rPr>
              <w:t>58, 59, 66, 67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</w:tr>
      <w:tr w:rsidR="007C2DAD" w:rsidRPr="008F458B" w:rsidTr="00C56673">
        <w:trPr>
          <w:trHeight w:val="607"/>
        </w:trPr>
        <w:tc>
          <w:tcPr>
            <w:tcW w:w="1101" w:type="dxa"/>
            <w:shd w:val="clear" w:color="auto" w:fill="auto"/>
          </w:tcPr>
          <w:p w:rsidR="007C2DAD" w:rsidRPr="008F458B" w:rsidRDefault="007C2DAD" w:rsidP="000B0761">
            <w:pPr>
              <w:ind w:right="-60"/>
            </w:pPr>
            <w:r w:rsidRPr="008F458B">
              <w:rPr>
                <w:sz w:val="24"/>
                <w:szCs w:val="24"/>
              </w:rPr>
              <w:t>3.6.6.7</w:t>
            </w:r>
          </w:p>
        </w:tc>
        <w:tc>
          <w:tcPr>
            <w:tcW w:w="2551" w:type="dxa"/>
            <w:tcBorders>
              <w:bottom w:val="nil"/>
            </w:tcBorders>
            <w:shd w:val="clear" w:color="auto" w:fill="auto"/>
          </w:tcPr>
          <w:p w:rsidR="007C2DAD" w:rsidRPr="008F458B" w:rsidRDefault="007C2DAD" w:rsidP="009A4730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134" w:type="dxa"/>
            <w:vMerge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C2DAD" w:rsidRPr="008F458B" w:rsidRDefault="007C2DAD" w:rsidP="003128C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Х212/4</w:t>
            </w:r>
            <w:r w:rsidR="003128C4">
              <w:rPr>
                <w:sz w:val="24"/>
                <w:szCs w:val="24"/>
              </w:rPr>
              <w:t xml:space="preserve"> (</w:t>
            </w:r>
            <w:r w:rsidR="003128C4" w:rsidRPr="008F458B">
              <w:rPr>
                <w:sz w:val="24"/>
                <w:szCs w:val="24"/>
              </w:rPr>
              <w:t>Х212/13</w:t>
            </w:r>
            <w:r w:rsidR="003128C4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7C2DAD" w:rsidRDefault="007C2DAD" w:rsidP="009A4730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К85,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C2DAD" w:rsidRPr="008F458B" w:rsidRDefault="007C2DAD" w:rsidP="00F53196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</w:tcPr>
          <w:p w:rsidR="007C2DAD" w:rsidRPr="008F458B" w:rsidRDefault="007C2DAD" w:rsidP="004748C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4/18 (1/5, 1/13)</w:t>
            </w:r>
          </w:p>
        </w:tc>
        <w:tc>
          <w:tcPr>
            <w:tcW w:w="1417" w:type="dxa"/>
            <w:shd w:val="clear" w:color="auto" w:fill="auto"/>
          </w:tcPr>
          <w:p w:rsidR="007C2DAD" w:rsidRPr="008F458B" w:rsidRDefault="007C2DAD" w:rsidP="003128C4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128C4">
              <w:rPr>
                <w:color w:val="7030A0"/>
                <w:sz w:val="24"/>
                <w:szCs w:val="24"/>
              </w:rPr>
              <w:t>2,</w:t>
            </w:r>
            <w:r w:rsidR="003128C4" w:rsidRPr="003128C4">
              <w:rPr>
                <w:color w:val="7030A0"/>
                <w:sz w:val="24"/>
                <w:szCs w:val="24"/>
              </w:rPr>
              <w:t>7</w:t>
            </w:r>
            <w:r w:rsidRPr="003128C4">
              <w:rPr>
                <w:color w:val="7030A0"/>
                <w:sz w:val="24"/>
                <w:szCs w:val="24"/>
              </w:rPr>
              <w:t xml:space="preserve"> ± 0,0</w:t>
            </w:r>
            <w:r w:rsidR="003128C4" w:rsidRPr="003128C4">
              <w:rPr>
                <w:color w:val="7030A0"/>
                <w:sz w:val="24"/>
                <w:szCs w:val="24"/>
              </w:rPr>
              <w:t>7</w:t>
            </w:r>
          </w:p>
        </w:tc>
        <w:tc>
          <w:tcPr>
            <w:tcW w:w="1134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2DAD" w:rsidRPr="008F458B" w:rsidRDefault="007C2DAD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2D1E3B" w:rsidRPr="008F458B" w:rsidTr="001762EC">
        <w:trPr>
          <w:trHeight w:val="1242"/>
        </w:trPr>
        <w:tc>
          <w:tcPr>
            <w:tcW w:w="1101" w:type="dxa"/>
            <w:tcBorders>
              <w:bottom w:val="nil"/>
            </w:tcBorders>
            <w:shd w:val="clear" w:color="auto" w:fill="auto"/>
          </w:tcPr>
          <w:p w:rsidR="002D1E3B" w:rsidRPr="008F458B" w:rsidRDefault="002D1E3B" w:rsidP="000B0761">
            <w:pPr>
              <w:ind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3.6.7</w:t>
            </w:r>
          </w:p>
        </w:tc>
        <w:tc>
          <w:tcPr>
            <w:tcW w:w="2551" w:type="dxa"/>
            <w:tcBorders>
              <w:bottom w:val="nil"/>
            </w:tcBorders>
            <w:shd w:val="clear" w:color="auto" w:fill="auto"/>
          </w:tcPr>
          <w:p w:rsidR="002D1E3B" w:rsidRPr="008F458B" w:rsidRDefault="002D1E3B" w:rsidP="009A4730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Самопроверка с подключением резистора </w:t>
            </w:r>
            <w:r>
              <w:rPr>
                <w:sz w:val="24"/>
                <w:szCs w:val="24"/>
              </w:rPr>
              <w:t xml:space="preserve">в </w:t>
            </w:r>
            <w:r w:rsidRPr="008F458B">
              <w:rPr>
                <w:sz w:val="24"/>
                <w:szCs w:val="24"/>
              </w:rPr>
              <w:t>блок</w:t>
            </w:r>
            <w:r>
              <w:rPr>
                <w:sz w:val="24"/>
                <w:szCs w:val="24"/>
              </w:rPr>
              <w:t>е</w:t>
            </w:r>
          </w:p>
        </w:tc>
        <w:tc>
          <w:tcPr>
            <w:tcW w:w="1134" w:type="dxa"/>
            <w:vMerge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D1E3B" w:rsidRPr="008F458B" w:rsidRDefault="001762EC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2D1E3B" w:rsidRPr="008F458B" w:rsidRDefault="002D1E3B" w:rsidP="003128C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:rsidR="002D1E3B" w:rsidRPr="008F458B" w:rsidRDefault="002D1E3B" w:rsidP="009A4730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:rsidR="002D1E3B" w:rsidRPr="008F458B" w:rsidRDefault="002D1E3B" w:rsidP="00714F5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</w:tcPr>
          <w:p w:rsidR="002D1E3B" w:rsidRPr="008F458B" w:rsidRDefault="002D1E3B" w:rsidP="00665D0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D1E3B" w:rsidRDefault="002D1E3B" w:rsidP="00C5479B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 xml:space="preserve">Х211/12 </w:t>
            </w:r>
            <w:r w:rsidRPr="008F458B">
              <w:t>(РП1_КТО)</w:t>
            </w:r>
          </w:p>
          <w:p w:rsidR="002D1E3B" w:rsidRPr="008F458B" w:rsidRDefault="002D1E3B" w:rsidP="00C5479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Х211/16</w:t>
            </w:r>
            <w:r>
              <w:rPr>
                <w:sz w:val="24"/>
                <w:szCs w:val="24"/>
              </w:rPr>
              <w:t xml:space="preserve">) </w:t>
            </w:r>
            <w:r w:rsidRPr="001A086D">
              <w:rPr>
                <w:color w:val="FF0000"/>
                <w:lang w:val="en-US"/>
              </w:rPr>
              <w:t>L81=1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2D1E3B" w:rsidRPr="008F458B" w:rsidTr="00C56673">
        <w:trPr>
          <w:trHeight w:val="607"/>
        </w:trPr>
        <w:tc>
          <w:tcPr>
            <w:tcW w:w="1101" w:type="dxa"/>
            <w:tcBorders>
              <w:top w:val="nil"/>
            </w:tcBorders>
            <w:shd w:val="clear" w:color="auto" w:fill="auto"/>
          </w:tcPr>
          <w:p w:rsidR="002D1E3B" w:rsidRPr="008F458B" w:rsidRDefault="002D1E3B" w:rsidP="000B0761">
            <w:pPr>
              <w:ind w:right="-60"/>
              <w:jc w:val="center"/>
            </w:pPr>
            <w:r w:rsidRPr="008F458B">
              <w:rPr>
                <w:sz w:val="24"/>
                <w:szCs w:val="24"/>
              </w:rPr>
              <w:t>3.6.7.1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auto"/>
          </w:tcPr>
          <w:p w:rsidR="002D1E3B" w:rsidRPr="008F458B" w:rsidRDefault="002D1E3B" w:rsidP="004748CE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выданного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пит КТО</w:t>
            </w:r>
          </w:p>
        </w:tc>
        <w:tc>
          <w:tcPr>
            <w:tcW w:w="1134" w:type="dxa"/>
            <w:vMerge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2D1E3B" w:rsidRPr="008F458B" w:rsidRDefault="002D1E3B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2D1E3B" w:rsidRPr="008F458B" w:rsidRDefault="002D1E3B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2D1E3B" w:rsidRPr="008F458B" w:rsidRDefault="002D1E3B" w:rsidP="003128C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Х202/12</w:t>
            </w:r>
            <w:r w:rsidR="003128C4">
              <w:rPr>
                <w:sz w:val="24"/>
                <w:szCs w:val="24"/>
              </w:rPr>
              <w:t xml:space="preserve"> (</w:t>
            </w:r>
            <w:r w:rsidR="003128C4" w:rsidRPr="008F458B">
              <w:rPr>
                <w:sz w:val="24"/>
                <w:szCs w:val="24"/>
              </w:rPr>
              <w:t>Х212/13</w:t>
            </w:r>
            <w:r w:rsidR="003128C4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2D1E3B" w:rsidRDefault="002D1E3B" w:rsidP="009A4730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К73,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2D1E3B" w:rsidRPr="008F458B" w:rsidRDefault="002D1E3B" w:rsidP="009A4730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:rsidR="002D1E3B" w:rsidRPr="008F458B" w:rsidRDefault="002D1E3B" w:rsidP="004748C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4B653C">
              <w:rPr>
                <w:color w:val="FF0000"/>
                <w:sz w:val="24"/>
                <w:szCs w:val="24"/>
              </w:rPr>
              <w:t>1/7</w:t>
            </w:r>
            <w:r>
              <w:rPr>
                <w:color w:val="FF0000"/>
                <w:sz w:val="24"/>
                <w:szCs w:val="24"/>
              </w:rPr>
              <w:t>, 1/8, 2/3 (1/5, 1/13)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2D1E3B" w:rsidRDefault="002D1E3B" w:rsidP="001762EC">
            <w:pPr>
              <w:widowControl w:val="0"/>
              <w:ind w:left="-108" w:right="-108"/>
              <w:jc w:val="center"/>
              <w:rPr>
                <w:sz w:val="24"/>
                <w:szCs w:val="24"/>
              </w:rPr>
            </w:pPr>
            <w:r w:rsidRPr="008E6952">
              <w:rPr>
                <w:color w:val="00B050"/>
                <w:sz w:val="24"/>
                <w:szCs w:val="24"/>
              </w:rPr>
              <w:t>0,11</w:t>
            </w:r>
            <w:r w:rsidRPr="008E6952">
              <w:rPr>
                <w:color w:val="00B050"/>
                <w:sz w:val="24"/>
                <w:szCs w:val="24"/>
                <w:vertAlign w:val="superscript"/>
              </w:rPr>
              <w:t xml:space="preserve"> </w:t>
            </w:r>
            <w:r w:rsidRPr="008E6952">
              <w:rPr>
                <w:color w:val="00B050"/>
                <w:sz w:val="24"/>
                <w:szCs w:val="24"/>
              </w:rPr>
              <w:t xml:space="preserve"> ± 0,05</w:t>
            </w:r>
          </w:p>
        </w:tc>
        <w:tc>
          <w:tcPr>
            <w:tcW w:w="1134" w:type="dxa"/>
            <w:vMerge/>
            <w:shd w:val="clear" w:color="auto" w:fill="auto"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2D1E3B" w:rsidRPr="008F458B" w:rsidTr="001762EC">
        <w:trPr>
          <w:trHeight w:val="607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auto"/>
          </w:tcPr>
          <w:p w:rsidR="002D1E3B" w:rsidRPr="008F458B" w:rsidRDefault="002D1E3B" w:rsidP="000B0761">
            <w:pPr>
              <w:ind w:right="-60"/>
              <w:jc w:val="center"/>
            </w:pPr>
            <w:r w:rsidRPr="008F458B">
              <w:rPr>
                <w:sz w:val="24"/>
                <w:szCs w:val="24"/>
              </w:rPr>
              <w:t>3.6.7.3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2D1E3B" w:rsidRPr="008F458B" w:rsidRDefault="002D1E3B" w:rsidP="009A4730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2D1E3B" w:rsidRPr="008F458B" w:rsidRDefault="002D1E3B" w:rsidP="003128C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Х212/4</w:t>
            </w:r>
            <w:r w:rsidR="003128C4">
              <w:rPr>
                <w:sz w:val="24"/>
                <w:szCs w:val="24"/>
              </w:rPr>
              <w:t xml:space="preserve"> (</w:t>
            </w:r>
            <w:r w:rsidR="003128C4" w:rsidRPr="008F458B">
              <w:rPr>
                <w:sz w:val="24"/>
                <w:szCs w:val="24"/>
              </w:rPr>
              <w:t>Х212/13</w:t>
            </w:r>
            <w:r w:rsidR="003128C4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2D1E3B" w:rsidRDefault="002D1E3B" w:rsidP="009A4730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К85,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2D1E3B" w:rsidRPr="008F458B" w:rsidRDefault="002D1E3B" w:rsidP="00F53196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D1E3B" w:rsidRPr="008F458B" w:rsidRDefault="002D1E3B" w:rsidP="004748C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4/18 (1/5, 1/13)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2D1E3B" w:rsidRPr="00F26E23" w:rsidRDefault="002D1E3B" w:rsidP="00F26E23">
            <w:pPr>
              <w:widowControl w:val="0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F26E23">
              <w:rPr>
                <w:color w:val="7030A0"/>
                <w:sz w:val="24"/>
                <w:szCs w:val="24"/>
              </w:rPr>
              <w:t>2,35 ± 0,0</w:t>
            </w:r>
            <w:r w:rsidR="00F26E23" w:rsidRPr="00F26E23">
              <w:rPr>
                <w:color w:val="7030A0"/>
                <w:sz w:val="24"/>
                <w:szCs w:val="24"/>
              </w:rPr>
              <w:t>7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D1E3B" w:rsidRPr="008F458B" w:rsidRDefault="002D1E3B" w:rsidP="000B076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4455E0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4455E0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842"/>
        <w:gridCol w:w="2410"/>
        <w:gridCol w:w="1134"/>
        <w:gridCol w:w="1134"/>
        <w:gridCol w:w="992"/>
      </w:tblGrid>
      <w:tr w:rsidR="005D03C4" w:rsidRPr="008F458B" w:rsidTr="00AF647E">
        <w:trPr>
          <w:trHeight w:val="330"/>
        </w:trPr>
        <w:tc>
          <w:tcPr>
            <w:tcW w:w="959" w:type="dxa"/>
            <w:vMerge w:val="restart"/>
            <w:shd w:val="clear" w:color="auto" w:fill="auto"/>
          </w:tcPr>
          <w:p w:rsidR="005D03C4" w:rsidRPr="008F458B" w:rsidRDefault="005D03C4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№ этапа, под-этапа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5D03C4" w:rsidRPr="008F458B" w:rsidRDefault="005D03C4" w:rsidP="00C12639">
            <w:pPr>
              <w:spacing w:line="276" w:lineRule="auto"/>
              <w:ind w:left="-14" w:right="-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5D03C4" w:rsidRPr="008F458B" w:rsidRDefault="005D03C4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5D03C4" w:rsidRPr="008F458B" w:rsidRDefault="005D03C4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5D03C4" w:rsidRPr="008F458B" w:rsidRDefault="005D03C4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5D03C4" w:rsidRPr="008F458B" w:rsidRDefault="005D03C4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8560A7" w:rsidRPr="008F458B" w:rsidTr="00AF647E">
        <w:tc>
          <w:tcPr>
            <w:tcW w:w="959" w:type="dxa"/>
            <w:vMerge/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8560A7" w:rsidRPr="008F458B" w:rsidRDefault="008560A7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8560A7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Сигнальный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8560A7" w:rsidRPr="008F458B" w:rsidRDefault="008560A7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8560A7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 xml:space="preserve">. 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8560A7" w:rsidRPr="008F458B" w:rsidRDefault="008560A7" w:rsidP="000D67F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  <w:r w:rsidR="000D67F5">
              <w:rPr>
                <w:sz w:val="24"/>
                <w:szCs w:val="24"/>
              </w:rPr>
              <w:t xml:space="preserve"> ключ ААП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Имита-тор </w:t>
            </w:r>
          </w:p>
        </w:tc>
      </w:tr>
      <w:tr w:rsidR="008560A7" w:rsidRPr="008F458B" w:rsidTr="00AF647E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8560A7" w:rsidRPr="008F458B" w:rsidRDefault="008560A7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560A7" w:rsidRPr="008F458B" w:rsidRDefault="008560A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560A7" w:rsidRPr="008F458B" w:rsidTr="00AF647E">
        <w:tc>
          <w:tcPr>
            <w:tcW w:w="959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8560A7" w:rsidRPr="008F458B" w:rsidRDefault="008560A7" w:rsidP="00054BC0">
            <w:pPr>
              <w:spacing w:line="360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2-го канала </w:t>
            </w:r>
          </w:p>
        </w:tc>
        <w:tc>
          <w:tcPr>
            <w:tcW w:w="1275" w:type="dxa"/>
            <w:vMerge w:val="restart"/>
            <w:tcBorders>
              <w:top w:val="double" w:sz="4" w:space="0" w:color="auto"/>
            </w:tcBorders>
          </w:tcPr>
          <w:p w:rsidR="008560A7" w:rsidRDefault="008560A7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F4AFB" w:rsidRDefault="00AF4AFB" w:rsidP="00AF4AFB">
            <w:pPr>
              <w:jc w:val="center"/>
              <w:rPr>
                <w:sz w:val="24"/>
                <w:szCs w:val="24"/>
              </w:rPr>
            </w:pPr>
          </w:p>
          <w:p w:rsidR="00AF4AFB" w:rsidRDefault="00AF4AFB" w:rsidP="00AF4AFB">
            <w:pPr>
              <w:jc w:val="center"/>
              <w:rPr>
                <w:sz w:val="24"/>
                <w:szCs w:val="24"/>
              </w:rPr>
            </w:pPr>
          </w:p>
          <w:p w:rsidR="008560A7" w:rsidRPr="008F458B" w:rsidRDefault="008560A7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Х203/2, Х203/5, Х203/29</w:t>
            </w:r>
          </w:p>
          <w:p w:rsidR="008560A7" w:rsidRPr="008F458B" w:rsidRDefault="008560A7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Х203/10, Х203/12, Х203/14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8560A7" w:rsidRDefault="008560A7" w:rsidP="00AF4AF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F4AFB" w:rsidRDefault="00AF4AFB" w:rsidP="00AF4AFB">
            <w:pPr>
              <w:jc w:val="center"/>
              <w:rPr>
                <w:sz w:val="24"/>
                <w:szCs w:val="24"/>
              </w:rPr>
            </w:pPr>
          </w:p>
          <w:p w:rsidR="00AF4AFB" w:rsidRDefault="00AF4AFB" w:rsidP="00AF4AFB">
            <w:pPr>
              <w:jc w:val="center"/>
              <w:rPr>
                <w:sz w:val="24"/>
                <w:szCs w:val="24"/>
              </w:rPr>
            </w:pPr>
          </w:p>
          <w:p w:rsidR="008560A7" w:rsidRDefault="008560A7" w:rsidP="008560A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К2, К5, К8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8560A7" w:rsidRDefault="008560A7" w:rsidP="00AF4AFB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AF4AFB" w:rsidRDefault="00AF4AFB" w:rsidP="00AF4AFB">
            <w:pPr>
              <w:jc w:val="center"/>
              <w:rPr>
                <w:color w:val="FF0000"/>
                <w:sz w:val="24"/>
                <w:szCs w:val="24"/>
              </w:rPr>
            </w:pPr>
          </w:p>
          <w:p w:rsidR="00AF4AFB" w:rsidRDefault="00AF4AFB" w:rsidP="00AF4AFB">
            <w:pPr>
              <w:jc w:val="center"/>
              <w:rPr>
                <w:color w:val="FF0000"/>
                <w:sz w:val="24"/>
                <w:szCs w:val="24"/>
              </w:rPr>
            </w:pPr>
          </w:p>
          <w:p w:rsidR="008560A7" w:rsidRPr="008F458B" w:rsidRDefault="008560A7" w:rsidP="008560A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B9E">
              <w:rPr>
                <w:color w:val="FF0000"/>
                <w:sz w:val="24"/>
                <w:szCs w:val="24"/>
              </w:rPr>
              <w:t xml:space="preserve">5/27, </w:t>
            </w:r>
            <w:r>
              <w:rPr>
                <w:color w:val="FF0000"/>
                <w:sz w:val="24"/>
                <w:szCs w:val="24"/>
              </w:rPr>
              <w:t>5/21, 5/18,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</w:tr>
      <w:tr w:rsidR="008560A7" w:rsidRPr="008F458B" w:rsidTr="00AF647E">
        <w:trPr>
          <w:trHeight w:val="497"/>
        </w:trPr>
        <w:tc>
          <w:tcPr>
            <w:tcW w:w="959" w:type="dxa"/>
            <w:tcBorders>
              <w:top w:val="nil"/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4.1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8560A7" w:rsidRPr="008F458B" w:rsidRDefault="008560A7" w:rsidP="00866E7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КДШ1</w:t>
            </w:r>
          </w:p>
        </w:tc>
        <w:tc>
          <w:tcPr>
            <w:tcW w:w="1275" w:type="dxa"/>
            <w:vMerge/>
          </w:tcPr>
          <w:p w:rsidR="008560A7" w:rsidRPr="008F458B" w:rsidRDefault="008560A7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8560A7" w:rsidRPr="008F458B" w:rsidTr="00AF647E">
        <w:trPr>
          <w:trHeight w:val="640"/>
        </w:trPr>
        <w:tc>
          <w:tcPr>
            <w:tcW w:w="959" w:type="dxa"/>
            <w:tcBorders>
              <w:top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4.1.1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8560A7" w:rsidRPr="008F458B" w:rsidRDefault="008560A7" w:rsidP="003059D4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напряжения смещения нуля,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см0</w:t>
            </w:r>
          </w:p>
        </w:tc>
        <w:tc>
          <w:tcPr>
            <w:tcW w:w="1275" w:type="dxa"/>
            <w:vMerge/>
          </w:tcPr>
          <w:p w:rsidR="008560A7" w:rsidRPr="008F458B" w:rsidRDefault="008560A7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8560A7" w:rsidRPr="008F458B" w:rsidRDefault="008560A7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Х210/25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8560A7" w:rsidRPr="008F458B" w:rsidRDefault="008560A7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К97, К82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560A7" w:rsidRPr="008F458B" w:rsidRDefault="008560A7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F4AF3">
              <w:rPr>
                <w:color w:val="FF0000"/>
                <w:sz w:val="24"/>
                <w:szCs w:val="24"/>
              </w:rPr>
              <w:t>1/7, 4/17, 4/26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8560A7" w:rsidRPr="008F458B" w:rsidRDefault="008560A7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</w:tr>
      <w:tr w:rsidR="008560A7" w:rsidRPr="008F458B" w:rsidTr="00AF647E">
        <w:trPr>
          <w:trHeight w:val="640"/>
        </w:trPr>
        <w:tc>
          <w:tcPr>
            <w:tcW w:w="959" w:type="dxa"/>
            <w:tcBorders>
              <w:top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4.1.2</w:t>
            </w:r>
            <w:r w:rsidR="00AF647E" w:rsidRPr="008A4C2A">
              <w:rPr>
                <w:sz w:val="24"/>
                <w:szCs w:val="24"/>
                <w:vertAlign w:val="superscript"/>
              </w:rPr>
              <w:t>1</w:t>
            </w:r>
            <w:r w:rsidR="00AF647E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8560A7" w:rsidRPr="008F458B" w:rsidRDefault="008560A7" w:rsidP="00AF647E">
            <w:pPr>
              <w:spacing w:line="360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8560A7" w:rsidRDefault="008560A7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8560A7" w:rsidRPr="004F4AF3" w:rsidRDefault="008560A7" w:rsidP="005868CA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8560A7" w:rsidRPr="008F458B" w:rsidRDefault="008560A7" w:rsidP="008560A7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8560A7" w:rsidRPr="008F458B" w:rsidRDefault="008560A7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8560A7" w:rsidRDefault="008560A7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8560A7" w:rsidRPr="008F458B" w:rsidRDefault="008560A7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8560A7" w:rsidRPr="008F458B" w:rsidRDefault="008560A7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8560A7" w:rsidRPr="008F458B" w:rsidRDefault="008560A7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</w:tr>
      <w:tr w:rsidR="008560A7" w:rsidRPr="008F458B" w:rsidTr="00AF647E">
        <w:trPr>
          <w:trHeight w:val="607"/>
        </w:trPr>
        <w:tc>
          <w:tcPr>
            <w:tcW w:w="959" w:type="dxa"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4.1.3</w:t>
            </w:r>
          </w:p>
        </w:tc>
        <w:tc>
          <w:tcPr>
            <w:tcW w:w="2410" w:type="dxa"/>
            <w:shd w:val="clear" w:color="auto" w:fill="auto"/>
          </w:tcPr>
          <w:p w:rsidR="008560A7" w:rsidRPr="008F458B" w:rsidRDefault="008560A7" w:rsidP="003059D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8560A7" w:rsidRPr="008F458B" w:rsidRDefault="008560A7" w:rsidP="008560A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Х204/27</w:t>
            </w:r>
          </w:p>
        </w:tc>
        <w:tc>
          <w:tcPr>
            <w:tcW w:w="1417" w:type="dxa"/>
            <w:shd w:val="clear" w:color="auto" w:fill="auto"/>
          </w:tcPr>
          <w:p w:rsidR="008560A7" w:rsidRDefault="008560A7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К22, К112</w:t>
            </w:r>
          </w:p>
        </w:tc>
        <w:tc>
          <w:tcPr>
            <w:tcW w:w="1418" w:type="dxa"/>
            <w:shd w:val="clear" w:color="auto" w:fill="auto"/>
          </w:tcPr>
          <w:p w:rsidR="008560A7" w:rsidRPr="008F458B" w:rsidRDefault="008560A7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14E15">
              <w:rPr>
                <w:color w:val="FF0000"/>
                <w:sz w:val="24"/>
                <w:szCs w:val="24"/>
              </w:rPr>
              <w:t>3, 4, 78, 79, 89, 94, 99</w:t>
            </w:r>
          </w:p>
        </w:tc>
        <w:tc>
          <w:tcPr>
            <w:tcW w:w="1134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560A7" w:rsidRPr="008F458B" w:rsidRDefault="008560A7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Х210/25</w:t>
            </w:r>
          </w:p>
          <w:p w:rsidR="008560A7" w:rsidRPr="008F458B" w:rsidRDefault="008560A7" w:rsidP="00054BC0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8560A7" w:rsidRDefault="008560A7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К97,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8560A7" w:rsidRPr="008F458B" w:rsidRDefault="008560A7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8560A7" w:rsidRPr="008F458B" w:rsidRDefault="008560A7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F4AF3">
              <w:rPr>
                <w:color w:val="FF0000"/>
                <w:sz w:val="24"/>
                <w:szCs w:val="24"/>
              </w:rPr>
              <w:t>1/7, 4/17, 4/26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8560A7" w:rsidRPr="008F458B" w:rsidRDefault="008560A7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0,03</w:t>
            </w:r>
          </w:p>
        </w:tc>
        <w:tc>
          <w:tcPr>
            <w:tcW w:w="1134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</w:tr>
      <w:tr w:rsidR="008560A7" w:rsidRPr="008F458B" w:rsidTr="00AF647E">
        <w:trPr>
          <w:trHeight w:val="607"/>
        </w:trPr>
        <w:tc>
          <w:tcPr>
            <w:tcW w:w="959" w:type="dxa"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4.1.4</w:t>
            </w:r>
            <w:r w:rsidR="00AF647E" w:rsidRPr="008A4C2A">
              <w:rPr>
                <w:sz w:val="24"/>
                <w:szCs w:val="24"/>
                <w:vertAlign w:val="superscript"/>
              </w:rPr>
              <w:t>1</w:t>
            </w:r>
            <w:r w:rsidR="00AF647E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8560A7" w:rsidRPr="008F458B" w:rsidRDefault="008560A7" w:rsidP="00AF647E">
            <w:pPr>
              <w:spacing w:line="360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8560A7" w:rsidRPr="008F458B" w:rsidRDefault="008560A7" w:rsidP="008560A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8560A7" w:rsidRDefault="008560A7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shd w:val="clear" w:color="auto" w:fill="auto"/>
          </w:tcPr>
          <w:p w:rsidR="008560A7" w:rsidRPr="008F458B" w:rsidRDefault="008560A7" w:rsidP="005868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560A7" w:rsidRPr="008F458B" w:rsidRDefault="008560A7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8560A7" w:rsidRDefault="008560A7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8560A7" w:rsidRPr="008F458B" w:rsidRDefault="008560A7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8560A7" w:rsidRPr="008F458B" w:rsidRDefault="008560A7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8560A7" w:rsidRPr="008F458B" w:rsidRDefault="008560A7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</w:tr>
      <w:tr w:rsidR="008560A7" w:rsidRPr="008F458B" w:rsidTr="00AF647E">
        <w:trPr>
          <w:trHeight w:val="607"/>
        </w:trPr>
        <w:tc>
          <w:tcPr>
            <w:tcW w:w="959" w:type="dxa"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4.1.5</w:t>
            </w:r>
          </w:p>
        </w:tc>
        <w:tc>
          <w:tcPr>
            <w:tcW w:w="2410" w:type="dxa"/>
            <w:shd w:val="clear" w:color="auto" w:fill="auto"/>
          </w:tcPr>
          <w:p w:rsidR="008560A7" w:rsidRPr="008F458B" w:rsidRDefault="008560A7" w:rsidP="003059D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8560A7" w:rsidRPr="008F458B" w:rsidRDefault="008560A7" w:rsidP="008560A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Х204/27</w:t>
            </w:r>
          </w:p>
        </w:tc>
        <w:tc>
          <w:tcPr>
            <w:tcW w:w="1417" w:type="dxa"/>
            <w:shd w:val="clear" w:color="auto" w:fill="auto"/>
          </w:tcPr>
          <w:p w:rsidR="008560A7" w:rsidRDefault="008560A7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К22, К112</w:t>
            </w:r>
          </w:p>
        </w:tc>
        <w:tc>
          <w:tcPr>
            <w:tcW w:w="1418" w:type="dxa"/>
            <w:shd w:val="clear" w:color="auto" w:fill="auto"/>
          </w:tcPr>
          <w:p w:rsidR="008560A7" w:rsidRPr="008F458B" w:rsidRDefault="008560A7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14E15">
              <w:rPr>
                <w:color w:val="FF0000"/>
                <w:sz w:val="24"/>
                <w:szCs w:val="24"/>
              </w:rPr>
              <w:t>3, 4, 78, 79, 89, 94, 99</w:t>
            </w:r>
          </w:p>
        </w:tc>
        <w:tc>
          <w:tcPr>
            <w:tcW w:w="1134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560A7" w:rsidRPr="008F458B" w:rsidRDefault="008560A7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Х210/25</w:t>
            </w:r>
          </w:p>
          <w:p w:rsidR="008560A7" w:rsidRPr="008F458B" w:rsidRDefault="008560A7" w:rsidP="00054BC0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8560A7" w:rsidRDefault="008560A7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К97,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8560A7" w:rsidRPr="008F458B" w:rsidRDefault="008560A7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8560A7" w:rsidRPr="008F458B" w:rsidRDefault="008560A7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F4AF3">
              <w:rPr>
                <w:color w:val="FF0000"/>
                <w:sz w:val="24"/>
                <w:szCs w:val="24"/>
              </w:rPr>
              <w:t>1/7, 4/17, 4/26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8560A7" w:rsidRPr="008F458B" w:rsidRDefault="008560A7" w:rsidP="00AF4AF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AF4AFB">
              <w:rPr>
                <w:color w:val="7030A0"/>
                <w:sz w:val="24"/>
                <w:szCs w:val="24"/>
              </w:rPr>
              <w:t>1,</w:t>
            </w:r>
            <w:r w:rsidR="00AF4AFB" w:rsidRPr="00AF4AFB">
              <w:rPr>
                <w:color w:val="7030A0"/>
                <w:sz w:val="24"/>
                <w:szCs w:val="24"/>
              </w:rPr>
              <w:t>39</w:t>
            </w:r>
            <w:r w:rsidRPr="00AF4AFB">
              <w:rPr>
                <w:color w:val="7030A0"/>
                <w:sz w:val="24"/>
                <w:szCs w:val="24"/>
              </w:rPr>
              <w:t xml:space="preserve"> ± 0,05</w:t>
            </w:r>
          </w:p>
        </w:tc>
        <w:tc>
          <w:tcPr>
            <w:tcW w:w="1134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560A7" w:rsidRPr="008F458B" w:rsidRDefault="008560A7" w:rsidP="003059D4">
            <w:pPr>
              <w:jc w:val="center"/>
              <w:rPr>
                <w:sz w:val="24"/>
                <w:szCs w:val="24"/>
              </w:rPr>
            </w:pPr>
          </w:p>
        </w:tc>
      </w:tr>
      <w:tr w:rsidR="00A40533" w:rsidRPr="008F458B" w:rsidTr="00AF647E">
        <w:trPr>
          <w:trHeight w:val="607"/>
        </w:trPr>
        <w:tc>
          <w:tcPr>
            <w:tcW w:w="959" w:type="dxa"/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4.1.6</w:t>
            </w:r>
            <w:r w:rsidR="00AF647E" w:rsidRPr="008A4C2A">
              <w:rPr>
                <w:sz w:val="24"/>
                <w:szCs w:val="24"/>
                <w:vertAlign w:val="superscript"/>
              </w:rPr>
              <w:t>1</w:t>
            </w:r>
            <w:r w:rsidR="00AF647E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A40533" w:rsidRPr="008F458B" w:rsidRDefault="00A40533" w:rsidP="00AF647E">
            <w:pPr>
              <w:spacing w:line="360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40533" w:rsidRPr="008F458B" w:rsidRDefault="00A40533" w:rsidP="008560A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A40533" w:rsidRDefault="00A40533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shd w:val="clear" w:color="auto" w:fill="auto"/>
          </w:tcPr>
          <w:p w:rsidR="00A40533" w:rsidRPr="008F458B" w:rsidRDefault="00A40533" w:rsidP="005868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40533" w:rsidRPr="008F458B" w:rsidRDefault="00A40533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A40533" w:rsidRDefault="00A40533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A40533" w:rsidRPr="008F458B" w:rsidRDefault="00A40533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A40533" w:rsidRPr="008F458B" w:rsidRDefault="00A40533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A40533" w:rsidRPr="008F458B" w:rsidRDefault="00A40533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</w:tr>
      <w:tr w:rsidR="00A40533" w:rsidRPr="008F458B" w:rsidTr="00AF647E">
        <w:trPr>
          <w:trHeight w:val="607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4.1.7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A40533" w:rsidRPr="008F458B" w:rsidRDefault="00A40533" w:rsidP="003059D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A40533" w:rsidRPr="008F458B" w:rsidRDefault="00A40533" w:rsidP="008560A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Х204/27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A40533" w:rsidRDefault="00A40533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A40533" w:rsidRPr="008F458B" w:rsidRDefault="00A40533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14E15">
              <w:rPr>
                <w:color w:val="FF0000"/>
                <w:sz w:val="24"/>
                <w:szCs w:val="24"/>
              </w:rPr>
              <w:t>3, 4, 78, 79, 89, 94, 99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40533" w:rsidRPr="008F458B" w:rsidRDefault="00A40533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Х210/25</w:t>
            </w:r>
          </w:p>
          <w:p w:rsidR="00A40533" w:rsidRPr="008F458B" w:rsidRDefault="00A40533" w:rsidP="00054BC0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A40533" w:rsidRDefault="00A40533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К97,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A40533" w:rsidRPr="008F458B" w:rsidRDefault="00A40533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A40533" w:rsidRPr="008F458B" w:rsidRDefault="00A40533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F4AF3">
              <w:rPr>
                <w:color w:val="FF0000"/>
                <w:sz w:val="24"/>
                <w:szCs w:val="24"/>
              </w:rPr>
              <w:t>1/7, 4/17, 4/26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40533" w:rsidRPr="008F458B" w:rsidRDefault="00A40533" w:rsidP="00AF4AF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AF4AFB">
              <w:rPr>
                <w:color w:val="7030A0"/>
                <w:sz w:val="24"/>
                <w:szCs w:val="24"/>
              </w:rPr>
              <w:t>2,</w:t>
            </w:r>
            <w:r w:rsidR="00AF4AFB" w:rsidRPr="00AF4AFB">
              <w:rPr>
                <w:color w:val="7030A0"/>
                <w:sz w:val="24"/>
                <w:szCs w:val="24"/>
              </w:rPr>
              <w:t>78</w:t>
            </w:r>
            <w:r w:rsidRPr="00AF4AFB">
              <w:rPr>
                <w:color w:val="7030A0"/>
                <w:sz w:val="24"/>
                <w:szCs w:val="24"/>
              </w:rPr>
              <w:t xml:space="preserve"> ± 0,08</w:t>
            </w:r>
          </w:p>
        </w:tc>
        <w:tc>
          <w:tcPr>
            <w:tcW w:w="1134" w:type="dxa"/>
            <w:vMerge/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</w:tr>
      <w:tr w:rsidR="00A40533" w:rsidRPr="008F458B" w:rsidTr="00AF647E">
        <w:trPr>
          <w:trHeight w:val="485"/>
        </w:trPr>
        <w:tc>
          <w:tcPr>
            <w:tcW w:w="959" w:type="dxa"/>
            <w:tcBorders>
              <w:bottom w:val="nil"/>
            </w:tcBorders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4.2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A40533" w:rsidRPr="008F458B" w:rsidRDefault="00A40533" w:rsidP="00866E7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КДШ2</w:t>
            </w:r>
          </w:p>
        </w:tc>
        <w:tc>
          <w:tcPr>
            <w:tcW w:w="1275" w:type="dxa"/>
            <w:vMerge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A40533" w:rsidRPr="008F458B" w:rsidRDefault="00A40533" w:rsidP="008560A7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</w:tcPr>
          <w:p w:rsidR="00A40533" w:rsidRPr="008F458B" w:rsidRDefault="00A40533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</w:tcPr>
          <w:p w:rsidR="00A40533" w:rsidRPr="008F458B" w:rsidRDefault="00A40533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A40533" w:rsidRPr="008F458B" w:rsidRDefault="00A40533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:rsidR="00A40533" w:rsidRPr="008F458B" w:rsidRDefault="00A40533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A40533" w:rsidRPr="008F458B" w:rsidRDefault="00A40533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A40533" w:rsidRPr="008F458B" w:rsidRDefault="00A40533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</w:tr>
      <w:tr w:rsidR="00A40533" w:rsidRPr="008F458B" w:rsidTr="00AF647E">
        <w:trPr>
          <w:trHeight w:val="607"/>
        </w:trPr>
        <w:tc>
          <w:tcPr>
            <w:tcW w:w="959" w:type="dxa"/>
            <w:tcBorders>
              <w:top w:val="nil"/>
            </w:tcBorders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4.2.1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A40533" w:rsidRPr="008F458B" w:rsidRDefault="00A40533" w:rsidP="003059D4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напряжения смещения нуля,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см0</w:t>
            </w:r>
          </w:p>
        </w:tc>
        <w:tc>
          <w:tcPr>
            <w:tcW w:w="1275" w:type="dxa"/>
            <w:vMerge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A40533" w:rsidRPr="008F458B" w:rsidRDefault="00A40533" w:rsidP="008560A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A40533" w:rsidRPr="008F458B" w:rsidRDefault="00A40533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A40533" w:rsidRPr="008F458B" w:rsidRDefault="00A40533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A40533" w:rsidRPr="008F458B" w:rsidRDefault="00A40533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Х210/27</w:t>
            </w:r>
          </w:p>
          <w:p w:rsidR="00A40533" w:rsidRPr="008F458B" w:rsidRDefault="00A40533" w:rsidP="00054BC0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A40533" w:rsidRDefault="00A40533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К98,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A40533" w:rsidRPr="008F458B" w:rsidRDefault="00A40533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A40533" w:rsidRPr="008F458B" w:rsidRDefault="00A40533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F4AF3">
              <w:rPr>
                <w:color w:val="FF0000"/>
                <w:sz w:val="24"/>
                <w:szCs w:val="24"/>
              </w:rPr>
              <w:t>1/7, 4/17, 4/2</w:t>
            </w:r>
            <w:r>
              <w:rPr>
                <w:color w:val="FF0000"/>
                <w:sz w:val="24"/>
                <w:szCs w:val="24"/>
              </w:rPr>
              <w:t>7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A40533" w:rsidRPr="008F458B" w:rsidRDefault="00A40533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40533" w:rsidRPr="008F458B" w:rsidRDefault="00A40533" w:rsidP="003059D4">
            <w:pPr>
              <w:jc w:val="center"/>
              <w:rPr>
                <w:sz w:val="24"/>
                <w:szCs w:val="24"/>
              </w:rPr>
            </w:pPr>
          </w:p>
        </w:tc>
      </w:tr>
      <w:tr w:rsidR="004771AC" w:rsidRPr="008F458B" w:rsidTr="00AF647E">
        <w:trPr>
          <w:trHeight w:val="607"/>
        </w:trPr>
        <w:tc>
          <w:tcPr>
            <w:tcW w:w="959" w:type="dxa"/>
            <w:tcBorders>
              <w:top w:val="nil"/>
            </w:tcBorders>
            <w:shd w:val="clear" w:color="auto" w:fill="auto"/>
          </w:tcPr>
          <w:p w:rsidR="004771AC" w:rsidRPr="008F458B" w:rsidRDefault="004771AC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4.2.2</w:t>
            </w:r>
            <w:r w:rsidR="00AF647E" w:rsidRPr="008A4C2A">
              <w:rPr>
                <w:sz w:val="24"/>
                <w:szCs w:val="24"/>
                <w:vertAlign w:val="superscript"/>
              </w:rPr>
              <w:t>1</w:t>
            </w:r>
            <w:r w:rsidR="00AF647E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4771AC" w:rsidRPr="008F458B" w:rsidRDefault="004771AC" w:rsidP="00AF647E">
            <w:pPr>
              <w:spacing w:line="360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4771AC" w:rsidRPr="008F458B" w:rsidRDefault="004771AC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771AC" w:rsidRPr="008F458B" w:rsidRDefault="004771AC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771AC" w:rsidRPr="008F458B" w:rsidRDefault="004771AC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4771AC" w:rsidRPr="008F458B" w:rsidRDefault="004771AC" w:rsidP="008560A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4771AC" w:rsidRDefault="004771AC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4771AC" w:rsidRPr="008F458B" w:rsidRDefault="004771AC" w:rsidP="005868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4771AC" w:rsidRPr="008F458B" w:rsidRDefault="004771AC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4771AC" w:rsidRPr="008F458B" w:rsidRDefault="004771AC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4771AC" w:rsidRPr="008F458B" w:rsidRDefault="004771AC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4771AC" w:rsidRDefault="004771AC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4771AC" w:rsidRPr="008F458B" w:rsidRDefault="004771AC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4771AC" w:rsidRPr="008F458B" w:rsidRDefault="004771AC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4771AC" w:rsidRPr="008F458B" w:rsidRDefault="004771AC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4771AC" w:rsidRPr="008F458B" w:rsidRDefault="004771AC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771AC" w:rsidRPr="008F458B" w:rsidRDefault="004771AC" w:rsidP="003059D4">
            <w:pPr>
              <w:jc w:val="center"/>
              <w:rPr>
                <w:sz w:val="24"/>
                <w:szCs w:val="24"/>
              </w:rPr>
            </w:pPr>
          </w:p>
        </w:tc>
      </w:tr>
      <w:tr w:rsidR="004771AC" w:rsidRPr="008F458B" w:rsidTr="00AF647E">
        <w:trPr>
          <w:trHeight w:val="607"/>
        </w:trPr>
        <w:tc>
          <w:tcPr>
            <w:tcW w:w="959" w:type="dxa"/>
            <w:shd w:val="clear" w:color="auto" w:fill="auto"/>
          </w:tcPr>
          <w:p w:rsidR="004771AC" w:rsidRPr="008F458B" w:rsidRDefault="004771AC" w:rsidP="003059D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4.2.3</w:t>
            </w:r>
          </w:p>
        </w:tc>
        <w:tc>
          <w:tcPr>
            <w:tcW w:w="2410" w:type="dxa"/>
            <w:shd w:val="clear" w:color="auto" w:fill="auto"/>
          </w:tcPr>
          <w:p w:rsidR="004771AC" w:rsidRPr="008F458B" w:rsidRDefault="004771AC" w:rsidP="003059D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4771AC" w:rsidRPr="008F458B" w:rsidRDefault="004771AC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771AC" w:rsidRPr="008F458B" w:rsidRDefault="004771AC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771AC" w:rsidRPr="008F458B" w:rsidRDefault="004771AC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771AC" w:rsidRPr="008F458B" w:rsidRDefault="004771AC" w:rsidP="008560A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Х204/24</w:t>
            </w:r>
          </w:p>
        </w:tc>
        <w:tc>
          <w:tcPr>
            <w:tcW w:w="1417" w:type="dxa"/>
            <w:shd w:val="clear" w:color="auto" w:fill="auto"/>
          </w:tcPr>
          <w:p w:rsidR="004771AC" w:rsidRDefault="004771AC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К21</w:t>
            </w:r>
          </w:p>
        </w:tc>
        <w:tc>
          <w:tcPr>
            <w:tcW w:w="1418" w:type="dxa"/>
            <w:shd w:val="clear" w:color="auto" w:fill="auto"/>
          </w:tcPr>
          <w:p w:rsidR="004771AC" w:rsidRPr="008F458B" w:rsidRDefault="004771AC" w:rsidP="003059D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14E15">
              <w:rPr>
                <w:color w:val="FF0000"/>
                <w:sz w:val="24"/>
                <w:szCs w:val="24"/>
              </w:rPr>
              <w:t>3, 4, 78, 79, 89, 94, 9</w:t>
            </w:r>
            <w:r>
              <w:rPr>
                <w:color w:val="FF0000"/>
                <w:sz w:val="24"/>
                <w:szCs w:val="24"/>
              </w:rPr>
              <w:t>8</w:t>
            </w:r>
          </w:p>
        </w:tc>
        <w:tc>
          <w:tcPr>
            <w:tcW w:w="1134" w:type="dxa"/>
            <w:vMerge/>
            <w:shd w:val="clear" w:color="auto" w:fill="auto"/>
          </w:tcPr>
          <w:p w:rsidR="004771AC" w:rsidRPr="008F458B" w:rsidRDefault="004771AC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771AC" w:rsidRPr="008F458B" w:rsidRDefault="004771AC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771AC" w:rsidRPr="008F458B" w:rsidRDefault="004771AC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Х210/27</w:t>
            </w:r>
          </w:p>
          <w:p w:rsidR="004771AC" w:rsidRPr="008F458B" w:rsidRDefault="004771AC" w:rsidP="00054BC0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4771AC" w:rsidRDefault="004771AC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К98,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4771AC" w:rsidRPr="008F458B" w:rsidRDefault="004771AC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4771AC" w:rsidRPr="008F458B" w:rsidRDefault="004771AC" w:rsidP="00054B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F4AF3">
              <w:rPr>
                <w:color w:val="FF0000"/>
                <w:sz w:val="24"/>
                <w:szCs w:val="24"/>
              </w:rPr>
              <w:t>1/7, 4/17, 4/2</w:t>
            </w:r>
            <w:r>
              <w:rPr>
                <w:color w:val="FF0000"/>
                <w:sz w:val="24"/>
                <w:szCs w:val="24"/>
              </w:rPr>
              <w:t>7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4771AC" w:rsidRPr="008F458B" w:rsidRDefault="004771AC" w:rsidP="00054B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0,03</w:t>
            </w:r>
          </w:p>
        </w:tc>
        <w:tc>
          <w:tcPr>
            <w:tcW w:w="1134" w:type="dxa"/>
            <w:vMerge/>
            <w:shd w:val="clear" w:color="auto" w:fill="auto"/>
          </w:tcPr>
          <w:p w:rsidR="004771AC" w:rsidRPr="008F458B" w:rsidRDefault="004771AC" w:rsidP="003059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771AC" w:rsidRPr="008F458B" w:rsidRDefault="004771AC" w:rsidP="003059D4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6E1351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6E1351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842"/>
        <w:gridCol w:w="2410"/>
        <w:gridCol w:w="1134"/>
        <w:gridCol w:w="1134"/>
        <w:gridCol w:w="992"/>
      </w:tblGrid>
      <w:tr w:rsidR="00E273F0" w:rsidRPr="008F458B" w:rsidTr="00AF647E">
        <w:trPr>
          <w:trHeight w:val="422"/>
        </w:trPr>
        <w:tc>
          <w:tcPr>
            <w:tcW w:w="959" w:type="dxa"/>
            <w:vMerge w:val="restart"/>
            <w:shd w:val="clear" w:color="auto" w:fill="auto"/>
          </w:tcPr>
          <w:p w:rsidR="00E273F0" w:rsidRPr="008F458B" w:rsidRDefault="00E273F0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E273F0" w:rsidRPr="008F458B" w:rsidRDefault="00E273F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E273F0" w:rsidRPr="008F458B" w:rsidRDefault="00E273F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E273F0" w:rsidRPr="008F458B" w:rsidRDefault="00E273F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E273F0" w:rsidRPr="008F458B" w:rsidRDefault="00E273F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E273F0" w:rsidRPr="008F458B" w:rsidRDefault="00E273F0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7D7D97" w:rsidRPr="008F458B" w:rsidTr="00AF647E">
        <w:tc>
          <w:tcPr>
            <w:tcW w:w="959" w:type="dxa"/>
            <w:vMerge/>
            <w:shd w:val="clear" w:color="auto" w:fill="auto"/>
          </w:tcPr>
          <w:p w:rsidR="007D7D97" w:rsidRPr="008F458B" w:rsidRDefault="007D7D9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7D7D97" w:rsidRPr="008F458B" w:rsidRDefault="007D7D9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7D7D97" w:rsidRPr="008F458B" w:rsidRDefault="007D7D9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7D7D97" w:rsidRPr="008F458B" w:rsidRDefault="007D7D97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7D7D97" w:rsidRPr="008F458B" w:rsidRDefault="007D7D9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7D7D97" w:rsidRDefault="007D7D9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7D7D97" w:rsidRPr="008F458B" w:rsidRDefault="007D7D9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Сигнальный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7D7D97" w:rsidRPr="008F458B" w:rsidRDefault="007D7D9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7D7D97" w:rsidRPr="008F458B" w:rsidRDefault="007D7D9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D7D97" w:rsidRPr="008F458B" w:rsidRDefault="007D7D97" w:rsidP="00C12639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D7D97" w:rsidRPr="008F458B" w:rsidRDefault="007D7D9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7D7D97" w:rsidRPr="008F458B" w:rsidRDefault="007D7D97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7D7D97" w:rsidRPr="008F458B" w:rsidRDefault="007D7D9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7D7D97" w:rsidRDefault="007D7D9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7D7D97" w:rsidRPr="008F458B" w:rsidRDefault="007D7D9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D7D97" w:rsidRPr="008F458B" w:rsidRDefault="007D7D97" w:rsidP="00C12639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7D7D97" w:rsidRPr="008F458B" w:rsidRDefault="007D7D97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D7D97" w:rsidRPr="008F458B" w:rsidRDefault="007D7D97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Сигналь.</w:t>
            </w:r>
          </w:p>
          <w:p w:rsidR="007D7D97" w:rsidRPr="008F458B" w:rsidRDefault="007D7D97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  <w:r w:rsidR="000D67F5">
              <w:rPr>
                <w:sz w:val="24"/>
                <w:szCs w:val="24"/>
              </w:rPr>
              <w:t xml:space="preserve"> ключ ААП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D7D97" w:rsidRPr="008F458B" w:rsidRDefault="007D7D97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7D3579" w:rsidRPr="008F458B" w:rsidTr="00AF647E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7D3579" w:rsidRPr="008F458B" w:rsidRDefault="007D3579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D7D97" w:rsidRPr="008F458B" w:rsidTr="00AF647E">
        <w:tc>
          <w:tcPr>
            <w:tcW w:w="95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4.2.4</w:t>
            </w:r>
            <w:r w:rsidR="00AF647E" w:rsidRPr="008A4C2A">
              <w:rPr>
                <w:sz w:val="24"/>
                <w:szCs w:val="24"/>
                <w:vertAlign w:val="superscript"/>
              </w:rPr>
              <w:t>1</w:t>
            </w:r>
            <w:r w:rsidR="00AF647E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AF647E">
            <w:pPr>
              <w:spacing w:line="360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 w:val="restart"/>
            <w:tcBorders>
              <w:top w:val="double" w:sz="4" w:space="0" w:color="auto"/>
            </w:tcBorders>
          </w:tcPr>
          <w:p w:rsidR="007D7D97" w:rsidRPr="008F458B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Х203/2, Х203/5, Х203/29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Х203/10, Х203/12, Х203/14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7D7D97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К2, К5, К8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7D7D97" w:rsidRPr="008F458B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B9E">
              <w:rPr>
                <w:color w:val="FF0000"/>
                <w:sz w:val="24"/>
                <w:szCs w:val="24"/>
              </w:rPr>
              <w:t xml:space="preserve">5/27, </w:t>
            </w:r>
            <w:r>
              <w:rPr>
                <w:color w:val="FF0000"/>
                <w:sz w:val="24"/>
                <w:szCs w:val="24"/>
              </w:rPr>
              <w:t>5/21, 5/18,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</w:tcPr>
          <w:p w:rsidR="007D7D97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</w:tcPr>
          <w:p w:rsidR="007D7D97" w:rsidRPr="008F458B" w:rsidRDefault="007D7D97" w:rsidP="005868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D7D97" w:rsidRPr="008F458B" w:rsidRDefault="007D7D97" w:rsidP="00AD1FC3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  <w:r>
              <w:rPr>
                <w:sz w:val="24"/>
                <w:szCs w:val="24"/>
              </w:rPr>
              <w:t xml:space="preserve"> (-)</w:t>
            </w: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auto"/>
          </w:tcPr>
          <w:p w:rsidR="007D7D97" w:rsidRPr="008F458B" w:rsidRDefault="007D7D97" w:rsidP="005624D9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5624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AF4AF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 ± 0,02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7D7D97" w:rsidRPr="008F458B" w:rsidTr="00AF647E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4.2.5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7D7D97" w:rsidRPr="008F458B" w:rsidRDefault="007D7D97" w:rsidP="00AD1FC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Х204/24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7D7D97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14E15">
              <w:rPr>
                <w:color w:val="FF0000"/>
                <w:sz w:val="24"/>
                <w:szCs w:val="24"/>
              </w:rPr>
              <w:t>3, 4, 78, 79, 89, 94, 9</w:t>
            </w:r>
            <w:r>
              <w:rPr>
                <w:color w:val="FF0000"/>
                <w:sz w:val="24"/>
                <w:szCs w:val="24"/>
              </w:rPr>
              <w:t>8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7D7D97" w:rsidRPr="008F458B" w:rsidRDefault="007D7D97" w:rsidP="0015580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Х210/27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7D7D97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К98,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D7D97" w:rsidRPr="008F458B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5624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F4AF3">
              <w:rPr>
                <w:color w:val="FF0000"/>
                <w:sz w:val="24"/>
                <w:szCs w:val="24"/>
              </w:rPr>
              <w:t>1/7, 4/17, 4/2</w:t>
            </w:r>
            <w:r>
              <w:rPr>
                <w:color w:val="FF0000"/>
                <w:sz w:val="24"/>
                <w:szCs w:val="24"/>
              </w:rPr>
              <w:t>7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AF4AF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AF4AFB">
              <w:rPr>
                <w:color w:val="7030A0"/>
                <w:sz w:val="24"/>
                <w:szCs w:val="24"/>
              </w:rPr>
              <w:t>1,</w:t>
            </w:r>
            <w:r w:rsidR="00AF4AFB" w:rsidRPr="00AF4AFB">
              <w:rPr>
                <w:color w:val="7030A0"/>
                <w:sz w:val="24"/>
                <w:szCs w:val="24"/>
              </w:rPr>
              <w:t>39</w:t>
            </w:r>
            <w:r w:rsidRPr="00AF4AFB">
              <w:rPr>
                <w:color w:val="7030A0"/>
                <w:sz w:val="24"/>
                <w:szCs w:val="24"/>
              </w:rPr>
              <w:t xml:space="preserve"> ± 0,05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7D7D97" w:rsidRPr="008F458B" w:rsidTr="00AF647E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4.2.6</w:t>
            </w:r>
            <w:r w:rsidR="00AF647E" w:rsidRPr="008A4C2A">
              <w:rPr>
                <w:sz w:val="24"/>
                <w:szCs w:val="24"/>
                <w:vertAlign w:val="superscript"/>
              </w:rPr>
              <w:t>1</w:t>
            </w:r>
            <w:r w:rsidR="00AF647E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7D7D97" w:rsidRPr="008F458B" w:rsidRDefault="007D7D97" w:rsidP="00AD1FC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7D7D97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7D7D97" w:rsidRPr="008F458B" w:rsidRDefault="007D7D97" w:rsidP="005868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7D7D97" w:rsidRPr="008F458B" w:rsidRDefault="007D7D97" w:rsidP="0015580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7D7D97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D7D97" w:rsidRPr="008F458B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5624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C1263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7D7D97" w:rsidRPr="008F458B" w:rsidTr="00AF647E">
        <w:trPr>
          <w:trHeight w:val="510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4.2.7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AD1FC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Х204/24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7D7D97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14E15">
              <w:rPr>
                <w:color w:val="FF0000"/>
                <w:sz w:val="24"/>
                <w:szCs w:val="24"/>
              </w:rPr>
              <w:t>3, 4, 78, 79, 89, 94, 9</w:t>
            </w:r>
            <w:r>
              <w:rPr>
                <w:color w:val="FF0000"/>
                <w:sz w:val="24"/>
                <w:szCs w:val="24"/>
              </w:rPr>
              <w:t>8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1558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Х210/27</w:t>
            </w:r>
          </w:p>
          <w:p w:rsidR="007D7D97" w:rsidRPr="008F458B" w:rsidRDefault="007D7D97" w:rsidP="0015580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7D7D97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К98,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D7D97" w:rsidRPr="008F458B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5624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F4AF3">
              <w:rPr>
                <w:color w:val="FF0000"/>
                <w:sz w:val="24"/>
                <w:szCs w:val="24"/>
              </w:rPr>
              <w:t>1/7, 4/17, 4/2</w:t>
            </w:r>
            <w:r>
              <w:rPr>
                <w:color w:val="FF0000"/>
                <w:sz w:val="24"/>
                <w:szCs w:val="24"/>
              </w:rPr>
              <w:t>7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AF4AF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AF4AFB">
              <w:rPr>
                <w:color w:val="7030A0"/>
                <w:sz w:val="24"/>
                <w:szCs w:val="24"/>
              </w:rPr>
              <w:t>2,</w:t>
            </w:r>
            <w:r w:rsidR="00AF4AFB" w:rsidRPr="00AF4AFB">
              <w:rPr>
                <w:color w:val="7030A0"/>
                <w:sz w:val="24"/>
                <w:szCs w:val="24"/>
              </w:rPr>
              <w:t>78</w:t>
            </w:r>
            <w:r w:rsidRPr="00AF4AFB">
              <w:rPr>
                <w:color w:val="7030A0"/>
                <w:sz w:val="24"/>
                <w:szCs w:val="24"/>
              </w:rPr>
              <w:t xml:space="preserve"> ± 0,08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7D7D97" w:rsidRPr="008F458B" w:rsidTr="00AF647E">
        <w:trPr>
          <w:trHeight w:val="299"/>
        </w:trPr>
        <w:tc>
          <w:tcPr>
            <w:tcW w:w="959" w:type="dxa"/>
            <w:tcBorders>
              <w:bottom w:val="nil"/>
            </w:tcBorders>
            <w:shd w:val="clear" w:color="auto" w:fill="auto"/>
          </w:tcPr>
          <w:p w:rsidR="007D7D97" w:rsidRPr="008F458B" w:rsidRDefault="007D7D97" w:rsidP="00D917DB">
            <w:pPr>
              <w:spacing w:after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4.3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7D7D97" w:rsidRPr="008F458B" w:rsidRDefault="007D7D97" w:rsidP="006725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КДВ1</w:t>
            </w:r>
          </w:p>
        </w:tc>
        <w:tc>
          <w:tcPr>
            <w:tcW w:w="1275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7D7D97" w:rsidRDefault="007D7D97" w:rsidP="00672571">
            <w:pPr>
              <w:jc w:val="center"/>
              <w:rPr>
                <w:sz w:val="24"/>
                <w:szCs w:val="24"/>
              </w:rPr>
            </w:pPr>
          </w:p>
          <w:p w:rsidR="007D7D97" w:rsidRPr="008F458B" w:rsidRDefault="007D7D97" w:rsidP="0067257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7D7D97" w:rsidRPr="008F458B" w:rsidRDefault="007D7D97" w:rsidP="0015580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7D7D97" w:rsidRPr="008F458B" w:rsidRDefault="007D7D97" w:rsidP="005624D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7D7D97" w:rsidRPr="008F458B" w:rsidRDefault="007D7D97" w:rsidP="00C12639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7D7D97" w:rsidRPr="008F458B" w:rsidTr="00AF647E">
        <w:trPr>
          <w:trHeight w:val="607"/>
        </w:trPr>
        <w:tc>
          <w:tcPr>
            <w:tcW w:w="959" w:type="dxa"/>
            <w:tcBorders>
              <w:top w:val="nil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4.3.1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напряжения смещения нуля,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см0</w:t>
            </w:r>
          </w:p>
        </w:tc>
        <w:tc>
          <w:tcPr>
            <w:tcW w:w="1275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7D7D97" w:rsidRPr="008F458B" w:rsidRDefault="007D7D97" w:rsidP="001558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Х210/29</w:t>
            </w:r>
          </w:p>
          <w:p w:rsidR="007D7D97" w:rsidRPr="008F458B" w:rsidRDefault="007D7D97" w:rsidP="0015580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7D7D97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К99,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D7D97" w:rsidRPr="008F458B" w:rsidRDefault="007D7D97" w:rsidP="00EF5AB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5624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 xml:space="preserve">1/7, 1/8, </w:t>
            </w:r>
            <w:r>
              <w:rPr>
                <w:color w:val="FF0000"/>
                <w:sz w:val="24"/>
                <w:szCs w:val="24"/>
              </w:rPr>
              <w:t>5/1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7D7D97" w:rsidRPr="008F458B" w:rsidRDefault="007D7D97" w:rsidP="00C1263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7D7D97" w:rsidRPr="008F458B" w:rsidTr="00AF647E">
        <w:trPr>
          <w:trHeight w:val="607"/>
        </w:trPr>
        <w:tc>
          <w:tcPr>
            <w:tcW w:w="959" w:type="dxa"/>
            <w:tcBorders>
              <w:top w:val="nil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4.3.2</w:t>
            </w:r>
            <w:r w:rsidR="00C417C3" w:rsidRPr="008A4C2A">
              <w:rPr>
                <w:sz w:val="24"/>
                <w:szCs w:val="24"/>
                <w:vertAlign w:val="superscript"/>
              </w:rPr>
              <w:t>1</w:t>
            </w:r>
            <w:r w:rsidR="00C417C3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7D7D97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7D7D97" w:rsidRPr="008F458B" w:rsidRDefault="007D7D97" w:rsidP="001A449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7D7D97" w:rsidRPr="008F458B" w:rsidRDefault="007D7D97" w:rsidP="0015580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7D7D97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D7D97" w:rsidRPr="008F458B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5624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7D7D97" w:rsidRPr="008F458B" w:rsidRDefault="007D7D97" w:rsidP="00C1263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7D7D97" w:rsidRPr="008F458B" w:rsidTr="00AF647E">
        <w:trPr>
          <w:trHeight w:val="607"/>
        </w:trPr>
        <w:tc>
          <w:tcPr>
            <w:tcW w:w="959" w:type="dxa"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4.3.3</w:t>
            </w:r>
          </w:p>
        </w:tc>
        <w:tc>
          <w:tcPr>
            <w:tcW w:w="2410" w:type="dxa"/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7D7D97" w:rsidRPr="008F458B" w:rsidRDefault="007D7D97" w:rsidP="00AD1FC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Х204/30</w:t>
            </w:r>
          </w:p>
        </w:tc>
        <w:tc>
          <w:tcPr>
            <w:tcW w:w="1417" w:type="dxa"/>
            <w:shd w:val="clear" w:color="auto" w:fill="auto"/>
          </w:tcPr>
          <w:p w:rsidR="007D7D97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К23</w:t>
            </w:r>
          </w:p>
        </w:tc>
        <w:tc>
          <w:tcPr>
            <w:tcW w:w="1418" w:type="dxa"/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3, 4, 78, 79, 89, 94, 100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D7D97" w:rsidRPr="008F458B" w:rsidRDefault="007D7D97" w:rsidP="001558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Х210/29</w:t>
            </w:r>
          </w:p>
          <w:p w:rsidR="007D7D97" w:rsidRPr="008F458B" w:rsidRDefault="007D7D97" w:rsidP="0015580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7D7D97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К99,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D7D97" w:rsidRPr="008F458B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5624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 xml:space="preserve">1/7, 1/8, </w:t>
            </w:r>
            <w:r>
              <w:rPr>
                <w:color w:val="FF0000"/>
                <w:sz w:val="24"/>
                <w:szCs w:val="24"/>
              </w:rPr>
              <w:t>5/1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7D7D97" w:rsidRPr="008F458B" w:rsidRDefault="007D7D97" w:rsidP="00C1263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0,03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7D7D97" w:rsidRPr="008F458B" w:rsidTr="00AF647E">
        <w:trPr>
          <w:trHeight w:val="607"/>
        </w:trPr>
        <w:tc>
          <w:tcPr>
            <w:tcW w:w="959" w:type="dxa"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4.3.4</w:t>
            </w:r>
            <w:r w:rsidR="00C417C3" w:rsidRPr="008A4C2A">
              <w:rPr>
                <w:sz w:val="24"/>
                <w:szCs w:val="24"/>
                <w:vertAlign w:val="superscript"/>
              </w:rPr>
              <w:t>1</w:t>
            </w:r>
            <w:r w:rsidR="00C417C3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7D7D97" w:rsidRPr="008F458B" w:rsidRDefault="007D7D97" w:rsidP="00AD1FC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7D7D97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shd w:val="clear" w:color="auto" w:fill="auto"/>
          </w:tcPr>
          <w:p w:rsidR="007D7D97" w:rsidRPr="008F458B" w:rsidRDefault="007D7D97" w:rsidP="001A449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D7D97" w:rsidRPr="008F458B" w:rsidRDefault="007D7D97" w:rsidP="0015580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7D7D97" w:rsidRPr="008F458B" w:rsidRDefault="007D7D97" w:rsidP="005624D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5624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7D7D97" w:rsidRPr="008F458B" w:rsidRDefault="007D7D97" w:rsidP="00C1263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7D7D97" w:rsidRPr="008F458B" w:rsidTr="00AF647E">
        <w:trPr>
          <w:trHeight w:val="607"/>
        </w:trPr>
        <w:tc>
          <w:tcPr>
            <w:tcW w:w="959" w:type="dxa"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4.3.5</w:t>
            </w:r>
          </w:p>
        </w:tc>
        <w:tc>
          <w:tcPr>
            <w:tcW w:w="2410" w:type="dxa"/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7D7D97" w:rsidRPr="008F458B" w:rsidRDefault="007D7D97" w:rsidP="00AD1FC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Х204/30</w:t>
            </w:r>
          </w:p>
        </w:tc>
        <w:tc>
          <w:tcPr>
            <w:tcW w:w="1417" w:type="dxa"/>
            <w:shd w:val="clear" w:color="auto" w:fill="auto"/>
          </w:tcPr>
          <w:p w:rsidR="007D7D97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К23</w:t>
            </w:r>
          </w:p>
        </w:tc>
        <w:tc>
          <w:tcPr>
            <w:tcW w:w="1418" w:type="dxa"/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3, 4, 78, 79, 89, 94, 100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D7D97" w:rsidRPr="008F458B" w:rsidRDefault="007D7D97" w:rsidP="001558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Х210/29</w:t>
            </w:r>
          </w:p>
          <w:p w:rsidR="007D7D97" w:rsidRPr="008F458B" w:rsidRDefault="007D7D97" w:rsidP="0015580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7D7D97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К99,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D7D97" w:rsidRPr="008F458B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5624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 xml:space="preserve">1/7, 1/8, </w:t>
            </w:r>
            <w:r>
              <w:rPr>
                <w:color w:val="FF0000"/>
                <w:sz w:val="24"/>
                <w:szCs w:val="24"/>
              </w:rPr>
              <w:t>5/1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7D7D97" w:rsidRPr="008F458B" w:rsidRDefault="007D7D97" w:rsidP="00AF4AF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AF4AFB">
              <w:rPr>
                <w:color w:val="7030A0"/>
                <w:sz w:val="24"/>
                <w:szCs w:val="24"/>
              </w:rPr>
              <w:t>1,</w:t>
            </w:r>
            <w:r w:rsidR="00AF4AFB" w:rsidRPr="00AF4AFB">
              <w:rPr>
                <w:color w:val="7030A0"/>
                <w:sz w:val="24"/>
                <w:szCs w:val="24"/>
              </w:rPr>
              <w:t>39</w:t>
            </w:r>
            <w:r w:rsidRPr="00AF4AFB">
              <w:rPr>
                <w:color w:val="7030A0"/>
                <w:sz w:val="24"/>
                <w:szCs w:val="24"/>
              </w:rPr>
              <w:t xml:space="preserve"> ± 0,05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7D7D97" w:rsidRPr="008F458B" w:rsidTr="00AF647E">
        <w:trPr>
          <w:trHeight w:val="607"/>
        </w:trPr>
        <w:tc>
          <w:tcPr>
            <w:tcW w:w="959" w:type="dxa"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4.3.6</w:t>
            </w:r>
            <w:r w:rsidR="00C417C3" w:rsidRPr="008A4C2A">
              <w:rPr>
                <w:sz w:val="24"/>
                <w:szCs w:val="24"/>
                <w:vertAlign w:val="superscript"/>
              </w:rPr>
              <w:t>1</w:t>
            </w:r>
            <w:r w:rsidR="00C417C3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7D7D97" w:rsidRPr="008F458B" w:rsidRDefault="007D7D97" w:rsidP="00AD1FC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7D7D97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shd w:val="clear" w:color="auto" w:fill="auto"/>
          </w:tcPr>
          <w:p w:rsidR="007D7D97" w:rsidRPr="008F458B" w:rsidRDefault="007D7D97" w:rsidP="001A449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D7D97" w:rsidRPr="008F458B" w:rsidRDefault="007D7D97" w:rsidP="0015580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7D7D97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D7D97" w:rsidRPr="008F458B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5624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7D7D97" w:rsidRPr="008F458B" w:rsidRDefault="007D7D97" w:rsidP="00C1263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7D7D97" w:rsidRPr="008F458B" w:rsidTr="00AF647E">
        <w:trPr>
          <w:trHeight w:val="607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4.3.7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AD1FC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Х204/30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7D7D97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3, 4, 78, 79, 89, 94, 100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1558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Х210/29</w:t>
            </w:r>
          </w:p>
          <w:p w:rsidR="007D7D97" w:rsidRPr="008F458B" w:rsidRDefault="007D7D97" w:rsidP="0015580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7D7D97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К99,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D7D97" w:rsidRPr="008F458B" w:rsidRDefault="007D7D97" w:rsidP="00D917D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5624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 xml:space="preserve">1/7, 1/8, </w:t>
            </w:r>
            <w:r>
              <w:rPr>
                <w:color w:val="FF0000"/>
                <w:sz w:val="24"/>
                <w:szCs w:val="24"/>
              </w:rPr>
              <w:t>5/1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D7D97" w:rsidRPr="008F458B" w:rsidRDefault="007D7D97" w:rsidP="00AF4AF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AF4AFB">
              <w:rPr>
                <w:color w:val="7030A0"/>
                <w:sz w:val="24"/>
                <w:szCs w:val="24"/>
              </w:rPr>
              <w:t>2,</w:t>
            </w:r>
            <w:r w:rsidR="00AF4AFB" w:rsidRPr="00AF4AFB">
              <w:rPr>
                <w:color w:val="7030A0"/>
                <w:sz w:val="24"/>
                <w:szCs w:val="24"/>
              </w:rPr>
              <w:t>78</w:t>
            </w:r>
            <w:r w:rsidRPr="00AF4AFB">
              <w:rPr>
                <w:color w:val="7030A0"/>
                <w:sz w:val="24"/>
                <w:szCs w:val="24"/>
              </w:rPr>
              <w:t xml:space="preserve"> ± 0,08</w:t>
            </w:r>
          </w:p>
        </w:tc>
        <w:tc>
          <w:tcPr>
            <w:tcW w:w="1134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D7D97" w:rsidRPr="008F458B" w:rsidRDefault="007D7D97" w:rsidP="00D917DB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2B461C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2B461C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552"/>
        <w:gridCol w:w="1275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842"/>
        <w:gridCol w:w="2410"/>
        <w:gridCol w:w="1134"/>
        <w:gridCol w:w="1134"/>
        <w:gridCol w:w="992"/>
      </w:tblGrid>
      <w:tr w:rsidR="0058415A" w:rsidRPr="008F458B" w:rsidTr="007D3579">
        <w:trPr>
          <w:trHeight w:val="422"/>
        </w:trPr>
        <w:tc>
          <w:tcPr>
            <w:tcW w:w="817" w:type="dxa"/>
            <w:vMerge w:val="restart"/>
            <w:shd w:val="clear" w:color="auto" w:fill="auto"/>
          </w:tcPr>
          <w:p w:rsidR="0058415A" w:rsidRPr="008F458B" w:rsidRDefault="0058415A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58415A" w:rsidRPr="008F458B" w:rsidRDefault="0058415A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58415A" w:rsidRPr="008F458B" w:rsidRDefault="0058415A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58415A" w:rsidRPr="008F458B" w:rsidRDefault="0058415A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58415A" w:rsidRPr="008F458B" w:rsidRDefault="0058415A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58415A" w:rsidRPr="008F458B" w:rsidRDefault="0058415A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234DF8" w:rsidRPr="008F458B" w:rsidTr="007D3579">
        <w:tc>
          <w:tcPr>
            <w:tcW w:w="817" w:type="dxa"/>
            <w:vMerge/>
            <w:shd w:val="clear" w:color="auto" w:fill="auto"/>
          </w:tcPr>
          <w:p w:rsidR="00234DF8" w:rsidRPr="008F458B" w:rsidRDefault="00234DF8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234DF8" w:rsidRPr="008F458B" w:rsidRDefault="00234DF8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234DF8" w:rsidRPr="008F458B" w:rsidRDefault="00234DF8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234DF8" w:rsidRPr="008F458B" w:rsidRDefault="00234DF8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234DF8" w:rsidRPr="008F458B" w:rsidRDefault="00234DF8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7D3579" w:rsidRDefault="00234DF8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  <w:r w:rsidR="007D3579" w:rsidRPr="008F458B">
              <w:rPr>
                <w:sz w:val="24"/>
                <w:szCs w:val="24"/>
              </w:rPr>
              <w:t xml:space="preserve"> </w:t>
            </w:r>
          </w:p>
          <w:p w:rsidR="00234DF8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Сигнальный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234DF8" w:rsidRPr="008F458B" w:rsidRDefault="00234DF8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234DF8" w:rsidRPr="008F458B" w:rsidRDefault="00234DF8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234DF8" w:rsidRPr="008F458B" w:rsidRDefault="00234DF8" w:rsidP="00C12639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234DF8" w:rsidRPr="008F458B" w:rsidRDefault="00234DF8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234DF8" w:rsidRPr="008F458B" w:rsidRDefault="00234DF8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234DF8" w:rsidRPr="008F458B" w:rsidRDefault="00234DF8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234DF8" w:rsidRDefault="00234DF8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234DF8" w:rsidRPr="008F458B" w:rsidRDefault="00234DF8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 Сигналь</w:t>
            </w:r>
            <w:r>
              <w:rPr>
                <w:sz w:val="24"/>
                <w:szCs w:val="24"/>
              </w:rPr>
              <w:t>. 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234DF8" w:rsidRPr="008F458B" w:rsidRDefault="00234DF8" w:rsidP="00C12639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234DF8" w:rsidRPr="008F458B" w:rsidRDefault="00234DF8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234DF8" w:rsidRPr="008F458B" w:rsidRDefault="00234DF8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234DF8" w:rsidRPr="008F458B" w:rsidRDefault="00234DF8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  <w:r w:rsidR="000D67F5">
              <w:rPr>
                <w:sz w:val="24"/>
                <w:szCs w:val="24"/>
              </w:rPr>
              <w:t xml:space="preserve"> ключ ААП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34DF8" w:rsidRPr="008F458B" w:rsidRDefault="00234DF8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7D3579" w:rsidRPr="008F458B" w:rsidTr="00D64D4C">
        <w:trPr>
          <w:trHeight w:val="406"/>
        </w:trPr>
        <w:tc>
          <w:tcPr>
            <w:tcW w:w="817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7D3579" w:rsidRPr="008F458B" w:rsidRDefault="007D3579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D3579" w:rsidRPr="008F458B" w:rsidRDefault="007D3579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93366" w:rsidRPr="008F458B" w:rsidTr="00D64D4C">
        <w:trPr>
          <w:trHeight w:val="406"/>
        </w:trPr>
        <w:tc>
          <w:tcPr>
            <w:tcW w:w="817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4.4</w:t>
            </w:r>
          </w:p>
        </w:tc>
        <w:tc>
          <w:tcPr>
            <w:tcW w:w="2552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E93366" w:rsidRPr="008F458B" w:rsidRDefault="00E93366" w:rsidP="0058415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КДВ2</w:t>
            </w:r>
          </w:p>
        </w:tc>
        <w:tc>
          <w:tcPr>
            <w:tcW w:w="1275" w:type="dxa"/>
            <w:vMerge w:val="restart"/>
            <w:tcBorders>
              <w:top w:val="double" w:sz="4" w:space="0" w:color="auto"/>
            </w:tcBorders>
          </w:tcPr>
          <w:p w:rsidR="00E93366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Х203/2, Х203/5, Х203/29</w:t>
            </w:r>
          </w:p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Х203/10, Х203/12, Х203/14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E93366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E93366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К2, К5, К8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E93366" w:rsidRDefault="00E93366" w:rsidP="00D917DB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B9E">
              <w:rPr>
                <w:color w:val="FF0000"/>
                <w:sz w:val="24"/>
                <w:szCs w:val="24"/>
              </w:rPr>
              <w:t xml:space="preserve">5/27, </w:t>
            </w:r>
            <w:r>
              <w:rPr>
                <w:color w:val="FF0000"/>
                <w:sz w:val="24"/>
                <w:szCs w:val="24"/>
              </w:rPr>
              <w:t>5/21, 5/18,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E93366" w:rsidRPr="008F458B" w:rsidRDefault="00E93366" w:rsidP="004820C7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E93366" w:rsidRPr="008F458B" w:rsidTr="00D64D4C">
        <w:trPr>
          <w:trHeight w:val="406"/>
        </w:trPr>
        <w:tc>
          <w:tcPr>
            <w:tcW w:w="8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4.4.1</w:t>
            </w:r>
          </w:p>
        </w:tc>
        <w:tc>
          <w:tcPr>
            <w:tcW w:w="255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ind w:left="-14"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напряжения смещения нуля,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см0</w:t>
            </w:r>
          </w:p>
        </w:tc>
        <w:tc>
          <w:tcPr>
            <w:tcW w:w="1275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Х210/31</w:t>
            </w:r>
          </w:p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E93366" w:rsidRPr="008F458B" w:rsidRDefault="00E93366" w:rsidP="001B3E59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К100, К82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 xml:space="preserve">1/7, 1/8, </w:t>
            </w:r>
            <w:r>
              <w:rPr>
                <w:color w:val="FF0000"/>
                <w:sz w:val="24"/>
                <w:szCs w:val="24"/>
              </w:rPr>
              <w:t>5/2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E93366" w:rsidRPr="008F458B" w:rsidRDefault="00E93366" w:rsidP="00D917D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E93366" w:rsidRPr="008F458B" w:rsidTr="00D64D4C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4.4.2</w:t>
            </w:r>
            <w:r w:rsidR="00C417C3" w:rsidRPr="008A4C2A">
              <w:rPr>
                <w:sz w:val="24"/>
                <w:szCs w:val="24"/>
                <w:vertAlign w:val="superscript"/>
              </w:rPr>
              <w:t>1</w:t>
            </w:r>
            <w:r w:rsidR="00C417C3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E93366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shd w:val="clear" w:color="auto" w:fill="auto"/>
          </w:tcPr>
          <w:p w:rsidR="00E93366" w:rsidRPr="008F458B" w:rsidRDefault="00E93366" w:rsidP="001A449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C1263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E93366" w:rsidRPr="008F458B" w:rsidTr="00D64D4C">
        <w:trPr>
          <w:trHeight w:val="510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4.4.3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7D357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Х204/33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93366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3, 4, 78, 79, 89, 94, 101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Х210/31</w:t>
            </w:r>
          </w:p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К100,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 xml:space="preserve">1/7, 1/8, </w:t>
            </w:r>
            <w:r>
              <w:rPr>
                <w:color w:val="FF0000"/>
                <w:sz w:val="24"/>
                <w:szCs w:val="24"/>
              </w:rPr>
              <w:t>5/1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C1263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0,03</w:t>
            </w: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E93366" w:rsidRPr="008F458B" w:rsidTr="00D64D4C">
        <w:trPr>
          <w:trHeight w:val="816"/>
        </w:trPr>
        <w:tc>
          <w:tcPr>
            <w:tcW w:w="817" w:type="dxa"/>
            <w:tcBorders>
              <w:bottom w:val="nil"/>
            </w:tcBorders>
            <w:shd w:val="clear" w:color="auto" w:fill="auto"/>
          </w:tcPr>
          <w:p w:rsidR="00E93366" w:rsidRPr="008F458B" w:rsidRDefault="00E93366" w:rsidP="00D917DB">
            <w:pPr>
              <w:spacing w:after="120"/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4.4.4</w:t>
            </w:r>
            <w:r w:rsidR="00C417C3" w:rsidRPr="008A4C2A">
              <w:rPr>
                <w:sz w:val="24"/>
                <w:szCs w:val="24"/>
                <w:vertAlign w:val="superscript"/>
              </w:rPr>
              <w:t>1</w:t>
            </w:r>
            <w:r w:rsidR="00C417C3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93366" w:rsidRPr="008F458B" w:rsidRDefault="00E93366" w:rsidP="007D357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E93366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shd w:val="clear" w:color="auto" w:fill="auto"/>
          </w:tcPr>
          <w:p w:rsidR="00E93366" w:rsidRPr="008F458B" w:rsidRDefault="00E93366" w:rsidP="001A449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E93366" w:rsidRPr="008F458B" w:rsidRDefault="00E93366" w:rsidP="00C1263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E93366" w:rsidRPr="008F458B" w:rsidTr="00D64D4C">
        <w:trPr>
          <w:trHeight w:val="607"/>
        </w:trPr>
        <w:tc>
          <w:tcPr>
            <w:tcW w:w="817" w:type="dxa"/>
            <w:shd w:val="clear" w:color="auto" w:fill="auto"/>
          </w:tcPr>
          <w:p w:rsidR="00E93366" w:rsidRPr="008F458B" w:rsidRDefault="00E93366" w:rsidP="00D917DB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4.4.5</w:t>
            </w:r>
          </w:p>
        </w:tc>
        <w:tc>
          <w:tcPr>
            <w:tcW w:w="2552" w:type="dxa"/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ind w:left="-14"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93366" w:rsidRPr="008F458B" w:rsidRDefault="00E93366" w:rsidP="007D357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Х204/33</w:t>
            </w:r>
          </w:p>
        </w:tc>
        <w:tc>
          <w:tcPr>
            <w:tcW w:w="1417" w:type="dxa"/>
            <w:shd w:val="clear" w:color="auto" w:fill="auto"/>
          </w:tcPr>
          <w:p w:rsidR="00E93366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К24</w:t>
            </w:r>
          </w:p>
        </w:tc>
        <w:tc>
          <w:tcPr>
            <w:tcW w:w="1418" w:type="dxa"/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3, 4, 78, 79, 89, 94, 101</w:t>
            </w: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Х210/31</w:t>
            </w:r>
          </w:p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К100,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 xml:space="preserve">1/7, 1/8, </w:t>
            </w:r>
            <w:r>
              <w:rPr>
                <w:color w:val="FF0000"/>
                <w:sz w:val="24"/>
                <w:szCs w:val="24"/>
              </w:rPr>
              <w:t>5/1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E93366" w:rsidRPr="008F458B" w:rsidRDefault="00E93366" w:rsidP="004E6376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E6376">
              <w:rPr>
                <w:color w:val="7030A0"/>
                <w:sz w:val="24"/>
                <w:szCs w:val="24"/>
              </w:rPr>
              <w:t>1,</w:t>
            </w:r>
            <w:r w:rsidR="004E6376" w:rsidRPr="004E6376">
              <w:rPr>
                <w:color w:val="7030A0"/>
                <w:sz w:val="24"/>
                <w:szCs w:val="24"/>
              </w:rPr>
              <w:t>39</w:t>
            </w:r>
            <w:r w:rsidRPr="004E6376">
              <w:rPr>
                <w:color w:val="7030A0"/>
                <w:sz w:val="24"/>
                <w:szCs w:val="24"/>
              </w:rPr>
              <w:t xml:space="preserve"> ± 0,05</w:t>
            </w: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E93366" w:rsidRPr="008F458B" w:rsidTr="00D64D4C">
        <w:trPr>
          <w:trHeight w:val="607"/>
        </w:trPr>
        <w:tc>
          <w:tcPr>
            <w:tcW w:w="817" w:type="dxa"/>
            <w:shd w:val="clear" w:color="auto" w:fill="auto"/>
          </w:tcPr>
          <w:p w:rsidR="00E93366" w:rsidRPr="008F458B" w:rsidRDefault="00E93366" w:rsidP="00D917DB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4.4.6</w:t>
            </w:r>
            <w:r w:rsidR="00C417C3" w:rsidRPr="008A4C2A">
              <w:rPr>
                <w:sz w:val="24"/>
                <w:szCs w:val="24"/>
                <w:vertAlign w:val="superscript"/>
              </w:rPr>
              <w:t>1</w:t>
            </w:r>
            <w:r w:rsidR="00C417C3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93366" w:rsidRPr="008F458B" w:rsidRDefault="00E93366" w:rsidP="007D357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E93366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shd w:val="clear" w:color="auto" w:fill="auto"/>
          </w:tcPr>
          <w:p w:rsidR="00E93366" w:rsidRPr="008F458B" w:rsidRDefault="00E93366" w:rsidP="001A449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E93366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E93366" w:rsidRPr="008F458B" w:rsidRDefault="00E93366" w:rsidP="00FE3E5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E93366" w:rsidRPr="008F458B" w:rsidRDefault="00E93366" w:rsidP="00C1263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E93366" w:rsidRPr="008F458B" w:rsidTr="00D64D4C">
        <w:trPr>
          <w:trHeight w:val="60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4.4.7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E93366" w:rsidRPr="008F458B" w:rsidRDefault="00E93366" w:rsidP="007D357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Х204/33</w:t>
            </w:r>
          </w:p>
        </w:tc>
        <w:tc>
          <w:tcPr>
            <w:tcW w:w="1417" w:type="dxa"/>
            <w:shd w:val="clear" w:color="auto" w:fill="auto"/>
          </w:tcPr>
          <w:p w:rsidR="00E93366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К24</w:t>
            </w:r>
          </w:p>
        </w:tc>
        <w:tc>
          <w:tcPr>
            <w:tcW w:w="1418" w:type="dxa"/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3, 4, 78, 79, 89, 94, 101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Х210/31</w:t>
            </w:r>
          </w:p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К100,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 xml:space="preserve">1/7, 1/8, </w:t>
            </w:r>
            <w:r>
              <w:rPr>
                <w:color w:val="FF0000"/>
                <w:sz w:val="24"/>
                <w:szCs w:val="24"/>
              </w:rPr>
              <w:t>5/1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4E6376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E6376">
              <w:rPr>
                <w:color w:val="7030A0"/>
                <w:sz w:val="24"/>
                <w:szCs w:val="24"/>
              </w:rPr>
              <w:t>2,</w:t>
            </w:r>
            <w:r w:rsidR="004E6376" w:rsidRPr="004E6376">
              <w:rPr>
                <w:color w:val="7030A0"/>
                <w:sz w:val="24"/>
                <w:szCs w:val="24"/>
              </w:rPr>
              <w:t>78</w:t>
            </w:r>
            <w:r w:rsidRPr="004E6376">
              <w:rPr>
                <w:color w:val="7030A0"/>
                <w:sz w:val="24"/>
                <w:szCs w:val="24"/>
              </w:rPr>
              <w:t xml:space="preserve"> ± 0,08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E93366" w:rsidRPr="008F458B" w:rsidTr="00E93366">
        <w:trPr>
          <w:trHeight w:val="818"/>
        </w:trPr>
        <w:tc>
          <w:tcPr>
            <w:tcW w:w="817" w:type="dxa"/>
            <w:tcBorders>
              <w:bottom w:val="nil"/>
            </w:tcBorders>
            <w:shd w:val="clear" w:color="auto" w:fill="auto"/>
          </w:tcPr>
          <w:p w:rsidR="00E93366" w:rsidRPr="008F458B" w:rsidRDefault="00E93366" w:rsidP="00D917DB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4.5</w:t>
            </w:r>
            <w:r w:rsidR="004E792D" w:rsidRPr="004E792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E93366" w:rsidRPr="008F458B" w:rsidRDefault="00E93366" w:rsidP="00D805F0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трактов при подачи РП</w:t>
            </w:r>
          </w:p>
          <w:p w:rsidR="00E93366" w:rsidRPr="008F458B" w:rsidRDefault="00E93366" w:rsidP="00D917DB">
            <w:pPr>
              <w:spacing w:after="120"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КДШ1 при РП_КДШ1</w:t>
            </w:r>
          </w:p>
        </w:tc>
        <w:tc>
          <w:tcPr>
            <w:tcW w:w="1275" w:type="dxa"/>
            <w:vMerge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E93366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E93366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Х210/25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E93366" w:rsidRDefault="00E93366" w:rsidP="003D331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E93366" w:rsidRDefault="00E93366" w:rsidP="003D331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E93366" w:rsidRDefault="00E93366" w:rsidP="003D331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К97,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E93366" w:rsidRDefault="00E93366" w:rsidP="00D917DB">
            <w:pPr>
              <w:ind w:left="-108" w:right="-108"/>
              <w:jc w:val="center"/>
              <w:rPr>
                <w:sz w:val="24"/>
                <w:szCs w:val="24"/>
              </w:rPr>
            </w:pPr>
          </w:p>
          <w:p w:rsidR="00E93366" w:rsidRDefault="00E93366" w:rsidP="00D917DB">
            <w:pPr>
              <w:ind w:left="-108" w:right="-108"/>
              <w:jc w:val="center"/>
              <w:rPr>
                <w:sz w:val="24"/>
                <w:szCs w:val="24"/>
              </w:rPr>
            </w:pPr>
          </w:p>
          <w:p w:rsidR="00E93366" w:rsidRDefault="00E93366" w:rsidP="00D917DB">
            <w:pPr>
              <w:ind w:left="-108" w:right="-108"/>
              <w:jc w:val="center"/>
              <w:rPr>
                <w:sz w:val="24"/>
                <w:szCs w:val="24"/>
              </w:rPr>
            </w:pPr>
          </w:p>
          <w:p w:rsidR="00E93366" w:rsidRPr="008F458B" w:rsidRDefault="00E93366" w:rsidP="004E6376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E6376">
              <w:rPr>
                <w:color w:val="7030A0"/>
                <w:sz w:val="24"/>
                <w:szCs w:val="24"/>
              </w:rPr>
              <w:t>2,35 ± 0,0</w:t>
            </w:r>
            <w:r w:rsidR="004E6376" w:rsidRPr="004E6376">
              <w:rPr>
                <w:color w:val="7030A0"/>
                <w:sz w:val="24"/>
                <w:szCs w:val="24"/>
              </w:rPr>
              <w:t>7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93366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E93366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E93366" w:rsidRDefault="00E93366" w:rsidP="00E93366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 xml:space="preserve">Х209/32 </w:t>
            </w:r>
          </w:p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Х209/16</w:t>
            </w:r>
            <w:r>
              <w:rPr>
                <w:sz w:val="24"/>
                <w:szCs w:val="24"/>
              </w:rPr>
              <w:t xml:space="preserve">) </w:t>
            </w:r>
            <w:r w:rsidRPr="00027F18">
              <w:rPr>
                <w:color w:val="FF0000"/>
                <w:lang w:val="en-US"/>
              </w:rPr>
              <w:t>L89=1</w:t>
            </w:r>
          </w:p>
        </w:tc>
        <w:tc>
          <w:tcPr>
            <w:tcW w:w="992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E93366" w:rsidRPr="008F458B" w:rsidTr="00D64D4C">
        <w:trPr>
          <w:trHeight w:val="817"/>
        </w:trPr>
        <w:tc>
          <w:tcPr>
            <w:tcW w:w="8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spacing w:after="120"/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4.5.1</w:t>
            </w: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spacing w:after="120"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4F4AF3">
              <w:rPr>
                <w:color w:val="FF0000"/>
                <w:sz w:val="24"/>
                <w:szCs w:val="24"/>
              </w:rPr>
              <w:t>1/7, 4/17, 4/26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E93366" w:rsidRPr="008F458B" w:rsidTr="00D64D4C">
        <w:trPr>
          <w:trHeight w:val="607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4.5.2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КДШ2 при РП_КДШ2</w:t>
            </w:r>
          </w:p>
        </w:tc>
        <w:tc>
          <w:tcPr>
            <w:tcW w:w="1275" w:type="dxa"/>
            <w:vMerge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Х210/27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E93366" w:rsidRPr="008F458B" w:rsidRDefault="00E93366" w:rsidP="001B3E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К98,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4F4AF3">
              <w:rPr>
                <w:color w:val="FF0000"/>
                <w:sz w:val="24"/>
                <w:szCs w:val="24"/>
              </w:rPr>
              <w:t>1/7, 4/17, 4/2</w:t>
            </w:r>
            <w:r>
              <w:rPr>
                <w:color w:val="FF0000"/>
                <w:sz w:val="24"/>
                <w:szCs w:val="24"/>
              </w:rPr>
              <w:t>7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3366" w:rsidRDefault="00E93366" w:rsidP="00E93366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>Х209/34</w:t>
            </w:r>
          </w:p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Х209/16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color w:val="FF0000"/>
                <w:lang w:val="en-US"/>
              </w:rPr>
              <w:t>L90</w:t>
            </w:r>
            <w:r w:rsidRPr="00027F18">
              <w:rPr>
                <w:color w:val="FF0000"/>
                <w:lang w:val="en-US"/>
              </w:rPr>
              <w:t>=1</w:t>
            </w:r>
          </w:p>
        </w:tc>
        <w:tc>
          <w:tcPr>
            <w:tcW w:w="992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E93366" w:rsidRPr="008F458B" w:rsidTr="00D64D4C">
        <w:trPr>
          <w:trHeight w:val="607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4.5.3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КДВ1 при РП_КДВ1</w:t>
            </w:r>
          </w:p>
        </w:tc>
        <w:tc>
          <w:tcPr>
            <w:tcW w:w="1275" w:type="dxa"/>
            <w:vMerge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Х210/29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E93366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К99,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E93366" w:rsidRPr="008F458B" w:rsidRDefault="00E93366" w:rsidP="00D917D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 xml:space="preserve">1/7, 1/8, </w:t>
            </w:r>
            <w:r>
              <w:rPr>
                <w:color w:val="FF0000"/>
                <w:sz w:val="24"/>
                <w:szCs w:val="24"/>
              </w:rPr>
              <w:t>5/1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3366" w:rsidRDefault="00E93366" w:rsidP="00E93366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 xml:space="preserve">Х209/36 </w:t>
            </w:r>
          </w:p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Х209/16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color w:val="FF0000"/>
                <w:lang w:val="en-US"/>
              </w:rPr>
              <w:t>L91</w:t>
            </w:r>
            <w:r w:rsidRPr="00027F18">
              <w:rPr>
                <w:color w:val="FF0000"/>
                <w:lang w:val="en-US"/>
              </w:rPr>
              <w:t>=1</w:t>
            </w:r>
          </w:p>
        </w:tc>
        <w:tc>
          <w:tcPr>
            <w:tcW w:w="992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</w:tr>
      <w:tr w:rsidR="00E93366" w:rsidRPr="008F458B" w:rsidTr="00D64D4C">
        <w:trPr>
          <w:trHeight w:val="607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4.5.4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КДВ2 при РП_КДВ2</w:t>
            </w:r>
          </w:p>
        </w:tc>
        <w:tc>
          <w:tcPr>
            <w:tcW w:w="1275" w:type="dxa"/>
            <w:vMerge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Х210/31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К100,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 xml:space="preserve">1/7, 1/8, </w:t>
            </w:r>
            <w:r>
              <w:rPr>
                <w:color w:val="FF0000"/>
                <w:sz w:val="24"/>
                <w:szCs w:val="24"/>
              </w:rPr>
              <w:t>5/1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3366" w:rsidRDefault="00E93366" w:rsidP="00E93366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 xml:space="preserve">Х209/38 </w:t>
            </w:r>
          </w:p>
          <w:p w:rsidR="00E93366" w:rsidRPr="008F458B" w:rsidRDefault="00E93366" w:rsidP="00E9336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Х209/16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color w:val="FF0000"/>
                <w:lang w:val="en-US"/>
              </w:rPr>
              <w:t>L92</w:t>
            </w:r>
            <w:r w:rsidRPr="00027F18">
              <w:rPr>
                <w:color w:val="FF0000"/>
                <w:lang w:val="en-US"/>
              </w:rPr>
              <w:t>=1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93366" w:rsidRPr="008F458B" w:rsidRDefault="00E93366" w:rsidP="00D917DB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6913DA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6913DA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1134"/>
        <w:gridCol w:w="1134"/>
        <w:gridCol w:w="993"/>
        <w:gridCol w:w="1134"/>
        <w:gridCol w:w="1701"/>
        <w:gridCol w:w="1134"/>
        <w:gridCol w:w="1134"/>
        <w:gridCol w:w="1134"/>
        <w:gridCol w:w="1842"/>
        <w:gridCol w:w="2410"/>
        <w:gridCol w:w="1134"/>
        <w:gridCol w:w="1134"/>
        <w:gridCol w:w="992"/>
      </w:tblGrid>
      <w:tr w:rsidR="00063135" w:rsidRPr="008F458B" w:rsidTr="00C417C3">
        <w:trPr>
          <w:trHeight w:val="422"/>
        </w:trPr>
        <w:tc>
          <w:tcPr>
            <w:tcW w:w="959" w:type="dxa"/>
            <w:vMerge w:val="restart"/>
            <w:shd w:val="clear" w:color="auto" w:fill="auto"/>
          </w:tcPr>
          <w:p w:rsidR="00063135" w:rsidRPr="008F458B" w:rsidRDefault="00063135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063135" w:rsidRPr="008F458B" w:rsidRDefault="00063135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063135" w:rsidRPr="008F458B" w:rsidRDefault="00063135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063135" w:rsidRPr="008F458B" w:rsidRDefault="00063135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063135" w:rsidRPr="008F458B" w:rsidRDefault="00063135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063135" w:rsidRPr="008F458B" w:rsidRDefault="00063135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3261D0" w:rsidRPr="008F458B" w:rsidTr="00C417C3">
        <w:tc>
          <w:tcPr>
            <w:tcW w:w="959" w:type="dxa"/>
            <w:vMerge/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3261D0" w:rsidRPr="008F458B" w:rsidRDefault="003261D0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3261D0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 Сигналь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3261D0" w:rsidRPr="008F458B" w:rsidRDefault="003261D0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3261D0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3261D0" w:rsidRPr="008F458B" w:rsidRDefault="003261D0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3261D0" w:rsidRPr="008F458B" w:rsidTr="00C417C3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3261D0" w:rsidRPr="008F458B" w:rsidRDefault="003261D0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3261D0" w:rsidRPr="008F458B" w:rsidRDefault="003261D0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3261D0" w:rsidRPr="008F458B" w:rsidTr="00353C8D">
        <w:trPr>
          <w:trHeight w:val="406"/>
        </w:trPr>
        <w:tc>
          <w:tcPr>
            <w:tcW w:w="959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261D0" w:rsidRPr="008F458B" w:rsidRDefault="003261D0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</w:t>
            </w: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261D0" w:rsidRPr="008F458B" w:rsidRDefault="003261D0" w:rsidP="00353C8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КТО2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</w:tcPr>
          <w:p w:rsidR="003261D0" w:rsidRPr="008F458B" w:rsidRDefault="003261D0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3261D0" w:rsidRPr="008F458B" w:rsidRDefault="003261D0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3261D0" w:rsidRPr="008F458B" w:rsidRDefault="003261D0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261D0" w:rsidRPr="008F458B" w:rsidRDefault="003261D0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261D0" w:rsidRPr="008F458B" w:rsidRDefault="003261D0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261D0" w:rsidRPr="008F458B" w:rsidRDefault="003261D0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261D0" w:rsidRPr="008F458B" w:rsidRDefault="003261D0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261D0" w:rsidRPr="008F458B" w:rsidRDefault="003261D0" w:rsidP="00353C8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261D0" w:rsidRPr="008F458B" w:rsidRDefault="003261D0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261D0" w:rsidRPr="008F458B" w:rsidRDefault="003261D0" w:rsidP="00353C8D">
            <w:pPr>
              <w:spacing w:line="360" w:lineRule="auto"/>
              <w:ind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261D0" w:rsidRPr="008F458B" w:rsidRDefault="003261D0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261D0" w:rsidRPr="008F458B" w:rsidRDefault="003261D0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261D0" w:rsidRPr="008F458B" w:rsidRDefault="003261D0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261D0" w:rsidRPr="008F458B" w:rsidRDefault="003261D0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53C8D" w:rsidRPr="008F458B" w:rsidTr="00353C8D">
        <w:trPr>
          <w:trHeight w:val="413"/>
        </w:trPr>
        <w:tc>
          <w:tcPr>
            <w:tcW w:w="959" w:type="dxa"/>
            <w:tcBorders>
              <w:top w:val="nil"/>
              <w:bottom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4.6.2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08"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подавления синфазного сигнала при подачи РП</w:t>
            </w:r>
          </w:p>
        </w:tc>
        <w:tc>
          <w:tcPr>
            <w:tcW w:w="1275" w:type="dxa"/>
            <w:vMerge w:val="restart"/>
            <w:tcBorders>
              <w:top w:val="nil"/>
            </w:tcBorders>
          </w:tcPr>
          <w:p w:rsidR="004E6376" w:rsidRDefault="004E6376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4E6376" w:rsidRDefault="004E6376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4E6376" w:rsidRDefault="004E6376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Х203/2, Х203/5, Х203/29</w:t>
            </w:r>
          </w:p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Х203/10, Х203/12, Х203/14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4E6376" w:rsidRDefault="004E6376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4E6376" w:rsidRDefault="004E6376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4E6376" w:rsidRDefault="004E6376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К2, К5, К8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4E6376" w:rsidRDefault="004E6376" w:rsidP="00353C8D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4E6376" w:rsidRDefault="004E6376" w:rsidP="00353C8D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4E6376" w:rsidRDefault="004E6376" w:rsidP="00353C8D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B9E">
              <w:rPr>
                <w:color w:val="FF0000"/>
                <w:sz w:val="24"/>
                <w:szCs w:val="24"/>
              </w:rPr>
              <w:t xml:space="preserve">5/27, </w:t>
            </w:r>
            <w:r>
              <w:rPr>
                <w:color w:val="FF0000"/>
                <w:sz w:val="24"/>
                <w:szCs w:val="24"/>
              </w:rPr>
              <w:t>5/21, 5/18,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353C8D" w:rsidRPr="008F458B" w:rsidTr="00C417C3">
        <w:trPr>
          <w:trHeight w:val="736"/>
        </w:trPr>
        <w:tc>
          <w:tcPr>
            <w:tcW w:w="9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4.6.2.1</w:t>
            </w:r>
            <w:r w:rsidRPr="008A4C2A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задаваемых напряжений</w:t>
            </w:r>
          </w:p>
        </w:tc>
        <w:tc>
          <w:tcPr>
            <w:tcW w:w="1275" w:type="dxa"/>
            <w:vMerge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353C8D" w:rsidRDefault="00353C8D" w:rsidP="00353C8D">
            <w:pPr>
              <w:spacing w:line="360" w:lineRule="auto"/>
              <w:ind w:left="-108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К40, К112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3, 4, 5, 6, 76, 77,</w:t>
            </w:r>
            <w:r w:rsidRPr="000D54F3">
              <w:rPr>
                <w:color w:val="FF0000"/>
                <w:sz w:val="24"/>
                <w:szCs w:val="24"/>
              </w:rPr>
              <w:t xml:space="preserve"> 78</w:t>
            </w:r>
            <w:r>
              <w:rPr>
                <w:color w:val="FF0000"/>
                <w:sz w:val="24"/>
                <w:szCs w:val="24"/>
              </w:rPr>
              <w:t>, 89, 94, 129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 (3,5)</w:t>
            </w:r>
          </w:p>
        </w:tc>
        <w:tc>
          <w:tcPr>
            <w:tcW w:w="1134" w:type="dxa"/>
            <w:vMerge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353C8D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3,5 ± 0,1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353C8D" w:rsidRDefault="00353C8D" w:rsidP="00353C8D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>Х209/14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Х209/16</w:t>
            </w:r>
            <w:r>
              <w:rPr>
                <w:sz w:val="24"/>
                <w:szCs w:val="24"/>
              </w:rPr>
              <w:t>)</w:t>
            </w:r>
            <w:r w:rsidRPr="008F458B">
              <w:rPr>
                <w:sz w:val="24"/>
                <w:szCs w:val="24"/>
              </w:rPr>
              <w:t xml:space="preserve"> </w:t>
            </w:r>
            <w:r w:rsidRPr="008F458B">
              <w:t>(РП2_КТО1)</w:t>
            </w:r>
          </w:p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6B5B">
              <w:rPr>
                <w:color w:val="FF0000"/>
                <w:lang w:val="en-US"/>
              </w:rPr>
              <w:t>L</w:t>
            </w:r>
            <w:r w:rsidRPr="00036B5B">
              <w:rPr>
                <w:color w:val="FF0000"/>
              </w:rPr>
              <w:t>88 = 1</w:t>
            </w:r>
          </w:p>
        </w:tc>
        <w:tc>
          <w:tcPr>
            <w:tcW w:w="992" w:type="dxa"/>
            <w:vMerge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353C8D" w:rsidRPr="008F458B" w:rsidTr="00C417C3">
        <w:trPr>
          <w:trHeight w:val="412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4.6.2.2</w:t>
            </w:r>
            <w:r w:rsidRPr="00437E80">
              <w:rPr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2410" w:type="dxa"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53C8D" w:rsidRDefault="00353C8D" w:rsidP="00353C8D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К20, К40, К112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FD4BAD">
              <w:rPr>
                <w:color w:val="FF0000"/>
                <w:sz w:val="24"/>
                <w:szCs w:val="24"/>
              </w:rPr>
              <w:t>3, 4, 5, 6, 76, 77, 78, 89, 94,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FD4BAD">
              <w:rPr>
                <w:color w:val="FF0000"/>
                <w:sz w:val="24"/>
                <w:szCs w:val="24"/>
              </w:rPr>
              <w:t>97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Х210/15</w:t>
            </w:r>
          </w:p>
          <w:p w:rsidR="00353C8D" w:rsidRPr="008F458B" w:rsidRDefault="00353C8D" w:rsidP="00353C8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353C8D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К95,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0,3</w:t>
            </w:r>
          </w:p>
        </w:tc>
        <w:tc>
          <w:tcPr>
            <w:tcW w:w="1134" w:type="dxa"/>
            <w:vMerge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353C8D" w:rsidRPr="008F458B" w:rsidTr="00C417C3">
        <w:trPr>
          <w:trHeight w:val="413"/>
        </w:trPr>
        <w:tc>
          <w:tcPr>
            <w:tcW w:w="959" w:type="dxa"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4.6.2.3</w:t>
            </w:r>
            <w:r w:rsidRPr="008A4C2A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задаваемых напряжений</w:t>
            </w:r>
          </w:p>
        </w:tc>
        <w:tc>
          <w:tcPr>
            <w:tcW w:w="1275" w:type="dxa"/>
            <w:vMerge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353C8D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К40, К112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3, 4, 5, 6, 76, 77,</w:t>
            </w:r>
            <w:r w:rsidRPr="000D54F3">
              <w:rPr>
                <w:color w:val="FF0000"/>
                <w:sz w:val="24"/>
                <w:szCs w:val="24"/>
              </w:rPr>
              <w:t xml:space="preserve"> 78</w:t>
            </w:r>
            <w:r>
              <w:rPr>
                <w:color w:val="FF0000"/>
                <w:sz w:val="24"/>
                <w:szCs w:val="24"/>
              </w:rPr>
              <w:t>, 89, 94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 (7,0)</w:t>
            </w:r>
          </w:p>
        </w:tc>
        <w:tc>
          <w:tcPr>
            <w:tcW w:w="1134" w:type="dxa"/>
            <w:vMerge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353C8D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7,0 ± 0,1</w:t>
            </w:r>
          </w:p>
        </w:tc>
        <w:tc>
          <w:tcPr>
            <w:tcW w:w="1134" w:type="dxa"/>
            <w:vMerge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53C8D" w:rsidRPr="008F458B" w:rsidTr="00C417C3">
        <w:trPr>
          <w:trHeight w:val="412"/>
        </w:trPr>
        <w:tc>
          <w:tcPr>
            <w:tcW w:w="959" w:type="dxa"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4.6.2.4</w:t>
            </w:r>
            <w:r w:rsidRPr="00437E80">
              <w:rPr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2410" w:type="dxa"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53C8D" w:rsidRDefault="00353C8D" w:rsidP="00353C8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К20, К40, К112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FD4BAD">
              <w:rPr>
                <w:color w:val="FF0000"/>
                <w:sz w:val="24"/>
                <w:szCs w:val="24"/>
              </w:rPr>
              <w:t>3, 4, 5, 6, 76, 77, 78, 89, 94,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FD4BAD">
              <w:rPr>
                <w:color w:val="FF0000"/>
                <w:sz w:val="24"/>
                <w:szCs w:val="24"/>
              </w:rPr>
              <w:t>97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Х210/15</w:t>
            </w:r>
          </w:p>
          <w:p w:rsidR="00353C8D" w:rsidRPr="008F458B" w:rsidRDefault="00353C8D" w:rsidP="00353C8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353C8D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К95,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0,3</w:t>
            </w:r>
          </w:p>
        </w:tc>
        <w:tc>
          <w:tcPr>
            <w:tcW w:w="1134" w:type="dxa"/>
            <w:vMerge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3C8D" w:rsidRPr="008F458B" w:rsidRDefault="00353C8D" w:rsidP="00353C8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6C4E29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6C4E29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842"/>
        <w:gridCol w:w="2410"/>
        <w:gridCol w:w="1134"/>
        <w:gridCol w:w="1134"/>
        <w:gridCol w:w="992"/>
      </w:tblGrid>
      <w:tr w:rsidR="0066613E" w:rsidRPr="008F458B" w:rsidTr="00E002B8">
        <w:trPr>
          <w:trHeight w:val="422"/>
        </w:trPr>
        <w:tc>
          <w:tcPr>
            <w:tcW w:w="959" w:type="dxa"/>
            <w:vMerge w:val="restart"/>
            <w:shd w:val="clear" w:color="auto" w:fill="auto"/>
          </w:tcPr>
          <w:p w:rsidR="0066613E" w:rsidRPr="008F458B" w:rsidRDefault="0066613E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66613E" w:rsidRPr="008F458B" w:rsidRDefault="0066613E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66613E" w:rsidRPr="008F458B" w:rsidRDefault="0066613E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66613E" w:rsidRPr="008F458B" w:rsidRDefault="0066613E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66613E" w:rsidRPr="008F458B" w:rsidRDefault="0066613E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66613E" w:rsidRPr="008F458B" w:rsidRDefault="0066613E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8F38CF" w:rsidRPr="008F458B" w:rsidTr="00E002B8">
        <w:tc>
          <w:tcPr>
            <w:tcW w:w="959" w:type="dxa"/>
            <w:vMerge/>
            <w:shd w:val="clear" w:color="auto" w:fill="auto"/>
          </w:tcPr>
          <w:p w:rsidR="008F38CF" w:rsidRPr="008F458B" w:rsidRDefault="008F38CF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8F38CF" w:rsidRPr="008F458B" w:rsidRDefault="008F38CF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8F38CF" w:rsidRPr="008F458B" w:rsidRDefault="008F38CF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8F38CF" w:rsidRPr="008F458B" w:rsidRDefault="008F38CF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8F38CF" w:rsidRPr="008F458B" w:rsidRDefault="008F38CF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8F38CF" w:rsidRDefault="008F38CF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8F38CF" w:rsidRPr="008F458B" w:rsidRDefault="008F38CF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8F38CF" w:rsidRPr="008F458B" w:rsidRDefault="008F38CF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8F38CF" w:rsidRPr="008F458B" w:rsidRDefault="008F38CF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8F38CF" w:rsidRPr="008F458B" w:rsidRDefault="008F38CF" w:rsidP="00C12639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F38CF" w:rsidRPr="008F458B" w:rsidRDefault="008F38CF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8F38CF" w:rsidRPr="008F458B" w:rsidRDefault="008F38CF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8F38CF" w:rsidRDefault="008F38CF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8F38CF" w:rsidRPr="008F458B" w:rsidRDefault="008F38CF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F38CF" w:rsidRPr="008F458B" w:rsidRDefault="008F38CF" w:rsidP="00C12639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8F38CF" w:rsidRPr="008F458B" w:rsidRDefault="008F38CF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F38CF" w:rsidRPr="008F458B" w:rsidRDefault="008F38CF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Сигналь. 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F38CF" w:rsidRPr="008F458B" w:rsidRDefault="008F38CF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4748CE" w:rsidRPr="008F458B" w:rsidTr="00E002B8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748CE" w:rsidRPr="008F458B" w:rsidRDefault="004748CE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748CE" w:rsidRPr="008F458B" w:rsidRDefault="004748CE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4748CE" w:rsidRPr="008F458B" w:rsidRDefault="004748CE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4748CE" w:rsidRPr="008F458B" w:rsidRDefault="004748CE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4748CE" w:rsidRPr="008F458B" w:rsidRDefault="004748CE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748CE" w:rsidRPr="008F458B" w:rsidRDefault="004748CE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4748CE" w:rsidRPr="008F458B" w:rsidRDefault="004748CE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4748CE" w:rsidRPr="008F458B" w:rsidRDefault="004748CE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4748CE" w:rsidRPr="008F458B" w:rsidRDefault="004748CE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4748CE" w:rsidRPr="008F458B" w:rsidRDefault="004748CE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4748CE" w:rsidRPr="008F458B" w:rsidRDefault="004748CE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748CE" w:rsidRPr="008F458B" w:rsidRDefault="004748CE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4748CE" w:rsidRPr="008F458B" w:rsidRDefault="004748CE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</w:tcPr>
          <w:p w:rsidR="004748CE" w:rsidRPr="008F458B" w:rsidRDefault="004748CE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748CE" w:rsidRPr="008F458B" w:rsidRDefault="004748CE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748CE" w:rsidRPr="008F458B" w:rsidRDefault="004748CE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748CE" w:rsidRPr="008F458B" w:rsidRDefault="004748CE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B91B3E" w:rsidRPr="008F458B" w:rsidTr="00E002B8">
        <w:trPr>
          <w:trHeight w:val="1038"/>
        </w:trPr>
        <w:tc>
          <w:tcPr>
            <w:tcW w:w="959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91B3E" w:rsidRPr="008F458B" w:rsidRDefault="00B91B3E" w:rsidP="006C4E29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4.6.3</w:t>
            </w:r>
            <w:r w:rsidR="00F44BA3" w:rsidRPr="00F44BA3">
              <w:rPr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91B3E" w:rsidRPr="008F458B" w:rsidRDefault="00B91B3E" w:rsidP="00E002B8">
            <w:pPr>
              <w:spacing w:line="360" w:lineRule="auto"/>
              <w:ind w:right="-2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входной емкости тракта на переменном напряжении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</w:tcPr>
          <w:p w:rsidR="00B91B3E" w:rsidRPr="008F458B" w:rsidRDefault="00B91B3E" w:rsidP="006C4E2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B91B3E" w:rsidRPr="008F458B" w:rsidRDefault="00B91B3E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B91B3E" w:rsidRPr="008F458B" w:rsidRDefault="00B91B3E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91B3E" w:rsidRPr="008F458B" w:rsidRDefault="00B91B3E" w:rsidP="006C4E2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91B3E" w:rsidRPr="008F458B" w:rsidRDefault="00B91B3E" w:rsidP="006C4E2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91B3E" w:rsidRPr="008F458B" w:rsidRDefault="00B91B3E" w:rsidP="006C4E2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B91B3E" w:rsidRPr="008F458B" w:rsidRDefault="00B91B3E" w:rsidP="006C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91B3E" w:rsidRPr="008F458B" w:rsidRDefault="00B91B3E" w:rsidP="006C4E2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91B3E" w:rsidRPr="008F458B" w:rsidRDefault="00B91B3E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91B3E" w:rsidRPr="008F458B" w:rsidRDefault="00B91B3E" w:rsidP="006C4E29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91B3E" w:rsidRPr="008F458B" w:rsidRDefault="00B91B3E" w:rsidP="00856D8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91B3E" w:rsidRPr="008F458B" w:rsidRDefault="00B91B3E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91B3E" w:rsidRPr="008F458B" w:rsidRDefault="00B91B3E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91B3E" w:rsidRPr="008F458B" w:rsidRDefault="00B91B3E" w:rsidP="006C4E29">
            <w:pPr>
              <w:jc w:val="center"/>
              <w:rPr>
                <w:sz w:val="24"/>
                <w:szCs w:val="24"/>
              </w:rPr>
            </w:pPr>
          </w:p>
        </w:tc>
      </w:tr>
      <w:tr w:rsidR="00BD3AC6" w:rsidRPr="008F458B" w:rsidTr="00BD3AC6">
        <w:trPr>
          <w:trHeight w:val="808"/>
        </w:trPr>
        <w:tc>
          <w:tcPr>
            <w:tcW w:w="959" w:type="dxa"/>
            <w:tcBorders>
              <w:top w:val="nil"/>
            </w:tcBorders>
            <w:shd w:val="clear" w:color="auto" w:fill="auto"/>
          </w:tcPr>
          <w:p w:rsidR="00BD3AC6" w:rsidRPr="008F458B" w:rsidRDefault="00BD3AC6" w:rsidP="006C4E29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4.6.3.1</w:t>
            </w:r>
            <w:r w:rsidRPr="008A4C2A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BD3AC6" w:rsidRPr="008F458B" w:rsidRDefault="00BD3AC6" w:rsidP="00856D8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задаваемых напряжений</w:t>
            </w:r>
          </w:p>
        </w:tc>
        <w:tc>
          <w:tcPr>
            <w:tcW w:w="1275" w:type="dxa"/>
            <w:vMerge w:val="restart"/>
            <w:tcBorders>
              <w:top w:val="nil"/>
            </w:tcBorders>
          </w:tcPr>
          <w:p w:rsidR="00BD3AC6" w:rsidRPr="008F458B" w:rsidRDefault="00BD3AC6" w:rsidP="006C4E2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Х203/2, Х203/5, Х203/29</w:t>
            </w:r>
          </w:p>
          <w:p w:rsidR="00BD3AC6" w:rsidRPr="008F458B" w:rsidRDefault="00BD3AC6" w:rsidP="006C4E2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Х203/10, Х203/12, Х203/14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BD3AC6" w:rsidRDefault="00BD3AC6" w:rsidP="00FC0FC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К2, К5, К8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BD3AC6" w:rsidRPr="008F458B" w:rsidRDefault="00BD3AC6" w:rsidP="00FC0FC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B9E">
              <w:rPr>
                <w:color w:val="FF0000"/>
                <w:sz w:val="24"/>
                <w:szCs w:val="24"/>
              </w:rPr>
              <w:t xml:space="preserve">5/27, </w:t>
            </w:r>
            <w:r>
              <w:rPr>
                <w:color w:val="FF0000"/>
                <w:sz w:val="24"/>
                <w:szCs w:val="24"/>
              </w:rPr>
              <w:t>5/21, 5/18,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vMerge w:val="restart"/>
            <w:tcBorders>
              <w:top w:val="nil"/>
            </w:tcBorders>
            <w:shd w:val="clear" w:color="auto" w:fill="auto"/>
          </w:tcPr>
          <w:p w:rsidR="00BD3AC6" w:rsidRPr="008F458B" w:rsidRDefault="00BD3AC6" w:rsidP="0066613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Х204/13 Х204/16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:rsidR="00BD3AC6" w:rsidRDefault="00406B16" w:rsidP="006C4E2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3AC6" w:rsidRPr="008F458B" w:rsidRDefault="00BD3AC6" w:rsidP="00017E5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17D1C">
              <w:rPr>
                <w:color w:val="FF0000"/>
                <w:sz w:val="24"/>
                <w:szCs w:val="24"/>
              </w:rPr>
              <w:t xml:space="preserve">1, 2, </w:t>
            </w:r>
            <w:r>
              <w:rPr>
                <w:color w:val="FF0000"/>
                <w:sz w:val="24"/>
                <w:szCs w:val="24"/>
              </w:rPr>
              <w:t xml:space="preserve">79, 80, 88, 97 </w:t>
            </w:r>
          </w:p>
        </w:tc>
        <w:tc>
          <w:tcPr>
            <w:tcW w:w="1134" w:type="dxa"/>
            <w:vMerge/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D3AC6" w:rsidRPr="00237EF8" w:rsidRDefault="00BD3AC6" w:rsidP="00BD3AC6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237EF8">
              <w:rPr>
                <w:color w:val="00B050"/>
                <w:sz w:val="24"/>
                <w:szCs w:val="24"/>
              </w:rPr>
              <w:t>(0,2)</w:t>
            </w:r>
          </w:p>
          <w:p w:rsidR="00BD3AC6" w:rsidRPr="00237EF8" w:rsidRDefault="00BD3AC6" w:rsidP="006C4E29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237EF8">
              <w:rPr>
                <w:color w:val="00B050"/>
                <w:sz w:val="24"/>
                <w:szCs w:val="24"/>
              </w:rPr>
              <w:t>20 Гц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25086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К81, К19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BD3AC6" w:rsidRPr="008F458B" w:rsidRDefault="00BD3AC6" w:rsidP="00856D8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129, 94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BD3AC6" w:rsidRDefault="00BD3AC6" w:rsidP="001771E6">
            <w:pPr>
              <w:widowControl w:val="0"/>
              <w:spacing w:line="360" w:lineRule="auto"/>
              <w:ind w:left="-108" w:right="-105"/>
              <w:jc w:val="center"/>
              <w:rPr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(</w:t>
            </w:r>
            <w:r w:rsidRPr="00524011">
              <w:rPr>
                <w:color w:val="00B050"/>
                <w:sz w:val="24"/>
                <w:szCs w:val="24"/>
              </w:rPr>
              <w:t>0,</w:t>
            </w:r>
            <w:r>
              <w:rPr>
                <w:color w:val="00B050"/>
                <w:sz w:val="24"/>
                <w:szCs w:val="24"/>
              </w:rPr>
              <w:t>14</w:t>
            </w:r>
            <w:r w:rsidRPr="00524011">
              <w:rPr>
                <w:color w:val="00B050"/>
                <w:sz w:val="24"/>
                <w:szCs w:val="24"/>
              </w:rPr>
              <w:t xml:space="preserve"> ± 0,01</w:t>
            </w:r>
            <w:r>
              <w:rPr>
                <w:color w:val="00B050"/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B624C4" w:rsidRPr="008F458B" w:rsidTr="00B624C4">
        <w:trPr>
          <w:trHeight w:val="577"/>
        </w:trPr>
        <w:tc>
          <w:tcPr>
            <w:tcW w:w="959" w:type="dxa"/>
            <w:shd w:val="clear" w:color="auto" w:fill="auto"/>
          </w:tcPr>
          <w:p w:rsidR="00B624C4" w:rsidRPr="008F458B" w:rsidRDefault="00B624C4" w:rsidP="006C4E29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4.6.3.2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B624C4" w:rsidRPr="008F458B" w:rsidRDefault="00B624C4" w:rsidP="00856D8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B624C4" w:rsidRPr="008F458B" w:rsidRDefault="00B624C4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624C4" w:rsidRPr="008F458B" w:rsidRDefault="00B624C4" w:rsidP="00FC0FC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624C4" w:rsidRPr="008F458B" w:rsidRDefault="00B624C4" w:rsidP="00FC0FC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624C4" w:rsidRPr="008F458B" w:rsidRDefault="00B624C4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B624C4" w:rsidRPr="008F458B" w:rsidRDefault="00B624C4" w:rsidP="00B624C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К26, К20, К33, К25</w:t>
            </w:r>
          </w:p>
        </w:tc>
        <w:tc>
          <w:tcPr>
            <w:tcW w:w="1418" w:type="dxa"/>
            <w:vMerge/>
            <w:tcBorders>
              <w:bottom w:val="nil"/>
            </w:tcBorders>
            <w:shd w:val="clear" w:color="auto" w:fill="auto"/>
          </w:tcPr>
          <w:p w:rsidR="00B624C4" w:rsidRPr="008F458B" w:rsidRDefault="00B624C4" w:rsidP="006C4E29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624C4" w:rsidRPr="008F458B" w:rsidRDefault="00B624C4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624C4" w:rsidRPr="00237EF8" w:rsidRDefault="00B624C4" w:rsidP="006C4E29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B624C4" w:rsidRPr="008F458B" w:rsidRDefault="00B624C4" w:rsidP="00BD3AC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Х210/15</w:t>
            </w:r>
          </w:p>
          <w:p w:rsidR="00B624C4" w:rsidRPr="008F458B" w:rsidRDefault="00B624C4" w:rsidP="00BD3AC6">
            <w:pPr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B624C4" w:rsidRPr="008F458B" w:rsidRDefault="00B624C4" w:rsidP="002340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К95,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B624C4" w:rsidRPr="008F458B" w:rsidRDefault="00B624C4" w:rsidP="00856D8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C3669">
              <w:rPr>
                <w:color w:val="FF0000"/>
                <w:sz w:val="24"/>
                <w:szCs w:val="24"/>
              </w:rPr>
              <w:t>1/7, 1/16, 1/19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B624C4" w:rsidRPr="00524011" w:rsidRDefault="00B624C4" w:rsidP="001771E6">
            <w:pPr>
              <w:spacing w:line="360" w:lineRule="auto"/>
              <w:ind w:left="-108" w:right="-105"/>
              <w:jc w:val="center"/>
              <w:rPr>
                <w:color w:val="00B050"/>
                <w:sz w:val="24"/>
                <w:szCs w:val="24"/>
              </w:rPr>
            </w:pPr>
            <w:r w:rsidRPr="001771E6">
              <w:rPr>
                <w:color w:val="7030A0"/>
                <w:sz w:val="24"/>
                <w:szCs w:val="24"/>
              </w:rPr>
              <w:t>(1,</w:t>
            </w:r>
            <w:r w:rsidR="001771E6">
              <w:rPr>
                <w:color w:val="7030A0"/>
                <w:sz w:val="24"/>
                <w:szCs w:val="24"/>
              </w:rPr>
              <w:t>34</w:t>
            </w:r>
            <w:r w:rsidRPr="001771E6">
              <w:rPr>
                <w:color w:val="7030A0"/>
                <w:sz w:val="24"/>
                <w:szCs w:val="24"/>
              </w:rPr>
              <w:t xml:space="preserve"> ± 0,</w:t>
            </w:r>
            <w:r w:rsidR="001771E6">
              <w:rPr>
                <w:color w:val="7030A0"/>
                <w:sz w:val="24"/>
                <w:szCs w:val="24"/>
              </w:rPr>
              <w:t>4</w:t>
            </w:r>
            <w:r w:rsidRPr="001771E6">
              <w:rPr>
                <w:color w:val="7030A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B624C4" w:rsidRPr="008F458B" w:rsidRDefault="00B624C4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B624C4" w:rsidRPr="008F458B" w:rsidRDefault="00B624C4" w:rsidP="006C4E29">
            <w:pPr>
              <w:jc w:val="center"/>
              <w:rPr>
                <w:sz w:val="24"/>
                <w:szCs w:val="24"/>
              </w:rPr>
            </w:pPr>
          </w:p>
        </w:tc>
      </w:tr>
      <w:tr w:rsidR="00B624C4" w:rsidRPr="008F458B" w:rsidTr="00B624C4">
        <w:trPr>
          <w:trHeight w:val="713"/>
        </w:trPr>
        <w:tc>
          <w:tcPr>
            <w:tcW w:w="959" w:type="dxa"/>
            <w:shd w:val="clear" w:color="auto" w:fill="auto"/>
          </w:tcPr>
          <w:p w:rsidR="00B624C4" w:rsidRPr="008F458B" w:rsidRDefault="00B624C4" w:rsidP="000B0761">
            <w:pPr>
              <w:spacing w:before="120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4.6.3.3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/>
            <w:shd w:val="clear" w:color="auto" w:fill="auto"/>
          </w:tcPr>
          <w:p w:rsidR="00B624C4" w:rsidRPr="008F458B" w:rsidRDefault="00B624C4" w:rsidP="00856D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nil"/>
            </w:tcBorders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624C4" w:rsidRPr="00237EF8" w:rsidRDefault="00B624C4" w:rsidP="00BD3AC6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237EF8">
              <w:rPr>
                <w:color w:val="00B050"/>
                <w:sz w:val="24"/>
                <w:szCs w:val="24"/>
              </w:rPr>
              <w:t>(0,2)</w:t>
            </w:r>
          </w:p>
          <w:p w:rsidR="00B624C4" w:rsidRPr="00237EF8" w:rsidRDefault="00B624C4" w:rsidP="000B0761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237EF8">
              <w:rPr>
                <w:color w:val="00B050"/>
                <w:sz w:val="24"/>
                <w:szCs w:val="24"/>
              </w:rPr>
              <w:t>100 Гц</w:t>
            </w:r>
          </w:p>
        </w:tc>
        <w:tc>
          <w:tcPr>
            <w:tcW w:w="1134" w:type="dxa"/>
            <w:vMerge/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B624C4" w:rsidRPr="008F458B" w:rsidRDefault="00B624C4" w:rsidP="00250863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B624C4" w:rsidRPr="008F458B" w:rsidRDefault="00B624C4" w:rsidP="00856D8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624C4" w:rsidRPr="00524011" w:rsidRDefault="00B624C4" w:rsidP="001771E6">
            <w:pPr>
              <w:spacing w:line="360" w:lineRule="auto"/>
              <w:ind w:left="-108" w:right="-105"/>
              <w:jc w:val="center"/>
              <w:rPr>
                <w:color w:val="00B050"/>
                <w:sz w:val="24"/>
                <w:szCs w:val="24"/>
              </w:rPr>
            </w:pPr>
            <w:r w:rsidRPr="001771E6">
              <w:rPr>
                <w:color w:val="7030A0"/>
                <w:sz w:val="24"/>
                <w:szCs w:val="24"/>
              </w:rPr>
              <w:t>(0,</w:t>
            </w:r>
            <w:r w:rsidR="001771E6" w:rsidRPr="001771E6">
              <w:rPr>
                <w:color w:val="7030A0"/>
                <w:sz w:val="24"/>
                <w:szCs w:val="24"/>
              </w:rPr>
              <w:t>26</w:t>
            </w:r>
            <w:r w:rsidRPr="001771E6">
              <w:rPr>
                <w:color w:val="7030A0"/>
                <w:sz w:val="24"/>
                <w:szCs w:val="24"/>
              </w:rPr>
              <w:t xml:space="preserve"> ± 0,1)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B624C4" w:rsidRPr="008F458B" w:rsidTr="00B624C4">
        <w:trPr>
          <w:trHeight w:val="373"/>
        </w:trPr>
        <w:tc>
          <w:tcPr>
            <w:tcW w:w="959" w:type="dxa"/>
            <w:vMerge w:val="restart"/>
            <w:shd w:val="clear" w:color="auto" w:fill="auto"/>
          </w:tcPr>
          <w:p w:rsidR="00B624C4" w:rsidRPr="008F458B" w:rsidRDefault="00B624C4" w:rsidP="000B0761">
            <w:pPr>
              <w:spacing w:before="120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4.6.3.4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/>
            <w:shd w:val="clear" w:color="auto" w:fill="auto"/>
          </w:tcPr>
          <w:p w:rsidR="00B624C4" w:rsidRPr="008F458B" w:rsidRDefault="00B624C4" w:rsidP="00856D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B624C4" w:rsidRPr="00237EF8" w:rsidRDefault="00B624C4" w:rsidP="00BD3AC6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237EF8">
              <w:rPr>
                <w:color w:val="00B050"/>
                <w:sz w:val="24"/>
                <w:szCs w:val="24"/>
              </w:rPr>
              <w:t>(0,2)</w:t>
            </w:r>
          </w:p>
          <w:p w:rsidR="00B624C4" w:rsidRPr="00237EF8" w:rsidRDefault="00B624C4" w:rsidP="000B0761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237EF8">
              <w:rPr>
                <w:color w:val="00B050"/>
                <w:sz w:val="24"/>
                <w:szCs w:val="24"/>
              </w:rPr>
              <w:t>500 Гц</w:t>
            </w:r>
          </w:p>
        </w:tc>
        <w:tc>
          <w:tcPr>
            <w:tcW w:w="1134" w:type="dxa"/>
            <w:vMerge/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B624C4" w:rsidRPr="008F458B" w:rsidRDefault="00B624C4" w:rsidP="00250863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B624C4" w:rsidRPr="008F458B" w:rsidRDefault="00B624C4" w:rsidP="00856D8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B624C4" w:rsidRPr="00524011" w:rsidRDefault="00B624C4" w:rsidP="001771E6">
            <w:pPr>
              <w:spacing w:line="360" w:lineRule="auto"/>
              <w:ind w:left="-108" w:right="-105"/>
              <w:jc w:val="center"/>
              <w:rPr>
                <w:color w:val="00B050"/>
                <w:sz w:val="24"/>
                <w:szCs w:val="24"/>
              </w:rPr>
            </w:pPr>
            <w:r w:rsidRPr="001771E6">
              <w:rPr>
                <w:color w:val="7030A0"/>
                <w:sz w:val="24"/>
                <w:szCs w:val="24"/>
              </w:rPr>
              <w:t>(0,0</w:t>
            </w:r>
            <w:r w:rsidR="001771E6" w:rsidRPr="001771E6">
              <w:rPr>
                <w:color w:val="7030A0"/>
                <w:sz w:val="24"/>
                <w:szCs w:val="24"/>
              </w:rPr>
              <w:t>5</w:t>
            </w:r>
            <w:r w:rsidRPr="001771E6">
              <w:rPr>
                <w:color w:val="7030A0"/>
                <w:sz w:val="24"/>
                <w:szCs w:val="24"/>
              </w:rPr>
              <w:t xml:space="preserve"> ± 0,02)</w:t>
            </w:r>
          </w:p>
        </w:tc>
        <w:tc>
          <w:tcPr>
            <w:tcW w:w="1134" w:type="dxa"/>
            <w:vMerge/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B624C4" w:rsidRPr="008F458B" w:rsidTr="00B624C4">
        <w:trPr>
          <w:trHeight w:val="373"/>
        </w:trPr>
        <w:tc>
          <w:tcPr>
            <w:tcW w:w="9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624C4" w:rsidRPr="008F458B" w:rsidRDefault="00B624C4" w:rsidP="000B0761">
            <w:pPr>
              <w:ind w:left="-142" w:right="-62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624C4" w:rsidRPr="008F458B" w:rsidRDefault="00B624C4" w:rsidP="00856D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624C4" w:rsidRPr="00237EF8" w:rsidRDefault="00B624C4" w:rsidP="000B0761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624C4" w:rsidRPr="008F458B" w:rsidRDefault="00B624C4" w:rsidP="00250863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624C4" w:rsidRPr="008F458B" w:rsidRDefault="00B624C4" w:rsidP="00856D8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624C4" w:rsidRPr="008F458B" w:rsidRDefault="00B624C4" w:rsidP="001771E6">
            <w:pPr>
              <w:spacing w:line="360" w:lineRule="auto"/>
              <w:ind w:left="-108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624C4" w:rsidRPr="008F458B" w:rsidRDefault="00B624C4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BD3AC6" w:rsidRPr="008F458B" w:rsidTr="00B624C4">
        <w:trPr>
          <w:trHeight w:val="712"/>
        </w:trPr>
        <w:tc>
          <w:tcPr>
            <w:tcW w:w="959" w:type="dxa"/>
            <w:tcBorders>
              <w:top w:val="nil"/>
            </w:tcBorders>
            <w:shd w:val="clear" w:color="auto" w:fill="auto"/>
          </w:tcPr>
          <w:p w:rsidR="00BD3AC6" w:rsidRPr="008F458B" w:rsidRDefault="00BD3AC6" w:rsidP="00FC0FC7">
            <w:pPr>
              <w:ind w:left="-142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4.6.3.5</w:t>
            </w:r>
            <w:r w:rsidRPr="008A4C2A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BD3AC6" w:rsidRPr="008F458B" w:rsidRDefault="00BD3AC6" w:rsidP="00856D8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задаваемых напряжений</w:t>
            </w:r>
          </w:p>
        </w:tc>
        <w:tc>
          <w:tcPr>
            <w:tcW w:w="1275" w:type="dxa"/>
            <w:vMerge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nil"/>
            </w:tcBorders>
            <w:shd w:val="clear" w:color="auto" w:fill="auto"/>
          </w:tcPr>
          <w:p w:rsidR="00BD3AC6" w:rsidRDefault="00BD3AC6" w:rsidP="006C4E2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К26, К20, К33, К25, К19</w:t>
            </w:r>
          </w:p>
          <w:p w:rsidR="00BD3AC6" w:rsidRDefault="00BD3AC6" w:rsidP="006C4E2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nil"/>
            </w:tcBorders>
            <w:shd w:val="clear" w:color="auto" w:fill="auto"/>
          </w:tcPr>
          <w:p w:rsidR="00BD3AC6" w:rsidRPr="008F458B" w:rsidRDefault="00BD3AC6" w:rsidP="006C4E2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17D1C">
              <w:rPr>
                <w:color w:val="FF0000"/>
                <w:sz w:val="24"/>
                <w:szCs w:val="24"/>
              </w:rPr>
              <w:t xml:space="preserve">1, 2, </w:t>
            </w:r>
            <w:r>
              <w:rPr>
                <w:color w:val="FF0000"/>
                <w:sz w:val="24"/>
                <w:szCs w:val="24"/>
              </w:rPr>
              <w:t>79, 80, 88, 97</w:t>
            </w:r>
          </w:p>
        </w:tc>
        <w:tc>
          <w:tcPr>
            <w:tcW w:w="1134" w:type="dxa"/>
            <w:vMerge/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D3AC6" w:rsidRPr="00237EF8" w:rsidRDefault="00BD3AC6" w:rsidP="00BD3AC6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237EF8">
              <w:rPr>
                <w:color w:val="00B050"/>
                <w:sz w:val="24"/>
                <w:szCs w:val="24"/>
              </w:rPr>
              <w:t>(0,2)</w:t>
            </w:r>
          </w:p>
          <w:p w:rsidR="00BD3AC6" w:rsidRPr="00237EF8" w:rsidRDefault="00237EF8" w:rsidP="006C4E29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237EF8">
              <w:rPr>
                <w:color w:val="00B050"/>
                <w:sz w:val="24"/>
                <w:szCs w:val="24"/>
              </w:rPr>
              <w:t>2</w:t>
            </w:r>
            <w:r w:rsidR="00BD3AC6" w:rsidRPr="00237EF8">
              <w:rPr>
                <w:color w:val="00B050"/>
                <w:sz w:val="24"/>
                <w:szCs w:val="24"/>
              </w:rPr>
              <w:t>0 Гц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6C4E29">
            <w:pPr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BD3AC6" w:rsidRPr="008F458B" w:rsidRDefault="00BD3AC6" w:rsidP="0025086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856D8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BD3AC6" w:rsidRPr="008F458B" w:rsidRDefault="00BD3AC6" w:rsidP="001771E6">
            <w:pPr>
              <w:spacing w:line="360" w:lineRule="auto"/>
              <w:ind w:left="-108" w:right="-105"/>
              <w:jc w:val="center"/>
              <w:rPr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(</w:t>
            </w:r>
            <w:r w:rsidRPr="00524011">
              <w:rPr>
                <w:color w:val="00B050"/>
                <w:sz w:val="24"/>
                <w:szCs w:val="24"/>
              </w:rPr>
              <w:t>0,</w:t>
            </w:r>
            <w:r>
              <w:rPr>
                <w:color w:val="00B050"/>
                <w:sz w:val="24"/>
                <w:szCs w:val="24"/>
              </w:rPr>
              <w:t>14</w:t>
            </w:r>
            <w:r w:rsidRPr="00524011">
              <w:rPr>
                <w:color w:val="00B050"/>
                <w:sz w:val="24"/>
                <w:szCs w:val="24"/>
              </w:rPr>
              <w:t xml:space="preserve"> ± 0,01</w:t>
            </w:r>
            <w:r>
              <w:rPr>
                <w:color w:val="00B05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</w:tr>
      <w:tr w:rsidR="00BD3AC6" w:rsidRPr="008F458B" w:rsidTr="00B624C4">
        <w:trPr>
          <w:trHeight w:val="361"/>
        </w:trPr>
        <w:tc>
          <w:tcPr>
            <w:tcW w:w="959" w:type="dxa"/>
            <w:shd w:val="clear" w:color="auto" w:fill="auto"/>
          </w:tcPr>
          <w:p w:rsidR="00BD3AC6" w:rsidRPr="008F458B" w:rsidRDefault="00BD3AC6" w:rsidP="00FC0FC7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4.6.3.6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BD3AC6" w:rsidRPr="008F458B" w:rsidRDefault="00BD3AC6" w:rsidP="00856D8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  <w:tcBorders>
              <w:bottom w:val="nil"/>
            </w:tcBorders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D3AC6" w:rsidRPr="00237EF8" w:rsidRDefault="00BD3AC6" w:rsidP="006C4E29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D3AC6" w:rsidRPr="008F458B" w:rsidRDefault="00BD3AC6" w:rsidP="00856D8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Х210/15</w:t>
            </w:r>
          </w:p>
          <w:p w:rsidR="00BD3AC6" w:rsidRPr="008F458B" w:rsidRDefault="00BD3AC6" w:rsidP="00856D8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BD3AC6" w:rsidRPr="008F458B" w:rsidRDefault="00BD3AC6" w:rsidP="0025086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К95,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D3AC6" w:rsidRPr="008F458B" w:rsidRDefault="00BD3AC6" w:rsidP="00856D8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C3669">
              <w:rPr>
                <w:color w:val="FF0000"/>
                <w:sz w:val="24"/>
                <w:szCs w:val="24"/>
              </w:rPr>
              <w:t>1/7, 1/16, 1/19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BD3AC6" w:rsidRPr="001771E6" w:rsidRDefault="00237EF8" w:rsidP="001771E6">
            <w:pPr>
              <w:spacing w:line="360" w:lineRule="auto"/>
              <w:ind w:left="-108" w:right="-105"/>
              <w:jc w:val="center"/>
              <w:rPr>
                <w:color w:val="7030A0"/>
                <w:sz w:val="24"/>
                <w:szCs w:val="24"/>
              </w:rPr>
            </w:pPr>
            <w:r w:rsidRPr="001771E6">
              <w:rPr>
                <w:color w:val="7030A0"/>
                <w:sz w:val="24"/>
                <w:szCs w:val="24"/>
              </w:rPr>
              <w:t>(</w:t>
            </w:r>
            <w:r w:rsidR="001771E6" w:rsidRPr="001771E6">
              <w:rPr>
                <w:color w:val="7030A0"/>
                <w:sz w:val="24"/>
                <w:szCs w:val="24"/>
              </w:rPr>
              <w:t>1,71</w:t>
            </w:r>
            <w:r w:rsidRPr="001771E6">
              <w:rPr>
                <w:color w:val="7030A0"/>
                <w:sz w:val="24"/>
                <w:szCs w:val="24"/>
              </w:rPr>
              <w:t>± 0,5)</w:t>
            </w:r>
          </w:p>
        </w:tc>
        <w:tc>
          <w:tcPr>
            <w:tcW w:w="1134" w:type="dxa"/>
            <w:vMerge/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</w:tr>
      <w:tr w:rsidR="00BD3AC6" w:rsidRPr="008F458B" w:rsidTr="00B624C4">
        <w:trPr>
          <w:trHeight w:val="732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FC0FC7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4.6.3.7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856D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tcBorders>
              <w:top w:val="nil"/>
              <w:bottom w:val="single" w:sz="4" w:space="0" w:color="auto"/>
            </w:tcBorders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D3AC6" w:rsidRPr="00237EF8" w:rsidRDefault="00BD3AC6" w:rsidP="00BD3AC6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237EF8">
              <w:rPr>
                <w:color w:val="00B050"/>
                <w:sz w:val="24"/>
                <w:szCs w:val="24"/>
              </w:rPr>
              <w:t>(0,2)</w:t>
            </w:r>
          </w:p>
          <w:p w:rsidR="00BD3AC6" w:rsidRPr="00237EF8" w:rsidRDefault="00237EF8" w:rsidP="006C4E29">
            <w:pPr>
              <w:jc w:val="center"/>
              <w:rPr>
                <w:color w:val="00B050"/>
                <w:sz w:val="24"/>
                <w:szCs w:val="24"/>
              </w:rPr>
            </w:pPr>
            <w:r w:rsidRPr="00237EF8">
              <w:rPr>
                <w:color w:val="00B050"/>
                <w:sz w:val="24"/>
                <w:szCs w:val="24"/>
              </w:rPr>
              <w:t>1</w:t>
            </w:r>
            <w:r w:rsidR="00BD3AC6" w:rsidRPr="00237EF8">
              <w:rPr>
                <w:color w:val="00B050"/>
                <w:sz w:val="24"/>
                <w:szCs w:val="24"/>
              </w:rPr>
              <w:t>00 Гц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6C4E29">
            <w:pPr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25086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856D8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D3AC6" w:rsidRPr="001771E6" w:rsidRDefault="00237EF8" w:rsidP="001771E6">
            <w:pPr>
              <w:spacing w:line="360" w:lineRule="auto"/>
              <w:ind w:left="-108" w:right="-105"/>
              <w:jc w:val="center"/>
              <w:rPr>
                <w:color w:val="7030A0"/>
                <w:sz w:val="24"/>
                <w:szCs w:val="24"/>
              </w:rPr>
            </w:pPr>
            <w:r w:rsidRPr="001771E6">
              <w:rPr>
                <w:color w:val="7030A0"/>
                <w:sz w:val="24"/>
                <w:szCs w:val="24"/>
              </w:rPr>
              <w:t>(0,</w:t>
            </w:r>
            <w:r w:rsidR="001771E6" w:rsidRPr="001771E6">
              <w:rPr>
                <w:color w:val="7030A0"/>
                <w:sz w:val="24"/>
                <w:szCs w:val="24"/>
              </w:rPr>
              <w:t>43</w:t>
            </w:r>
            <w:r w:rsidRPr="001771E6">
              <w:rPr>
                <w:color w:val="7030A0"/>
                <w:sz w:val="24"/>
                <w:szCs w:val="24"/>
              </w:rPr>
              <w:t xml:space="preserve"> ± 0,1)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</w:tr>
      <w:tr w:rsidR="00BD3AC6" w:rsidRPr="008F458B" w:rsidTr="00B624C4">
        <w:trPr>
          <w:trHeight w:val="732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FC0FC7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4.6.3.8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856D8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D3AC6" w:rsidRPr="00237EF8" w:rsidRDefault="00BD3AC6" w:rsidP="00BD3AC6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237EF8">
              <w:rPr>
                <w:color w:val="00B050"/>
                <w:sz w:val="24"/>
                <w:szCs w:val="24"/>
              </w:rPr>
              <w:t>(0,2)</w:t>
            </w:r>
          </w:p>
          <w:p w:rsidR="00BD3AC6" w:rsidRPr="00237EF8" w:rsidRDefault="00237EF8" w:rsidP="006C4E29">
            <w:pPr>
              <w:jc w:val="center"/>
              <w:rPr>
                <w:color w:val="00B050"/>
                <w:sz w:val="24"/>
                <w:szCs w:val="24"/>
              </w:rPr>
            </w:pPr>
            <w:r w:rsidRPr="00237EF8">
              <w:rPr>
                <w:color w:val="00B050"/>
                <w:sz w:val="24"/>
                <w:szCs w:val="24"/>
              </w:rPr>
              <w:t>5</w:t>
            </w:r>
            <w:r w:rsidR="00BD3AC6" w:rsidRPr="00237EF8">
              <w:rPr>
                <w:color w:val="00B050"/>
                <w:sz w:val="24"/>
                <w:szCs w:val="24"/>
              </w:rPr>
              <w:t>00 Гц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6C4E29">
            <w:pPr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25086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856D8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D3AC6" w:rsidRPr="001771E6" w:rsidRDefault="00237EF8" w:rsidP="001771E6">
            <w:pPr>
              <w:spacing w:line="360" w:lineRule="auto"/>
              <w:ind w:left="-108" w:right="-105"/>
              <w:jc w:val="center"/>
              <w:rPr>
                <w:color w:val="7030A0"/>
                <w:sz w:val="24"/>
                <w:szCs w:val="24"/>
              </w:rPr>
            </w:pPr>
            <w:r w:rsidRPr="001771E6">
              <w:rPr>
                <w:color w:val="7030A0"/>
                <w:sz w:val="24"/>
                <w:szCs w:val="24"/>
              </w:rPr>
              <w:t>(0,</w:t>
            </w:r>
            <w:r w:rsidR="001771E6" w:rsidRPr="001771E6">
              <w:rPr>
                <w:color w:val="7030A0"/>
                <w:sz w:val="24"/>
                <w:szCs w:val="24"/>
              </w:rPr>
              <w:t>07</w:t>
            </w:r>
            <w:r w:rsidRPr="001771E6">
              <w:rPr>
                <w:color w:val="7030A0"/>
                <w:sz w:val="24"/>
                <w:szCs w:val="24"/>
              </w:rPr>
              <w:t xml:space="preserve"> ± 0,05)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D3AC6" w:rsidRPr="008F458B" w:rsidRDefault="00BD3AC6" w:rsidP="006C4E29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E339C8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E339C8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842"/>
        <w:gridCol w:w="2410"/>
        <w:gridCol w:w="1134"/>
        <w:gridCol w:w="1134"/>
        <w:gridCol w:w="992"/>
      </w:tblGrid>
      <w:tr w:rsidR="00261231" w:rsidRPr="008F458B" w:rsidTr="00E002B8">
        <w:trPr>
          <w:trHeight w:val="422"/>
        </w:trPr>
        <w:tc>
          <w:tcPr>
            <w:tcW w:w="959" w:type="dxa"/>
            <w:vMerge w:val="restart"/>
            <w:shd w:val="clear" w:color="auto" w:fill="auto"/>
          </w:tcPr>
          <w:p w:rsidR="00261231" w:rsidRPr="008F458B" w:rsidRDefault="00261231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261231" w:rsidRPr="008F458B" w:rsidRDefault="0026123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261231" w:rsidRPr="008F458B" w:rsidRDefault="0026123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261231" w:rsidRPr="008F458B" w:rsidRDefault="0026123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261231" w:rsidRPr="008F458B" w:rsidRDefault="0026123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261231" w:rsidRPr="008F458B" w:rsidRDefault="00261231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B10941" w:rsidRPr="008F458B" w:rsidTr="00E002B8">
        <w:trPr>
          <w:trHeight w:val="531"/>
        </w:trPr>
        <w:tc>
          <w:tcPr>
            <w:tcW w:w="959" w:type="dxa"/>
            <w:vMerge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B10941" w:rsidRPr="008F458B" w:rsidRDefault="00B10941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B10941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 Сигналь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B10941" w:rsidRPr="008F458B" w:rsidRDefault="00B10941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B10941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B10941" w:rsidRPr="008F458B" w:rsidRDefault="00B10941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B10941" w:rsidRPr="008F458B" w:rsidTr="00B10941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B10941" w:rsidRPr="008F458B" w:rsidRDefault="00B10941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B10941" w:rsidRPr="008F458B" w:rsidTr="00B10941">
        <w:trPr>
          <w:trHeight w:val="591"/>
        </w:trPr>
        <w:tc>
          <w:tcPr>
            <w:tcW w:w="959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10941" w:rsidRPr="008F458B" w:rsidRDefault="00B10941" w:rsidP="00E339C8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4.6.4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10941" w:rsidRPr="008F458B" w:rsidRDefault="00B10941" w:rsidP="00E339C8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АЧХ тракта КТО на частоте среза АФ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</w:tcPr>
          <w:p w:rsidR="00B10941" w:rsidRPr="008F458B" w:rsidRDefault="00B10941" w:rsidP="00E33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B10941" w:rsidRPr="008F458B" w:rsidRDefault="00B10941" w:rsidP="006054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B10941" w:rsidRPr="008F458B" w:rsidRDefault="00B10941" w:rsidP="006054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10941" w:rsidRPr="008F458B" w:rsidRDefault="00B10941" w:rsidP="00E33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10941" w:rsidRPr="008F458B" w:rsidRDefault="00B10941" w:rsidP="00E33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10941" w:rsidRPr="008F458B" w:rsidRDefault="00B10941" w:rsidP="00E33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10941" w:rsidRPr="008F458B" w:rsidRDefault="00B10941" w:rsidP="00E339C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10941" w:rsidRPr="008F458B" w:rsidRDefault="00B10941" w:rsidP="00E33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10941" w:rsidRPr="008F458B" w:rsidRDefault="00B10941" w:rsidP="00E33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10941" w:rsidRPr="008F458B" w:rsidRDefault="00B10941" w:rsidP="006C643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10941" w:rsidRPr="00D83C1B" w:rsidRDefault="00B10941" w:rsidP="00E339C8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10941" w:rsidRPr="00C82C20" w:rsidRDefault="00B10941" w:rsidP="0065214B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10941" w:rsidRPr="008F458B" w:rsidRDefault="00B10941" w:rsidP="00E33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B10941" w:rsidRPr="008F458B" w:rsidRDefault="00B10941" w:rsidP="00E339C8">
            <w:pPr>
              <w:jc w:val="center"/>
              <w:rPr>
                <w:sz w:val="24"/>
                <w:szCs w:val="24"/>
              </w:rPr>
            </w:pPr>
          </w:p>
        </w:tc>
      </w:tr>
      <w:tr w:rsidR="00B10941" w:rsidRPr="008F458B" w:rsidTr="00B10941">
        <w:trPr>
          <w:trHeight w:val="591"/>
        </w:trPr>
        <w:tc>
          <w:tcPr>
            <w:tcW w:w="959" w:type="dxa"/>
            <w:tcBorders>
              <w:top w:val="nil"/>
            </w:tcBorders>
            <w:shd w:val="clear" w:color="auto" w:fill="auto"/>
          </w:tcPr>
          <w:p w:rsidR="00B10941" w:rsidRPr="008F458B" w:rsidRDefault="00B10941" w:rsidP="00B10941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4.6.4.</w:t>
            </w:r>
            <w:r>
              <w:rPr>
                <w:sz w:val="24"/>
                <w:szCs w:val="24"/>
              </w:rPr>
              <w:t>1</w:t>
            </w:r>
            <w:r w:rsidRPr="008A4C2A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B10941" w:rsidRPr="008F458B" w:rsidRDefault="00B10941" w:rsidP="00E339C8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задаваемого напряжения</w:t>
            </w:r>
          </w:p>
        </w:tc>
        <w:tc>
          <w:tcPr>
            <w:tcW w:w="1275" w:type="dxa"/>
            <w:vMerge w:val="restart"/>
            <w:tcBorders>
              <w:top w:val="nil"/>
            </w:tcBorders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Х203/2, Х203/5, Х203/29</w:t>
            </w:r>
          </w:p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Х203/10, Х203/12, Х203/14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К2, К5, К8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B9E">
              <w:rPr>
                <w:color w:val="FF0000"/>
                <w:sz w:val="24"/>
                <w:szCs w:val="24"/>
              </w:rPr>
              <w:t xml:space="preserve">5/27, </w:t>
            </w:r>
            <w:r>
              <w:rPr>
                <w:color w:val="FF0000"/>
                <w:sz w:val="24"/>
                <w:szCs w:val="24"/>
              </w:rPr>
              <w:t>5/21, 5/18,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vMerge w:val="restart"/>
            <w:tcBorders>
              <w:top w:val="nil"/>
            </w:tcBorders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Х204/13 Х204/16</w:t>
            </w:r>
          </w:p>
        </w:tc>
        <w:tc>
          <w:tcPr>
            <w:tcW w:w="1417" w:type="dxa"/>
            <w:vMerge w:val="restart"/>
            <w:tcBorders>
              <w:top w:val="nil"/>
            </w:tcBorders>
            <w:shd w:val="clear" w:color="auto" w:fill="auto"/>
          </w:tcPr>
          <w:p w:rsidR="00B10941" w:rsidRDefault="00B10941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К26, К19, К20, К33, К25</w:t>
            </w:r>
          </w:p>
          <w:p w:rsidR="00B10941" w:rsidRPr="008F458B" w:rsidRDefault="00B10941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nil"/>
            </w:tcBorders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917D1C">
              <w:rPr>
                <w:color w:val="FF0000"/>
                <w:sz w:val="24"/>
                <w:szCs w:val="24"/>
              </w:rPr>
              <w:t xml:space="preserve">1, 2, </w:t>
            </w:r>
            <w:r>
              <w:rPr>
                <w:color w:val="FF0000"/>
                <w:sz w:val="24"/>
                <w:szCs w:val="24"/>
              </w:rPr>
              <w:t>79, 80, 88, 97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B10941" w:rsidRPr="008F458B" w:rsidRDefault="00B10941" w:rsidP="00E33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10941" w:rsidRPr="008F458B" w:rsidRDefault="00B10941" w:rsidP="00E339C8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10941" w:rsidRPr="008F458B" w:rsidRDefault="00B10941" w:rsidP="006C643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К34,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10941" w:rsidRPr="008F458B" w:rsidRDefault="00B10941" w:rsidP="00E339C8">
            <w:pPr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B10941" w:rsidRPr="008F458B" w:rsidRDefault="00B10941" w:rsidP="0065214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82C20">
              <w:rPr>
                <w:color w:val="00B050"/>
                <w:sz w:val="24"/>
                <w:szCs w:val="24"/>
              </w:rPr>
              <w:t>(0,14 ± 0,1)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10941" w:rsidRPr="008F458B" w:rsidTr="004233BD">
        <w:trPr>
          <w:trHeight w:val="413"/>
        </w:trPr>
        <w:tc>
          <w:tcPr>
            <w:tcW w:w="959" w:type="dxa"/>
            <w:vMerge w:val="restart"/>
            <w:shd w:val="clear" w:color="auto" w:fill="auto"/>
          </w:tcPr>
          <w:p w:rsidR="00B10941" w:rsidRPr="008F458B" w:rsidRDefault="00B10941" w:rsidP="00B10941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4.6.4.</w:t>
            </w:r>
            <w:r>
              <w:rPr>
                <w:sz w:val="24"/>
                <w:szCs w:val="24"/>
              </w:rPr>
              <w:t>2</w:t>
            </w:r>
            <w:r w:rsidRPr="00C95BDB">
              <w:rPr>
                <w:sz w:val="24"/>
                <w:szCs w:val="24"/>
                <w:vertAlign w:val="superscript"/>
              </w:rPr>
              <w:t>6)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B10941" w:rsidRPr="008F458B" w:rsidRDefault="00B10941" w:rsidP="00E339C8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10941" w:rsidRPr="00DC10E6" w:rsidRDefault="00B10941" w:rsidP="00BD3AC6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DC10E6">
              <w:rPr>
                <w:color w:val="00B050"/>
                <w:sz w:val="24"/>
                <w:szCs w:val="24"/>
              </w:rPr>
              <w:t>( 0,2 )</w:t>
            </w:r>
          </w:p>
          <w:p w:rsidR="00B10941" w:rsidRPr="00DC10E6" w:rsidRDefault="00B10941" w:rsidP="0065214B">
            <w:pPr>
              <w:jc w:val="center"/>
              <w:rPr>
                <w:color w:val="00B050"/>
                <w:sz w:val="24"/>
                <w:szCs w:val="24"/>
              </w:rPr>
            </w:pPr>
            <w:r w:rsidRPr="00DC10E6">
              <w:rPr>
                <w:color w:val="00B050"/>
                <w:sz w:val="24"/>
                <w:szCs w:val="24"/>
              </w:rPr>
              <w:t>20 Гц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B10941" w:rsidRPr="008F458B" w:rsidRDefault="00B10941" w:rsidP="00001D6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Х210/15 (Х210/13)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B10941" w:rsidRPr="008F458B" w:rsidRDefault="00B10941" w:rsidP="00001D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К95, К83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B10941" w:rsidRPr="008F458B" w:rsidRDefault="00B10941" w:rsidP="00001D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4971">
              <w:rPr>
                <w:color w:val="FF0000"/>
                <w:sz w:val="24"/>
                <w:szCs w:val="24"/>
              </w:rPr>
              <w:t>1/7, 1/16, 1/19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B10941" w:rsidRPr="008912B7" w:rsidRDefault="00B10941" w:rsidP="0065214B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B10941" w:rsidRPr="00856D85" w:rsidRDefault="00B10941" w:rsidP="00EB7E0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~ 2.5</w:t>
            </w:r>
            <w:r w:rsidRPr="008912B7">
              <w:rPr>
                <w:color w:val="00B050"/>
                <w:sz w:val="24"/>
                <w:szCs w:val="24"/>
              </w:rPr>
              <w:t>В</w:t>
            </w:r>
          </w:p>
        </w:tc>
        <w:tc>
          <w:tcPr>
            <w:tcW w:w="1134" w:type="dxa"/>
            <w:vMerge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B10941" w:rsidRPr="008F458B" w:rsidTr="004233BD">
        <w:trPr>
          <w:trHeight w:val="672"/>
        </w:trPr>
        <w:tc>
          <w:tcPr>
            <w:tcW w:w="959" w:type="dxa"/>
            <w:vMerge/>
            <w:shd w:val="clear" w:color="auto" w:fill="auto"/>
          </w:tcPr>
          <w:p w:rsidR="00B10941" w:rsidRPr="008F458B" w:rsidRDefault="00B10941" w:rsidP="000B0761">
            <w:pPr>
              <w:spacing w:before="120" w:line="360" w:lineRule="auto"/>
              <w:ind w:left="-142" w:right="-62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B10941" w:rsidRPr="008F458B" w:rsidRDefault="00B10941" w:rsidP="000B0761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10941" w:rsidRPr="00DC10E6" w:rsidRDefault="00B10941" w:rsidP="000B0761">
            <w:pPr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10941" w:rsidRPr="008F458B" w:rsidRDefault="00B10941" w:rsidP="00001D6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Х210/17</w:t>
            </w:r>
            <w:r>
              <w:rPr>
                <w:sz w:val="24"/>
                <w:szCs w:val="24"/>
              </w:rPr>
              <w:t xml:space="preserve"> </w:t>
            </w:r>
            <w:r w:rsidRPr="008F458B">
              <w:rPr>
                <w:sz w:val="24"/>
                <w:szCs w:val="24"/>
              </w:rPr>
              <w:t>(Х210/13)</w:t>
            </w:r>
          </w:p>
        </w:tc>
        <w:tc>
          <w:tcPr>
            <w:tcW w:w="1842" w:type="dxa"/>
            <w:shd w:val="clear" w:color="auto" w:fill="auto"/>
          </w:tcPr>
          <w:p w:rsidR="00B10941" w:rsidRDefault="00B10941" w:rsidP="00001D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К96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B10941" w:rsidRPr="008F458B" w:rsidRDefault="00B10941" w:rsidP="00001D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4971">
              <w:rPr>
                <w:color w:val="FF0000"/>
                <w:sz w:val="24"/>
                <w:szCs w:val="24"/>
              </w:rPr>
              <w:t>1/7, 1/16, 1/1</w:t>
            </w:r>
            <w:r>
              <w:rPr>
                <w:color w:val="FF0000"/>
                <w:sz w:val="24"/>
                <w:szCs w:val="24"/>
              </w:rPr>
              <w:t>8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B10941" w:rsidRPr="008912B7" w:rsidRDefault="00B10941" w:rsidP="0065214B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</w:t>
            </w:r>
          </w:p>
          <w:p w:rsidR="00B10941" w:rsidRPr="00856D85" w:rsidRDefault="00B10941" w:rsidP="00EB7E0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~ 2.5</w:t>
            </w:r>
            <w:r w:rsidRPr="008912B7">
              <w:rPr>
                <w:color w:val="00B050"/>
                <w:sz w:val="24"/>
                <w:szCs w:val="24"/>
              </w:rPr>
              <w:t>В</w:t>
            </w:r>
          </w:p>
        </w:tc>
        <w:tc>
          <w:tcPr>
            <w:tcW w:w="1134" w:type="dxa"/>
            <w:vMerge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B10941" w:rsidRPr="008F458B" w:rsidTr="004233BD">
        <w:trPr>
          <w:trHeight w:val="684"/>
        </w:trPr>
        <w:tc>
          <w:tcPr>
            <w:tcW w:w="959" w:type="dxa"/>
            <w:vMerge/>
            <w:shd w:val="clear" w:color="auto" w:fill="auto"/>
          </w:tcPr>
          <w:p w:rsidR="00B10941" w:rsidRPr="008F458B" w:rsidRDefault="00B10941" w:rsidP="000B0761">
            <w:pPr>
              <w:spacing w:before="120" w:line="360" w:lineRule="auto"/>
              <w:ind w:left="-142" w:right="-62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B10941" w:rsidRPr="008F458B" w:rsidRDefault="00B10941" w:rsidP="000B0761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10941" w:rsidRPr="00DC10E6" w:rsidRDefault="00B10941" w:rsidP="000B0761">
            <w:pPr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B10941" w:rsidRPr="008F458B" w:rsidRDefault="00B10941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B10941" w:rsidRPr="008912B7" w:rsidRDefault="00B10941" w:rsidP="0065214B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2/</w:t>
            </w: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 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B10941" w:rsidRPr="008F458B" w:rsidRDefault="00B10941" w:rsidP="0065214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</w:rPr>
              <w:t>1,0 ± 0,2</w:t>
            </w:r>
          </w:p>
        </w:tc>
        <w:tc>
          <w:tcPr>
            <w:tcW w:w="1134" w:type="dxa"/>
            <w:vMerge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B10941" w:rsidRPr="008F458B" w:rsidTr="00CB1DBA">
        <w:trPr>
          <w:trHeight w:val="245"/>
        </w:trPr>
        <w:tc>
          <w:tcPr>
            <w:tcW w:w="959" w:type="dxa"/>
            <w:vMerge w:val="restart"/>
            <w:shd w:val="clear" w:color="auto" w:fill="auto"/>
          </w:tcPr>
          <w:p w:rsidR="00B10941" w:rsidRPr="008F458B" w:rsidRDefault="00B10941" w:rsidP="00B10941">
            <w:pPr>
              <w:spacing w:line="276" w:lineRule="auto"/>
              <w:ind w:left="-142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4.6.4.</w:t>
            </w:r>
            <w:r>
              <w:rPr>
                <w:sz w:val="24"/>
                <w:szCs w:val="24"/>
              </w:rPr>
              <w:t>3</w:t>
            </w:r>
            <w:r w:rsidRPr="00C95BDB">
              <w:rPr>
                <w:sz w:val="24"/>
                <w:szCs w:val="24"/>
                <w:vertAlign w:val="superscript"/>
              </w:rPr>
              <w:t>6)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10941" w:rsidRDefault="00B10941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B10941" w:rsidRPr="00DC10E6" w:rsidRDefault="00B10941" w:rsidP="00BD3AC6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DC10E6">
              <w:rPr>
                <w:color w:val="00B050"/>
                <w:sz w:val="24"/>
                <w:szCs w:val="24"/>
              </w:rPr>
              <w:t>( 0,2 )</w:t>
            </w:r>
          </w:p>
          <w:p w:rsidR="00B10941" w:rsidRPr="00DC10E6" w:rsidRDefault="00B10941" w:rsidP="00C12639">
            <w:pPr>
              <w:spacing w:line="276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DC10E6">
              <w:rPr>
                <w:color w:val="00B050"/>
                <w:sz w:val="24"/>
                <w:szCs w:val="24"/>
              </w:rPr>
              <w:t>100 Гц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Х210/15 (Х210/13)</w:t>
            </w:r>
          </w:p>
        </w:tc>
        <w:tc>
          <w:tcPr>
            <w:tcW w:w="1842" w:type="dxa"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К95, К83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4971">
              <w:rPr>
                <w:color w:val="FF0000"/>
                <w:sz w:val="24"/>
                <w:szCs w:val="24"/>
              </w:rPr>
              <w:t>1/7, 1/16, 1/19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B10941" w:rsidRPr="008912B7" w:rsidRDefault="00B10941" w:rsidP="0065214B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B10941" w:rsidRPr="00856D85" w:rsidRDefault="00B10941" w:rsidP="00EB7E0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</w:rPr>
              <w:t xml:space="preserve"> </w:t>
            </w: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~ </w:t>
            </w:r>
            <w:r w:rsidRPr="008912B7">
              <w:rPr>
                <w:color w:val="00B050"/>
                <w:sz w:val="24"/>
                <w:szCs w:val="24"/>
              </w:rPr>
              <w:t>0,63 В</w:t>
            </w:r>
          </w:p>
        </w:tc>
        <w:tc>
          <w:tcPr>
            <w:tcW w:w="1134" w:type="dxa"/>
            <w:vMerge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B10941" w:rsidRPr="008F458B" w:rsidTr="00CB1DBA">
        <w:trPr>
          <w:trHeight w:val="245"/>
        </w:trPr>
        <w:tc>
          <w:tcPr>
            <w:tcW w:w="959" w:type="dxa"/>
            <w:vMerge/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ind w:left="-142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Pr="00B32B9E" w:rsidRDefault="00B10941" w:rsidP="00CB1DBA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B10941" w:rsidRPr="00917D1C" w:rsidRDefault="00B10941" w:rsidP="00CB1DBA">
            <w:pPr>
              <w:spacing w:line="360" w:lineRule="auto"/>
              <w:ind w:right="-108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10941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10941" w:rsidRPr="00DC10E6" w:rsidRDefault="00B10941" w:rsidP="00C12639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Х210/17</w:t>
            </w:r>
            <w:r>
              <w:rPr>
                <w:sz w:val="24"/>
                <w:szCs w:val="24"/>
              </w:rPr>
              <w:t xml:space="preserve"> </w:t>
            </w:r>
            <w:r w:rsidRPr="008F458B">
              <w:rPr>
                <w:sz w:val="24"/>
                <w:szCs w:val="24"/>
              </w:rPr>
              <w:t>(Х210/13)</w:t>
            </w:r>
          </w:p>
        </w:tc>
        <w:tc>
          <w:tcPr>
            <w:tcW w:w="1842" w:type="dxa"/>
            <w:shd w:val="clear" w:color="auto" w:fill="auto"/>
          </w:tcPr>
          <w:p w:rsidR="00B10941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К96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4971">
              <w:rPr>
                <w:color w:val="FF0000"/>
                <w:sz w:val="24"/>
                <w:szCs w:val="24"/>
              </w:rPr>
              <w:t>1/7, 1/16, 1/1</w:t>
            </w:r>
            <w:r>
              <w:rPr>
                <w:color w:val="FF0000"/>
                <w:sz w:val="24"/>
                <w:szCs w:val="24"/>
              </w:rPr>
              <w:t>8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B10941" w:rsidRPr="008912B7" w:rsidRDefault="00B10941" w:rsidP="0065214B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</w:t>
            </w:r>
          </w:p>
          <w:p w:rsidR="00B10941" w:rsidRPr="00856D85" w:rsidRDefault="00B10941" w:rsidP="00EB7E0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~ </w:t>
            </w:r>
            <w:r w:rsidRPr="008912B7">
              <w:rPr>
                <w:color w:val="00B050"/>
                <w:sz w:val="24"/>
                <w:szCs w:val="24"/>
              </w:rPr>
              <w:t>0,56В</w:t>
            </w:r>
          </w:p>
        </w:tc>
        <w:tc>
          <w:tcPr>
            <w:tcW w:w="1134" w:type="dxa"/>
            <w:vMerge/>
            <w:shd w:val="clear" w:color="auto" w:fill="auto"/>
          </w:tcPr>
          <w:p w:rsidR="00B10941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0941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B10941" w:rsidRPr="008F458B" w:rsidTr="00CB1DBA">
        <w:trPr>
          <w:trHeight w:val="245"/>
        </w:trPr>
        <w:tc>
          <w:tcPr>
            <w:tcW w:w="9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10941" w:rsidRPr="008F458B" w:rsidRDefault="00B10941" w:rsidP="00C12639">
            <w:pPr>
              <w:spacing w:line="276" w:lineRule="auto"/>
              <w:ind w:left="-142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Pr="00B32B9E" w:rsidRDefault="00B10941" w:rsidP="00CB1DBA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B10941" w:rsidRPr="00917D1C" w:rsidRDefault="00B10941" w:rsidP="00CB1DBA">
            <w:pPr>
              <w:spacing w:line="360" w:lineRule="auto"/>
              <w:ind w:right="-108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10941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10941" w:rsidRPr="00DC10E6" w:rsidRDefault="00B10941" w:rsidP="00C12639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10941" w:rsidRPr="008F458B" w:rsidRDefault="00B10941" w:rsidP="00CB1D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B10941" w:rsidRPr="008F458B" w:rsidRDefault="00B10941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B10941" w:rsidRPr="008F458B" w:rsidRDefault="00B10941" w:rsidP="00CB1D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10941" w:rsidRPr="008912B7" w:rsidRDefault="00B10941" w:rsidP="0065214B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2/</w:t>
            </w: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 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B10941" w:rsidRPr="008F458B" w:rsidRDefault="00B10941" w:rsidP="0065214B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</w:rPr>
              <w:t>0,9 ± 0,2</w:t>
            </w:r>
          </w:p>
        </w:tc>
        <w:tc>
          <w:tcPr>
            <w:tcW w:w="1134" w:type="dxa"/>
            <w:vMerge/>
            <w:shd w:val="clear" w:color="auto" w:fill="auto"/>
          </w:tcPr>
          <w:p w:rsidR="00B10941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0941" w:rsidRDefault="00B10941" w:rsidP="00C1263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B10941" w:rsidRPr="008F458B" w:rsidTr="00CB1DBA">
        <w:trPr>
          <w:trHeight w:val="732"/>
        </w:trPr>
        <w:tc>
          <w:tcPr>
            <w:tcW w:w="959" w:type="dxa"/>
            <w:vMerge w:val="restart"/>
            <w:shd w:val="clear" w:color="auto" w:fill="auto"/>
          </w:tcPr>
          <w:p w:rsidR="00B10941" w:rsidRPr="008F458B" w:rsidRDefault="00B10941" w:rsidP="00B10941">
            <w:pPr>
              <w:spacing w:before="120"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4.6.4.</w:t>
            </w:r>
            <w:r>
              <w:rPr>
                <w:sz w:val="24"/>
                <w:szCs w:val="24"/>
              </w:rPr>
              <w:t>4</w:t>
            </w:r>
            <w:r w:rsidRPr="00C95BDB">
              <w:rPr>
                <w:sz w:val="24"/>
                <w:szCs w:val="24"/>
                <w:vertAlign w:val="superscript"/>
              </w:rPr>
              <w:t>6)</w:t>
            </w:r>
          </w:p>
        </w:tc>
        <w:tc>
          <w:tcPr>
            <w:tcW w:w="2410" w:type="dxa"/>
            <w:vMerge/>
            <w:shd w:val="clear" w:color="auto" w:fill="auto"/>
          </w:tcPr>
          <w:p w:rsidR="00B10941" w:rsidRPr="008F458B" w:rsidRDefault="00B10941" w:rsidP="000B0761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Pr="008F458B" w:rsidRDefault="00B10941" w:rsidP="006054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Pr="008F458B" w:rsidRDefault="00B10941" w:rsidP="006054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10941" w:rsidRPr="008F458B" w:rsidRDefault="00B10941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10941" w:rsidRPr="00DC10E6" w:rsidRDefault="00B10941" w:rsidP="00BD3AC6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DC10E6">
              <w:rPr>
                <w:color w:val="00B050"/>
                <w:sz w:val="24"/>
                <w:szCs w:val="24"/>
              </w:rPr>
              <w:t>( 0,2 )</w:t>
            </w:r>
          </w:p>
          <w:p w:rsidR="00B10941" w:rsidRPr="00DC10E6" w:rsidRDefault="00B10941" w:rsidP="000B0761">
            <w:pPr>
              <w:jc w:val="center"/>
              <w:rPr>
                <w:color w:val="00B050"/>
                <w:sz w:val="24"/>
                <w:szCs w:val="24"/>
              </w:rPr>
            </w:pPr>
            <w:r w:rsidRPr="00DC10E6">
              <w:rPr>
                <w:color w:val="00B050"/>
                <w:sz w:val="24"/>
                <w:szCs w:val="24"/>
              </w:rPr>
              <w:t>500 Гц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B10941" w:rsidRPr="008F458B" w:rsidRDefault="00B10941" w:rsidP="00001D6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Х210/15 (Х210/13)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B10941" w:rsidRPr="008F458B" w:rsidRDefault="00B10941" w:rsidP="00001D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К95, К83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B10941" w:rsidRPr="008F458B" w:rsidRDefault="00B10941" w:rsidP="00001D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4971">
              <w:rPr>
                <w:color w:val="FF0000"/>
                <w:sz w:val="24"/>
                <w:szCs w:val="24"/>
              </w:rPr>
              <w:t>1/7, 1/16, 1/19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B10941" w:rsidRPr="008912B7" w:rsidRDefault="00B10941" w:rsidP="0065214B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B10941" w:rsidRPr="00856D85" w:rsidRDefault="00B10941" w:rsidP="00EB7E0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</w:rPr>
              <w:t xml:space="preserve"> </w:t>
            </w: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~ </w:t>
            </w:r>
            <w:r w:rsidRPr="008912B7">
              <w:rPr>
                <w:color w:val="00B050"/>
                <w:sz w:val="24"/>
                <w:szCs w:val="24"/>
              </w:rPr>
              <w:t>0,11В</w:t>
            </w:r>
          </w:p>
        </w:tc>
        <w:tc>
          <w:tcPr>
            <w:tcW w:w="1134" w:type="dxa"/>
            <w:vMerge/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B10941" w:rsidRPr="008F458B" w:rsidTr="00E002B8">
        <w:trPr>
          <w:trHeight w:val="645"/>
        </w:trPr>
        <w:tc>
          <w:tcPr>
            <w:tcW w:w="959" w:type="dxa"/>
            <w:vMerge/>
            <w:shd w:val="clear" w:color="auto" w:fill="auto"/>
          </w:tcPr>
          <w:p w:rsidR="00B10941" w:rsidRPr="008F458B" w:rsidRDefault="00B10941" w:rsidP="000B0761">
            <w:pPr>
              <w:spacing w:before="120" w:line="360" w:lineRule="auto"/>
              <w:ind w:left="-142" w:right="-62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B10941" w:rsidRPr="008F458B" w:rsidRDefault="00B10941" w:rsidP="000B0761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Pr="008F458B" w:rsidRDefault="00B10941" w:rsidP="006054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Pr="008F458B" w:rsidRDefault="00B10941" w:rsidP="006054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10941" w:rsidRPr="008F458B" w:rsidRDefault="00B10941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10941" w:rsidRPr="008F458B" w:rsidRDefault="00B10941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B10941" w:rsidRPr="008F458B" w:rsidRDefault="00B10941" w:rsidP="00001D6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Х210/17</w:t>
            </w:r>
            <w:r>
              <w:rPr>
                <w:sz w:val="24"/>
                <w:szCs w:val="24"/>
              </w:rPr>
              <w:t xml:space="preserve"> </w:t>
            </w:r>
            <w:r w:rsidRPr="008F458B">
              <w:rPr>
                <w:sz w:val="24"/>
                <w:szCs w:val="24"/>
              </w:rPr>
              <w:t>(Х210/13)</w:t>
            </w:r>
          </w:p>
        </w:tc>
        <w:tc>
          <w:tcPr>
            <w:tcW w:w="1842" w:type="dxa"/>
            <w:shd w:val="clear" w:color="auto" w:fill="auto"/>
          </w:tcPr>
          <w:p w:rsidR="00B10941" w:rsidRDefault="00B10941" w:rsidP="00001D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К96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B10941" w:rsidRPr="008F458B" w:rsidRDefault="00B10941" w:rsidP="00001D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4971">
              <w:rPr>
                <w:color w:val="FF0000"/>
                <w:sz w:val="24"/>
                <w:szCs w:val="24"/>
              </w:rPr>
              <w:t>1/7, 1/16, 1/1</w:t>
            </w:r>
            <w:r>
              <w:rPr>
                <w:color w:val="FF0000"/>
                <w:sz w:val="24"/>
                <w:szCs w:val="24"/>
              </w:rPr>
              <w:t>8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B10941" w:rsidRPr="008912B7" w:rsidRDefault="00B10941" w:rsidP="0065214B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</w:t>
            </w:r>
          </w:p>
          <w:p w:rsidR="00B10941" w:rsidRPr="00856D85" w:rsidRDefault="00B10941" w:rsidP="00EB7E0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~ </w:t>
            </w:r>
            <w:r w:rsidRPr="008912B7">
              <w:rPr>
                <w:color w:val="00B050"/>
                <w:sz w:val="24"/>
                <w:szCs w:val="24"/>
              </w:rPr>
              <w:t>0,035В</w:t>
            </w:r>
          </w:p>
        </w:tc>
        <w:tc>
          <w:tcPr>
            <w:tcW w:w="1134" w:type="dxa"/>
            <w:vMerge/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B10941" w:rsidRPr="008F458B" w:rsidTr="00E002B8">
        <w:trPr>
          <w:trHeight w:val="645"/>
        </w:trPr>
        <w:tc>
          <w:tcPr>
            <w:tcW w:w="959" w:type="dxa"/>
            <w:vMerge/>
            <w:shd w:val="clear" w:color="auto" w:fill="auto"/>
          </w:tcPr>
          <w:p w:rsidR="00B10941" w:rsidRPr="008F458B" w:rsidRDefault="00B10941" w:rsidP="000B0761">
            <w:pPr>
              <w:spacing w:before="120" w:line="360" w:lineRule="auto"/>
              <w:ind w:left="-142" w:right="-62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B10941" w:rsidRPr="008F458B" w:rsidRDefault="00B10941" w:rsidP="000B0761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Pr="008F458B" w:rsidRDefault="00B10941" w:rsidP="006054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0941" w:rsidRPr="008F458B" w:rsidRDefault="00B10941" w:rsidP="006054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10941" w:rsidRPr="008F458B" w:rsidRDefault="00B10941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10941" w:rsidRPr="008F458B" w:rsidRDefault="00B10941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B10941" w:rsidRPr="008F458B" w:rsidRDefault="00B10941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10" w:type="dxa"/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B10941" w:rsidRPr="008912B7" w:rsidRDefault="00B10941" w:rsidP="0065214B">
            <w:pPr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2/</w:t>
            </w: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 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B10941" w:rsidRPr="008F458B" w:rsidRDefault="00B10941" w:rsidP="00EB7E0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EB7E0A">
              <w:rPr>
                <w:color w:val="7030A0"/>
                <w:sz w:val="24"/>
                <w:szCs w:val="24"/>
              </w:rPr>
              <w:t>0,</w:t>
            </w:r>
            <w:r w:rsidR="00EB7E0A" w:rsidRPr="00EB7E0A">
              <w:rPr>
                <w:color w:val="7030A0"/>
                <w:sz w:val="24"/>
                <w:szCs w:val="24"/>
              </w:rPr>
              <w:t>29</w:t>
            </w:r>
            <w:r w:rsidRPr="00EB7E0A">
              <w:rPr>
                <w:color w:val="7030A0"/>
                <w:sz w:val="24"/>
                <w:szCs w:val="24"/>
              </w:rPr>
              <w:t xml:space="preserve"> ± 0,03</w:t>
            </w:r>
          </w:p>
        </w:tc>
        <w:tc>
          <w:tcPr>
            <w:tcW w:w="1134" w:type="dxa"/>
            <w:vMerge/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10941" w:rsidRPr="008F458B" w:rsidRDefault="00B10941" w:rsidP="000B076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9645F0">
      <w:pPr>
        <w:rPr>
          <w:sz w:val="24"/>
          <w:szCs w:val="24"/>
        </w:rPr>
      </w:pPr>
    </w:p>
    <w:p w:rsidR="009645F0" w:rsidRPr="008F458B" w:rsidRDefault="009645F0" w:rsidP="007B1004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7B1004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1134"/>
        <w:gridCol w:w="1134"/>
        <w:gridCol w:w="993"/>
        <w:gridCol w:w="1417"/>
        <w:gridCol w:w="1418"/>
        <w:gridCol w:w="1275"/>
        <w:gridCol w:w="993"/>
        <w:gridCol w:w="1134"/>
        <w:gridCol w:w="1842"/>
        <w:gridCol w:w="2268"/>
        <w:gridCol w:w="1276"/>
        <w:gridCol w:w="1134"/>
        <w:gridCol w:w="992"/>
      </w:tblGrid>
      <w:tr w:rsidR="00007A37" w:rsidRPr="008F458B" w:rsidTr="00E002B8">
        <w:trPr>
          <w:trHeight w:val="422"/>
        </w:trPr>
        <w:tc>
          <w:tcPr>
            <w:tcW w:w="959" w:type="dxa"/>
            <w:vMerge w:val="restart"/>
            <w:shd w:val="clear" w:color="auto" w:fill="auto"/>
          </w:tcPr>
          <w:p w:rsidR="00007A37" w:rsidRPr="008F458B" w:rsidRDefault="00007A37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007A37" w:rsidRPr="008F458B" w:rsidRDefault="00007A37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007A37" w:rsidRPr="008F458B" w:rsidRDefault="00007A37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007A37" w:rsidRPr="008F458B" w:rsidRDefault="00007A37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007A37" w:rsidRPr="008F458B" w:rsidRDefault="00007A37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007A37" w:rsidRPr="008F458B" w:rsidRDefault="00007A37" w:rsidP="00B1232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9314FB" w:rsidRPr="008F458B" w:rsidTr="00B77C01">
        <w:tc>
          <w:tcPr>
            <w:tcW w:w="959" w:type="dxa"/>
            <w:vMerge/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9314FB" w:rsidRPr="008F458B" w:rsidRDefault="009314FB" w:rsidP="00B1232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(Общ.)</w:t>
            </w:r>
          </w:p>
        </w:tc>
        <w:tc>
          <w:tcPr>
            <w:tcW w:w="2268" w:type="dxa"/>
            <w:gridSpan w:val="2"/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9314FB" w:rsidRPr="008F458B" w:rsidRDefault="009314FB" w:rsidP="00B1232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9314FB" w:rsidRPr="008F458B" w:rsidRDefault="009314FB" w:rsidP="00B1232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110" w:type="dxa"/>
            <w:gridSpan w:val="2"/>
            <w:shd w:val="clear" w:color="auto" w:fill="auto"/>
          </w:tcPr>
          <w:p w:rsidR="009314FB" w:rsidRDefault="009314FB" w:rsidP="00B12329">
            <w:pPr>
              <w:spacing w:line="276" w:lineRule="auto"/>
              <w:ind w:left="-108" w:right="-143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9314FB" w:rsidRPr="008F458B" w:rsidRDefault="009314FB" w:rsidP="00B12329">
            <w:pPr>
              <w:spacing w:line="276" w:lineRule="auto"/>
              <w:ind w:left="-108" w:right="-143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9314FB" w:rsidRPr="008F458B" w:rsidRDefault="009314FB" w:rsidP="00B1232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9314FB" w:rsidRPr="008F458B" w:rsidTr="00FA4D2B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9314FB" w:rsidRPr="008F458B" w:rsidRDefault="009314FB" w:rsidP="00B1232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9314FB" w:rsidRPr="008F458B" w:rsidRDefault="009314FB" w:rsidP="00B1232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A4D2B" w:rsidRPr="008F458B" w:rsidTr="00FA4D2B">
        <w:trPr>
          <w:trHeight w:val="2060"/>
        </w:trPr>
        <w:tc>
          <w:tcPr>
            <w:tcW w:w="959" w:type="dxa"/>
            <w:tcBorders>
              <w:top w:val="double" w:sz="4" w:space="0" w:color="auto"/>
            </w:tcBorders>
            <w:shd w:val="clear" w:color="auto" w:fill="auto"/>
          </w:tcPr>
          <w:p w:rsidR="00FA4D2B" w:rsidRDefault="00FA4D2B" w:rsidP="00DA1361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4.6.5</w:t>
            </w:r>
          </w:p>
          <w:p w:rsidR="00FA4D2B" w:rsidRDefault="00FA4D2B" w:rsidP="00B12329">
            <w:pPr>
              <w:spacing w:line="360" w:lineRule="auto"/>
              <w:ind w:left="-142" w:right="-60"/>
              <w:jc w:val="center"/>
              <w:rPr>
                <w:sz w:val="24"/>
                <w:szCs w:val="24"/>
              </w:rPr>
            </w:pPr>
          </w:p>
          <w:p w:rsidR="00FA4D2B" w:rsidRDefault="00FA4D2B" w:rsidP="00B5608E">
            <w:pPr>
              <w:ind w:left="-142" w:right="-60"/>
              <w:jc w:val="center"/>
              <w:rPr>
                <w:sz w:val="24"/>
                <w:szCs w:val="24"/>
              </w:rPr>
            </w:pPr>
          </w:p>
          <w:p w:rsidR="00B5608E" w:rsidRDefault="00B5608E" w:rsidP="00B5608E">
            <w:pPr>
              <w:ind w:left="-142" w:right="-60"/>
              <w:jc w:val="center"/>
              <w:rPr>
                <w:sz w:val="24"/>
                <w:szCs w:val="24"/>
              </w:rPr>
            </w:pPr>
          </w:p>
          <w:p w:rsidR="00FA4D2B" w:rsidRPr="008F458B" w:rsidRDefault="00FA4D2B" w:rsidP="00DA1361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4.6.5.1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FA4D2B" w:rsidRPr="008F458B" w:rsidRDefault="00FA4D2B" w:rsidP="00E002B8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 постоянном токе без подключения имитатора </w:t>
            </w:r>
          </w:p>
          <w:p w:rsidR="00FA4D2B" w:rsidRPr="008F458B" w:rsidRDefault="00FA4D2B" w:rsidP="00E002B8">
            <w:pPr>
              <w:spacing w:line="360" w:lineRule="auto"/>
              <w:ind w:right="-5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напряжения смещения нуля,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см0</w:t>
            </w:r>
          </w:p>
        </w:tc>
        <w:tc>
          <w:tcPr>
            <w:tcW w:w="1275" w:type="dxa"/>
            <w:vMerge w:val="restart"/>
            <w:tcBorders>
              <w:top w:val="double" w:sz="4" w:space="0" w:color="auto"/>
            </w:tcBorders>
          </w:tcPr>
          <w:p w:rsidR="00B5608E" w:rsidRDefault="00B5608E" w:rsidP="00B5608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B5608E" w:rsidRDefault="00B5608E" w:rsidP="00B5608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B5608E" w:rsidRDefault="00B5608E" w:rsidP="00B5608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FA4D2B" w:rsidRPr="008F458B" w:rsidRDefault="00FA4D2B" w:rsidP="00B560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Х203/2, Х203/5, Х203/29</w:t>
            </w:r>
          </w:p>
          <w:p w:rsidR="00FA4D2B" w:rsidRPr="008F458B" w:rsidRDefault="00FA4D2B" w:rsidP="00B560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Х203/10, Х203/12, Х203/14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B5608E" w:rsidRDefault="00B5608E" w:rsidP="009314FB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</w:p>
          <w:p w:rsidR="00B5608E" w:rsidRDefault="00B5608E" w:rsidP="009314FB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</w:p>
          <w:p w:rsidR="00FA4D2B" w:rsidRDefault="00FA4D2B" w:rsidP="009314FB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К2, К5, К8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B5608E" w:rsidRDefault="00B5608E" w:rsidP="009314FB">
            <w:pPr>
              <w:spacing w:before="120"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B5608E" w:rsidRDefault="00B5608E" w:rsidP="009314FB">
            <w:pPr>
              <w:spacing w:before="120"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FA4D2B" w:rsidRPr="008F458B" w:rsidRDefault="00FA4D2B" w:rsidP="009314FB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B32B9E">
              <w:rPr>
                <w:color w:val="FF0000"/>
                <w:sz w:val="24"/>
                <w:szCs w:val="24"/>
              </w:rPr>
              <w:t xml:space="preserve">5/27, </w:t>
            </w:r>
            <w:r>
              <w:rPr>
                <w:color w:val="FF0000"/>
                <w:sz w:val="24"/>
                <w:szCs w:val="24"/>
              </w:rPr>
              <w:t>5/21, 5/18,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FA4D2B" w:rsidRPr="008F458B" w:rsidRDefault="00FA4D2B" w:rsidP="000B0761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FA4D2B" w:rsidRPr="008F458B" w:rsidRDefault="00FA4D2B" w:rsidP="000B0761">
            <w:pPr>
              <w:spacing w:before="120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FA4D2B" w:rsidRPr="008F458B" w:rsidRDefault="00FA4D2B" w:rsidP="000B0761">
            <w:pPr>
              <w:spacing w:before="120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FA4D2B" w:rsidRPr="008F458B" w:rsidRDefault="00FA4D2B" w:rsidP="000B0761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FA4D2B" w:rsidRPr="008F458B" w:rsidRDefault="00FA4D2B" w:rsidP="000B0761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</w:tcPr>
          <w:p w:rsidR="00FA4D2B" w:rsidRDefault="00FA4D2B" w:rsidP="000C0623">
            <w:pPr>
              <w:spacing w:before="120"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FA4D2B" w:rsidRDefault="00FA4D2B" w:rsidP="000C0623">
            <w:pPr>
              <w:spacing w:before="120"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FA4D2B" w:rsidRPr="008F458B" w:rsidRDefault="00FA4D2B" w:rsidP="000C0623">
            <w:pPr>
              <w:spacing w:before="120"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Х210/15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auto"/>
          </w:tcPr>
          <w:p w:rsidR="00FA4D2B" w:rsidRDefault="00FA4D2B" w:rsidP="006865B6">
            <w:pPr>
              <w:spacing w:before="120"/>
              <w:jc w:val="center"/>
              <w:rPr>
                <w:sz w:val="24"/>
                <w:szCs w:val="24"/>
              </w:rPr>
            </w:pPr>
          </w:p>
          <w:p w:rsidR="00FA4D2B" w:rsidRDefault="00FA4D2B" w:rsidP="00B560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B5608E" w:rsidRDefault="00B5608E" w:rsidP="00B5608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FA4D2B" w:rsidRPr="008F458B" w:rsidRDefault="00FA4D2B" w:rsidP="006865B6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К95, К83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</w:tcPr>
          <w:p w:rsidR="00FA4D2B" w:rsidRDefault="00FA4D2B" w:rsidP="006865B6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FA4D2B" w:rsidRDefault="00FA4D2B" w:rsidP="006865B6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B5608E" w:rsidRDefault="00B5608E" w:rsidP="00B5608E">
            <w:pPr>
              <w:spacing w:line="276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FA4D2B" w:rsidRPr="00874971" w:rsidRDefault="00FA4D2B" w:rsidP="006865B6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74971">
              <w:rPr>
                <w:color w:val="FF0000"/>
                <w:sz w:val="24"/>
                <w:szCs w:val="24"/>
              </w:rPr>
              <w:t>1/7, 1/16, 1/19</w:t>
            </w:r>
          </w:p>
          <w:p w:rsidR="00FA4D2B" w:rsidRPr="008F458B" w:rsidRDefault="00FA4D2B" w:rsidP="006865B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FA4D2B" w:rsidRDefault="00FA4D2B" w:rsidP="007221C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FA4D2B" w:rsidRDefault="00FA4D2B" w:rsidP="007221C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B5608E" w:rsidRDefault="00B5608E" w:rsidP="007221C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FA4D2B" w:rsidRPr="008F458B" w:rsidRDefault="00FA4D2B" w:rsidP="00B5608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B5608E">
              <w:rPr>
                <w:color w:val="7030A0"/>
                <w:sz w:val="24"/>
                <w:szCs w:val="24"/>
              </w:rPr>
              <w:t>0,</w:t>
            </w:r>
            <w:r w:rsidR="00B5608E" w:rsidRPr="00B5608E">
              <w:rPr>
                <w:color w:val="7030A0"/>
                <w:sz w:val="24"/>
                <w:szCs w:val="24"/>
              </w:rPr>
              <w:t>0</w:t>
            </w:r>
            <w:r w:rsidRPr="00B5608E">
              <w:rPr>
                <w:color w:val="7030A0"/>
                <w:sz w:val="24"/>
                <w:szCs w:val="24"/>
                <w:vertAlign w:val="superscript"/>
              </w:rPr>
              <w:t>7)</w:t>
            </w:r>
            <w:r w:rsidRPr="00B5608E">
              <w:rPr>
                <w:color w:val="7030A0"/>
                <w:sz w:val="24"/>
                <w:szCs w:val="24"/>
              </w:rPr>
              <w:t xml:space="preserve"> ± 0,0</w:t>
            </w:r>
            <w:r w:rsidR="00B5608E" w:rsidRPr="00B5608E">
              <w:rPr>
                <w:color w:val="7030A0"/>
                <w:sz w:val="24"/>
                <w:szCs w:val="24"/>
              </w:rPr>
              <w:t>35</w:t>
            </w:r>
            <w:r w:rsidRPr="00B5608E">
              <w:rPr>
                <w:color w:val="7030A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FA4D2B" w:rsidRDefault="00FA4D2B" w:rsidP="000B0761">
            <w:pPr>
              <w:spacing w:before="120"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B5608E" w:rsidRDefault="00B5608E" w:rsidP="00B12329">
            <w:pPr>
              <w:spacing w:before="120" w:line="360" w:lineRule="auto"/>
              <w:ind w:right="-108"/>
              <w:rPr>
                <w:sz w:val="24"/>
                <w:szCs w:val="24"/>
              </w:rPr>
            </w:pPr>
          </w:p>
          <w:p w:rsidR="00FA4D2B" w:rsidRDefault="00FA4D2B" w:rsidP="00B12329">
            <w:pPr>
              <w:spacing w:before="120" w:line="360" w:lineRule="auto"/>
              <w:ind w:right="-108"/>
            </w:pPr>
            <w:r w:rsidRPr="008F458B">
              <w:rPr>
                <w:sz w:val="24"/>
                <w:szCs w:val="24"/>
              </w:rPr>
              <w:t>Х209/14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Х209/16</w:t>
            </w:r>
            <w:r>
              <w:rPr>
                <w:sz w:val="24"/>
                <w:szCs w:val="24"/>
              </w:rPr>
              <w:t>)</w:t>
            </w:r>
            <w:r w:rsidRPr="008F458B">
              <w:rPr>
                <w:sz w:val="24"/>
                <w:szCs w:val="24"/>
              </w:rPr>
              <w:t xml:space="preserve"> </w:t>
            </w:r>
            <w:r w:rsidRPr="008F458B">
              <w:t>(РП2_КТО)</w:t>
            </w:r>
          </w:p>
          <w:p w:rsidR="00FA4D2B" w:rsidRPr="008F458B" w:rsidRDefault="00FA4D2B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5713D0">
              <w:rPr>
                <w:color w:val="FF0000"/>
                <w:lang w:val="en-US"/>
              </w:rPr>
              <w:t>L</w:t>
            </w:r>
            <w:r w:rsidRPr="005713D0">
              <w:rPr>
                <w:color w:val="FF0000"/>
              </w:rPr>
              <w:t>88 = 1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FA4D2B" w:rsidRPr="008F458B" w:rsidRDefault="00FA4D2B" w:rsidP="000B0761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FA4D2B" w:rsidRPr="008F458B" w:rsidTr="00FA4D2B">
        <w:trPr>
          <w:trHeight w:val="50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:rsidR="00FA4D2B" w:rsidRPr="008F458B" w:rsidRDefault="00FA4D2B" w:rsidP="000B0761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4.6.5.2</w:t>
            </w:r>
          </w:p>
        </w:tc>
        <w:tc>
          <w:tcPr>
            <w:tcW w:w="2410" w:type="dxa"/>
            <w:vMerge/>
            <w:shd w:val="clear" w:color="auto" w:fill="auto"/>
          </w:tcPr>
          <w:p w:rsidR="00FA4D2B" w:rsidRPr="008F458B" w:rsidRDefault="00FA4D2B" w:rsidP="007B100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FA4D2B" w:rsidRPr="008F458B" w:rsidRDefault="00FA4D2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4D2B" w:rsidRPr="008F458B" w:rsidRDefault="00FA4D2B" w:rsidP="009314F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4D2B" w:rsidRPr="008F458B" w:rsidRDefault="00FA4D2B" w:rsidP="009314F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FA4D2B" w:rsidRPr="008F458B" w:rsidRDefault="00FA4D2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FA4D2B" w:rsidRPr="008F458B" w:rsidRDefault="00FA4D2B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FA4D2B" w:rsidRPr="008F458B" w:rsidRDefault="00FA4D2B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FA4D2B" w:rsidRPr="008F458B" w:rsidRDefault="00FA4D2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FA4D2B" w:rsidRPr="008F458B" w:rsidRDefault="00FA4D2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FA4D2B" w:rsidRPr="008F458B" w:rsidRDefault="00FA4D2B" w:rsidP="000C062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FA4D2B" w:rsidRDefault="00FA4D2B" w:rsidP="00D9644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К96,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FA4D2B" w:rsidRPr="008F458B" w:rsidRDefault="00FA4D2B" w:rsidP="006865B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FA4D2B" w:rsidRPr="008F458B" w:rsidRDefault="00FA4D2B" w:rsidP="000C062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1/18 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FA4D2B" w:rsidRPr="008F458B" w:rsidRDefault="00FA4D2B" w:rsidP="00B5608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B5608E">
              <w:rPr>
                <w:color w:val="7030A0"/>
                <w:sz w:val="24"/>
                <w:szCs w:val="24"/>
              </w:rPr>
              <w:t>0,</w:t>
            </w:r>
            <w:r w:rsidR="00B5608E" w:rsidRPr="00B5608E">
              <w:rPr>
                <w:color w:val="7030A0"/>
                <w:sz w:val="24"/>
                <w:szCs w:val="24"/>
              </w:rPr>
              <w:t>0</w:t>
            </w:r>
            <w:r w:rsidRPr="00B5608E">
              <w:rPr>
                <w:color w:val="7030A0"/>
                <w:sz w:val="24"/>
                <w:szCs w:val="24"/>
                <w:vertAlign w:val="superscript"/>
              </w:rPr>
              <w:t>8)</w:t>
            </w:r>
            <w:r w:rsidRPr="00B5608E">
              <w:rPr>
                <w:color w:val="7030A0"/>
                <w:sz w:val="24"/>
                <w:szCs w:val="24"/>
              </w:rPr>
              <w:t xml:space="preserve"> ± 0,0</w:t>
            </w:r>
            <w:r w:rsidR="00B5608E" w:rsidRPr="00B5608E">
              <w:rPr>
                <w:color w:val="7030A0"/>
                <w:sz w:val="24"/>
                <w:szCs w:val="24"/>
              </w:rPr>
              <w:t>35</w:t>
            </w:r>
            <w:r w:rsidRPr="00B5608E">
              <w:rPr>
                <w:color w:val="7030A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  <w:shd w:val="clear" w:color="auto" w:fill="auto"/>
          </w:tcPr>
          <w:p w:rsidR="00FA4D2B" w:rsidRPr="008F458B" w:rsidRDefault="00FA4D2B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FA4D2B" w:rsidRPr="008F458B" w:rsidRDefault="00FA4D2B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FA4D2B" w:rsidRPr="008F458B" w:rsidTr="00FA4D2B">
        <w:trPr>
          <w:trHeight w:val="50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:rsidR="00FA4D2B" w:rsidRPr="008F458B" w:rsidRDefault="00FA4D2B" w:rsidP="000B0761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4.6.5.3</w:t>
            </w:r>
          </w:p>
        </w:tc>
        <w:tc>
          <w:tcPr>
            <w:tcW w:w="2410" w:type="dxa"/>
            <w:vMerge/>
            <w:shd w:val="clear" w:color="auto" w:fill="auto"/>
          </w:tcPr>
          <w:p w:rsidR="00FA4D2B" w:rsidRPr="008F458B" w:rsidRDefault="00FA4D2B" w:rsidP="007B100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FA4D2B" w:rsidRPr="008F458B" w:rsidRDefault="00FA4D2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4D2B" w:rsidRPr="008F458B" w:rsidRDefault="00FA4D2B" w:rsidP="009314F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4D2B" w:rsidRPr="008F458B" w:rsidRDefault="00FA4D2B" w:rsidP="009314F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4D2B" w:rsidRPr="008F458B" w:rsidRDefault="00FA4D2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FA4D2B" w:rsidRPr="008F458B" w:rsidRDefault="00FA4D2B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FA4D2B" w:rsidRPr="008F458B" w:rsidRDefault="00FA4D2B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4D2B" w:rsidRPr="008F458B" w:rsidRDefault="00FA4D2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FA4D2B" w:rsidRPr="008F458B" w:rsidRDefault="00FA4D2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FA4D2B" w:rsidRPr="008F458B" w:rsidRDefault="00FA4D2B" w:rsidP="000C062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:rsidR="00FA4D2B" w:rsidRDefault="00FA4D2B" w:rsidP="00D9644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К93,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FA4D2B" w:rsidRPr="008F458B" w:rsidRDefault="00FA4D2B" w:rsidP="00D9644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FA4D2B" w:rsidRPr="008F458B" w:rsidRDefault="00FA4D2B" w:rsidP="000B0761">
            <w:pPr>
              <w:jc w:val="center"/>
              <w:rPr>
                <w:sz w:val="24"/>
                <w:szCs w:val="24"/>
              </w:rPr>
            </w:pPr>
            <w:r w:rsidRPr="00AD5E8D">
              <w:rPr>
                <w:color w:val="FF0000"/>
                <w:sz w:val="24"/>
                <w:szCs w:val="24"/>
              </w:rPr>
              <w:t>1/7, 4/17, 4/24</w:t>
            </w:r>
            <w:r>
              <w:rPr>
                <w:color w:val="FF0000"/>
                <w:sz w:val="24"/>
                <w:szCs w:val="24"/>
              </w:rPr>
              <w:t xml:space="preserve"> 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FA4D2B" w:rsidRPr="008F458B" w:rsidRDefault="00FA4D2B" w:rsidP="00B5608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B5608E">
              <w:rPr>
                <w:color w:val="7030A0"/>
                <w:sz w:val="24"/>
                <w:szCs w:val="24"/>
              </w:rPr>
              <w:t>0,</w:t>
            </w:r>
            <w:r w:rsidR="00B5608E" w:rsidRPr="00B5608E">
              <w:rPr>
                <w:color w:val="7030A0"/>
                <w:sz w:val="24"/>
                <w:szCs w:val="24"/>
              </w:rPr>
              <w:t>374</w:t>
            </w:r>
            <w:r w:rsidRPr="00B5608E">
              <w:rPr>
                <w:color w:val="7030A0"/>
                <w:sz w:val="24"/>
                <w:szCs w:val="24"/>
                <w:vertAlign w:val="superscript"/>
              </w:rPr>
              <w:t>9)</w:t>
            </w:r>
            <w:r w:rsidRPr="00B5608E">
              <w:rPr>
                <w:color w:val="7030A0"/>
                <w:sz w:val="24"/>
                <w:szCs w:val="24"/>
              </w:rPr>
              <w:t xml:space="preserve"> ± 0,0</w:t>
            </w:r>
            <w:r w:rsidR="00B5608E" w:rsidRPr="00B5608E">
              <w:rPr>
                <w:color w:val="7030A0"/>
                <w:sz w:val="24"/>
                <w:szCs w:val="24"/>
              </w:rPr>
              <w:t>3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4D2B" w:rsidRPr="008F458B" w:rsidRDefault="00FA4D2B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FA4D2B" w:rsidRPr="008F458B" w:rsidRDefault="00FA4D2B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FA4D2B" w:rsidRPr="008F458B" w:rsidTr="00FA4D2B">
        <w:trPr>
          <w:trHeight w:val="607"/>
        </w:trPr>
        <w:tc>
          <w:tcPr>
            <w:tcW w:w="959" w:type="dxa"/>
            <w:shd w:val="clear" w:color="auto" w:fill="auto"/>
          </w:tcPr>
          <w:p w:rsidR="00FA4D2B" w:rsidRPr="008F458B" w:rsidRDefault="00FA4D2B" w:rsidP="000B0761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4.6.5.4</w:t>
            </w:r>
            <w:r w:rsidRPr="008A4C2A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FA4D2B" w:rsidRPr="008F458B" w:rsidRDefault="00FA4D2B" w:rsidP="00CD7F35">
            <w:pPr>
              <w:spacing w:line="360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FA4D2B" w:rsidRPr="008F458B" w:rsidRDefault="00FA4D2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4D2B" w:rsidRPr="008F458B" w:rsidRDefault="00FA4D2B" w:rsidP="009314F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4D2B" w:rsidRPr="008F458B" w:rsidRDefault="00FA4D2B" w:rsidP="009314F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A4D2B" w:rsidRPr="008F458B" w:rsidRDefault="00FA4D2B" w:rsidP="007942A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Х204/13 Х204/16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FA4D2B" w:rsidRPr="008F458B" w:rsidRDefault="00FA4D2B" w:rsidP="007942A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К20,</w:t>
            </w:r>
          </w:p>
          <w:p w:rsidR="00FA4D2B" w:rsidRDefault="00FA4D2B" w:rsidP="007942A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К116, К25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FA4D2B" w:rsidRPr="008F458B" w:rsidRDefault="00FA4D2B" w:rsidP="007942A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363B3">
              <w:rPr>
                <w:color w:val="FF0000"/>
                <w:sz w:val="24"/>
                <w:szCs w:val="24"/>
              </w:rPr>
              <w:t xml:space="preserve">3, 4, 78, 80, 89, 94, 97 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FA4D2B" w:rsidRPr="008F458B" w:rsidRDefault="00FA4D2B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993" w:type="dxa"/>
            <w:vMerge/>
            <w:shd w:val="clear" w:color="auto" w:fill="auto"/>
          </w:tcPr>
          <w:p w:rsidR="00FA4D2B" w:rsidRPr="008F458B" w:rsidRDefault="00FA4D2B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A4D2B" w:rsidRPr="008F458B" w:rsidRDefault="00FA4D2B" w:rsidP="000C062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FA4D2B" w:rsidRDefault="00FA4D2B" w:rsidP="00D9644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FA4D2B" w:rsidRPr="008F458B" w:rsidRDefault="00FA4D2B" w:rsidP="00D9644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FA4D2B" w:rsidRPr="008F458B" w:rsidRDefault="00FA4D2B" w:rsidP="000B0761">
            <w:pPr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 xml:space="preserve"> 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FA4D2B" w:rsidRPr="008F458B" w:rsidRDefault="00FA4D2B" w:rsidP="00A64E3D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FA4D2B" w:rsidRPr="008F458B" w:rsidRDefault="00FA4D2B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FA4D2B" w:rsidRPr="008F458B" w:rsidRDefault="00FA4D2B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B5608E" w:rsidRPr="008F458B" w:rsidTr="00085C70">
        <w:trPr>
          <w:trHeight w:val="607"/>
        </w:trPr>
        <w:tc>
          <w:tcPr>
            <w:tcW w:w="959" w:type="dxa"/>
            <w:shd w:val="clear" w:color="auto" w:fill="auto"/>
          </w:tcPr>
          <w:p w:rsidR="00B5608E" w:rsidRPr="008F458B" w:rsidRDefault="00B5608E" w:rsidP="000B0761">
            <w:pPr>
              <w:ind w:right="-202"/>
            </w:pPr>
            <w:r w:rsidRPr="008F458B">
              <w:rPr>
                <w:sz w:val="24"/>
                <w:szCs w:val="24"/>
              </w:rPr>
              <w:t>4.6.5.9</w:t>
            </w:r>
          </w:p>
        </w:tc>
        <w:tc>
          <w:tcPr>
            <w:tcW w:w="2410" w:type="dxa"/>
            <w:shd w:val="clear" w:color="auto" w:fill="auto"/>
          </w:tcPr>
          <w:p w:rsidR="00B5608E" w:rsidRPr="008F458B" w:rsidRDefault="00B5608E" w:rsidP="00D96449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ИУ</w:t>
            </w:r>
          </w:p>
        </w:tc>
        <w:tc>
          <w:tcPr>
            <w:tcW w:w="1275" w:type="dxa"/>
            <w:vMerge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5608E" w:rsidRPr="008F458B" w:rsidRDefault="00B5608E" w:rsidP="009314F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5608E" w:rsidRPr="008F458B" w:rsidRDefault="00B5608E" w:rsidP="009314F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5608E" w:rsidRPr="008F458B" w:rsidRDefault="00B5608E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5608E" w:rsidRPr="008F458B" w:rsidRDefault="00B5608E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B5608E" w:rsidRPr="008F458B" w:rsidRDefault="00B5608E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5608E" w:rsidRPr="000C0623" w:rsidRDefault="00B5608E" w:rsidP="000C0623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>Х210/15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B5608E" w:rsidRDefault="00B5608E" w:rsidP="00D9644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К95,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B5608E" w:rsidRPr="008F458B" w:rsidRDefault="00B5608E" w:rsidP="006865B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B5608E" w:rsidRPr="008F458B" w:rsidRDefault="00B5608E" w:rsidP="000C062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4971">
              <w:rPr>
                <w:color w:val="FF0000"/>
                <w:sz w:val="24"/>
                <w:szCs w:val="24"/>
              </w:rPr>
              <w:t>1/7, 1/16, 1/19</w:t>
            </w:r>
            <w:r>
              <w:rPr>
                <w:color w:val="FF0000"/>
                <w:sz w:val="24"/>
                <w:szCs w:val="24"/>
              </w:rPr>
              <w:t xml:space="preserve"> 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B5608E" w:rsidRPr="000848F6" w:rsidRDefault="00B5608E" w:rsidP="002D51F4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0848F6">
              <w:rPr>
                <w:b/>
                <w:color w:val="7030A0"/>
                <w:sz w:val="24"/>
                <w:szCs w:val="24"/>
              </w:rPr>
              <w:t>-0,018</w:t>
            </w:r>
            <w:r w:rsidRPr="000848F6">
              <w:rPr>
                <w:b/>
                <w:color w:val="7030A0"/>
                <w:sz w:val="24"/>
                <w:szCs w:val="24"/>
                <w:vertAlign w:val="superscript"/>
              </w:rPr>
              <w:t xml:space="preserve">10) </w:t>
            </w:r>
            <w:r w:rsidRPr="000848F6">
              <w:rPr>
                <w:b/>
                <w:color w:val="7030A0"/>
                <w:sz w:val="24"/>
                <w:szCs w:val="24"/>
              </w:rPr>
              <w:t>± 0,004</w:t>
            </w:r>
          </w:p>
        </w:tc>
        <w:tc>
          <w:tcPr>
            <w:tcW w:w="1134" w:type="dxa"/>
            <w:vMerge/>
            <w:shd w:val="clear" w:color="auto" w:fill="auto"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B5608E" w:rsidRPr="008F458B" w:rsidTr="00085C70">
        <w:trPr>
          <w:trHeight w:val="607"/>
        </w:trPr>
        <w:tc>
          <w:tcPr>
            <w:tcW w:w="959" w:type="dxa"/>
            <w:shd w:val="clear" w:color="auto" w:fill="auto"/>
          </w:tcPr>
          <w:p w:rsidR="00B5608E" w:rsidRPr="008F458B" w:rsidRDefault="00B5608E" w:rsidP="000B0761">
            <w:pPr>
              <w:ind w:left="-142" w:right="-202"/>
              <w:jc w:val="center"/>
            </w:pPr>
            <w:r w:rsidRPr="008F458B">
              <w:rPr>
                <w:sz w:val="24"/>
                <w:szCs w:val="24"/>
              </w:rPr>
              <w:t>4.6.5.10</w:t>
            </w:r>
          </w:p>
        </w:tc>
        <w:tc>
          <w:tcPr>
            <w:tcW w:w="2410" w:type="dxa"/>
            <w:shd w:val="clear" w:color="auto" w:fill="auto"/>
          </w:tcPr>
          <w:p w:rsidR="00B5608E" w:rsidRPr="008F458B" w:rsidRDefault="00B5608E" w:rsidP="00D96449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АФ</w:t>
            </w:r>
          </w:p>
        </w:tc>
        <w:tc>
          <w:tcPr>
            <w:tcW w:w="1275" w:type="dxa"/>
            <w:vMerge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5608E" w:rsidRPr="008F458B" w:rsidRDefault="00B5608E" w:rsidP="009314F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5608E" w:rsidRPr="008F458B" w:rsidRDefault="00B5608E" w:rsidP="009314F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5608E" w:rsidRPr="008F458B" w:rsidRDefault="00B5608E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5608E" w:rsidRPr="008F458B" w:rsidRDefault="00B5608E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B5608E" w:rsidRPr="008F458B" w:rsidRDefault="00B5608E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5608E" w:rsidRPr="008F458B" w:rsidRDefault="00B5608E" w:rsidP="000C062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B5608E" w:rsidRDefault="00B5608E" w:rsidP="00D9644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К96,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B5608E" w:rsidRPr="008F458B" w:rsidRDefault="00B5608E" w:rsidP="006865B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B5608E" w:rsidRPr="008F458B" w:rsidRDefault="00B5608E" w:rsidP="000C062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1/18 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B5608E" w:rsidRPr="000848F6" w:rsidRDefault="00B5608E" w:rsidP="002D51F4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0848F6">
              <w:rPr>
                <w:b/>
                <w:color w:val="7030A0"/>
                <w:sz w:val="24"/>
                <w:szCs w:val="24"/>
              </w:rPr>
              <w:t>-0,018</w:t>
            </w:r>
            <w:r w:rsidRPr="000848F6">
              <w:rPr>
                <w:b/>
                <w:color w:val="7030A0"/>
                <w:sz w:val="24"/>
                <w:szCs w:val="24"/>
                <w:vertAlign w:val="superscript"/>
              </w:rPr>
              <w:t xml:space="preserve">11) </w:t>
            </w:r>
            <w:r w:rsidRPr="000848F6">
              <w:rPr>
                <w:b/>
                <w:color w:val="7030A0"/>
                <w:sz w:val="24"/>
                <w:szCs w:val="24"/>
              </w:rPr>
              <w:t>± 0,004</w:t>
            </w:r>
          </w:p>
        </w:tc>
        <w:tc>
          <w:tcPr>
            <w:tcW w:w="1134" w:type="dxa"/>
            <w:vMerge/>
            <w:shd w:val="clear" w:color="auto" w:fill="auto"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B5608E" w:rsidRPr="008F458B" w:rsidTr="003308D3">
        <w:trPr>
          <w:trHeight w:val="607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B5608E" w:rsidRPr="008F458B" w:rsidRDefault="00B5608E" w:rsidP="000B0761">
            <w:pPr>
              <w:ind w:left="-142" w:right="-202"/>
              <w:jc w:val="center"/>
            </w:pPr>
            <w:r w:rsidRPr="008F458B">
              <w:rPr>
                <w:sz w:val="24"/>
                <w:szCs w:val="24"/>
              </w:rPr>
              <w:t>4.6.5.11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B5608E" w:rsidRPr="008F458B" w:rsidRDefault="00B5608E" w:rsidP="00D96449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275" w:type="dxa"/>
            <w:vMerge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5608E" w:rsidRPr="008F458B" w:rsidRDefault="00B5608E" w:rsidP="009314F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5608E" w:rsidRPr="008F458B" w:rsidRDefault="00B5608E" w:rsidP="009314F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5608E" w:rsidRPr="008F458B" w:rsidRDefault="00B5608E" w:rsidP="000C062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B5608E" w:rsidRDefault="00B5608E" w:rsidP="00D9644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К93,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B5608E" w:rsidRPr="008F458B" w:rsidRDefault="00B5608E" w:rsidP="00D9644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  <w:r w:rsidRPr="00AD5E8D">
              <w:rPr>
                <w:color w:val="FF0000"/>
                <w:sz w:val="24"/>
                <w:szCs w:val="24"/>
              </w:rPr>
              <w:t>1/7, 4/17, 4/24</w:t>
            </w:r>
            <w:r>
              <w:rPr>
                <w:color w:val="FF0000"/>
                <w:sz w:val="24"/>
                <w:szCs w:val="24"/>
              </w:rPr>
              <w:t xml:space="preserve"> 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5608E" w:rsidRPr="000848F6" w:rsidRDefault="00B5608E" w:rsidP="002D51F4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0848F6">
              <w:rPr>
                <w:b/>
                <w:color w:val="7030A0"/>
                <w:sz w:val="24"/>
                <w:szCs w:val="24"/>
              </w:rPr>
              <w:t>0,018</w:t>
            </w:r>
            <w:r w:rsidRPr="000848F6">
              <w:rPr>
                <w:b/>
                <w:color w:val="7030A0"/>
                <w:sz w:val="24"/>
                <w:szCs w:val="24"/>
                <w:vertAlign w:val="superscript"/>
              </w:rPr>
              <w:t xml:space="preserve">12) </w:t>
            </w:r>
            <w:r w:rsidRPr="000848F6">
              <w:rPr>
                <w:b/>
                <w:color w:val="7030A0"/>
                <w:sz w:val="24"/>
                <w:szCs w:val="24"/>
              </w:rPr>
              <w:t>± 0,004</w:t>
            </w:r>
          </w:p>
        </w:tc>
        <w:tc>
          <w:tcPr>
            <w:tcW w:w="1134" w:type="dxa"/>
            <w:vMerge/>
            <w:shd w:val="clear" w:color="auto" w:fill="auto"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5608E" w:rsidRPr="008F458B" w:rsidRDefault="00B5608E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541206" w:rsidRPr="008F458B" w:rsidTr="00FA4D2B">
        <w:trPr>
          <w:trHeight w:val="607"/>
        </w:trPr>
        <w:tc>
          <w:tcPr>
            <w:tcW w:w="959" w:type="dxa"/>
            <w:shd w:val="clear" w:color="auto" w:fill="auto"/>
          </w:tcPr>
          <w:p w:rsidR="00541206" w:rsidRPr="000C7001" w:rsidRDefault="00541206" w:rsidP="002340DA">
            <w:pPr>
              <w:widowControl w:val="0"/>
              <w:ind w:left="-142" w:right="-60"/>
              <w:jc w:val="center"/>
              <w:rPr>
                <w:color w:val="00B050"/>
                <w:sz w:val="24"/>
                <w:szCs w:val="24"/>
                <w:vertAlign w:val="superscript"/>
              </w:rPr>
            </w:pPr>
            <w:r>
              <w:rPr>
                <w:color w:val="00B050"/>
                <w:sz w:val="24"/>
                <w:szCs w:val="24"/>
              </w:rPr>
              <w:t>4.6.5.26</w:t>
            </w:r>
            <w:r>
              <w:rPr>
                <w:color w:val="00B05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410" w:type="dxa"/>
            <w:shd w:val="clear" w:color="auto" w:fill="auto"/>
          </w:tcPr>
          <w:p w:rsidR="00541206" w:rsidRPr="008F458B" w:rsidRDefault="00541206" w:rsidP="002340DA">
            <w:pPr>
              <w:spacing w:line="360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 (-)</w:t>
            </w:r>
          </w:p>
        </w:tc>
        <w:tc>
          <w:tcPr>
            <w:tcW w:w="993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541206" w:rsidRPr="008F458B" w:rsidRDefault="00541206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541206" w:rsidRDefault="00541206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541206" w:rsidRPr="008F458B" w:rsidRDefault="00541206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 xml:space="preserve"> 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541206" w:rsidRPr="009E3F54" w:rsidRDefault="00541206" w:rsidP="002340DA">
            <w:pPr>
              <w:widowControl w:val="0"/>
              <w:spacing w:before="120" w:after="60"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9E3F54">
              <w:rPr>
                <w:color w:val="00B050"/>
                <w:sz w:val="24"/>
                <w:szCs w:val="24"/>
              </w:rPr>
              <w:t>0,15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</w:tr>
      <w:tr w:rsidR="00541206" w:rsidRPr="008F458B" w:rsidTr="00FA4D2B">
        <w:trPr>
          <w:trHeight w:val="607"/>
        </w:trPr>
        <w:tc>
          <w:tcPr>
            <w:tcW w:w="959" w:type="dxa"/>
            <w:shd w:val="clear" w:color="auto" w:fill="auto"/>
          </w:tcPr>
          <w:p w:rsidR="00541206" w:rsidRPr="00C22769" w:rsidRDefault="00541206" w:rsidP="002340DA">
            <w:pPr>
              <w:widowControl w:val="0"/>
              <w:ind w:left="-142" w:right="-60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4.6.5.27</w:t>
            </w:r>
          </w:p>
        </w:tc>
        <w:tc>
          <w:tcPr>
            <w:tcW w:w="2410" w:type="dxa"/>
            <w:shd w:val="clear" w:color="auto" w:fill="auto"/>
          </w:tcPr>
          <w:p w:rsidR="00541206" w:rsidRPr="008F458B" w:rsidRDefault="00541206" w:rsidP="002340D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ИУ</w:t>
            </w:r>
          </w:p>
        </w:tc>
        <w:tc>
          <w:tcPr>
            <w:tcW w:w="1275" w:type="dxa"/>
            <w:vMerge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541206" w:rsidRPr="000C0623" w:rsidRDefault="00541206" w:rsidP="002340DA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>Х210/15</w:t>
            </w:r>
            <w:r w:rsidR="00CD39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541206" w:rsidRDefault="00541206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К95,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541206" w:rsidRPr="008F458B" w:rsidRDefault="00541206" w:rsidP="002340D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541206" w:rsidRPr="008F458B" w:rsidRDefault="00541206" w:rsidP="002340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4971">
              <w:rPr>
                <w:color w:val="FF0000"/>
                <w:sz w:val="24"/>
                <w:szCs w:val="24"/>
              </w:rPr>
              <w:t>1/7, 1/16, 1/19</w:t>
            </w:r>
            <w:r>
              <w:rPr>
                <w:color w:val="FF0000"/>
                <w:sz w:val="24"/>
                <w:szCs w:val="24"/>
              </w:rPr>
              <w:t xml:space="preserve"> 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541206" w:rsidRPr="009E3F54" w:rsidRDefault="00541206" w:rsidP="002340DA">
            <w:pPr>
              <w:widowControl w:val="0"/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9E3F54">
              <w:rPr>
                <w:color w:val="00B050"/>
                <w:sz w:val="24"/>
                <w:szCs w:val="24"/>
              </w:rPr>
              <w:t>-3,0</w:t>
            </w:r>
            <w:r>
              <w:rPr>
                <w:color w:val="00B050"/>
                <w:sz w:val="24"/>
                <w:szCs w:val="24"/>
                <w:vertAlign w:val="superscript"/>
              </w:rPr>
              <w:t>10)</w:t>
            </w:r>
            <w:r w:rsidRPr="009E3F54">
              <w:rPr>
                <w:color w:val="00B050"/>
                <w:sz w:val="24"/>
                <w:szCs w:val="24"/>
              </w:rPr>
              <w:t xml:space="preserve"> ± 0,5</w:t>
            </w:r>
          </w:p>
        </w:tc>
        <w:tc>
          <w:tcPr>
            <w:tcW w:w="1134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</w:tr>
      <w:tr w:rsidR="00541206" w:rsidRPr="008F458B" w:rsidTr="00FA4D2B">
        <w:trPr>
          <w:trHeight w:val="607"/>
        </w:trPr>
        <w:tc>
          <w:tcPr>
            <w:tcW w:w="959" w:type="dxa"/>
            <w:shd w:val="clear" w:color="auto" w:fill="auto"/>
          </w:tcPr>
          <w:p w:rsidR="00541206" w:rsidRPr="00C22769" w:rsidRDefault="00541206" w:rsidP="002340DA">
            <w:pPr>
              <w:widowControl w:val="0"/>
              <w:ind w:left="-142" w:right="-60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4.6.5.28</w:t>
            </w:r>
          </w:p>
        </w:tc>
        <w:tc>
          <w:tcPr>
            <w:tcW w:w="2410" w:type="dxa"/>
            <w:shd w:val="clear" w:color="auto" w:fill="auto"/>
          </w:tcPr>
          <w:p w:rsidR="00541206" w:rsidRPr="008F458B" w:rsidRDefault="00541206" w:rsidP="002340D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АФ</w:t>
            </w:r>
          </w:p>
        </w:tc>
        <w:tc>
          <w:tcPr>
            <w:tcW w:w="1275" w:type="dxa"/>
            <w:vMerge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541206" w:rsidRPr="008F458B" w:rsidRDefault="00541206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:rsidR="00541206" w:rsidRDefault="00541206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К96,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541206" w:rsidRPr="008F458B" w:rsidRDefault="00541206" w:rsidP="002340D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541206" w:rsidRPr="008F458B" w:rsidRDefault="00541206" w:rsidP="002340D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1/18 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541206" w:rsidRPr="009E3F54" w:rsidRDefault="00541206" w:rsidP="002340DA">
            <w:pPr>
              <w:widowControl w:val="0"/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9E3F54">
              <w:rPr>
                <w:color w:val="00B050"/>
                <w:sz w:val="24"/>
                <w:szCs w:val="24"/>
              </w:rPr>
              <w:t>-3,0</w:t>
            </w:r>
            <w:r w:rsidRPr="000C7001">
              <w:rPr>
                <w:color w:val="00B050"/>
                <w:sz w:val="24"/>
                <w:szCs w:val="24"/>
                <w:vertAlign w:val="superscript"/>
              </w:rPr>
              <w:t xml:space="preserve">11) </w:t>
            </w:r>
            <w:r w:rsidRPr="009E3F54">
              <w:rPr>
                <w:color w:val="00B050"/>
                <w:sz w:val="24"/>
                <w:szCs w:val="24"/>
              </w:rPr>
              <w:t>± 0,5</w:t>
            </w:r>
          </w:p>
        </w:tc>
        <w:tc>
          <w:tcPr>
            <w:tcW w:w="1134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</w:tr>
      <w:tr w:rsidR="00541206" w:rsidRPr="008F458B" w:rsidTr="00FA4D2B">
        <w:trPr>
          <w:trHeight w:val="607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541206" w:rsidRPr="00C22769" w:rsidRDefault="00541206" w:rsidP="002340DA">
            <w:pPr>
              <w:widowControl w:val="0"/>
              <w:ind w:left="-142" w:right="-60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4.6.5.29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541206" w:rsidRPr="008F458B" w:rsidRDefault="00541206" w:rsidP="002340D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541206" w:rsidRPr="008F458B" w:rsidRDefault="00541206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541206" w:rsidRDefault="00541206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К93,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541206" w:rsidRPr="008F458B" w:rsidRDefault="00541206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  <w:r w:rsidRPr="00AD5E8D">
              <w:rPr>
                <w:color w:val="FF0000"/>
                <w:sz w:val="24"/>
                <w:szCs w:val="24"/>
              </w:rPr>
              <w:t>1/7, 4/17, 4/24</w:t>
            </w:r>
            <w:r>
              <w:rPr>
                <w:color w:val="FF0000"/>
                <w:sz w:val="24"/>
                <w:szCs w:val="24"/>
              </w:rPr>
              <w:t xml:space="preserve"> 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41206" w:rsidRPr="009E3F54" w:rsidRDefault="00541206" w:rsidP="002340DA">
            <w:pPr>
              <w:widowControl w:val="0"/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9E3F54">
              <w:rPr>
                <w:color w:val="00B050"/>
                <w:sz w:val="24"/>
                <w:szCs w:val="24"/>
              </w:rPr>
              <w:t>3,0</w:t>
            </w:r>
            <w:r w:rsidRPr="000C7001">
              <w:rPr>
                <w:color w:val="00B050"/>
                <w:sz w:val="24"/>
                <w:szCs w:val="24"/>
                <w:vertAlign w:val="superscript"/>
              </w:rPr>
              <w:t xml:space="preserve">12) </w:t>
            </w:r>
            <w:r w:rsidRPr="009E3F54">
              <w:rPr>
                <w:color w:val="00B050"/>
                <w:sz w:val="24"/>
                <w:szCs w:val="24"/>
              </w:rPr>
              <w:t>± 0,3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541206" w:rsidRPr="008F458B" w:rsidRDefault="00541206" w:rsidP="002340DA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3B2CA8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3B2CA8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551"/>
        <w:gridCol w:w="1134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984"/>
        <w:gridCol w:w="2126"/>
        <w:gridCol w:w="1276"/>
        <w:gridCol w:w="1134"/>
        <w:gridCol w:w="992"/>
      </w:tblGrid>
      <w:tr w:rsidR="00EE3CDE" w:rsidRPr="008F458B" w:rsidTr="0087550D">
        <w:trPr>
          <w:trHeight w:val="442"/>
        </w:trPr>
        <w:tc>
          <w:tcPr>
            <w:tcW w:w="959" w:type="dxa"/>
            <w:vMerge w:val="restart"/>
            <w:shd w:val="clear" w:color="auto" w:fill="auto"/>
          </w:tcPr>
          <w:p w:rsidR="00EE3CDE" w:rsidRPr="008F458B" w:rsidRDefault="00EE3CDE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EE3CDE" w:rsidRPr="008F458B" w:rsidRDefault="00EE3CDE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402" w:type="dxa"/>
            <w:gridSpan w:val="3"/>
          </w:tcPr>
          <w:p w:rsidR="00EE3CDE" w:rsidRPr="008F458B" w:rsidRDefault="00EE3CDE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EE3CDE" w:rsidRPr="008F458B" w:rsidRDefault="00EE3CDE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EE3CDE" w:rsidRPr="008F458B" w:rsidRDefault="00EE3CDE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EE3CDE" w:rsidRPr="008F458B" w:rsidRDefault="00EE3CDE" w:rsidP="000B0761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001D6E" w:rsidRPr="008F458B" w:rsidTr="0087550D">
        <w:tc>
          <w:tcPr>
            <w:tcW w:w="959" w:type="dxa"/>
            <w:vMerge/>
            <w:shd w:val="clear" w:color="auto" w:fill="auto"/>
          </w:tcPr>
          <w:p w:rsidR="00001D6E" w:rsidRPr="008F458B" w:rsidRDefault="00001D6E" w:rsidP="00EE3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:rsidR="00001D6E" w:rsidRPr="008F458B" w:rsidRDefault="00001D6E" w:rsidP="00EE3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001D6E" w:rsidRPr="008F458B" w:rsidRDefault="00001D6E" w:rsidP="00EE3CD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001D6E" w:rsidRPr="008F458B" w:rsidRDefault="00001D6E" w:rsidP="00EE3CDE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</w:t>
            </w:r>
            <w:r>
              <w:rPr>
                <w:sz w:val="24"/>
                <w:szCs w:val="24"/>
              </w:rPr>
              <w:t>наль.</w:t>
            </w:r>
          </w:p>
          <w:p w:rsidR="00001D6E" w:rsidRPr="008F458B" w:rsidRDefault="00001D6E" w:rsidP="00EE3C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(Общ.)</w:t>
            </w:r>
          </w:p>
        </w:tc>
        <w:tc>
          <w:tcPr>
            <w:tcW w:w="2268" w:type="dxa"/>
            <w:gridSpan w:val="2"/>
          </w:tcPr>
          <w:p w:rsidR="00001D6E" w:rsidRDefault="00001D6E" w:rsidP="00EE3CD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001D6E" w:rsidRPr="008F458B" w:rsidRDefault="00001D6E" w:rsidP="00EE3CD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001D6E" w:rsidRPr="008F458B" w:rsidRDefault="00001D6E" w:rsidP="00EE3CD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001D6E" w:rsidRPr="008F458B" w:rsidRDefault="00001D6E" w:rsidP="00EE3CD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001D6E" w:rsidRPr="008F458B" w:rsidRDefault="00001D6E" w:rsidP="00EE3CDE">
            <w:pPr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01D6E" w:rsidRPr="008F458B" w:rsidRDefault="00001D6E" w:rsidP="00F9582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001D6E" w:rsidRPr="008F458B" w:rsidRDefault="00001D6E" w:rsidP="000B0761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001D6E" w:rsidRPr="008F458B" w:rsidRDefault="00001D6E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110" w:type="dxa"/>
            <w:gridSpan w:val="2"/>
            <w:shd w:val="clear" w:color="auto" w:fill="auto"/>
          </w:tcPr>
          <w:p w:rsidR="00001D6E" w:rsidRDefault="00001D6E" w:rsidP="00EE3CD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001D6E" w:rsidRPr="008F458B" w:rsidRDefault="00001D6E" w:rsidP="00EE3CD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 Сигналь</w:t>
            </w:r>
            <w:r>
              <w:rPr>
                <w:sz w:val="24"/>
                <w:szCs w:val="24"/>
              </w:rPr>
              <w:t>.(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001D6E" w:rsidRPr="008F458B" w:rsidRDefault="00001D6E" w:rsidP="00EE3CDE">
            <w:pPr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001D6E" w:rsidRPr="008F458B" w:rsidRDefault="00001D6E" w:rsidP="00EE3CD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01D6E" w:rsidRPr="008F458B" w:rsidRDefault="00001D6E" w:rsidP="00EE3CD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001D6E" w:rsidRPr="008F458B" w:rsidRDefault="00001D6E" w:rsidP="00EE3CD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(Общ.)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01D6E" w:rsidRPr="008F458B" w:rsidRDefault="00001D6E" w:rsidP="00EE3CD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813F92" w:rsidRPr="008F458B" w:rsidTr="0087550D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13F92" w:rsidRPr="008F458B" w:rsidRDefault="00813F9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13F92" w:rsidRPr="008F458B" w:rsidRDefault="00813F9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</w:tcPr>
          <w:p w:rsidR="00813F92" w:rsidRPr="008F458B" w:rsidRDefault="00813F9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813F92" w:rsidRPr="008F458B" w:rsidRDefault="00813F92" w:rsidP="00001D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813F92" w:rsidRPr="008F458B" w:rsidRDefault="00813F92" w:rsidP="00001D6E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13F92" w:rsidRPr="008F458B" w:rsidRDefault="00813F9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813F92" w:rsidRPr="008F458B" w:rsidRDefault="00813F92" w:rsidP="00C549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813F92" w:rsidRPr="008F458B" w:rsidRDefault="00813F92" w:rsidP="00C54990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813F92" w:rsidRPr="008F458B" w:rsidRDefault="00813F92" w:rsidP="00813F9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813F92" w:rsidRPr="008F458B" w:rsidRDefault="00813F92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813F92" w:rsidRPr="008F458B" w:rsidRDefault="00813F92" w:rsidP="000B0761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13F92" w:rsidRPr="008F458B" w:rsidRDefault="00813F9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</w:tcPr>
          <w:p w:rsidR="00813F92" w:rsidRPr="008F458B" w:rsidRDefault="00813F92" w:rsidP="00001D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</w:tcPr>
          <w:p w:rsidR="00813F92" w:rsidRPr="008F458B" w:rsidRDefault="00813F92" w:rsidP="00001D6E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13F92" w:rsidRPr="008F458B" w:rsidRDefault="00813F9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13F92" w:rsidRPr="008F458B" w:rsidRDefault="00813F9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13F92" w:rsidRPr="008F458B" w:rsidRDefault="00813F92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813F92" w:rsidRPr="008F458B" w:rsidTr="0087550D">
        <w:trPr>
          <w:trHeight w:val="607"/>
        </w:trPr>
        <w:tc>
          <w:tcPr>
            <w:tcW w:w="959" w:type="dxa"/>
            <w:tcBorders>
              <w:top w:val="doub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ind w:left="-142" w:right="-62"/>
              <w:jc w:val="center"/>
            </w:pPr>
            <w:r w:rsidRPr="008F458B">
              <w:rPr>
                <w:sz w:val="24"/>
                <w:szCs w:val="24"/>
              </w:rPr>
              <w:t>4.6.5.12</w:t>
            </w:r>
            <w:r w:rsidR="00CD7F35" w:rsidRPr="008A4C2A">
              <w:rPr>
                <w:sz w:val="24"/>
                <w:szCs w:val="24"/>
                <w:vertAlign w:val="superscript"/>
              </w:rPr>
              <w:t>1</w:t>
            </w:r>
            <w:r w:rsidR="00CD7F35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51" w:type="dxa"/>
            <w:tcBorders>
              <w:top w:val="doub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813F92" w:rsidRPr="008F458B" w:rsidRDefault="00813F92" w:rsidP="00B566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Х203/2, Х203/5, Х203/29</w:t>
            </w:r>
          </w:p>
          <w:p w:rsidR="00813F92" w:rsidRPr="008F458B" w:rsidRDefault="00813F92" w:rsidP="00B5662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Х203/10, Х203/12, Х203/14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813F92" w:rsidRDefault="00813F92" w:rsidP="00B566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К2, К5, К8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813F92" w:rsidRPr="008F458B" w:rsidRDefault="00813F92" w:rsidP="00B566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B9E">
              <w:rPr>
                <w:color w:val="FF0000"/>
                <w:sz w:val="24"/>
                <w:szCs w:val="24"/>
              </w:rPr>
              <w:t xml:space="preserve">5/27, </w:t>
            </w:r>
            <w:r>
              <w:rPr>
                <w:color w:val="FF0000"/>
                <w:sz w:val="24"/>
                <w:szCs w:val="24"/>
              </w:rPr>
              <w:t>5/21, 5/18,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813F92" w:rsidRPr="008F458B" w:rsidRDefault="00813F92" w:rsidP="00813F9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Х204/13</w:t>
            </w:r>
          </w:p>
          <w:p w:rsidR="00813F92" w:rsidRPr="008F458B" w:rsidRDefault="00813F92" w:rsidP="00813F9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Х204/16</w:t>
            </w:r>
          </w:p>
        </w:tc>
        <w:tc>
          <w:tcPr>
            <w:tcW w:w="141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К20,</w:t>
            </w:r>
          </w:p>
          <w:p w:rsidR="00813F92" w:rsidRDefault="00813F92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К116, К25</w:t>
            </w:r>
          </w:p>
        </w:tc>
        <w:tc>
          <w:tcPr>
            <w:tcW w:w="1418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363B3">
              <w:rPr>
                <w:color w:val="FF0000"/>
                <w:sz w:val="24"/>
                <w:szCs w:val="24"/>
              </w:rPr>
              <w:t xml:space="preserve">3, 4, 78, 80, 89, 94, 97 </w:t>
            </w:r>
            <w:r w:rsidRPr="008F4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813F92" w:rsidRPr="008F458B" w:rsidRDefault="00813F92" w:rsidP="00813F9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0,25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</w:tcPr>
          <w:p w:rsidR="00813F92" w:rsidRPr="008F458B" w:rsidRDefault="00813F92" w:rsidP="00F9582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</w:tcPr>
          <w:p w:rsidR="00813F92" w:rsidRPr="008F458B" w:rsidRDefault="00813F92" w:rsidP="00EE3CD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813F9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0,25 ± 0,01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813F92" w:rsidRPr="008F458B" w:rsidTr="0087550D">
        <w:trPr>
          <w:trHeight w:val="607"/>
        </w:trPr>
        <w:tc>
          <w:tcPr>
            <w:tcW w:w="959" w:type="dxa"/>
            <w:shd w:val="clear" w:color="auto" w:fill="auto"/>
          </w:tcPr>
          <w:p w:rsidR="00813F92" w:rsidRPr="008F458B" w:rsidRDefault="00813F92" w:rsidP="00B56625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4.6.5.13</w:t>
            </w:r>
          </w:p>
        </w:tc>
        <w:tc>
          <w:tcPr>
            <w:tcW w:w="2551" w:type="dxa"/>
            <w:shd w:val="clear" w:color="auto" w:fill="auto"/>
          </w:tcPr>
          <w:p w:rsidR="00813F92" w:rsidRPr="008F458B" w:rsidRDefault="00813F92" w:rsidP="00B566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ИУ</w:t>
            </w: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813F92" w:rsidRPr="008F458B" w:rsidRDefault="00813F92" w:rsidP="00B566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813F92" w:rsidRPr="008F458B" w:rsidRDefault="00813F92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813F92" w:rsidRPr="008F458B" w:rsidRDefault="00813F92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13F92" w:rsidRPr="008F458B" w:rsidRDefault="00813F92" w:rsidP="00F9582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813F92" w:rsidRPr="008F458B" w:rsidRDefault="00813F92" w:rsidP="00EE3CD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К95,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813F9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4971">
              <w:rPr>
                <w:color w:val="FF0000"/>
                <w:sz w:val="24"/>
                <w:szCs w:val="24"/>
              </w:rPr>
              <w:t>1/7, 1/16, 1/19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813F92" w:rsidRPr="008F458B" w:rsidRDefault="00813F92" w:rsidP="00EE3CDE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-5,0</w:t>
            </w:r>
            <w:r w:rsidR="00092D4C" w:rsidRPr="00092D4C">
              <w:rPr>
                <w:sz w:val="24"/>
                <w:szCs w:val="24"/>
                <w:vertAlign w:val="superscript"/>
              </w:rPr>
              <w:t>10)</w:t>
            </w:r>
            <w:r w:rsidRPr="00092D4C">
              <w:rPr>
                <w:sz w:val="24"/>
                <w:szCs w:val="24"/>
                <w:vertAlign w:val="superscript"/>
              </w:rPr>
              <w:t xml:space="preserve"> </w:t>
            </w:r>
            <w:r w:rsidRPr="008F458B">
              <w:rPr>
                <w:sz w:val="24"/>
                <w:szCs w:val="24"/>
              </w:rPr>
              <w:t>± 0,2</w:t>
            </w:r>
          </w:p>
        </w:tc>
        <w:tc>
          <w:tcPr>
            <w:tcW w:w="1134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</w:tr>
      <w:tr w:rsidR="00813F92" w:rsidRPr="008F458B" w:rsidTr="0087550D">
        <w:trPr>
          <w:trHeight w:val="607"/>
        </w:trPr>
        <w:tc>
          <w:tcPr>
            <w:tcW w:w="959" w:type="dxa"/>
            <w:shd w:val="clear" w:color="auto" w:fill="auto"/>
          </w:tcPr>
          <w:p w:rsidR="00813F92" w:rsidRPr="008F458B" w:rsidRDefault="00813F92" w:rsidP="00B56625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4.6.5.14</w:t>
            </w:r>
          </w:p>
        </w:tc>
        <w:tc>
          <w:tcPr>
            <w:tcW w:w="2551" w:type="dxa"/>
            <w:shd w:val="clear" w:color="auto" w:fill="auto"/>
          </w:tcPr>
          <w:p w:rsidR="00813F92" w:rsidRPr="008F458B" w:rsidRDefault="00813F92" w:rsidP="00B566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АФ</w:t>
            </w: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13F92" w:rsidRPr="008F458B" w:rsidRDefault="00813F92" w:rsidP="00F9582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813F92" w:rsidRDefault="00813F92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К96,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813F92" w:rsidRPr="008F458B" w:rsidRDefault="00813F92" w:rsidP="00EE3CD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813F9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1/18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813F92" w:rsidRPr="008F458B" w:rsidRDefault="00813F92" w:rsidP="00EE3CDE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-5,0</w:t>
            </w:r>
            <w:r w:rsidR="00092D4C" w:rsidRPr="00092D4C">
              <w:rPr>
                <w:sz w:val="24"/>
                <w:szCs w:val="24"/>
                <w:vertAlign w:val="superscript"/>
              </w:rPr>
              <w:t>11)</w:t>
            </w:r>
            <w:r w:rsidRPr="00092D4C">
              <w:rPr>
                <w:sz w:val="24"/>
                <w:szCs w:val="24"/>
                <w:vertAlign w:val="superscript"/>
              </w:rPr>
              <w:t xml:space="preserve"> </w:t>
            </w:r>
            <w:r w:rsidRPr="008F458B">
              <w:rPr>
                <w:sz w:val="24"/>
                <w:szCs w:val="24"/>
              </w:rPr>
              <w:t>± 0,2</w:t>
            </w:r>
          </w:p>
        </w:tc>
        <w:tc>
          <w:tcPr>
            <w:tcW w:w="1134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</w:tr>
      <w:tr w:rsidR="00813F92" w:rsidRPr="008F458B" w:rsidTr="0087550D">
        <w:trPr>
          <w:trHeight w:val="607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4.6.5.15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F9582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813F92" w:rsidRDefault="00813F92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К93,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813F92" w:rsidRPr="008F458B" w:rsidRDefault="00813F92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813F9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D5E8D">
              <w:rPr>
                <w:color w:val="FF0000"/>
                <w:sz w:val="24"/>
                <w:szCs w:val="24"/>
              </w:rPr>
              <w:t>1/7, 4/17, 4/24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5,0</w:t>
            </w:r>
            <w:r w:rsidR="00092D4C" w:rsidRPr="00092D4C">
              <w:rPr>
                <w:sz w:val="24"/>
                <w:szCs w:val="24"/>
                <w:vertAlign w:val="superscript"/>
              </w:rPr>
              <w:t>12)</w:t>
            </w:r>
            <w:r w:rsidRPr="00092D4C">
              <w:rPr>
                <w:sz w:val="24"/>
                <w:szCs w:val="24"/>
                <w:vertAlign w:val="superscript"/>
              </w:rPr>
              <w:t xml:space="preserve"> </w:t>
            </w:r>
            <w:r w:rsidRPr="008F458B">
              <w:rPr>
                <w:sz w:val="24"/>
                <w:szCs w:val="24"/>
              </w:rPr>
              <w:t>± 0,2</w:t>
            </w:r>
          </w:p>
        </w:tc>
        <w:tc>
          <w:tcPr>
            <w:tcW w:w="1134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</w:tr>
      <w:tr w:rsidR="00813F92" w:rsidRPr="008F458B" w:rsidTr="0087550D">
        <w:trPr>
          <w:trHeight w:val="690"/>
        </w:trPr>
        <w:tc>
          <w:tcPr>
            <w:tcW w:w="959" w:type="dxa"/>
            <w:tcBorders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ind w:left="-142" w:right="-6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13F92" w:rsidRPr="008F458B" w:rsidRDefault="00813F92" w:rsidP="0087550D">
            <w:pPr>
              <w:spacing w:line="276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 постоянном токе с доп.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синф. </w:t>
            </w: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813F92" w:rsidRPr="008F458B" w:rsidRDefault="00813F92" w:rsidP="00F9582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13F92" w:rsidRPr="008F458B" w:rsidRDefault="00813F92" w:rsidP="00813F9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</w:tr>
      <w:tr w:rsidR="00813F92" w:rsidRPr="008F458B" w:rsidTr="0087550D">
        <w:trPr>
          <w:trHeight w:val="781"/>
        </w:trPr>
        <w:tc>
          <w:tcPr>
            <w:tcW w:w="9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4.6.5.16</w:t>
            </w:r>
            <w:r w:rsidR="00CD7F35" w:rsidRPr="008A4C2A">
              <w:rPr>
                <w:sz w:val="24"/>
                <w:szCs w:val="24"/>
                <w:vertAlign w:val="superscript"/>
              </w:rPr>
              <w:t>1</w:t>
            </w:r>
            <w:r w:rsidR="00CD7F35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51" w:type="dxa"/>
            <w:vMerge w:val="restart"/>
            <w:tcBorders>
              <w:top w:val="nil"/>
            </w:tcBorders>
            <w:shd w:val="clear" w:color="auto" w:fill="auto"/>
          </w:tcPr>
          <w:p w:rsidR="00813F92" w:rsidRPr="008F458B" w:rsidRDefault="00813F92" w:rsidP="00B56625">
            <w:pPr>
              <w:spacing w:after="120"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13F92" w:rsidRDefault="00813F92" w:rsidP="00726C6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К116, К25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2363B3">
              <w:rPr>
                <w:color w:val="FF0000"/>
                <w:sz w:val="24"/>
                <w:szCs w:val="24"/>
              </w:rPr>
              <w:t xml:space="preserve">3, 4, 78, 80, 89, 94, 97 </w:t>
            </w:r>
            <w:r w:rsidRPr="008F4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813F92" w:rsidRPr="008F458B" w:rsidRDefault="00813F92" w:rsidP="00813F9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0,3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813F92" w:rsidRPr="008F458B" w:rsidRDefault="00813F92" w:rsidP="00F9582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813F92" w:rsidRDefault="00813F92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813F92" w:rsidRPr="008F458B" w:rsidRDefault="00813F92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</w:tcPr>
          <w:p w:rsidR="00813F92" w:rsidRPr="008F458B" w:rsidRDefault="00813F92" w:rsidP="00813F9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EE3CDE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</w:tr>
      <w:tr w:rsidR="00813F92" w:rsidRPr="008F458B" w:rsidTr="0087550D">
        <w:trPr>
          <w:trHeight w:val="558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4.6.5.17</w:t>
            </w:r>
            <w:r w:rsidR="00CD7F35" w:rsidRPr="008A4C2A">
              <w:rPr>
                <w:sz w:val="24"/>
                <w:szCs w:val="24"/>
                <w:vertAlign w:val="superscript"/>
              </w:rPr>
              <w:t>1</w:t>
            </w:r>
            <w:r w:rsidR="00CD7F35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13F92" w:rsidRDefault="00813F92" w:rsidP="00FA40A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К116, К25, К40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813F92" w:rsidRPr="008F458B" w:rsidRDefault="00813F92" w:rsidP="00813F9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363B3">
              <w:rPr>
                <w:color w:val="FF0000"/>
                <w:sz w:val="24"/>
                <w:szCs w:val="24"/>
              </w:rPr>
              <w:t xml:space="preserve">3, 4, </w:t>
            </w:r>
            <w:r>
              <w:rPr>
                <w:color w:val="FF0000"/>
                <w:sz w:val="24"/>
                <w:szCs w:val="24"/>
              </w:rPr>
              <w:t xml:space="preserve">76, 77, </w:t>
            </w:r>
            <w:r w:rsidRPr="002363B3">
              <w:rPr>
                <w:color w:val="FF0000"/>
                <w:sz w:val="24"/>
                <w:szCs w:val="24"/>
              </w:rPr>
              <w:t>78,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2363B3">
              <w:rPr>
                <w:color w:val="FF0000"/>
                <w:sz w:val="24"/>
                <w:szCs w:val="24"/>
              </w:rPr>
              <w:t xml:space="preserve">80, 89, 94, 97 </w:t>
            </w:r>
            <w:r w:rsidRPr="008F4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F9582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813F9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813F92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0,3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</w:tr>
      <w:tr w:rsidR="00FA40AA" w:rsidRPr="008F458B" w:rsidTr="0087550D">
        <w:trPr>
          <w:trHeight w:val="835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B56625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4.6.5.18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B566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ИУ</w:t>
            </w:r>
          </w:p>
        </w:tc>
        <w:tc>
          <w:tcPr>
            <w:tcW w:w="1134" w:type="dxa"/>
            <w:vMerge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FA40AA" w:rsidRPr="008F458B" w:rsidRDefault="00FA40AA" w:rsidP="00FA40A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К20,</w:t>
            </w:r>
          </w:p>
          <w:p w:rsidR="00FA40AA" w:rsidRPr="008F458B" w:rsidRDefault="00FA40AA" w:rsidP="00FA40A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К116, К25, К40</w:t>
            </w:r>
          </w:p>
        </w:tc>
        <w:tc>
          <w:tcPr>
            <w:tcW w:w="1418" w:type="dxa"/>
            <w:vMerge/>
            <w:shd w:val="clear" w:color="auto" w:fill="auto"/>
          </w:tcPr>
          <w:p w:rsidR="00FA40AA" w:rsidRPr="008F458B" w:rsidRDefault="00FA40AA" w:rsidP="00B566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F9582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FA40AA" w:rsidRDefault="00FA40AA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К95,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FA40AA" w:rsidRPr="008F458B" w:rsidRDefault="00FA40AA" w:rsidP="00EE3CD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813F9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4971">
              <w:rPr>
                <w:color w:val="FF0000"/>
                <w:sz w:val="24"/>
                <w:szCs w:val="24"/>
              </w:rPr>
              <w:t>1/7, 1/16, 1/19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A40AA" w:rsidRPr="0012460F" w:rsidRDefault="00FA40AA" w:rsidP="002D51F4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12460F">
              <w:rPr>
                <w:b/>
                <w:color w:val="7030A0"/>
                <w:sz w:val="24"/>
                <w:szCs w:val="24"/>
              </w:rPr>
              <w:t>0,0</w:t>
            </w:r>
            <w:r w:rsidRPr="0012460F">
              <w:rPr>
                <w:b/>
                <w:color w:val="7030A0"/>
                <w:sz w:val="24"/>
                <w:szCs w:val="24"/>
                <w:vertAlign w:val="superscript"/>
              </w:rPr>
              <w:t xml:space="preserve">10) </w:t>
            </w:r>
            <w:r w:rsidRPr="0012460F">
              <w:rPr>
                <w:b/>
                <w:color w:val="7030A0"/>
                <w:sz w:val="24"/>
                <w:szCs w:val="24"/>
              </w:rPr>
              <w:t>± 0,05</w:t>
            </w:r>
          </w:p>
        </w:tc>
        <w:tc>
          <w:tcPr>
            <w:tcW w:w="1134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</w:tr>
      <w:tr w:rsidR="00FA40AA" w:rsidRPr="008F458B" w:rsidTr="0087550D">
        <w:trPr>
          <w:trHeight w:val="607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B56625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4.6.5.19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B566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АФ</w:t>
            </w:r>
          </w:p>
        </w:tc>
        <w:tc>
          <w:tcPr>
            <w:tcW w:w="1134" w:type="dxa"/>
            <w:vMerge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FA40AA" w:rsidRPr="008F458B" w:rsidRDefault="00FA40AA" w:rsidP="00B566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nil"/>
            </w:tcBorders>
            <w:shd w:val="clear" w:color="auto" w:fill="auto"/>
          </w:tcPr>
          <w:p w:rsidR="00FA40AA" w:rsidRPr="008F458B" w:rsidRDefault="00FA40AA" w:rsidP="00B566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F9582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FA40AA" w:rsidRDefault="00FA40AA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К96,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FA40AA" w:rsidRPr="008F458B" w:rsidRDefault="00FA40AA" w:rsidP="00EE3CD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813F9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1/18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A40AA" w:rsidRPr="0012460F" w:rsidRDefault="00FA40AA" w:rsidP="002D51F4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12460F">
              <w:rPr>
                <w:b/>
                <w:color w:val="7030A0"/>
                <w:sz w:val="24"/>
                <w:szCs w:val="24"/>
              </w:rPr>
              <w:t>0,0</w:t>
            </w:r>
            <w:r w:rsidRPr="0012460F">
              <w:rPr>
                <w:b/>
                <w:color w:val="7030A0"/>
                <w:sz w:val="24"/>
                <w:szCs w:val="24"/>
                <w:vertAlign w:val="superscript"/>
              </w:rPr>
              <w:t xml:space="preserve">11) </w:t>
            </w:r>
            <w:r w:rsidRPr="0012460F">
              <w:rPr>
                <w:b/>
                <w:color w:val="7030A0"/>
                <w:sz w:val="24"/>
                <w:szCs w:val="24"/>
              </w:rPr>
              <w:t>± 0,05</w:t>
            </w:r>
          </w:p>
        </w:tc>
        <w:tc>
          <w:tcPr>
            <w:tcW w:w="1134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</w:tr>
      <w:tr w:rsidR="00FA40AA" w:rsidRPr="008F458B" w:rsidTr="0087550D">
        <w:trPr>
          <w:trHeight w:val="607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B56625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4.6.5.20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B566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134" w:type="dxa"/>
            <w:vMerge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B566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B566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F9582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FA40AA" w:rsidRDefault="00FA40AA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К93,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FA40AA" w:rsidRPr="008F458B" w:rsidRDefault="00FA40AA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813F9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5C1F">
              <w:rPr>
                <w:color w:val="FF0000"/>
                <w:sz w:val="24"/>
                <w:szCs w:val="24"/>
              </w:rPr>
              <w:t>1/7, 4/17, 4/24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A40AA" w:rsidRPr="0012460F" w:rsidRDefault="00FA40AA" w:rsidP="002D51F4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12460F">
              <w:rPr>
                <w:b/>
                <w:color w:val="7030A0"/>
                <w:sz w:val="24"/>
                <w:szCs w:val="24"/>
              </w:rPr>
              <w:t>0,0</w:t>
            </w:r>
            <w:r w:rsidRPr="0012460F">
              <w:rPr>
                <w:b/>
                <w:color w:val="7030A0"/>
                <w:sz w:val="24"/>
                <w:szCs w:val="24"/>
                <w:vertAlign w:val="superscript"/>
              </w:rPr>
              <w:t>12)</w:t>
            </w:r>
            <w:r w:rsidRPr="0012460F">
              <w:rPr>
                <w:b/>
                <w:color w:val="7030A0"/>
                <w:sz w:val="24"/>
                <w:szCs w:val="24"/>
              </w:rPr>
              <w:t xml:space="preserve"> ± 0,05</w:t>
            </w:r>
          </w:p>
        </w:tc>
        <w:tc>
          <w:tcPr>
            <w:tcW w:w="1134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</w:tr>
      <w:tr w:rsidR="00813F92" w:rsidRPr="008F458B" w:rsidTr="0087550D">
        <w:trPr>
          <w:trHeight w:val="469"/>
        </w:trPr>
        <w:tc>
          <w:tcPr>
            <w:tcW w:w="959" w:type="dxa"/>
            <w:shd w:val="clear" w:color="auto" w:fill="auto"/>
          </w:tcPr>
          <w:p w:rsidR="00813F92" w:rsidRPr="008F458B" w:rsidRDefault="00813F92" w:rsidP="00B56625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4.6.5.21</w:t>
            </w:r>
            <w:r w:rsidR="00CD7F35" w:rsidRPr="008A4C2A">
              <w:rPr>
                <w:sz w:val="24"/>
                <w:szCs w:val="24"/>
                <w:vertAlign w:val="superscript"/>
              </w:rPr>
              <w:t>1</w:t>
            </w:r>
            <w:r w:rsidR="00CD7F35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813F92" w:rsidRDefault="00813F92" w:rsidP="00726C6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К116, К25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363B3">
              <w:rPr>
                <w:color w:val="FF0000"/>
                <w:sz w:val="24"/>
                <w:szCs w:val="24"/>
              </w:rPr>
              <w:t xml:space="preserve">3, 4, 78, 80, 89, 94, 97 </w:t>
            </w:r>
            <w:r w:rsidRPr="008F4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813F92" w:rsidRPr="008F458B" w:rsidRDefault="00813F92" w:rsidP="00813F92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0,25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0,5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813F92" w:rsidRPr="008F458B" w:rsidRDefault="00813F92" w:rsidP="00F9582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</w:tcPr>
          <w:p w:rsidR="00813F92" w:rsidRDefault="00813F92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К35,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813F92" w:rsidRPr="008F458B" w:rsidRDefault="00813F92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813F92" w:rsidRPr="008F458B" w:rsidRDefault="00813F92" w:rsidP="00813F9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83C1B">
              <w:rPr>
                <w:color w:val="FF0000"/>
                <w:sz w:val="24"/>
                <w:szCs w:val="24"/>
              </w:rPr>
              <w:t>1/7, 1/8, 2/29</w:t>
            </w:r>
            <w:r>
              <w:rPr>
                <w:color w:val="FF0000"/>
                <w:sz w:val="24"/>
                <w:szCs w:val="24"/>
              </w:rPr>
              <w:t>, 129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813F92" w:rsidRPr="008F458B" w:rsidRDefault="00813F92" w:rsidP="00B56625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0,25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</w:tr>
      <w:tr w:rsidR="00813F92" w:rsidRPr="008F458B" w:rsidTr="0087550D">
        <w:trPr>
          <w:trHeight w:val="602"/>
        </w:trPr>
        <w:tc>
          <w:tcPr>
            <w:tcW w:w="959" w:type="dxa"/>
            <w:shd w:val="clear" w:color="auto" w:fill="auto"/>
          </w:tcPr>
          <w:p w:rsidR="00813F92" w:rsidRPr="008F458B" w:rsidRDefault="00813F92" w:rsidP="00B56625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4.6.5.22</w:t>
            </w:r>
            <w:r w:rsidR="00CD7F35" w:rsidRPr="008A4C2A">
              <w:rPr>
                <w:sz w:val="24"/>
                <w:szCs w:val="24"/>
                <w:vertAlign w:val="superscript"/>
              </w:rPr>
              <w:t>1</w:t>
            </w:r>
            <w:r w:rsidR="00CD7F35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B566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813F92" w:rsidRDefault="00813F92" w:rsidP="00FA40A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К116, К25, К40</w:t>
            </w:r>
          </w:p>
        </w:tc>
        <w:tc>
          <w:tcPr>
            <w:tcW w:w="1418" w:type="dxa"/>
            <w:vMerge w:val="restart"/>
            <w:tcBorders>
              <w:top w:val="nil"/>
            </w:tcBorders>
            <w:shd w:val="clear" w:color="auto" w:fill="auto"/>
          </w:tcPr>
          <w:p w:rsidR="00813F92" w:rsidRPr="008F458B" w:rsidRDefault="00813F92" w:rsidP="00813F9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363B3">
              <w:rPr>
                <w:color w:val="FF0000"/>
                <w:sz w:val="24"/>
                <w:szCs w:val="24"/>
              </w:rPr>
              <w:t xml:space="preserve">3, 4, </w:t>
            </w:r>
            <w:r>
              <w:rPr>
                <w:color w:val="FF0000"/>
                <w:sz w:val="24"/>
                <w:szCs w:val="24"/>
              </w:rPr>
              <w:t xml:space="preserve">76, 77, </w:t>
            </w:r>
            <w:r w:rsidRPr="002363B3">
              <w:rPr>
                <w:color w:val="FF0000"/>
                <w:sz w:val="24"/>
                <w:szCs w:val="24"/>
              </w:rPr>
              <w:t>78,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2363B3">
              <w:rPr>
                <w:color w:val="FF0000"/>
                <w:sz w:val="24"/>
                <w:szCs w:val="24"/>
              </w:rPr>
              <w:t xml:space="preserve">80, 89, 94, 97 </w:t>
            </w:r>
          </w:p>
        </w:tc>
        <w:tc>
          <w:tcPr>
            <w:tcW w:w="1134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:rsidR="00813F92" w:rsidRPr="008F458B" w:rsidRDefault="00813F92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13F92" w:rsidRPr="008F458B" w:rsidRDefault="00813F92" w:rsidP="00813F9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813F92" w:rsidRPr="007A2813" w:rsidRDefault="00813F92" w:rsidP="00E13C78">
            <w:pPr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7A2813">
              <w:rPr>
                <w:color w:val="7030A0"/>
                <w:sz w:val="24"/>
                <w:szCs w:val="24"/>
              </w:rPr>
              <w:t>0,</w:t>
            </w:r>
            <w:r w:rsidR="007A2813" w:rsidRPr="007A2813">
              <w:rPr>
                <w:color w:val="7030A0"/>
                <w:sz w:val="24"/>
                <w:szCs w:val="24"/>
              </w:rPr>
              <w:t>7</w:t>
            </w:r>
            <w:r w:rsidRPr="007A2813">
              <w:rPr>
                <w:color w:val="7030A0"/>
                <w:sz w:val="24"/>
                <w:szCs w:val="24"/>
              </w:rPr>
              <w:t>5± 0,01</w:t>
            </w:r>
          </w:p>
        </w:tc>
        <w:tc>
          <w:tcPr>
            <w:tcW w:w="1134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13F92" w:rsidRPr="008F458B" w:rsidRDefault="00813F92" w:rsidP="00B56625">
            <w:pPr>
              <w:jc w:val="center"/>
              <w:rPr>
                <w:sz w:val="24"/>
                <w:szCs w:val="24"/>
              </w:rPr>
            </w:pPr>
          </w:p>
        </w:tc>
      </w:tr>
      <w:tr w:rsidR="00FA40AA" w:rsidRPr="008F458B" w:rsidTr="0087550D">
        <w:trPr>
          <w:trHeight w:val="361"/>
        </w:trPr>
        <w:tc>
          <w:tcPr>
            <w:tcW w:w="959" w:type="dxa"/>
            <w:shd w:val="clear" w:color="auto" w:fill="auto"/>
          </w:tcPr>
          <w:p w:rsidR="00FA40AA" w:rsidRPr="008F458B" w:rsidRDefault="00FA40AA" w:rsidP="00B56625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4.6.5.23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B566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ИУ</w:t>
            </w:r>
          </w:p>
        </w:tc>
        <w:tc>
          <w:tcPr>
            <w:tcW w:w="1134" w:type="dxa"/>
            <w:vMerge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FA40AA" w:rsidRPr="008F458B" w:rsidRDefault="00FA40AA" w:rsidP="00FA40A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К20,</w:t>
            </w:r>
          </w:p>
          <w:p w:rsidR="00FA40AA" w:rsidRPr="008F458B" w:rsidRDefault="00FA40AA" w:rsidP="00FA40AA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К116, К25, К40</w:t>
            </w:r>
          </w:p>
        </w:tc>
        <w:tc>
          <w:tcPr>
            <w:tcW w:w="1418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A40AA" w:rsidRPr="008F458B" w:rsidRDefault="00FA40AA" w:rsidP="00F9582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FA40AA" w:rsidRPr="00874971" w:rsidRDefault="00FA40AA" w:rsidP="008645C3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К95,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FA40AA" w:rsidRPr="008F458B" w:rsidRDefault="00FA40AA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813F9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4971">
              <w:rPr>
                <w:color w:val="FF0000"/>
                <w:sz w:val="24"/>
                <w:szCs w:val="24"/>
              </w:rPr>
              <w:t>1/7, 1/16, 1/19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FA40AA" w:rsidRPr="007A2813" w:rsidRDefault="00FA40AA" w:rsidP="007A2813">
            <w:pPr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7A2813">
              <w:rPr>
                <w:color w:val="7030A0"/>
                <w:sz w:val="24"/>
                <w:szCs w:val="24"/>
              </w:rPr>
              <w:t>-5,0</w:t>
            </w:r>
            <w:r w:rsidRPr="007A2813">
              <w:rPr>
                <w:color w:val="7030A0"/>
                <w:sz w:val="24"/>
                <w:szCs w:val="24"/>
                <w:vertAlign w:val="superscript"/>
              </w:rPr>
              <w:t xml:space="preserve">10) </w:t>
            </w:r>
            <w:r w:rsidRPr="007A2813">
              <w:rPr>
                <w:color w:val="7030A0"/>
                <w:sz w:val="24"/>
                <w:szCs w:val="24"/>
              </w:rPr>
              <w:t xml:space="preserve"> ± 0,1</w:t>
            </w:r>
          </w:p>
        </w:tc>
        <w:tc>
          <w:tcPr>
            <w:tcW w:w="1134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</w:tr>
      <w:tr w:rsidR="00FA40AA" w:rsidRPr="008F458B" w:rsidTr="0087550D">
        <w:trPr>
          <w:trHeight w:val="361"/>
        </w:trPr>
        <w:tc>
          <w:tcPr>
            <w:tcW w:w="959" w:type="dxa"/>
            <w:shd w:val="clear" w:color="auto" w:fill="auto"/>
          </w:tcPr>
          <w:p w:rsidR="00FA40AA" w:rsidRPr="008F458B" w:rsidRDefault="00FA40AA" w:rsidP="00B56625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4.6.5.24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B566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АФ</w:t>
            </w:r>
          </w:p>
        </w:tc>
        <w:tc>
          <w:tcPr>
            <w:tcW w:w="1134" w:type="dxa"/>
            <w:vMerge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A40AA" w:rsidRPr="008F458B" w:rsidRDefault="00FA40AA" w:rsidP="00F9582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Х210/17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FA40AA" w:rsidRDefault="00FA40AA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К96,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FA40AA" w:rsidRPr="008F458B" w:rsidRDefault="00FA40AA" w:rsidP="00EE3CD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813F9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1/18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FA40AA" w:rsidRPr="007A2813" w:rsidRDefault="00FA40AA" w:rsidP="007A2813">
            <w:pPr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7A2813">
              <w:rPr>
                <w:color w:val="7030A0"/>
                <w:sz w:val="24"/>
                <w:szCs w:val="24"/>
              </w:rPr>
              <w:t>-5,0</w:t>
            </w:r>
            <w:r w:rsidRPr="007A2813">
              <w:rPr>
                <w:color w:val="7030A0"/>
                <w:sz w:val="24"/>
                <w:szCs w:val="24"/>
                <w:vertAlign w:val="superscript"/>
              </w:rPr>
              <w:t xml:space="preserve">11) </w:t>
            </w:r>
            <w:r w:rsidRPr="007A2813">
              <w:rPr>
                <w:color w:val="7030A0"/>
                <w:sz w:val="24"/>
                <w:szCs w:val="24"/>
              </w:rPr>
              <w:t>± 0,1</w:t>
            </w:r>
          </w:p>
        </w:tc>
        <w:tc>
          <w:tcPr>
            <w:tcW w:w="1134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</w:tr>
      <w:tr w:rsidR="00FA40AA" w:rsidRPr="008F458B" w:rsidTr="0087550D">
        <w:trPr>
          <w:trHeight w:val="361"/>
        </w:trPr>
        <w:tc>
          <w:tcPr>
            <w:tcW w:w="959" w:type="dxa"/>
            <w:shd w:val="clear" w:color="auto" w:fill="auto"/>
          </w:tcPr>
          <w:p w:rsidR="00FA40AA" w:rsidRPr="008F458B" w:rsidRDefault="00FA40AA" w:rsidP="00B56625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4.6.5.25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B566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134" w:type="dxa"/>
            <w:vMerge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A40AA" w:rsidRPr="008F458B" w:rsidRDefault="00FA40AA" w:rsidP="00F9582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FA40AA" w:rsidRDefault="00FA40AA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К93,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FA40AA" w:rsidRPr="008F458B" w:rsidRDefault="00FA40AA" w:rsidP="00B566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813F9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5C1F">
              <w:rPr>
                <w:color w:val="FF0000"/>
                <w:sz w:val="24"/>
                <w:szCs w:val="24"/>
              </w:rPr>
              <w:t>1/7, 4/17, 4/24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FA40AA" w:rsidRPr="007A2813" w:rsidRDefault="00FA40AA" w:rsidP="00B56625">
            <w:pPr>
              <w:jc w:val="center"/>
              <w:rPr>
                <w:color w:val="7030A0"/>
                <w:sz w:val="24"/>
                <w:szCs w:val="24"/>
              </w:rPr>
            </w:pPr>
            <w:r w:rsidRPr="007A2813">
              <w:rPr>
                <w:color w:val="7030A0"/>
                <w:sz w:val="24"/>
                <w:szCs w:val="24"/>
              </w:rPr>
              <w:t>5,0</w:t>
            </w:r>
            <w:r w:rsidRPr="007A2813">
              <w:rPr>
                <w:color w:val="7030A0"/>
                <w:sz w:val="24"/>
                <w:szCs w:val="24"/>
                <w:vertAlign w:val="superscript"/>
              </w:rPr>
              <w:t xml:space="preserve">10) </w:t>
            </w:r>
            <w:r w:rsidRPr="007A2813">
              <w:rPr>
                <w:color w:val="7030A0"/>
                <w:sz w:val="24"/>
                <w:szCs w:val="24"/>
              </w:rPr>
              <w:t>± 0,1</w:t>
            </w:r>
          </w:p>
        </w:tc>
        <w:tc>
          <w:tcPr>
            <w:tcW w:w="1134" w:type="dxa"/>
            <w:vMerge/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40AA" w:rsidRPr="008F458B" w:rsidRDefault="00FA40AA" w:rsidP="00B56625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4C1149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4C1149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2504"/>
        <w:gridCol w:w="1275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984"/>
        <w:gridCol w:w="2126"/>
        <w:gridCol w:w="1276"/>
        <w:gridCol w:w="1134"/>
        <w:gridCol w:w="992"/>
      </w:tblGrid>
      <w:tr w:rsidR="008114C0" w:rsidRPr="008F458B" w:rsidTr="00B467BF">
        <w:trPr>
          <w:trHeight w:val="584"/>
        </w:trPr>
        <w:tc>
          <w:tcPr>
            <w:tcW w:w="865" w:type="dxa"/>
            <w:vMerge w:val="restart"/>
            <w:shd w:val="clear" w:color="auto" w:fill="auto"/>
          </w:tcPr>
          <w:p w:rsidR="008114C0" w:rsidRPr="008F458B" w:rsidRDefault="008114C0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504" w:type="dxa"/>
            <w:vMerge w:val="restart"/>
            <w:shd w:val="clear" w:color="auto" w:fill="auto"/>
          </w:tcPr>
          <w:p w:rsidR="008114C0" w:rsidRPr="008F458B" w:rsidRDefault="008114C0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</w:t>
            </w:r>
            <w:r>
              <w:rPr>
                <w:sz w:val="24"/>
                <w:szCs w:val="24"/>
              </w:rPr>
              <w:t>-</w:t>
            </w:r>
            <w:r w:rsidRPr="008F458B">
              <w:rPr>
                <w:sz w:val="24"/>
                <w:szCs w:val="24"/>
              </w:rPr>
              <w:t>верки</w:t>
            </w:r>
          </w:p>
        </w:tc>
        <w:tc>
          <w:tcPr>
            <w:tcW w:w="3543" w:type="dxa"/>
            <w:gridSpan w:val="3"/>
          </w:tcPr>
          <w:p w:rsidR="008114C0" w:rsidRPr="008F458B" w:rsidRDefault="008114C0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8114C0" w:rsidRPr="008F458B" w:rsidRDefault="008114C0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8114C0" w:rsidRPr="008F458B" w:rsidRDefault="008114C0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8114C0" w:rsidRPr="008F458B" w:rsidRDefault="008114C0" w:rsidP="000B0761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B467BF" w:rsidRPr="008F458B" w:rsidTr="00550B26">
        <w:tc>
          <w:tcPr>
            <w:tcW w:w="865" w:type="dxa"/>
            <w:vMerge/>
            <w:shd w:val="clear" w:color="auto" w:fill="auto"/>
          </w:tcPr>
          <w:p w:rsidR="00B467BF" w:rsidRPr="008F458B" w:rsidRDefault="00B467B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vMerge/>
            <w:shd w:val="clear" w:color="auto" w:fill="auto"/>
          </w:tcPr>
          <w:p w:rsidR="00B467BF" w:rsidRPr="008F458B" w:rsidRDefault="00B467BF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B467BF" w:rsidRPr="008F458B" w:rsidRDefault="00B467BF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B467BF" w:rsidRPr="008F458B" w:rsidRDefault="00B467BF" w:rsidP="000B0761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B467BF" w:rsidRPr="008F458B" w:rsidRDefault="00B467BF" w:rsidP="00B467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</w:t>
            </w:r>
            <w:r w:rsidRPr="008F458B">
              <w:rPr>
                <w:sz w:val="24"/>
                <w:szCs w:val="24"/>
              </w:rPr>
              <w:t>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B467BF" w:rsidRDefault="00B467BF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B467BF" w:rsidRPr="008F458B" w:rsidRDefault="00B467BF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B467BF" w:rsidRPr="008F458B" w:rsidRDefault="00B467BF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B467BF" w:rsidRPr="008F458B" w:rsidRDefault="00B467BF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B467BF" w:rsidRPr="008F458B" w:rsidRDefault="00B467BF" w:rsidP="000B0761">
            <w:pPr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B467BF" w:rsidRPr="008F458B" w:rsidRDefault="00B467BF" w:rsidP="006D03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B467BF" w:rsidRPr="008F458B" w:rsidRDefault="00B467BF" w:rsidP="006D03B5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B467BF" w:rsidRPr="008F458B" w:rsidRDefault="00B467BF" w:rsidP="006D03B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110" w:type="dxa"/>
            <w:gridSpan w:val="2"/>
            <w:shd w:val="clear" w:color="auto" w:fill="auto"/>
          </w:tcPr>
          <w:p w:rsidR="00B467BF" w:rsidRDefault="00B467BF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B467BF" w:rsidRPr="008F458B" w:rsidRDefault="00B467BF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  <w:r w:rsidRPr="008F45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B467BF" w:rsidRPr="008F458B" w:rsidRDefault="00B467BF" w:rsidP="000B0761">
            <w:pPr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B467BF" w:rsidRPr="008F458B" w:rsidRDefault="00B467BF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B467BF" w:rsidRPr="008F458B" w:rsidRDefault="00B467BF" w:rsidP="008114C0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</w:t>
            </w:r>
            <w:r w:rsidRPr="008F458B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467BF" w:rsidRPr="008F458B" w:rsidRDefault="00B467BF" w:rsidP="008114C0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DA0081" w:rsidRPr="008F458B" w:rsidTr="00550B26">
        <w:trPr>
          <w:trHeight w:val="406"/>
        </w:trPr>
        <w:tc>
          <w:tcPr>
            <w:tcW w:w="865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DA0081" w:rsidRPr="008F458B" w:rsidRDefault="00DA0081" w:rsidP="00B467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A0081" w:rsidRPr="008F458B" w:rsidRDefault="00DA0081" w:rsidP="003B7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A0081" w:rsidRPr="008F458B" w:rsidRDefault="00DA0081" w:rsidP="003B731B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3B73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3B731B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B467B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DA0081" w:rsidRPr="008F458B" w:rsidRDefault="00DA0081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0B0761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C549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C54990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550B26" w:rsidRPr="008F458B" w:rsidTr="00550B26">
        <w:tc>
          <w:tcPr>
            <w:tcW w:w="865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4.6.6</w:t>
            </w:r>
          </w:p>
        </w:tc>
        <w:tc>
          <w:tcPr>
            <w:tcW w:w="2504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</w:tcPr>
          <w:p w:rsidR="00550B26" w:rsidRPr="008F458B" w:rsidRDefault="00550B26" w:rsidP="00352B0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с подключением имитатора </w:t>
            </w:r>
          </w:p>
        </w:tc>
        <w:tc>
          <w:tcPr>
            <w:tcW w:w="1275" w:type="dxa"/>
            <w:vMerge w:val="restart"/>
            <w:tcBorders>
              <w:top w:val="double" w:sz="4" w:space="0" w:color="auto"/>
            </w:tcBorders>
          </w:tcPr>
          <w:p w:rsidR="00550B26" w:rsidRPr="008F458B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550B26" w:rsidRPr="008F458B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550B26" w:rsidRPr="008F458B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Х203/2, Х203/5, Х203/29</w:t>
            </w:r>
          </w:p>
          <w:p w:rsidR="00550B26" w:rsidRPr="008F458B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Х203/10, Х203/12, Х203/14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550B26" w:rsidRPr="008F458B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550B26" w:rsidRDefault="00550B26" w:rsidP="001C31B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550B26" w:rsidRDefault="00550B26" w:rsidP="001C31B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К2, К5, К8</w:t>
            </w:r>
          </w:p>
          <w:p w:rsidR="00550B26" w:rsidRPr="008F458B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550B26" w:rsidRDefault="00550B26" w:rsidP="00CA66ED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550B26" w:rsidRDefault="00550B26" w:rsidP="00CA66ED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550B26" w:rsidRPr="008F458B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B9E">
              <w:rPr>
                <w:color w:val="FF0000"/>
                <w:sz w:val="24"/>
                <w:szCs w:val="24"/>
              </w:rPr>
              <w:t xml:space="preserve">5/27, </w:t>
            </w:r>
            <w:r>
              <w:rPr>
                <w:color w:val="FF0000"/>
                <w:sz w:val="24"/>
                <w:szCs w:val="24"/>
              </w:rPr>
              <w:t>5/21, 5/18,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550B26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550B26" w:rsidRDefault="00550B26" w:rsidP="00B467B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550B26" w:rsidRPr="008F458B" w:rsidRDefault="00550B26" w:rsidP="00B467B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Х204/12 Х204/15 Х204/13 Х204/16</w:t>
            </w:r>
          </w:p>
        </w:tc>
        <w:tc>
          <w:tcPr>
            <w:tcW w:w="141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550B26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550B26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550B26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К44, К45, К20, К38, К46</w:t>
            </w:r>
          </w:p>
        </w:tc>
        <w:tc>
          <w:tcPr>
            <w:tcW w:w="1418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550B26" w:rsidRDefault="00550B26" w:rsidP="00CA66ED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550B26" w:rsidRDefault="00550B26" w:rsidP="00CA66ED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550B26" w:rsidRPr="00566650" w:rsidRDefault="00550B26" w:rsidP="00CA66ED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566650">
              <w:rPr>
                <w:color w:val="FF0000"/>
                <w:sz w:val="24"/>
                <w:szCs w:val="24"/>
              </w:rPr>
              <w:t xml:space="preserve">81, 82, 95, 96, </w:t>
            </w:r>
            <w:r>
              <w:rPr>
                <w:color w:val="FF0000"/>
                <w:sz w:val="24"/>
                <w:szCs w:val="24"/>
              </w:rPr>
              <w:t>97</w:t>
            </w:r>
          </w:p>
          <w:p w:rsidR="00550B26" w:rsidRPr="008F458B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550B26" w:rsidRDefault="00550B26" w:rsidP="00CA66E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550B26" w:rsidRDefault="00550B26" w:rsidP="00CA66E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550B26" w:rsidRPr="008F458B" w:rsidRDefault="00550B26" w:rsidP="006D03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К76, К81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2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550B26" w:rsidRDefault="00550B26" w:rsidP="006D03B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550B26" w:rsidRDefault="00550B26" w:rsidP="006D03B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550B26" w:rsidRPr="008F458B" w:rsidRDefault="00550B26" w:rsidP="00F36898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F464FA">
              <w:rPr>
                <w:color w:val="FF0000"/>
                <w:sz w:val="24"/>
                <w:szCs w:val="24"/>
              </w:rPr>
              <w:t>1/7, 1/8, 2/6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550B26" w:rsidRDefault="00550B26" w:rsidP="006D03B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550B26" w:rsidRDefault="00550B26" w:rsidP="006D03B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550B26" w:rsidRDefault="00550B26" w:rsidP="006D03B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 33</w:t>
            </w:r>
          </w:p>
          <w:p w:rsidR="00550B26" w:rsidRPr="00566650" w:rsidRDefault="00550B26" w:rsidP="006D03B5">
            <w:pPr>
              <w:spacing w:line="360" w:lineRule="auto"/>
              <w:ind w:left="-108" w:right="-108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83, 84, 90, 91</w:t>
            </w:r>
          </w:p>
        </w:tc>
      </w:tr>
      <w:tr w:rsidR="00550B26" w:rsidRPr="008F458B" w:rsidTr="001762EC">
        <w:trPr>
          <w:trHeight w:val="85"/>
        </w:trPr>
        <w:tc>
          <w:tcPr>
            <w:tcW w:w="865" w:type="dxa"/>
            <w:vMerge/>
            <w:tcBorders>
              <w:bottom w:val="nil"/>
            </w:tcBorders>
            <w:shd w:val="clear" w:color="auto" w:fill="auto"/>
          </w:tcPr>
          <w:p w:rsidR="00550B26" w:rsidRPr="008F458B" w:rsidRDefault="00550B26" w:rsidP="00CA66ED">
            <w:pPr>
              <w:ind w:left="-142" w:right="-60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vMerge/>
            <w:tcBorders>
              <w:bottom w:val="nil"/>
            </w:tcBorders>
            <w:shd w:val="clear" w:color="auto" w:fill="auto"/>
          </w:tcPr>
          <w:p w:rsidR="00550B26" w:rsidRPr="008F458B" w:rsidRDefault="00550B26" w:rsidP="00CA66E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50B26" w:rsidRPr="008F458B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550B26" w:rsidRPr="008F458B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550B26" w:rsidRPr="008F458B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550B26" w:rsidRPr="008F458B" w:rsidRDefault="00550B26" w:rsidP="00CA66ED">
            <w:pPr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50B26" w:rsidRPr="008F458B" w:rsidRDefault="00550B26" w:rsidP="008114C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</w:tr>
      <w:tr w:rsidR="00550B26" w:rsidRPr="008F458B" w:rsidTr="001762EC">
        <w:trPr>
          <w:trHeight w:val="762"/>
        </w:trPr>
        <w:tc>
          <w:tcPr>
            <w:tcW w:w="865" w:type="dxa"/>
            <w:tcBorders>
              <w:top w:val="nil"/>
            </w:tcBorders>
            <w:shd w:val="clear" w:color="auto" w:fill="auto"/>
          </w:tcPr>
          <w:p w:rsidR="00550B26" w:rsidRPr="008F458B" w:rsidRDefault="00550B26" w:rsidP="00CA66ED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4.6.6.1</w:t>
            </w:r>
          </w:p>
        </w:tc>
        <w:tc>
          <w:tcPr>
            <w:tcW w:w="250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50B26" w:rsidRPr="008F458B" w:rsidRDefault="00550B26" w:rsidP="00DA0081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выданного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пит КТО</w:t>
            </w:r>
          </w:p>
        </w:tc>
        <w:tc>
          <w:tcPr>
            <w:tcW w:w="1275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50B26" w:rsidRPr="008F458B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550B26" w:rsidRPr="008F458B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550B26" w:rsidRPr="008F458B" w:rsidRDefault="00550B26" w:rsidP="00CA66E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Х204/12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vMerge/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550B26" w:rsidRDefault="00550B26" w:rsidP="001762EC">
            <w:pPr>
              <w:widowControl w:val="0"/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0,025 ±0,01</w:t>
            </w:r>
          </w:p>
          <w:p w:rsidR="00550B26" w:rsidRDefault="00550B26" w:rsidP="001762EC">
            <w:pPr>
              <w:widowControl w:val="0"/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</w:tr>
      <w:tr w:rsidR="00550B26" w:rsidRPr="008F458B" w:rsidTr="001762EC">
        <w:trPr>
          <w:trHeight w:val="672"/>
        </w:trPr>
        <w:tc>
          <w:tcPr>
            <w:tcW w:w="865" w:type="dxa"/>
            <w:tcBorders>
              <w:top w:val="sing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ind w:right="-60"/>
            </w:pPr>
            <w:r w:rsidRPr="008F458B">
              <w:rPr>
                <w:sz w:val="24"/>
                <w:szCs w:val="24"/>
              </w:rPr>
              <w:t>4.6.6.3</w:t>
            </w:r>
          </w:p>
        </w:tc>
        <w:tc>
          <w:tcPr>
            <w:tcW w:w="2504" w:type="dxa"/>
            <w:tcBorders>
              <w:top w:val="sing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275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550B26" w:rsidRPr="008F458B" w:rsidRDefault="00550B26" w:rsidP="00CA66ED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550B26" w:rsidRPr="008F458B" w:rsidRDefault="00550B26" w:rsidP="00CA66ED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:rsidR="00550B26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К93,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550B26" w:rsidRPr="008F458B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85C1F">
              <w:rPr>
                <w:color w:val="FF0000"/>
                <w:sz w:val="24"/>
                <w:szCs w:val="24"/>
              </w:rPr>
              <w:t>1/7, 4/17, 4/24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550B26" w:rsidRPr="00E33796" w:rsidRDefault="00550B26" w:rsidP="00E33796">
            <w:pPr>
              <w:widowControl w:val="0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E33796">
              <w:rPr>
                <w:color w:val="7030A0"/>
                <w:sz w:val="24"/>
                <w:szCs w:val="24"/>
              </w:rPr>
              <w:t>0,</w:t>
            </w:r>
            <w:r w:rsidR="00E33796" w:rsidRPr="00E33796">
              <w:rPr>
                <w:color w:val="7030A0"/>
                <w:sz w:val="24"/>
                <w:szCs w:val="24"/>
              </w:rPr>
              <w:t>7</w:t>
            </w:r>
            <w:r w:rsidRPr="00E33796">
              <w:rPr>
                <w:color w:val="7030A0"/>
                <w:sz w:val="24"/>
                <w:szCs w:val="24"/>
              </w:rPr>
              <w:t xml:space="preserve"> ± 0,0</w:t>
            </w:r>
            <w:r w:rsidR="00E33796" w:rsidRPr="00E33796">
              <w:rPr>
                <w:color w:val="7030A0"/>
                <w:sz w:val="24"/>
                <w:szCs w:val="24"/>
              </w:rPr>
              <w:t>8</w:t>
            </w: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550B26" w:rsidRPr="008F458B" w:rsidRDefault="00550B26" w:rsidP="00CA66ED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550B26" w:rsidRPr="008F458B" w:rsidTr="00550B26">
        <w:trPr>
          <w:trHeight w:val="908"/>
        </w:trPr>
        <w:tc>
          <w:tcPr>
            <w:tcW w:w="865" w:type="dxa"/>
            <w:shd w:val="clear" w:color="auto" w:fill="auto"/>
          </w:tcPr>
          <w:p w:rsidR="00550B26" w:rsidRPr="008F458B" w:rsidRDefault="00550B26" w:rsidP="00CA66ED">
            <w:pPr>
              <w:ind w:right="-60"/>
            </w:pPr>
            <w:r w:rsidRPr="008F458B">
              <w:rPr>
                <w:sz w:val="24"/>
                <w:szCs w:val="24"/>
              </w:rPr>
              <w:t>4.6.6.5</w:t>
            </w:r>
          </w:p>
        </w:tc>
        <w:tc>
          <w:tcPr>
            <w:tcW w:w="2504" w:type="dxa"/>
            <w:shd w:val="clear" w:color="auto" w:fill="auto"/>
          </w:tcPr>
          <w:p w:rsidR="00550B26" w:rsidRPr="008F458B" w:rsidRDefault="00550B26" w:rsidP="00CA66ED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выданного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пит КТО</w:t>
            </w:r>
          </w:p>
        </w:tc>
        <w:tc>
          <w:tcPr>
            <w:tcW w:w="1275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550B26" w:rsidRPr="008F458B" w:rsidRDefault="00550B26" w:rsidP="00CA66ED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550B26" w:rsidRPr="008F458B" w:rsidRDefault="00550B26" w:rsidP="00CA66ED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Х204/12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550B26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К76,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550B26" w:rsidRPr="008F458B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464FA">
              <w:rPr>
                <w:color w:val="FF0000"/>
                <w:sz w:val="24"/>
                <w:szCs w:val="24"/>
              </w:rPr>
              <w:t>1/7, 1/8, 2/6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550B26" w:rsidRPr="00E33796" w:rsidRDefault="00550B26" w:rsidP="00E33796">
            <w:pPr>
              <w:widowControl w:val="0"/>
              <w:spacing w:line="360" w:lineRule="auto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E33796">
              <w:rPr>
                <w:color w:val="7030A0"/>
                <w:sz w:val="24"/>
                <w:szCs w:val="24"/>
              </w:rPr>
              <w:t>0,12 ± 0,0</w:t>
            </w:r>
            <w:r w:rsidR="00E33796" w:rsidRPr="00E33796">
              <w:rPr>
                <w:color w:val="7030A0"/>
                <w:sz w:val="24"/>
                <w:szCs w:val="24"/>
              </w:rPr>
              <w:t>4</w:t>
            </w: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50B26" w:rsidRDefault="00550B26" w:rsidP="00C5499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 34</w:t>
            </w:r>
          </w:p>
          <w:p w:rsidR="00550B26" w:rsidRPr="008F458B" w:rsidRDefault="00550B26" w:rsidP="00C5499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566650">
              <w:rPr>
                <w:color w:val="FF0000"/>
                <w:sz w:val="24"/>
                <w:szCs w:val="24"/>
              </w:rPr>
              <w:t>85, 86, 92, 93</w:t>
            </w:r>
          </w:p>
        </w:tc>
      </w:tr>
      <w:tr w:rsidR="00550B26" w:rsidRPr="008F458B" w:rsidTr="00550B26">
        <w:trPr>
          <w:trHeight w:val="607"/>
        </w:trPr>
        <w:tc>
          <w:tcPr>
            <w:tcW w:w="865" w:type="dxa"/>
            <w:shd w:val="clear" w:color="auto" w:fill="auto"/>
          </w:tcPr>
          <w:p w:rsidR="00550B26" w:rsidRPr="008F458B" w:rsidRDefault="00550B26" w:rsidP="00CA66ED">
            <w:pPr>
              <w:ind w:right="-60"/>
            </w:pPr>
            <w:r w:rsidRPr="008F458B">
              <w:rPr>
                <w:sz w:val="24"/>
                <w:szCs w:val="24"/>
              </w:rPr>
              <w:t>4.6.6.7</w:t>
            </w:r>
          </w:p>
        </w:tc>
        <w:tc>
          <w:tcPr>
            <w:tcW w:w="2504" w:type="dxa"/>
            <w:tcBorders>
              <w:bottom w:val="nil"/>
            </w:tcBorders>
            <w:shd w:val="clear" w:color="auto" w:fill="auto"/>
          </w:tcPr>
          <w:p w:rsidR="00550B26" w:rsidRPr="008F458B" w:rsidRDefault="00550B26" w:rsidP="00CA66E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275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550B26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К93,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550B26" w:rsidRPr="008F458B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E85C1F">
              <w:rPr>
                <w:color w:val="FF0000"/>
                <w:sz w:val="24"/>
                <w:szCs w:val="24"/>
              </w:rPr>
              <w:t>1/7, 4/17, 4/24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550B26" w:rsidRDefault="00550B26" w:rsidP="00E33796">
            <w:pPr>
              <w:widowControl w:val="0"/>
              <w:ind w:left="-108" w:right="-108"/>
              <w:jc w:val="center"/>
              <w:rPr>
                <w:sz w:val="24"/>
                <w:szCs w:val="24"/>
              </w:rPr>
            </w:pPr>
            <w:r w:rsidRPr="004D24AB">
              <w:rPr>
                <w:color w:val="00B050"/>
                <w:sz w:val="24"/>
                <w:szCs w:val="24"/>
              </w:rPr>
              <w:t>2,</w:t>
            </w:r>
            <w:r w:rsidR="00E33796">
              <w:rPr>
                <w:color w:val="00B050"/>
                <w:sz w:val="24"/>
                <w:szCs w:val="24"/>
              </w:rPr>
              <w:t>7</w:t>
            </w:r>
            <w:r w:rsidRPr="004D24AB">
              <w:rPr>
                <w:color w:val="00B050"/>
                <w:sz w:val="24"/>
                <w:szCs w:val="24"/>
              </w:rPr>
              <w:t xml:space="preserve"> ± 0,0</w:t>
            </w:r>
            <w:r w:rsidR="00E33796">
              <w:rPr>
                <w:color w:val="00B050"/>
                <w:sz w:val="24"/>
                <w:szCs w:val="24"/>
              </w:rPr>
              <w:t>7</w:t>
            </w: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</w:tr>
      <w:tr w:rsidR="00550B26" w:rsidRPr="008F458B" w:rsidTr="00550B26">
        <w:trPr>
          <w:trHeight w:val="607"/>
        </w:trPr>
        <w:tc>
          <w:tcPr>
            <w:tcW w:w="865" w:type="dxa"/>
            <w:vMerge w:val="restart"/>
            <w:tcBorders>
              <w:bottom w:val="nil"/>
            </w:tcBorders>
            <w:shd w:val="clear" w:color="auto" w:fill="auto"/>
          </w:tcPr>
          <w:p w:rsidR="00550B26" w:rsidRPr="008F458B" w:rsidRDefault="00550B26" w:rsidP="00CA66ED">
            <w:pPr>
              <w:ind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4.6.7</w:t>
            </w:r>
          </w:p>
        </w:tc>
        <w:tc>
          <w:tcPr>
            <w:tcW w:w="2504" w:type="dxa"/>
            <w:vMerge w:val="restart"/>
            <w:tcBorders>
              <w:bottom w:val="nil"/>
            </w:tcBorders>
            <w:shd w:val="clear" w:color="auto" w:fill="auto"/>
          </w:tcPr>
          <w:p w:rsidR="00550B26" w:rsidRPr="008F458B" w:rsidRDefault="00550B26" w:rsidP="009B4E16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Самопроверка с подключением внутреннего резистора блока</w:t>
            </w:r>
          </w:p>
        </w:tc>
        <w:tc>
          <w:tcPr>
            <w:tcW w:w="1275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bottom w:val="nil"/>
            </w:tcBorders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</w:tcPr>
          <w:p w:rsidR="00550B26" w:rsidRDefault="00550B26" w:rsidP="001762E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50B26" w:rsidRPr="005376C9" w:rsidRDefault="00550B26" w:rsidP="00CA66ED">
            <w:pPr>
              <w:spacing w:line="360" w:lineRule="auto"/>
              <w:ind w:left="-108" w:right="-108"/>
              <w:jc w:val="center"/>
              <w:rPr>
                <w:color w:val="FF0000"/>
              </w:rPr>
            </w:pPr>
            <w:r w:rsidRPr="008F458B">
              <w:rPr>
                <w:sz w:val="24"/>
                <w:szCs w:val="24"/>
              </w:rPr>
              <w:t>Х209/12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Х209/16</w:t>
            </w:r>
            <w:r>
              <w:rPr>
                <w:sz w:val="24"/>
                <w:szCs w:val="24"/>
              </w:rPr>
              <w:t>)</w:t>
            </w:r>
            <w:r w:rsidRPr="008F458B">
              <w:rPr>
                <w:sz w:val="24"/>
                <w:szCs w:val="24"/>
              </w:rPr>
              <w:t xml:space="preserve"> </w:t>
            </w:r>
            <w:r w:rsidRPr="008F458B">
              <w:t>(РП1_КТО)</w:t>
            </w:r>
          </w:p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  <w:r w:rsidRPr="005376C9">
              <w:rPr>
                <w:color w:val="FF0000"/>
                <w:lang w:val="en-US"/>
              </w:rPr>
              <w:t>L87 = 1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550B26" w:rsidRPr="008F458B" w:rsidTr="00550B26">
        <w:trPr>
          <w:trHeight w:val="607"/>
        </w:trPr>
        <w:tc>
          <w:tcPr>
            <w:tcW w:w="865" w:type="dxa"/>
            <w:vMerge/>
            <w:tcBorders>
              <w:bottom w:val="nil"/>
            </w:tcBorders>
            <w:shd w:val="clear" w:color="auto" w:fill="auto"/>
          </w:tcPr>
          <w:p w:rsidR="00550B26" w:rsidRPr="008F458B" w:rsidRDefault="00550B26" w:rsidP="00CA66ED">
            <w:pPr>
              <w:ind w:left="-142" w:right="-71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vMerge/>
            <w:tcBorders>
              <w:bottom w:val="nil"/>
            </w:tcBorders>
            <w:shd w:val="clear" w:color="auto" w:fill="auto"/>
          </w:tcPr>
          <w:p w:rsidR="00550B26" w:rsidRPr="008F458B" w:rsidRDefault="00550B26" w:rsidP="00CA66E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550B26" w:rsidRDefault="00550B26" w:rsidP="001762E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</w:tr>
      <w:tr w:rsidR="00550B26" w:rsidRPr="008F458B" w:rsidTr="00550B26">
        <w:trPr>
          <w:trHeight w:val="607"/>
        </w:trPr>
        <w:tc>
          <w:tcPr>
            <w:tcW w:w="865" w:type="dxa"/>
            <w:tcBorders>
              <w:top w:val="nil"/>
            </w:tcBorders>
            <w:shd w:val="clear" w:color="auto" w:fill="auto"/>
          </w:tcPr>
          <w:p w:rsidR="00550B26" w:rsidRPr="008F458B" w:rsidRDefault="00550B26" w:rsidP="00CA66ED">
            <w:pPr>
              <w:ind w:right="-60"/>
              <w:jc w:val="center"/>
            </w:pPr>
            <w:r w:rsidRPr="008F458B">
              <w:rPr>
                <w:sz w:val="24"/>
                <w:szCs w:val="24"/>
              </w:rPr>
              <w:t>4.6.7.1</w:t>
            </w:r>
          </w:p>
        </w:tc>
        <w:tc>
          <w:tcPr>
            <w:tcW w:w="2504" w:type="dxa"/>
            <w:tcBorders>
              <w:top w:val="nil"/>
            </w:tcBorders>
            <w:shd w:val="clear" w:color="auto" w:fill="auto"/>
          </w:tcPr>
          <w:p w:rsidR="00550B26" w:rsidRPr="008F458B" w:rsidRDefault="00550B26" w:rsidP="00CA66ED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выданного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пит КТО</w:t>
            </w:r>
          </w:p>
        </w:tc>
        <w:tc>
          <w:tcPr>
            <w:tcW w:w="1275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550B26" w:rsidRPr="008F458B" w:rsidRDefault="00550B26" w:rsidP="00CA66ED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550B26" w:rsidRPr="008F458B" w:rsidRDefault="00550B26" w:rsidP="00CA66ED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Х204/12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К76,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464FA">
              <w:rPr>
                <w:color w:val="FF0000"/>
                <w:sz w:val="24"/>
                <w:szCs w:val="24"/>
              </w:rPr>
              <w:t>1/7, 1/8, 2/6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550B26" w:rsidRDefault="00550B26" w:rsidP="001762EC">
            <w:pPr>
              <w:widowControl w:val="0"/>
              <w:ind w:left="-108" w:right="-108"/>
              <w:jc w:val="center"/>
              <w:rPr>
                <w:sz w:val="24"/>
                <w:szCs w:val="24"/>
              </w:rPr>
            </w:pPr>
            <w:r w:rsidRPr="008E6952">
              <w:rPr>
                <w:color w:val="00B050"/>
                <w:sz w:val="24"/>
                <w:szCs w:val="24"/>
              </w:rPr>
              <w:t>0,11</w:t>
            </w:r>
            <w:r w:rsidRPr="008E6952">
              <w:rPr>
                <w:color w:val="00B050"/>
                <w:sz w:val="24"/>
                <w:szCs w:val="24"/>
                <w:vertAlign w:val="superscript"/>
              </w:rPr>
              <w:t xml:space="preserve"> </w:t>
            </w:r>
            <w:r w:rsidRPr="008E6952">
              <w:rPr>
                <w:color w:val="00B050"/>
                <w:sz w:val="24"/>
                <w:szCs w:val="24"/>
              </w:rPr>
              <w:t xml:space="preserve"> ± 0,05</w:t>
            </w:r>
          </w:p>
        </w:tc>
        <w:tc>
          <w:tcPr>
            <w:tcW w:w="1134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</w:tr>
      <w:tr w:rsidR="00550B26" w:rsidRPr="008F458B" w:rsidTr="001762EC">
        <w:trPr>
          <w:trHeight w:val="607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ind w:right="-60"/>
              <w:jc w:val="center"/>
            </w:pPr>
            <w:r w:rsidRPr="008F458B">
              <w:rPr>
                <w:sz w:val="24"/>
                <w:szCs w:val="24"/>
              </w:rPr>
              <w:t>4.6.7.3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Х210/4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Х210/13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550B26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К93,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550B26" w:rsidRPr="008F458B" w:rsidRDefault="00550B26" w:rsidP="005B0D8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0B26" w:rsidRPr="008F458B" w:rsidRDefault="00550B26" w:rsidP="005B0D8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E85C1F">
              <w:rPr>
                <w:color w:val="FF0000"/>
                <w:sz w:val="24"/>
                <w:szCs w:val="24"/>
              </w:rPr>
              <w:t>1/7, 4/17, 4/24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50B26" w:rsidRDefault="00550B26" w:rsidP="00E33796">
            <w:pPr>
              <w:widowControl w:val="0"/>
              <w:ind w:left="-108" w:right="-108"/>
              <w:jc w:val="center"/>
              <w:rPr>
                <w:sz w:val="24"/>
                <w:szCs w:val="24"/>
              </w:rPr>
            </w:pPr>
            <w:r w:rsidRPr="00E33796">
              <w:rPr>
                <w:color w:val="7030A0"/>
                <w:sz w:val="24"/>
                <w:szCs w:val="24"/>
              </w:rPr>
              <w:t>2,35 ± 0,0</w:t>
            </w:r>
            <w:r w:rsidR="00E33796" w:rsidRPr="00E33796">
              <w:rPr>
                <w:color w:val="7030A0"/>
                <w:sz w:val="24"/>
                <w:szCs w:val="24"/>
              </w:rPr>
              <w:t>7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50B26" w:rsidRPr="008F458B" w:rsidRDefault="00550B26" w:rsidP="00CA66ED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9645F0">
      <w:pPr>
        <w:rPr>
          <w:sz w:val="24"/>
          <w:szCs w:val="24"/>
        </w:rPr>
      </w:pPr>
    </w:p>
    <w:p w:rsidR="009645F0" w:rsidRPr="008F458B" w:rsidRDefault="009645F0" w:rsidP="00B558CB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B558CB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2504"/>
        <w:gridCol w:w="1275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984"/>
        <w:gridCol w:w="2268"/>
        <w:gridCol w:w="1134"/>
        <w:gridCol w:w="1134"/>
        <w:gridCol w:w="992"/>
      </w:tblGrid>
      <w:tr w:rsidR="003F51C4" w:rsidRPr="008F458B" w:rsidTr="0005082D">
        <w:trPr>
          <w:trHeight w:val="330"/>
        </w:trPr>
        <w:tc>
          <w:tcPr>
            <w:tcW w:w="865" w:type="dxa"/>
            <w:vMerge w:val="restart"/>
            <w:shd w:val="clear" w:color="auto" w:fill="auto"/>
          </w:tcPr>
          <w:p w:rsidR="003F51C4" w:rsidRPr="008F458B" w:rsidRDefault="003F51C4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№ этапа, под-этапа</w:t>
            </w:r>
          </w:p>
        </w:tc>
        <w:tc>
          <w:tcPr>
            <w:tcW w:w="2504" w:type="dxa"/>
            <w:vMerge w:val="restart"/>
            <w:shd w:val="clear" w:color="auto" w:fill="auto"/>
          </w:tcPr>
          <w:p w:rsidR="003F51C4" w:rsidRPr="008F458B" w:rsidRDefault="003F51C4" w:rsidP="004F0393">
            <w:pPr>
              <w:spacing w:line="276" w:lineRule="auto"/>
              <w:ind w:left="-14" w:right="-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3F51C4" w:rsidRPr="008F458B" w:rsidRDefault="003F51C4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3F51C4" w:rsidRPr="008F458B" w:rsidRDefault="003F51C4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3F51C4" w:rsidRPr="008F458B" w:rsidRDefault="003F51C4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3F51C4" w:rsidRPr="008F458B" w:rsidRDefault="003F51C4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9862B7" w:rsidRPr="008F458B" w:rsidTr="009862B7">
        <w:tc>
          <w:tcPr>
            <w:tcW w:w="865" w:type="dxa"/>
            <w:vMerge/>
            <w:shd w:val="clear" w:color="auto" w:fill="auto"/>
          </w:tcPr>
          <w:p w:rsidR="009862B7" w:rsidRPr="008F458B" w:rsidRDefault="009862B7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vMerge/>
            <w:shd w:val="clear" w:color="auto" w:fill="auto"/>
          </w:tcPr>
          <w:p w:rsidR="009862B7" w:rsidRPr="008F458B" w:rsidRDefault="009862B7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9862B7" w:rsidRPr="008F458B" w:rsidRDefault="009862B7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9862B7" w:rsidRPr="008F458B" w:rsidRDefault="009862B7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</w:t>
            </w:r>
            <w:r w:rsidRPr="008F458B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9862B7" w:rsidRDefault="009862B7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  <w:r>
              <w:rPr>
                <w:sz w:val="24"/>
                <w:szCs w:val="24"/>
              </w:rPr>
              <w:t xml:space="preserve"> </w:t>
            </w:r>
          </w:p>
          <w:p w:rsidR="009862B7" w:rsidRPr="008F458B" w:rsidRDefault="009862B7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Сигналь.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9862B7" w:rsidRPr="008F458B" w:rsidRDefault="009862B7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9862B7" w:rsidRPr="008F458B" w:rsidRDefault="009862B7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9862B7" w:rsidRPr="008F458B" w:rsidRDefault="009862B7" w:rsidP="004F0393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862B7" w:rsidRPr="008F458B" w:rsidRDefault="009862B7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9862B7" w:rsidRPr="008F458B" w:rsidRDefault="009862B7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9862B7" w:rsidRDefault="009862B7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9862B7" w:rsidRPr="008F458B" w:rsidRDefault="009862B7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  <w:r w:rsidRPr="008F45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862B7" w:rsidRPr="008F458B" w:rsidRDefault="009862B7" w:rsidP="004F0393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9862B7" w:rsidRPr="008F458B" w:rsidRDefault="009862B7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862B7" w:rsidRPr="008F458B" w:rsidRDefault="009862B7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9862B7" w:rsidRPr="008F458B" w:rsidRDefault="009862B7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(Общ.)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9862B7" w:rsidRPr="008F458B" w:rsidRDefault="009862B7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Имита-тор </w:t>
            </w:r>
          </w:p>
        </w:tc>
      </w:tr>
      <w:tr w:rsidR="00DA0081" w:rsidRPr="008F458B" w:rsidTr="0082411F">
        <w:trPr>
          <w:trHeight w:val="623"/>
        </w:trPr>
        <w:tc>
          <w:tcPr>
            <w:tcW w:w="865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DA0081" w:rsidRPr="008F458B" w:rsidRDefault="00DA0081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A0081" w:rsidRPr="008F458B" w:rsidRDefault="00DA0081" w:rsidP="004F0393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9862B7" w:rsidRPr="008F458B" w:rsidTr="00E37AF7">
        <w:tc>
          <w:tcPr>
            <w:tcW w:w="865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</w:t>
            </w:r>
          </w:p>
        </w:tc>
        <w:tc>
          <w:tcPr>
            <w:tcW w:w="250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9862B7" w:rsidRPr="008F458B" w:rsidRDefault="009862B7" w:rsidP="0005082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3-го канала </w:t>
            </w:r>
          </w:p>
        </w:tc>
        <w:tc>
          <w:tcPr>
            <w:tcW w:w="1275" w:type="dxa"/>
            <w:vMerge w:val="restart"/>
            <w:tcBorders>
              <w:top w:val="double" w:sz="4" w:space="0" w:color="auto"/>
            </w:tcBorders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9862B7" w:rsidRDefault="009862B7" w:rsidP="00A861C5">
            <w:pPr>
              <w:jc w:val="center"/>
              <w:rPr>
                <w:sz w:val="24"/>
                <w:szCs w:val="24"/>
              </w:rPr>
            </w:pPr>
          </w:p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</w:tr>
      <w:tr w:rsidR="009862B7" w:rsidRPr="008F458B" w:rsidTr="00E37AF7">
        <w:trPr>
          <w:trHeight w:val="455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5.1</w:t>
            </w:r>
          </w:p>
        </w:tc>
        <w:tc>
          <w:tcPr>
            <w:tcW w:w="2504" w:type="dxa"/>
            <w:tcBorders>
              <w:top w:val="nil"/>
              <w:bottom w:val="nil"/>
            </w:tcBorders>
            <w:shd w:val="clear" w:color="auto" w:fill="auto"/>
          </w:tcPr>
          <w:p w:rsidR="009862B7" w:rsidRPr="008F458B" w:rsidRDefault="009862B7" w:rsidP="00E37AF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КДШ1</w:t>
            </w:r>
          </w:p>
        </w:tc>
        <w:tc>
          <w:tcPr>
            <w:tcW w:w="1275" w:type="dxa"/>
            <w:vMerge/>
            <w:tcBorders>
              <w:bottom w:val="nil"/>
            </w:tcBorders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9862B7" w:rsidRPr="008F458B" w:rsidTr="00E37AF7">
        <w:trPr>
          <w:trHeight w:val="640"/>
        </w:trPr>
        <w:tc>
          <w:tcPr>
            <w:tcW w:w="865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5.1.1</w:t>
            </w:r>
          </w:p>
        </w:tc>
        <w:tc>
          <w:tcPr>
            <w:tcW w:w="2504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E37AF7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напряжения смещения нуля,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см0</w:t>
            </w:r>
          </w:p>
        </w:tc>
        <w:tc>
          <w:tcPr>
            <w:tcW w:w="1275" w:type="dxa"/>
            <w:vMerge w:val="restart"/>
            <w:tcBorders>
              <w:top w:val="nil"/>
            </w:tcBorders>
          </w:tcPr>
          <w:p w:rsidR="009862B7" w:rsidRPr="008F458B" w:rsidRDefault="009862B7" w:rsidP="00A861C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Х205/2, Х205/5, Х205/29</w:t>
            </w:r>
          </w:p>
          <w:p w:rsidR="009862B7" w:rsidRPr="008F458B" w:rsidRDefault="009862B7" w:rsidP="00A861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Х205/10, Х205/12, Х205/14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9862B7" w:rsidRDefault="009862B7" w:rsidP="00A861C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К3, К6, К9</w:t>
            </w:r>
          </w:p>
          <w:p w:rsidR="009862B7" w:rsidRDefault="009862B7" w:rsidP="00A861C5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9862B7" w:rsidRPr="00B32B9E" w:rsidRDefault="009862B7" w:rsidP="00A861C5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5/28, 5/23, 5/19,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1F41B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Х208/25</w:t>
            </w:r>
          </w:p>
          <w:p w:rsidR="009862B7" w:rsidRPr="008F458B" w:rsidRDefault="009862B7" w:rsidP="001F41B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:rsidR="009862B7" w:rsidRDefault="009862B7" w:rsidP="00E616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К105,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9862B7" w:rsidRPr="008F458B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E616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4/17, 5/5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A861C5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862B7" w:rsidRPr="008F458B" w:rsidRDefault="009862B7" w:rsidP="00A861C5">
            <w:pPr>
              <w:jc w:val="center"/>
              <w:rPr>
                <w:sz w:val="24"/>
                <w:szCs w:val="24"/>
              </w:rPr>
            </w:pPr>
          </w:p>
        </w:tc>
      </w:tr>
      <w:tr w:rsidR="009862B7" w:rsidRPr="008F458B" w:rsidTr="0082411F">
        <w:trPr>
          <w:trHeight w:val="640"/>
        </w:trPr>
        <w:tc>
          <w:tcPr>
            <w:tcW w:w="865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80219C">
            <w:pPr>
              <w:ind w:left="-142" w:right="-20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5.1.2</w:t>
            </w:r>
            <w:r w:rsidR="0080219C"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504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A861C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9862B7" w:rsidRPr="008F458B" w:rsidRDefault="009862B7" w:rsidP="000B0761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9862B7" w:rsidRDefault="009862B7" w:rsidP="00434B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8256D">
              <w:rPr>
                <w:color w:val="FF0000"/>
                <w:sz w:val="24"/>
                <w:szCs w:val="24"/>
              </w:rPr>
              <w:t>3, 4, 104, 105, 115, 120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1F41B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:rsidR="009862B7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9862B7" w:rsidRPr="008F458B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9862B7" w:rsidRPr="008F458B" w:rsidRDefault="009862B7" w:rsidP="00E616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9862B7" w:rsidRPr="008F458B" w:rsidTr="0082411F">
        <w:trPr>
          <w:trHeight w:val="607"/>
        </w:trPr>
        <w:tc>
          <w:tcPr>
            <w:tcW w:w="865" w:type="dxa"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5.1.3</w:t>
            </w:r>
          </w:p>
        </w:tc>
        <w:tc>
          <w:tcPr>
            <w:tcW w:w="2504" w:type="dxa"/>
            <w:shd w:val="clear" w:color="auto" w:fill="auto"/>
          </w:tcPr>
          <w:p w:rsidR="009862B7" w:rsidRPr="008F458B" w:rsidRDefault="009862B7" w:rsidP="00A861C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9862B7" w:rsidRPr="008F458B" w:rsidRDefault="009862B7" w:rsidP="000B0761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Х206/27</w:t>
            </w:r>
          </w:p>
        </w:tc>
        <w:tc>
          <w:tcPr>
            <w:tcW w:w="1417" w:type="dxa"/>
            <w:shd w:val="clear" w:color="auto" w:fill="auto"/>
          </w:tcPr>
          <w:p w:rsidR="009862B7" w:rsidRDefault="009862B7" w:rsidP="00434B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К29, К112</w:t>
            </w:r>
          </w:p>
        </w:tc>
        <w:tc>
          <w:tcPr>
            <w:tcW w:w="1418" w:type="dxa"/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7433A">
              <w:rPr>
                <w:color w:val="FF0000"/>
                <w:sz w:val="24"/>
                <w:szCs w:val="24"/>
              </w:rPr>
              <w:t>3, 4, 104, 105, 115, 120, 125</w:t>
            </w: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862B7" w:rsidRPr="008F458B" w:rsidRDefault="009862B7" w:rsidP="001F41B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Х208/25</w:t>
            </w:r>
          </w:p>
          <w:p w:rsidR="009862B7" w:rsidRPr="008F458B" w:rsidRDefault="009862B7" w:rsidP="001F41BC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9862B7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К105,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9862B7" w:rsidRPr="008F458B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9862B7" w:rsidRPr="008F458B" w:rsidRDefault="009862B7" w:rsidP="00E616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4/17, 5/5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9862B7" w:rsidRPr="008F458B" w:rsidRDefault="009862B7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0,03</w:t>
            </w: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9862B7" w:rsidRPr="008F458B" w:rsidTr="0082411F">
        <w:trPr>
          <w:trHeight w:val="607"/>
        </w:trPr>
        <w:tc>
          <w:tcPr>
            <w:tcW w:w="865" w:type="dxa"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5.1.4</w:t>
            </w:r>
            <w:r w:rsidR="0080219C"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504" w:type="dxa"/>
            <w:shd w:val="clear" w:color="auto" w:fill="auto"/>
          </w:tcPr>
          <w:p w:rsidR="009862B7" w:rsidRPr="008F458B" w:rsidRDefault="009862B7" w:rsidP="00A861C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9862B7" w:rsidRDefault="009862B7" w:rsidP="00434B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8256D">
              <w:rPr>
                <w:color w:val="FF0000"/>
                <w:sz w:val="24"/>
                <w:szCs w:val="24"/>
              </w:rPr>
              <w:t>3, 4, 104, 105, 115, 120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862B7" w:rsidRPr="008F458B" w:rsidRDefault="009862B7" w:rsidP="001F41B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shd w:val="clear" w:color="auto" w:fill="auto"/>
          </w:tcPr>
          <w:p w:rsidR="009862B7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9862B7" w:rsidRPr="008F458B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9862B7" w:rsidRPr="008F458B" w:rsidRDefault="009862B7" w:rsidP="00E616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9862B7" w:rsidRPr="008F458B" w:rsidRDefault="009862B7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9862B7" w:rsidRPr="008F458B" w:rsidTr="0082411F">
        <w:trPr>
          <w:trHeight w:val="607"/>
        </w:trPr>
        <w:tc>
          <w:tcPr>
            <w:tcW w:w="865" w:type="dxa"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5.1.5</w:t>
            </w:r>
          </w:p>
        </w:tc>
        <w:tc>
          <w:tcPr>
            <w:tcW w:w="2504" w:type="dxa"/>
            <w:shd w:val="clear" w:color="auto" w:fill="auto"/>
          </w:tcPr>
          <w:p w:rsidR="009862B7" w:rsidRPr="008F458B" w:rsidRDefault="009862B7" w:rsidP="00A861C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Х206/27</w:t>
            </w:r>
          </w:p>
        </w:tc>
        <w:tc>
          <w:tcPr>
            <w:tcW w:w="1417" w:type="dxa"/>
            <w:shd w:val="clear" w:color="auto" w:fill="auto"/>
          </w:tcPr>
          <w:p w:rsidR="009862B7" w:rsidRDefault="009862B7" w:rsidP="00434B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К29, К112</w:t>
            </w:r>
          </w:p>
        </w:tc>
        <w:tc>
          <w:tcPr>
            <w:tcW w:w="1418" w:type="dxa"/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7433A">
              <w:rPr>
                <w:color w:val="FF0000"/>
                <w:sz w:val="24"/>
                <w:szCs w:val="24"/>
              </w:rPr>
              <w:t>3, 4, 104, 105, 115, 120, 125</w:t>
            </w: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862B7" w:rsidRPr="008F458B" w:rsidRDefault="009862B7" w:rsidP="001F41B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Х208/25</w:t>
            </w:r>
          </w:p>
          <w:p w:rsidR="009862B7" w:rsidRPr="008F458B" w:rsidRDefault="009862B7" w:rsidP="001F41BC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9862B7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К105,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9862B7" w:rsidRPr="008F458B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9862B7" w:rsidRPr="008F458B" w:rsidRDefault="009862B7" w:rsidP="00E616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4/17, 5/5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9862B7" w:rsidRPr="008F458B" w:rsidRDefault="009862B7" w:rsidP="00E37AF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E37AF7">
              <w:rPr>
                <w:color w:val="7030A0"/>
                <w:sz w:val="24"/>
                <w:szCs w:val="24"/>
              </w:rPr>
              <w:t>1,</w:t>
            </w:r>
            <w:r w:rsidR="00E37AF7" w:rsidRPr="00E37AF7">
              <w:rPr>
                <w:color w:val="7030A0"/>
                <w:sz w:val="24"/>
                <w:szCs w:val="24"/>
              </w:rPr>
              <w:t>39</w:t>
            </w:r>
            <w:r w:rsidRPr="00E37AF7">
              <w:rPr>
                <w:color w:val="7030A0"/>
                <w:sz w:val="24"/>
                <w:szCs w:val="24"/>
              </w:rPr>
              <w:t xml:space="preserve"> ± 0,05</w:t>
            </w: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9862B7" w:rsidRPr="008F458B" w:rsidTr="0082411F">
        <w:trPr>
          <w:trHeight w:val="607"/>
        </w:trPr>
        <w:tc>
          <w:tcPr>
            <w:tcW w:w="865" w:type="dxa"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5.1.6</w:t>
            </w:r>
            <w:r w:rsidR="0080219C"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504" w:type="dxa"/>
            <w:shd w:val="clear" w:color="auto" w:fill="auto"/>
          </w:tcPr>
          <w:p w:rsidR="009862B7" w:rsidRPr="008F458B" w:rsidRDefault="009862B7" w:rsidP="00A861C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9862B7" w:rsidRDefault="009862B7" w:rsidP="00434B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8256D">
              <w:rPr>
                <w:color w:val="FF0000"/>
                <w:sz w:val="24"/>
                <w:szCs w:val="24"/>
              </w:rPr>
              <w:t>3, 4, 104, 105, 115, 120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862B7" w:rsidRPr="008F458B" w:rsidRDefault="009862B7" w:rsidP="001F41B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shd w:val="clear" w:color="auto" w:fill="auto"/>
          </w:tcPr>
          <w:p w:rsidR="009862B7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9862B7" w:rsidRPr="008F458B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9862B7" w:rsidRPr="008F458B" w:rsidRDefault="009862B7" w:rsidP="00E616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9862B7" w:rsidRPr="008F458B" w:rsidRDefault="009862B7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9862B7" w:rsidRPr="008F458B" w:rsidTr="0082411F">
        <w:trPr>
          <w:trHeight w:val="607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5.1.7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</w:tcPr>
          <w:p w:rsidR="009862B7" w:rsidRPr="008F458B" w:rsidRDefault="009862B7" w:rsidP="00A861C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Х206/27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9862B7" w:rsidRDefault="009862B7" w:rsidP="00434B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7433A">
              <w:rPr>
                <w:color w:val="FF0000"/>
                <w:sz w:val="24"/>
                <w:szCs w:val="24"/>
              </w:rPr>
              <w:t>3, 4, 104, 105, 115, 120, 125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9862B7" w:rsidRPr="008F458B" w:rsidRDefault="009862B7" w:rsidP="001F41B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Х208/25</w:t>
            </w:r>
          </w:p>
          <w:p w:rsidR="009862B7" w:rsidRPr="008F458B" w:rsidRDefault="009862B7" w:rsidP="001F41BC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9862B7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К105,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9862B7" w:rsidRPr="008F458B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9862B7" w:rsidRPr="008F458B" w:rsidRDefault="009862B7" w:rsidP="00E616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4/17, 5/5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9862B7" w:rsidRPr="008F458B" w:rsidRDefault="009862B7" w:rsidP="00E37AF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E37AF7">
              <w:rPr>
                <w:color w:val="7030A0"/>
                <w:sz w:val="24"/>
                <w:szCs w:val="24"/>
              </w:rPr>
              <w:t>2,</w:t>
            </w:r>
            <w:r w:rsidR="00E37AF7" w:rsidRPr="00E37AF7">
              <w:rPr>
                <w:color w:val="7030A0"/>
                <w:sz w:val="24"/>
                <w:szCs w:val="24"/>
              </w:rPr>
              <w:t>78</w:t>
            </w:r>
            <w:r w:rsidRPr="00E37AF7">
              <w:rPr>
                <w:color w:val="7030A0"/>
                <w:sz w:val="24"/>
                <w:szCs w:val="24"/>
              </w:rPr>
              <w:t xml:space="preserve"> ± 0,08</w:t>
            </w: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9862B7" w:rsidRPr="008F458B" w:rsidTr="0082411F">
        <w:trPr>
          <w:trHeight w:val="459"/>
        </w:trPr>
        <w:tc>
          <w:tcPr>
            <w:tcW w:w="865" w:type="dxa"/>
            <w:tcBorders>
              <w:bottom w:val="nil"/>
            </w:tcBorders>
            <w:shd w:val="clear" w:color="auto" w:fill="auto"/>
          </w:tcPr>
          <w:p w:rsidR="009862B7" w:rsidRPr="008F458B" w:rsidRDefault="009862B7" w:rsidP="00221F2F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5.2</w:t>
            </w:r>
          </w:p>
        </w:tc>
        <w:tc>
          <w:tcPr>
            <w:tcW w:w="2504" w:type="dxa"/>
            <w:tcBorders>
              <w:bottom w:val="nil"/>
            </w:tcBorders>
            <w:shd w:val="clear" w:color="auto" w:fill="auto"/>
          </w:tcPr>
          <w:p w:rsidR="009862B7" w:rsidRPr="008F458B" w:rsidRDefault="009862B7" w:rsidP="00221F2F">
            <w:pPr>
              <w:spacing w:after="120"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КДШ2</w:t>
            </w:r>
          </w:p>
        </w:tc>
        <w:tc>
          <w:tcPr>
            <w:tcW w:w="1275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9862B7" w:rsidRPr="008F458B" w:rsidRDefault="009862B7" w:rsidP="001F41B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</w:tcPr>
          <w:p w:rsidR="009862B7" w:rsidRPr="008F458B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</w:tcPr>
          <w:p w:rsidR="009862B7" w:rsidRPr="008F458B" w:rsidRDefault="009862B7" w:rsidP="00E616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9862B7" w:rsidRPr="008F458B" w:rsidRDefault="009862B7" w:rsidP="004F0393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9862B7" w:rsidRPr="008F458B" w:rsidTr="0082411F">
        <w:trPr>
          <w:trHeight w:val="607"/>
        </w:trPr>
        <w:tc>
          <w:tcPr>
            <w:tcW w:w="865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5.2.1</w:t>
            </w:r>
          </w:p>
        </w:tc>
        <w:tc>
          <w:tcPr>
            <w:tcW w:w="2504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A861C5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напряжения смещения нуля,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см0</w:t>
            </w:r>
          </w:p>
        </w:tc>
        <w:tc>
          <w:tcPr>
            <w:tcW w:w="1275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1F41B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Х208/27</w:t>
            </w:r>
          </w:p>
          <w:p w:rsidR="009862B7" w:rsidRPr="008F458B" w:rsidRDefault="009862B7" w:rsidP="001F41BC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К106,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4A4DE8">
              <w:rPr>
                <w:color w:val="FF0000"/>
                <w:sz w:val="24"/>
                <w:szCs w:val="24"/>
              </w:rPr>
              <w:t>1/7, 4/17, 5/6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9862B7" w:rsidRPr="008F458B" w:rsidTr="0082411F">
        <w:trPr>
          <w:trHeight w:val="607"/>
        </w:trPr>
        <w:tc>
          <w:tcPr>
            <w:tcW w:w="865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5.2.2</w:t>
            </w:r>
            <w:r w:rsidR="0080219C"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504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A861C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9862B7" w:rsidRDefault="009862B7" w:rsidP="00434B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8256D">
              <w:rPr>
                <w:color w:val="FF0000"/>
                <w:sz w:val="24"/>
                <w:szCs w:val="24"/>
              </w:rPr>
              <w:t>3, 4, 104, 105, 115, 120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1F41B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:rsidR="009862B7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9862B7" w:rsidRPr="008F458B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9862B7" w:rsidRPr="008F458B" w:rsidRDefault="009862B7" w:rsidP="00E616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9862B7" w:rsidRPr="008F458B" w:rsidRDefault="009862B7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9862B7" w:rsidRPr="008F458B" w:rsidTr="0082411F">
        <w:trPr>
          <w:trHeight w:val="607"/>
        </w:trPr>
        <w:tc>
          <w:tcPr>
            <w:tcW w:w="865" w:type="dxa"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5.2.3</w:t>
            </w:r>
          </w:p>
        </w:tc>
        <w:tc>
          <w:tcPr>
            <w:tcW w:w="2504" w:type="dxa"/>
            <w:shd w:val="clear" w:color="auto" w:fill="auto"/>
          </w:tcPr>
          <w:p w:rsidR="009862B7" w:rsidRPr="008F458B" w:rsidRDefault="009862B7" w:rsidP="00A861C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Х206/24</w:t>
            </w:r>
          </w:p>
        </w:tc>
        <w:tc>
          <w:tcPr>
            <w:tcW w:w="1417" w:type="dxa"/>
            <w:shd w:val="clear" w:color="auto" w:fill="auto"/>
          </w:tcPr>
          <w:p w:rsidR="009862B7" w:rsidRDefault="009862B7" w:rsidP="00434B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К28</w:t>
            </w:r>
          </w:p>
        </w:tc>
        <w:tc>
          <w:tcPr>
            <w:tcW w:w="1418" w:type="dxa"/>
            <w:shd w:val="clear" w:color="auto" w:fill="auto"/>
          </w:tcPr>
          <w:p w:rsidR="009862B7" w:rsidRPr="008F458B" w:rsidRDefault="009862B7" w:rsidP="00434B7C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7433A">
              <w:rPr>
                <w:color w:val="FF0000"/>
                <w:sz w:val="24"/>
                <w:szCs w:val="24"/>
              </w:rPr>
              <w:t>3, 4, 104, 105, 115, 120, 12</w:t>
            </w:r>
            <w:r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9862B7" w:rsidRPr="008F458B" w:rsidRDefault="009862B7" w:rsidP="001F41B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Х208/27</w:t>
            </w:r>
          </w:p>
          <w:p w:rsidR="009862B7" w:rsidRPr="008F458B" w:rsidRDefault="009862B7" w:rsidP="001F41BC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9862B7" w:rsidRPr="008F458B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К106,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9862B7" w:rsidRPr="008F458B" w:rsidRDefault="009862B7" w:rsidP="00E6167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4A4DE8">
              <w:rPr>
                <w:color w:val="FF0000"/>
                <w:sz w:val="24"/>
                <w:szCs w:val="24"/>
              </w:rPr>
              <w:t>1/7, 4/17, 5/6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9862B7" w:rsidRPr="008F458B" w:rsidRDefault="009862B7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0,03</w:t>
            </w:r>
          </w:p>
        </w:tc>
        <w:tc>
          <w:tcPr>
            <w:tcW w:w="1134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862B7" w:rsidRPr="008F458B" w:rsidRDefault="009862B7" w:rsidP="000B076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7209B2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7209B2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2504"/>
        <w:gridCol w:w="1275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984"/>
        <w:gridCol w:w="2268"/>
        <w:gridCol w:w="1134"/>
        <w:gridCol w:w="1134"/>
        <w:gridCol w:w="992"/>
      </w:tblGrid>
      <w:tr w:rsidR="00DB7677" w:rsidRPr="008F458B" w:rsidTr="000B1319">
        <w:trPr>
          <w:trHeight w:val="422"/>
        </w:trPr>
        <w:tc>
          <w:tcPr>
            <w:tcW w:w="865" w:type="dxa"/>
            <w:vMerge w:val="restart"/>
            <w:shd w:val="clear" w:color="auto" w:fill="auto"/>
          </w:tcPr>
          <w:p w:rsidR="00DB7677" w:rsidRPr="008F458B" w:rsidRDefault="00DB7677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504" w:type="dxa"/>
            <w:vMerge w:val="restart"/>
            <w:shd w:val="clear" w:color="auto" w:fill="auto"/>
          </w:tcPr>
          <w:p w:rsidR="00DB7677" w:rsidRPr="008F458B" w:rsidRDefault="00DB7677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DB7677" w:rsidRPr="008F458B" w:rsidRDefault="00DB7677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DB7677" w:rsidRPr="008F458B" w:rsidRDefault="00DB7677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DB7677" w:rsidRPr="008F458B" w:rsidRDefault="00DB7677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DB7677" w:rsidRPr="008F458B" w:rsidRDefault="00DB7677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0B1319" w:rsidRPr="008F458B" w:rsidTr="00265AC7">
        <w:tc>
          <w:tcPr>
            <w:tcW w:w="865" w:type="dxa"/>
            <w:vMerge/>
            <w:shd w:val="clear" w:color="auto" w:fill="auto"/>
          </w:tcPr>
          <w:p w:rsidR="000B1319" w:rsidRPr="008F458B" w:rsidRDefault="000B13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vMerge/>
            <w:shd w:val="clear" w:color="auto" w:fill="auto"/>
          </w:tcPr>
          <w:p w:rsidR="000B1319" w:rsidRPr="008F458B" w:rsidRDefault="000B13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0B1319" w:rsidRPr="008F458B" w:rsidRDefault="000B13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0B1319" w:rsidRPr="008F458B" w:rsidRDefault="000B1319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0B1319" w:rsidRPr="008F458B" w:rsidRDefault="000B13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0B1319" w:rsidRDefault="000B13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0B1319" w:rsidRPr="008F458B" w:rsidRDefault="000B13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0B1319" w:rsidRPr="008F458B" w:rsidRDefault="000B13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0B1319" w:rsidRPr="008F458B" w:rsidRDefault="000B13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0B1319" w:rsidRPr="008F458B" w:rsidRDefault="000B1319" w:rsidP="004F0393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B1319" w:rsidRPr="008F458B" w:rsidRDefault="000B1319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0B1319" w:rsidRPr="008F458B" w:rsidRDefault="000B1319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(о</w:t>
            </w:r>
            <w:r w:rsidRPr="008F458B">
              <w:rPr>
                <w:sz w:val="24"/>
                <w:szCs w:val="24"/>
              </w:rPr>
              <w:t>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0B1319" w:rsidRDefault="000B13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0B1319" w:rsidRPr="008F458B" w:rsidRDefault="000B13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B1319" w:rsidRPr="008F458B" w:rsidRDefault="000B1319" w:rsidP="004F0393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0B1319" w:rsidRPr="008F458B" w:rsidRDefault="000B13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B1319" w:rsidRPr="008F458B" w:rsidRDefault="000B1319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0B1319" w:rsidRPr="008F458B" w:rsidRDefault="000B1319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(Общ.)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B1319" w:rsidRPr="008F458B" w:rsidRDefault="000B1319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DA0081" w:rsidRPr="008F458B" w:rsidTr="0082411F">
        <w:trPr>
          <w:trHeight w:val="406"/>
        </w:trPr>
        <w:tc>
          <w:tcPr>
            <w:tcW w:w="865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A0081" w:rsidRPr="008F458B" w:rsidRDefault="00DA0081" w:rsidP="004F0393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0081" w:rsidRPr="008F458B" w:rsidRDefault="00DA008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65AC7" w:rsidRPr="008F458B" w:rsidTr="0082411F">
        <w:tc>
          <w:tcPr>
            <w:tcW w:w="86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5.2.4</w:t>
            </w:r>
            <w:r w:rsidR="0080219C"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50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 w:val="restart"/>
            <w:tcBorders>
              <w:top w:val="double" w:sz="4" w:space="0" w:color="auto"/>
            </w:tcBorders>
          </w:tcPr>
          <w:p w:rsidR="00265AC7" w:rsidRPr="008F458B" w:rsidRDefault="00265AC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Х205/2, Х205/5, Х205/29</w:t>
            </w:r>
          </w:p>
          <w:p w:rsidR="00265AC7" w:rsidRPr="008F458B" w:rsidRDefault="00265AC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Х205/10, Х205/12, Х205/14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265AC7" w:rsidRDefault="00265AC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К3, К6, К9</w:t>
            </w:r>
          </w:p>
          <w:p w:rsidR="00265AC7" w:rsidRDefault="00265AC7" w:rsidP="00B32B9E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265AC7" w:rsidRPr="008F458B" w:rsidRDefault="00265AC7" w:rsidP="00B32B9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5/28, 5/23, 5/19,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</w:tcPr>
          <w:p w:rsidR="00265AC7" w:rsidRDefault="00265AC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8256D">
              <w:rPr>
                <w:color w:val="FF0000"/>
                <w:sz w:val="24"/>
                <w:szCs w:val="24"/>
              </w:rPr>
              <w:t>3, 4, 104, 105, 115, 120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265AC7" w:rsidRPr="008F458B" w:rsidRDefault="00265AC7" w:rsidP="00082827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</w:tcPr>
          <w:p w:rsidR="00265AC7" w:rsidRPr="008F458B" w:rsidRDefault="00265AC7" w:rsidP="000B13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</w:tcPr>
          <w:p w:rsidR="00265AC7" w:rsidRPr="008F458B" w:rsidRDefault="00265AC7" w:rsidP="000B1319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 ± 0,02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265AC7" w:rsidRPr="008F458B" w:rsidTr="0082411F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5.2.5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265AC7" w:rsidRPr="008F458B" w:rsidRDefault="00265AC7" w:rsidP="0008282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Х206/24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265AC7" w:rsidRDefault="00265AC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К28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7433A">
              <w:rPr>
                <w:color w:val="FF0000"/>
                <w:sz w:val="24"/>
                <w:szCs w:val="24"/>
              </w:rPr>
              <w:t>3, 4, 104, 105, 115, 120, 12</w:t>
            </w:r>
            <w:r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265AC7" w:rsidRPr="008F458B" w:rsidRDefault="00265AC7" w:rsidP="000B131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Х208/27</w:t>
            </w:r>
          </w:p>
          <w:p w:rsidR="00265AC7" w:rsidRPr="008F458B" w:rsidRDefault="00265AC7" w:rsidP="000B1319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:rsidR="00265AC7" w:rsidRDefault="00265AC7" w:rsidP="00DE7F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К106,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265AC7" w:rsidRPr="008F458B" w:rsidRDefault="00265AC7" w:rsidP="000B131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4A4DE8">
              <w:rPr>
                <w:color w:val="FF0000"/>
                <w:sz w:val="24"/>
                <w:szCs w:val="24"/>
              </w:rPr>
              <w:t>1/7, 4/17, 5/6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E37AF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E37AF7">
              <w:rPr>
                <w:color w:val="7030A0"/>
                <w:sz w:val="24"/>
                <w:szCs w:val="24"/>
              </w:rPr>
              <w:t>1,</w:t>
            </w:r>
            <w:r w:rsidR="00E37AF7" w:rsidRPr="00E37AF7">
              <w:rPr>
                <w:color w:val="7030A0"/>
                <w:sz w:val="24"/>
                <w:szCs w:val="24"/>
              </w:rPr>
              <w:t>39</w:t>
            </w:r>
            <w:r w:rsidRPr="00E37AF7">
              <w:rPr>
                <w:color w:val="7030A0"/>
                <w:sz w:val="24"/>
                <w:szCs w:val="24"/>
              </w:rPr>
              <w:t xml:space="preserve"> ± 0,05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265AC7" w:rsidRPr="008F458B" w:rsidTr="0082411F"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5.2.6</w:t>
            </w:r>
            <w:r w:rsidR="0080219C"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265AC7" w:rsidRDefault="00265AC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8256D">
              <w:rPr>
                <w:color w:val="FF0000"/>
                <w:sz w:val="24"/>
                <w:szCs w:val="24"/>
              </w:rPr>
              <w:t>3, 4, 104, 105, 115, 120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265AC7" w:rsidRPr="008F458B" w:rsidRDefault="00265AC7" w:rsidP="000B13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:rsidR="00265AC7" w:rsidRDefault="00265AC7" w:rsidP="00DE7F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265AC7" w:rsidRPr="008F458B" w:rsidRDefault="00265AC7" w:rsidP="00DE7F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265AC7" w:rsidRPr="008F458B" w:rsidTr="0082411F">
        <w:trPr>
          <w:trHeight w:val="510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5.2.7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08282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Х206/24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265AC7" w:rsidRDefault="00265AC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7433A">
              <w:rPr>
                <w:color w:val="FF0000"/>
                <w:sz w:val="24"/>
                <w:szCs w:val="24"/>
              </w:rPr>
              <w:t>3, 4, 104, 105, 115, 120, 12</w:t>
            </w:r>
            <w:r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0B131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Х208/27</w:t>
            </w:r>
          </w:p>
          <w:p w:rsidR="00265AC7" w:rsidRPr="008F458B" w:rsidRDefault="00265AC7" w:rsidP="000B1319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265AC7" w:rsidRDefault="00265AC7" w:rsidP="00DE7F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К106,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265AC7" w:rsidRPr="008F458B" w:rsidRDefault="00265AC7" w:rsidP="000B131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4A4DE8">
              <w:rPr>
                <w:color w:val="FF0000"/>
                <w:sz w:val="24"/>
                <w:szCs w:val="24"/>
              </w:rPr>
              <w:t>1/7, 4/17, 5/6</w:t>
            </w:r>
            <w:r>
              <w:rPr>
                <w:color w:val="FF0000"/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E37AF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E37AF7">
              <w:rPr>
                <w:color w:val="7030A0"/>
                <w:sz w:val="24"/>
                <w:szCs w:val="24"/>
              </w:rPr>
              <w:t>2,</w:t>
            </w:r>
            <w:r w:rsidR="00E37AF7" w:rsidRPr="00E37AF7">
              <w:rPr>
                <w:color w:val="7030A0"/>
                <w:sz w:val="24"/>
                <w:szCs w:val="24"/>
              </w:rPr>
              <w:t>78</w:t>
            </w:r>
            <w:r w:rsidRPr="00E37AF7">
              <w:rPr>
                <w:color w:val="7030A0"/>
                <w:sz w:val="24"/>
                <w:szCs w:val="24"/>
              </w:rPr>
              <w:t xml:space="preserve"> ± 0,08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265AC7" w:rsidRPr="008F458B" w:rsidTr="0082411F">
        <w:trPr>
          <w:trHeight w:val="413"/>
        </w:trPr>
        <w:tc>
          <w:tcPr>
            <w:tcW w:w="865" w:type="dxa"/>
            <w:tcBorders>
              <w:bottom w:val="nil"/>
            </w:tcBorders>
            <w:shd w:val="clear" w:color="auto" w:fill="auto"/>
          </w:tcPr>
          <w:p w:rsidR="00265AC7" w:rsidRPr="008F458B" w:rsidRDefault="00265AC7" w:rsidP="00DE7FE5">
            <w:pPr>
              <w:spacing w:after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5.3</w:t>
            </w:r>
          </w:p>
        </w:tc>
        <w:tc>
          <w:tcPr>
            <w:tcW w:w="2504" w:type="dxa"/>
            <w:tcBorders>
              <w:bottom w:val="nil"/>
            </w:tcBorders>
            <w:shd w:val="clear" w:color="auto" w:fill="auto"/>
          </w:tcPr>
          <w:p w:rsidR="00265AC7" w:rsidRPr="008F458B" w:rsidRDefault="00265AC7" w:rsidP="004F0393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КДВ1</w:t>
            </w:r>
          </w:p>
        </w:tc>
        <w:tc>
          <w:tcPr>
            <w:tcW w:w="1275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</w:tcPr>
          <w:p w:rsidR="00265AC7" w:rsidRPr="008F458B" w:rsidRDefault="00265AC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</w:tcPr>
          <w:p w:rsidR="00265AC7" w:rsidRPr="008F458B" w:rsidRDefault="00265AC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265AC7" w:rsidRPr="008F458B" w:rsidRDefault="00265AC7" w:rsidP="000B131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</w:tcPr>
          <w:p w:rsidR="00265AC7" w:rsidRPr="008F458B" w:rsidRDefault="00265AC7" w:rsidP="00DE7F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265AC7" w:rsidRPr="008F458B" w:rsidRDefault="00265AC7" w:rsidP="004F0393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265AC7" w:rsidRPr="008F458B" w:rsidTr="0082411F">
        <w:trPr>
          <w:trHeight w:val="607"/>
        </w:trPr>
        <w:tc>
          <w:tcPr>
            <w:tcW w:w="865" w:type="dxa"/>
            <w:tcBorders>
              <w:top w:val="nil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5.3.1</w:t>
            </w:r>
          </w:p>
        </w:tc>
        <w:tc>
          <w:tcPr>
            <w:tcW w:w="2504" w:type="dxa"/>
            <w:tcBorders>
              <w:top w:val="nil"/>
            </w:tcBorders>
            <w:shd w:val="clear" w:color="auto" w:fill="auto"/>
          </w:tcPr>
          <w:p w:rsidR="00265AC7" w:rsidRPr="008F458B" w:rsidRDefault="00265AC7" w:rsidP="00DE7FE5">
            <w:pPr>
              <w:spacing w:line="360" w:lineRule="auto"/>
              <w:ind w:right="-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напряжения смещения нуля,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см0</w:t>
            </w:r>
          </w:p>
        </w:tc>
        <w:tc>
          <w:tcPr>
            <w:tcW w:w="1275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265AC7" w:rsidRPr="008F458B" w:rsidRDefault="00265AC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265AC7" w:rsidRPr="008F458B" w:rsidRDefault="00265AC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265AC7" w:rsidRPr="008F458B" w:rsidRDefault="00265AC7" w:rsidP="000B131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Х208/29</w:t>
            </w:r>
          </w:p>
          <w:p w:rsidR="00265AC7" w:rsidRPr="008F458B" w:rsidRDefault="00265AC7" w:rsidP="000B1319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107</w:t>
            </w:r>
            <w:r w:rsidRPr="008F458B">
              <w:rPr>
                <w:sz w:val="24"/>
                <w:szCs w:val="24"/>
              </w:rPr>
              <w:t>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5/7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265AC7" w:rsidRPr="008F458B" w:rsidRDefault="00265AC7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265AC7" w:rsidRPr="008F458B" w:rsidTr="0082411F">
        <w:trPr>
          <w:trHeight w:val="607"/>
        </w:trPr>
        <w:tc>
          <w:tcPr>
            <w:tcW w:w="865" w:type="dxa"/>
            <w:tcBorders>
              <w:top w:val="nil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5.3.2</w:t>
            </w:r>
            <w:r w:rsidR="0080219C"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504" w:type="dxa"/>
            <w:tcBorders>
              <w:top w:val="nil"/>
            </w:tcBorders>
            <w:shd w:val="clear" w:color="auto" w:fill="auto"/>
          </w:tcPr>
          <w:p w:rsidR="00265AC7" w:rsidRPr="008F458B" w:rsidRDefault="00265AC7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265AC7" w:rsidRDefault="00265AC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8256D">
              <w:rPr>
                <w:color w:val="FF0000"/>
                <w:sz w:val="24"/>
                <w:szCs w:val="24"/>
              </w:rPr>
              <w:t>3, 4, 104, 105, 115, 120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265AC7" w:rsidRPr="008F458B" w:rsidRDefault="00265AC7" w:rsidP="000B13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:rsidR="00265AC7" w:rsidRDefault="00265AC7" w:rsidP="00DE7F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265AC7" w:rsidRPr="008F458B" w:rsidRDefault="00265AC7" w:rsidP="00DE7F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265AC7" w:rsidRPr="008F458B" w:rsidRDefault="00265AC7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265AC7" w:rsidRPr="008F458B" w:rsidTr="0082411F">
        <w:trPr>
          <w:trHeight w:val="607"/>
        </w:trPr>
        <w:tc>
          <w:tcPr>
            <w:tcW w:w="865" w:type="dxa"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5.3.3</w:t>
            </w:r>
          </w:p>
        </w:tc>
        <w:tc>
          <w:tcPr>
            <w:tcW w:w="2504" w:type="dxa"/>
            <w:shd w:val="clear" w:color="auto" w:fill="auto"/>
          </w:tcPr>
          <w:p w:rsidR="00265AC7" w:rsidRPr="008F458B" w:rsidRDefault="00265AC7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265AC7" w:rsidRPr="008F458B" w:rsidRDefault="00265AC7" w:rsidP="0008282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Х206/30</w:t>
            </w:r>
          </w:p>
        </w:tc>
        <w:tc>
          <w:tcPr>
            <w:tcW w:w="1417" w:type="dxa"/>
            <w:shd w:val="clear" w:color="auto" w:fill="auto"/>
          </w:tcPr>
          <w:p w:rsidR="00265AC7" w:rsidRDefault="00265AC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К30</w:t>
            </w:r>
          </w:p>
        </w:tc>
        <w:tc>
          <w:tcPr>
            <w:tcW w:w="1418" w:type="dxa"/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7433A">
              <w:rPr>
                <w:color w:val="FF0000"/>
                <w:sz w:val="24"/>
                <w:szCs w:val="24"/>
              </w:rPr>
              <w:t>3, 4, 104, 105, 115, 120, 12</w:t>
            </w:r>
            <w:r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265AC7" w:rsidRPr="008F458B" w:rsidRDefault="00265AC7" w:rsidP="000B131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Х208/29</w:t>
            </w:r>
          </w:p>
          <w:p w:rsidR="00265AC7" w:rsidRPr="008F458B" w:rsidRDefault="00265AC7" w:rsidP="000B1319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65AC7" w:rsidRDefault="00265AC7" w:rsidP="00DE7F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К107,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265AC7" w:rsidRPr="008F458B" w:rsidRDefault="00265AC7" w:rsidP="000B131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5/7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265AC7" w:rsidRPr="008F458B" w:rsidRDefault="00265AC7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0,03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265AC7" w:rsidRPr="008F458B" w:rsidTr="0082411F">
        <w:trPr>
          <w:trHeight w:val="607"/>
        </w:trPr>
        <w:tc>
          <w:tcPr>
            <w:tcW w:w="865" w:type="dxa"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5.3.4</w:t>
            </w:r>
            <w:r w:rsidR="0080219C"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504" w:type="dxa"/>
            <w:shd w:val="clear" w:color="auto" w:fill="auto"/>
          </w:tcPr>
          <w:p w:rsidR="00265AC7" w:rsidRPr="008F458B" w:rsidRDefault="00265AC7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265AC7" w:rsidRDefault="00265AC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8256D">
              <w:rPr>
                <w:color w:val="FF0000"/>
                <w:sz w:val="24"/>
                <w:szCs w:val="24"/>
              </w:rPr>
              <w:t>3, 4, 104, 105, 115, 120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265AC7" w:rsidRPr="008F458B" w:rsidRDefault="00265AC7" w:rsidP="000B13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shd w:val="clear" w:color="auto" w:fill="auto"/>
          </w:tcPr>
          <w:p w:rsidR="00265AC7" w:rsidRDefault="00265AC7" w:rsidP="00DE7F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265AC7" w:rsidRPr="008F458B" w:rsidRDefault="00265AC7" w:rsidP="00DE7F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265AC7" w:rsidRPr="008F458B" w:rsidRDefault="00265AC7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265AC7" w:rsidRPr="008F458B" w:rsidTr="0082411F">
        <w:trPr>
          <w:trHeight w:val="607"/>
        </w:trPr>
        <w:tc>
          <w:tcPr>
            <w:tcW w:w="865" w:type="dxa"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5.3.5</w:t>
            </w:r>
          </w:p>
        </w:tc>
        <w:tc>
          <w:tcPr>
            <w:tcW w:w="2504" w:type="dxa"/>
            <w:shd w:val="clear" w:color="auto" w:fill="auto"/>
          </w:tcPr>
          <w:p w:rsidR="00265AC7" w:rsidRPr="008F458B" w:rsidRDefault="00265AC7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265AC7" w:rsidRPr="008F458B" w:rsidRDefault="00265AC7" w:rsidP="0008282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Х206/30</w:t>
            </w:r>
          </w:p>
        </w:tc>
        <w:tc>
          <w:tcPr>
            <w:tcW w:w="1417" w:type="dxa"/>
            <w:shd w:val="clear" w:color="auto" w:fill="auto"/>
          </w:tcPr>
          <w:p w:rsidR="00265AC7" w:rsidRDefault="00265AC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К30</w:t>
            </w:r>
          </w:p>
        </w:tc>
        <w:tc>
          <w:tcPr>
            <w:tcW w:w="1418" w:type="dxa"/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7433A">
              <w:rPr>
                <w:color w:val="FF0000"/>
                <w:sz w:val="24"/>
                <w:szCs w:val="24"/>
              </w:rPr>
              <w:t>3, 4, 104, 105, 115, 120, 12</w:t>
            </w:r>
            <w:r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265AC7" w:rsidRPr="008F458B" w:rsidRDefault="00265AC7" w:rsidP="000B131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Х208/29</w:t>
            </w:r>
          </w:p>
          <w:p w:rsidR="00265AC7" w:rsidRPr="008F458B" w:rsidRDefault="00265AC7" w:rsidP="000B1319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65AC7" w:rsidRDefault="00265AC7" w:rsidP="00DE7F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К107,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265AC7" w:rsidRPr="008F458B" w:rsidRDefault="00265AC7" w:rsidP="000B131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5/7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265AC7" w:rsidRPr="008F458B" w:rsidRDefault="00265AC7" w:rsidP="00E37AF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E37AF7">
              <w:rPr>
                <w:color w:val="7030A0"/>
                <w:sz w:val="24"/>
                <w:szCs w:val="24"/>
              </w:rPr>
              <w:t>1,</w:t>
            </w:r>
            <w:r w:rsidR="00E37AF7" w:rsidRPr="00E37AF7">
              <w:rPr>
                <w:color w:val="7030A0"/>
                <w:sz w:val="24"/>
                <w:szCs w:val="24"/>
              </w:rPr>
              <w:t>39</w:t>
            </w:r>
            <w:r w:rsidRPr="00E37AF7">
              <w:rPr>
                <w:color w:val="7030A0"/>
                <w:sz w:val="24"/>
                <w:szCs w:val="24"/>
              </w:rPr>
              <w:t xml:space="preserve"> ± 0,05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265AC7" w:rsidRPr="008F458B" w:rsidTr="0082411F">
        <w:trPr>
          <w:trHeight w:val="607"/>
        </w:trPr>
        <w:tc>
          <w:tcPr>
            <w:tcW w:w="865" w:type="dxa"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5.3.6</w:t>
            </w:r>
            <w:r w:rsidR="0080219C"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504" w:type="dxa"/>
            <w:shd w:val="clear" w:color="auto" w:fill="auto"/>
          </w:tcPr>
          <w:p w:rsidR="00265AC7" w:rsidRPr="008F458B" w:rsidRDefault="00265AC7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265AC7" w:rsidRDefault="00265AC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8256D">
              <w:rPr>
                <w:color w:val="FF0000"/>
                <w:sz w:val="24"/>
                <w:szCs w:val="24"/>
              </w:rPr>
              <w:t>3, 4, 104, 105, 115, 120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265AC7" w:rsidRPr="008F458B" w:rsidRDefault="00265AC7" w:rsidP="000B131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shd w:val="clear" w:color="auto" w:fill="auto"/>
          </w:tcPr>
          <w:p w:rsidR="00265AC7" w:rsidRDefault="00265AC7" w:rsidP="00DE7F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265AC7" w:rsidRPr="008F458B" w:rsidRDefault="00265AC7" w:rsidP="00DE7F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265AC7" w:rsidRPr="008F458B" w:rsidRDefault="00265AC7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265AC7" w:rsidRPr="008F458B" w:rsidTr="0082411F">
        <w:trPr>
          <w:trHeight w:val="607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5.3.7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08282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Х206/30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265AC7" w:rsidRDefault="00265AC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К30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7433A">
              <w:rPr>
                <w:color w:val="FF0000"/>
                <w:sz w:val="24"/>
                <w:szCs w:val="24"/>
              </w:rPr>
              <w:t>3, 4, 104, 105, 115, 120, 12</w:t>
            </w:r>
            <w:r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0B131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Х208/29</w:t>
            </w:r>
          </w:p>
          <w:p w:rsidR="00265AC7" w:rsidRPr="008F458B" w:rsidRDefault="00265AC7" w:rsidP="000B1319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265AC7" w:rsidRDefault="00265AC7" w:rsidP="00DE7F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К107,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265AC7" w:rsidRPr="008F458B" w:rsidRDefault="00265AC7" w:rsidP="000B131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65AC7" w:rsidRPr="008F458B" w:rsidRDefault="00265AC7" w:rsidP="00265AC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5/7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265AC7" w:rsidRPr="008F458B" w:rsidRDefault="00265AC7" w:rsidP="00E37AF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E37AF7">
              <w:rPr>
                <w:color w:val="7030A0"/>
                <w:sz w:val="24"/>
                <w:szCs w:val="24"/>
              </w:rPr>
              <w:t>2,</w:t>
            </w:r>
            <w:r w:rsidR="00E37AF7" w:rsidRPr="00E37AF7">
              <w:rPr>
                <w:color w:val="7030A0"/>
                <w:sz w:val="24"/>
                <w:szCs w:val="24"/>
              </w:rPr>
              <w:t>78</w:t>
            </w:r>
            <w:r w:rsidRPr="00E37AF7">
              <w:rPr>
                <w:color w:val="7030A0"/>
                <w:sz w:val="24"/>
                <w:szCs w:val="24"/>
              </w:rPr>
              <w:t xml:space="preserve"> ± 0,08</w:t>
            </w:r>
          </w:p>
        </w:tc>
        <w:tc>
          <w:tcPr>
            <w:tcW w:w="1134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65AC7" w:rsidRPr="008F458B" w:rsidRDefault="00265AC7" w:rsidP="00DE7FE5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7209B2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7209B2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2504"/>
        <w:gridCol w:w="1275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984"/>
        <w:gridCol w:w="2268"/>
        <w:gridCol w:w="1134"/>
        <w:gridCol w:w="1134"/>
        <w:gridCol w:w="992"/>
      </w:tblGrid>
      <w:tr w:rsidR="000941B1" w:rsidRPr="008F458B" w:rsidTr="007A2619">
        <w:trPr>
          <w:trHeight w:val="422"/>
        </w:trPr>
        <w:tc>
          <w:tcPr>
            <w:tcW w:w="865" w:type="dxa"/>
            <w:vMerge w:val="restart"/>
            <w:shd w:val="clear" w:color="auto" w:fill="auto"/>
          </w:tcPr>
          <w:p w:rsidR="000941B1" w:rsidRPr="008F458B" w:rsidRDefault="000941B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504" w:type="dxa"/>
            <w:vMerge w:val="restart"/>
            <w:shd w:val="clear" w:color="auto" w:fill="auto"/>
          </w:tcPr>
          <w:p w:rsidR="000941B1" w:rsidRPr="008F458B" w:rsidRDefault="000941B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0941B1" w:rsidRPr="008F458B" w:rsidRDefault="000941B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0941B1" w:rsidRPr="008F458B" w:rsidRDefault="000941B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0941B1" w:rsidRPr="008F458B" w:rsidRDefault="000941B1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0941B1" w:rsidRPr="008F458B" w:rsidRDefault="000941B1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7A2619" w:rsidRPr="008F458B" w:rsidTr="007A2619">
        <w:tc>
          <w:tcPr>
            <w:tcW w:w="865" w:type="dxa"/>
            <w:vMerge/>
            <w:shd w:val="clear" w:color="auto" w:fill="auto"/>
          </w:tcPr>
          <w:p w:rsidR="007A2619" w:rsidRPr="008F458B" w:rsidRDefault="007A26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vMerge/>
            <w:shd w:val="clear" w:color="auto" w:fill="auto"/>
          </w:tcPr>
          <w:p w:rsidR="007A2619" w:rsidRPr="008F458B" w:rsidRDefault="007A26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7A2619" w:rsidRPr="008F458B" w:rsidRDefault="007A26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7A2619" w:rsidRPr="008F458B" w:rsidRDefault="007A2619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7A2619" w:rsidRPr="008F458B" w:rsidRDefault="007A26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7A2619" w:rsidRDefault="007A26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7A2619" w:rsidRPr="008F458B" w:rsidRDefault="007A26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7A2619" w:rsidRPr="008F458B" w:rsidRDefault="007A26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7A2619" w:rsidRPr="008F458B" w:rsidRDefault="007A26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A2619" w:rsidRPr="008F458B" w:rsidRDefault="007A2619" w:rsidP="004F0393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A2619" w:rsidRPr="008F458B" w:rsidRDefault="007A2619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7A2619" w:rsidRPr="008F458B" w:rsidRDefault="007A2619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7A2619" w:rsidRPr="008F458B" w:rsidRDefault="007A26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7A2619" w:rsidRDefault="007A26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7A2619" w:rsidRPr="008F458B" w:rsidRDefault="007A26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  <w:r w:rsidRPr="008F45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A2619" w:rsidRPr="008F458B" w:rsidRDefault="007A2619" w:rsidP="004F0393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7A2619" w:rsidRPr="008F458B" w:rsidRDefault="007A2619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A2619" w:rsidRPr="008F458B" w:rsidRDefault="007A2619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7A2619" w:rsidRPr="008F458B" w:rsidRDefault="007A2619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A2619" w:rsidRPr="008F458B" w:rsidRDefault="007A2619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4F0393" w:rsidRPr="008F458B" w:rsidTr="004F0393">
        <w:trPr>
          <w:trHeight w:val="406"/>
        </w:trPr>
        <w:tc>
          <w:tcPr>
            <w:tcW w:w="865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0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4F0393" w:rsidRPr="008F458B" w:rsidRDefault="004F0393" w:rsidP="004F0393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A2619" w:rsidRPr="008F458B" w:rsidTr="004F0393">
        <w:trPr>
          <w:trHeight w:val="406"/>
        </w:trPr>
        <w:tc>
          <w:tcPr>
            <w:tcW w:w="865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5.4</w:t>
            </w:r>
          </w:p>
        </w:tc>
        <w:tc>
          <w:tcPr>
            <w:tcW w:w="250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A2619" w:rsidRPr="008F458B" w:rsidRDefault="007A2619" w:rsidP="00265AC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КДВ2</w:t>
            </w:r>
          </w:p>
        </w:tc>
        <w:tc>
          <w:tcPr>
            <w:tcW w:w="1275" w:type="dxa"/>
            <w:vMerge w:val="restart"/>
            <w:tcBorders>
              <w:top w:val="double" w:sz="4" w:space="0" w:color="auto"/>
            </w:tcBorders>
          </w:tcPr>
          <w:p w:rsidR="00E37AF7" w:rsidRDefault="00E37AF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7A2619" w:rsidRPr="008F458B" w:rsidRDefault="007A2619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Х205/2, Х205/5, Х205/29</w:t>
            </w:r>
          </w:p>
          <w:p w:rsidR="007A2619" w:rsidRPr="008F458B" w:rsidRDefault="007A2619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Х205/10, Х205/12, Х205/14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E37AF7" w:rsidRDefault="00E37AF7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7A2619" w:rsidRDefault="007A2619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К3, К6, К9</w:t>
            </w:r>
          </w:p>
          <w:p w:rsidR="007A2619" w:rsidRDefault="007A2619" w:rsidP="00B32B9E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E37AF7" w:rsidRDefault="00E37AF7" w:rsidP="00B32B9E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7A2619" w:rsidRPr="008F458B" w:rsidRDefault="007A2619" w:rsidP="00B32B9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5/28, 5/23, 5/19,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A2619" w:rsidRPr="008F458B" w:rsidRDefault="007A2619" w:rsidP="00720D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7A2619" w:rsidRPr="008F458B" w:rsidTr="004F0393">
        <w:trPr>
          <w:trHeight w:val="406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5.4.1</w:t>
            </w:r>
          </w:p>
        </w:tc>
        <w:tc>
          <w:tcPr>
            <w:tcW w:w="250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spacing w:line="360" w:lineRule="auto"/>
              <w:ind w:left="-14"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напряжения смещения нуля,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см0</w:t>
            </w:r>
          </w:p>
        </w:tc>
        <w:tc>
          <w:tcPr>
            <w:tcW w:w="1275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Х208/31</w:t>
            </w:r>
          </w:p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:rsidR="007A2619" w:rsidRDefault="007A2619" w:rsidP="00720D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К108, К82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5/8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7A2619" w:rsidRPr="008F458B" w:rsidRDefault="007A2619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7A2619" w:rsidRPr="008F458B" w:rsidTr="0082411F"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5.4.2</w:t>
            </w:r>
            <w:r w:rsidR="003F01C6"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7A2619" w:rsidRDefault="007A2619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shd w:val="clear" w:color="auto" w:fill="auto"/>
          </w:tcPr>
          <w:p w:rsidR="007A2619" w:rsidRPr="008F458B" w:rsidRDefault="007A2619" w:rsidP="007A261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8256D">
              <w:rPr>
                <w:color w:val="FF0000"/>
                <w:sz w:val="24"/>
                <w:szCs w:val="24"/>
              </w:rPr>
              <w:t>3, 4, 104, 105, 115, 120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shd w:val="clear" w:color="auto" w:fill="auto"/>
          </w:tcPr>
          <w:p w:rsidR="007A2619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7A2619" w:rsidRPr="008F458B" w:rsidTr="0082411F">
        <w:trPr>
          <w:trHeight w:val="510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5.4.3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7A261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Х206/33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7A2619" w:rsidRDefault="007A2619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К31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7A261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7433A">
              <w:rPr>
                <w:color w:val="FF0000"/>
                <w:sz w:val="24"/>
                <w:szCs w:val="24"/>
              </w:rPr>
              <w:t>3, 4, 104, 105, 115, 120, 12</w:t>
            </w:r>
            <w:r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Х208/31</w:t>
            </w:r>
          </w:p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7A2619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К108,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3F01C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5/8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0,03</w:t>
            </w: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7A2619" w:rsidRPr="008F458B" w:rsidTr="0082411F">
        <w:trPr>
          <w:trHeight w:val="816"/>
        </w:trPr>
        <w:tc>
          <w:tcPr>
            <w:tcW w:w="865" w:type="dxa"/>
            <w:tcBorders>
              <w:bottom w:val="nil"/>
            </w:tcBorders>
            <w:shd w:val="clear" w:color="auto" w:fill="auto"/>
          </w:tcPr>
          <w:p w:rsidR="007A2619" w:rsidRPr="008F458B" w:rsidRDefault="007A2619" w:rsidP="00DE7FE5">
            <w:pPr>
              <w:spacing w:after="120"/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5.4.4</w:t>
            </w:r>
            <w:r w:rsidR="003F01C6"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504" w:type="dxa"/>
            <w:tcBorders>
              <w:bottom w:val="nil"/>
            </w:tcBorders>
            <w:shd w:val="clear" w:color="auto" w:fill="auto"/>
          </w:tcPr>
          <w:p w:rsidR="007A2619" w:rsidRPr="008F458B" w:rsidRDefault="007A2619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7A2619" w:rsidRPr="008F458B" w:rsidRDefault="007A2619" w:rsidP="007A261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7A2619" w:rsidRDefault="007A2619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shd w:val="clear" w:color="auto" w:fill="auto"/>
          </w:tcPr>
          <w:p w:rsidR="007A2619" w:rsidRPr="008F458B" w:rsidRDefault="007A2619" w:rsidP="007A261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8256D">
              <w:rPr>
                <w:color w:val="FF0000"/>
                <w:sz w:val="24"/>
                <w:szCs w:val="24"/>
              </w:rPr>
              <w:t>3, 4, 104, 105, 115, 120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</w:tcPr>
          <w:p w:rsidR="007A2619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7A2619" w:rsidRPr="008F458B" w:rsidRDefault="007A2619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 ± 0,02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7A2619" w:rsidRPr="008F458B" w:rsidRDefault="007A2619" w:rsidP="0082411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7A2619" w:rsidRPr="008F458B" w:rsidTr="0082411F">
        <w:trPr>
          <w:trHeight w:val="607"/>
        </w:trPr>
        <w:tc>
          <w:tcPr>
            <w:tcW w:w="865" w:type="dxa"/>
            <w:shd w:val="clear" w:color="auto" w:fill="auto"/>
          </w:tcPr>
          <w:p w:rsidR="007A2619" w:rsidRPr="008F458B" w:rsidRDefault="007A2619" w:rsidP="00DE7FE5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5.4.5</w:t>
            </w:r>
          </w:p>
        </w:tc>
        <w:tc>
          <w:tcPr>
            <w:tcW w:w="2504" w:type="dxa"/>
            <w:shd w:val="clear" w:color="auto" w:fill="auto"/>
          </w:tcPr>
          <w:p w:rsidR="007A2619" w:rsidRPr="008F458B" w:rsidRDefault="007A2619" w:rsidP="00DE7FE5">
            <w:pPr>
              <w:spacing w:line="360" w:lineRule="auto"/>
              <w:ind w:left="-14"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7A2619" w:rsidRPr="008F458B" w:rsidRDefault="007A2619" w:rsidP="007A261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Х206/33</w:t>
            </w:r>
          </w:p>
        </w:tc>
        <w:tc>
          <w:tcPr>
            <w:tcW w:w="1417" w:type="dxa"/>
            <w:shd w:val="clear" w:color="auto" w:fill="auto"/>
          </w:tcPr>
          <w:p w:rsidR="007A2619" w:rsidRDefault="007A2619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К31</w:t>
            </w:r>
          </w:p>
        </w:tc>
        <w:tc>
          <w:tcPr>
            <w:tcW w:w="1418" w:type="dxa"/>
            <w:shd w:val="clear" w:color="auto" w:fill="auto"/>
          </w:tcPr>
          <w:p w:rsidR="007A2619" w:rsidRPr="008F458B" w:rsidRDefault="007A2619" w:rsidP="007A261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7433A">
              <w:rPr>
                <w:color w:val="FF0000"/>
                <w:sz w:val="24"/>
                <w:szCs w:val="24"/>
              </w:rPr>
              <w:t>3, 4, 104, 105, 115, 120, 12</w:t>
            </w:r>
            <w:r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Х208/31</w:t>
            </w:r>
          </w:p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7A2619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К108,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5/8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7A2619" w:rsidRPr="008F458B" w:rsidRDefault="007A2619" w:rsidP="00E37AF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E37AF7">
              <w:rPr>
                <w:color w:val="7030A0"/>
                <w:sz w:val="24"/>
                <w:szCs w:val="24"/>
              </w:rPr>
              <w:t>1,</w:t>
            </w:r>
            <w:r w:rsidR="00E37AF7" w:rsidRPr="00E37AF7">
              <w:rPr>
                <w:color w:val="7030A0"/>
                <w:sz w:val="24"/>
                <w:szCs w:val="24"/>
              </w:rPr>
              <w:t>39</w:t>
            </w:r>
            <w:r w:rsidRPr="00E37AF7">
              <w:rPr>
                <w:color w:val="7030A0"/>
                <w:sz w:val="24"/>
                <w:szCs w:val="24"/>
              </w:rPr>
              <w:t xml:space="preserve"> ± 0,05</w:t>
            </w: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7A2619" w:rsidRPr="008F458B" w:rsidTr="0082411F">
        <w:trPr>
          <w:trHeight w:val="607"/>
        </w:trPr>
        <w:tc>
          <w:tcPr>
            <w:tcW w:w="865" w:type="dxa"/>
            <w:shd w:val="clear" w:color="auto" w:fill="auto"/>
          </w:tcPr>
          <w:p w:rsidR="007A2619" w:rsidRPr="008F458B" w:rsidRDefault="007A2619" w:rsidP="00DE7FE5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5.4.6</w:t>
            </w:r>
            <w:r w:rsidR="003F01C6"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504" w:type="dxa"/>
            <w:shd w:val="clear" w:color="auto" w:fill="auto"/>
          </w:tcPr>
          <w:p w:rsidR="007A2619" w:rsidRPr="008F458B" w:rsidRDefault="007A2619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7A2619" w:rsidRPr="008F458B" w:rsidRDefault="007A2619" w:rsidP="007A261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7A2619" w:rsidRDefault="007A2619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</w:t>
            </w:r>
          </w:p>
        </w:tc>
        <w:tc>
          <w:tcPr>
            <w:tcW w:w="1418" w:type="dxa"/>
            <w:shd w:val="clear" w:color="auto" w:fill="auto"/>
          </w:tcPr>
          <w:p w:rsidR="007A2619" w:rsidRPr="008F458B" w:rsidRDefault="007A2619" w:rsidP="007A261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38256D">
              <w:rPr>
                <w:color w:val="FF0000"/>
                <w:sz w:val="24"/>
                <w:szCs w:val="24"/>
              </w:rPr>
              <w:t>3, 4, 104, 105, 115, 120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shd w:val="clear" w:color="auto" w:fill="auto"/>
          </w:tcPr>
          <w:p w:rsidR="007A2619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7A2619" w:rsidRPr="008F458B" w:rsidRDefault="007A2619" w:rsidP="004F0393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 ± 0,02</w:t>
            </w: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7A2619" w:rsidRPr="008F458B" w:rsidTr="0082411F">
        <w:trPr>
          <w:trHeight w:val="607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5.4.7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7A2619" w:rsidRPr="008F458B" w:rsidRDefault="007A2619" w:rsidP="007A261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Х206/33</w:t>
            </w:r>
          </w:p>
        </w:tc>
        <w:tc>
          <w:tcPr>
            <w:tcW w:w="1417" w:type="dxa"/>
            <w:shd w:val="clear" w:color="auto" w:fill="auto"/>
          </w:tcPr>
          <w:p w:rsidR="007A2619" w:rsidRDefault="007A2619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К31</w:t>
            </w:r>
          </w:p>
        </w:tc>
        <w:tc>
          <w:tcPr>
            <w:tcW w:w="1418" w:type="dxa"/>
            <w:shd w:val="clear" w:color="auto" w:fill="auto"/>
          </w:tcPr>
          <w:p w:rsidR="007A2619" w:rsidRPr="008F458B" w:rsidRDefault="007A2619" w:rsidP="007A261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17433A">
              <w:rPr>
                <w:color w:val="FF0000"/>
                <w:sz w:val="24"/>
                <w:szCs w:val="24"/>
              </w:rPr>
              <w:t>3, 4, 104, 105, 115, 120, 12</w:t>
            </w:r>
            <w:r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Х208/31</w:t>
            </w:r>
          </w:p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7A2619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К108,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A2619" w:rsidRPr="008F458B" w:rsidRDefault="007A2619" w:rsidP="003F01C6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5/8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E37AF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E37AF7">
              <w:rPr>
                <w:color w:val="7030A0"/>
                <w:sz w:val="24"/>
                <w:szCs w:val="24"/>
              </w:rPr>
              <w:t>2,</w:t>
            </w:r>
            <w:r w:rsidR="00E37AF7" w:rsidRPr="00E37AF7">
              <w:rPr>
                <w:color w:val="7030A0"/>
                <w:sz w:val="24"/>
                <w:szCs w:val="24"/>
              </w:rPr>
              <w:t>78</w:t>
            </w:r>
            <w:r w:rsidRPr="00E37AF7">
              <w:rPr>
                <w:color w:val="7030A0"/>
                <w:sz w:val="24"/>
                <w:szCs w:val="24"/>
              </w:rPr>
              <w:t xml:space="preserve"> ± 0,08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7A2619" w:rsidRPr="008F458B" w:rsidTr="0082411F">
        <w:trPr>
          <w:trHeight w:val="818"/>
        </w:trPr>
        <w:tc>
          <w:tcPr>
            <w:tcW w:w="865" w:type="dxa"/>
            <w:tcBorders>
              <w:bottom w:val="nil"/>
            </w:tcBorders>
            <w:shd w:val="clear" w:color="auto" w:fill="auto"/>
          </w:tcPr>
          <w:p w:rsidR="007A2619" w:rsidRPr="008F458B" w:rsidRDefault="007A2619" w:rsidP="00DE7FE5">
            <w:pPr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5.5</w:t>
            </w:r>
            <w:r w:rsidR="004E792D" w:rsidRPr="004E792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2504" w:type="dxa"/>
            <w:vMerge w:val="restart"/>
            <w:shd w:val="clear" w:color="auto" w:fill="auto"/>
          </w:tcPr>
          <w:p w:rsidR="007A2619" w:rsidRPr="008F458B" w:rsidRDefault="007A2619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трактов при подачи РП</w:t>
            </w:r>
          </w:p>
          <w:p w:rsidR="007A2619" w:rsidRPr="008F458B" w:rsidRDefault="007A2619" w:rsidP="004F0393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КДШ1 при РП_КДШ1</w:t>
            </w:r>
          </w:p>
        </w:tc>
        <w:tc>
          <w:tcPr>
            <w:tcW w:w="1275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shd w:val="clear" w:color="auto" w:fill="auto"/>
          </w:tcPr>
          <w:p w:rsidR="007A2619" w:rsidRPr="008F458B" w:rsidRDefault="007A2619" w:rsidP="007A261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7A2619" w:rsidRPr="008F458B" w:rsidRDefault="007A2619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7A2619" w:rsidRPr="008F458B" w:rsidRDefault="007A2619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E37AF7" w:rsidRDefault="00E37AF7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E37AF7" w:rsidRDefault="00E37AF7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Х208/25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E37AF7" w:rsidRDefault="00E37AF7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E37AF7" w:rsidRDefault="00E37AF7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7A2619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К105,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E37AF7" w:rsidRDefault="00E37AF7" w:rsidP="00720D97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E37AF7" w:rsidRDefault="00E37AF7" w:rsidP="00720D97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7A2619" w:rsidRPr="008F458B" w:rsidRDefault="007A2619" w:rsidP="00720D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4/17, 5/5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37AF7" w:rsidRDefault="00E37AF7" w:rsidP="00E37AF7">
            <w:pPr>
              <w:spacing w:line="360" w:lineRule="auto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</w:p>
          <w:p w:rsidR="00E37AF7" w:rsidRDefault="00E37AF7" w:rsidP="00E37AF7">
            <w:pPr>
              <w:spacing w:line="360" w:lineRule="auto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</w:p>
          <w:p w:rsidR="007A2619" w:rsidRPr="008F458B" w:rsidRDefault="007A2619" w:rsidP="00E37AF7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E37AF7">
              <w:rPr>
                <w:color w:val="7030A0"/>
                <w:sz w:val="24"/>
                <w:szCs w:val="24"/>
              </w:rPr>
              <w:t>2,35 ± 0,0</w:t>
            </w:r>
            <w:r w:rsidR="00E37AF7" w:rsidRPr="00E37AF7">
              <w:rPr>
                <w:color w:val="7030A0"/>
                <w:sz w:val="24"/>
                <w:szCs w:val="24"/>
              </w:rPr>
              <w:t>7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37AF7" w:rsidRDefault="00E37AF7" w:rsidP="00DE7F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E37AF7" w:rsidRDefault="00E37AF7" w:rsidP="00DE7F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7A2619" w:rsidRDefault="007A2619" w:rsidP="00DE7FE5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 xml:space="preserve">Х207/32 </w:t>
            </w:r>
            <w:r w:rsidRPr="008F458B">
              <w:t>(</w:t>
            </w:r>
            <w:r w:rsidRPr="008F458B">
              <w:rPr>
                <w:sz w:val="24"/>
                <w:szCs w:val="24"/>
              </w:rPr>
              <w:t>Х207/16</w:t>
            </w:r>
            <w:r w:rsidRPr="008F458B">
              <w:t>)</w:t>
            </w:r>
          </w:p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  <w:r w:rsidRPr="00F47358">
              <w:rPr>
                <w:color w:val="FF0000"/>
                <w:lang w:val="en-US"/>
              </w:rPr>
              <w:t>L95=1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7A2619" w:rsidRPr="008F458B" w:rsidTr="004F0393">
        <w:trPr>
          <w:trHeight w:val="751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spacing w:after="120"/>
              <w:ind w:left="-14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5.5.1</w:t>
            </w:r>
          </w:p>
        </w:tc>
        <w:tc>
          <w:tcPr>
            <w:tcW w:w="250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spacing w:after="120"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A2619" w:rsidRPr="008F458B" w:rsidRDefault="007A2619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A2619" w:rsidRPr="008F458B" w:rsidRDefault="007A2619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A2619" w:rsidRPr="008F458B" w:rsidRDefault="007A2619" w:rsidP="00DE7FE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7A2619" w:rsidRPr="008F458B" w:rsidTr="0082411F">
        <w:trPr>
          <w:trHeight w:val="607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5.5.2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КДШ2 при РП_КДШ2</w:t>
            </w:r>
          </w:p>
        </w:tc>
        <w:tc>
          <w:tcPr>
            <w:tcW w:w="1275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Х208/27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:rsidR="007A2619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К106,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4A4DE8">
              <w:rPr>
                <w:color w:val="FF0000"/>
                <w:sz w:val="24"/>
                <w:szCs w:val="24"/>
              </w:rPr>
              <w:t>1/7, 4/17, 5/6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A2619" w:rsidRDefault="007A2619" w:rsidP="00DE7FE5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>Х207/34</w:t>
            </w:r>
            <w:r>
              <w:rPr>
                <w:sz w:val="24"/>
                <w:szCs w:val="24"/>
              </w:rPr>
              <w:t xml:space="preserve"> </w:t>
            </w:r>
            <w:r w:rsidRPr="008F458B">
              <w:t>(</w:t>
            </w:r>
            <w:r w:rsidRPr="008F458B">
              <w:rPr>
                <w:sz w:val="24"/>
                <w:szCs w:val="24"/>
              </w:rPr>
              <w:t>Х207/16</w:t>
            </w:r>
            <w:r w:rsidRPr="008F458B">
              <w:t>)</w:t>
            </w:r>
            <w:r w:rsidRPr="008F458B">
              <w:rPr>
                <w:sz w:val="24"/>
                <w:szCs w:val="24"/>
              </w:rPr>
              <w:t xml:space="preserve"> </w:t>
            </w:r>
          </w:p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  <w:r w:rsidRPr="00F47358">
              <w:rPr>
                <w:color w:val="FF0000"/>
                <w:lang w:val="en-US"/>
              </w:rPr>
              <w:t>L9</w:t>
            </w:r>
            <w:r>
              <w:rPr>
                <w:color w:val="FF0000"/>
                <w:lang w:val="en-US"/>
              </w:rPr>
              <w:t>6</w:t>
            </w:r>
            <w:r w:rsidRPr="00F47358">
              <w:rPr>
                <w:color w:val="FF0000"/>
                <w:lang w:val="en-US"/>
              </w:rPr>
              <w:t>=1</w:t>
            </w:r>
          </w:p>
        </w:tc>
        <w:tc>
          <w:tcPr>
            <w:tcW w:w="992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7A2619" w:rsidRPr="008F458B" w:rsidTr="0082411F">
        <w:trPr>
          <w:trHeight w:val="607"/>
        </w:trPr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5.5.3</w:t>
            </w:r>
          </w:p>
        </w:tc>
        <w:tc>
          <w:tcPr>
            <w:tcW w:w="2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КДВ1 при РП_КДВ1</w:t>
            </w:r>
          </w:p>
        </w:tc>
        <w:tc>
          <w:tcPr>
            <w:tcW w:w="1275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Х208/29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:rsidR="007A2619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К107,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5/7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A2619" w:rsidRDefault="007A2619" w:rsidP="00DE7FE5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 xml:space="preserve">Х207/36 </w:t>
            </w:r>
            <w:r w:rsidRPr="008F458B">
              <w:t>(</w:t>
            </w:r>
            <w:r w:rsidRPr="008F458B">
              <w:rPr>
                <w:sz w:val="24"/>
                <w:szCs w:val="24"/>
              </w:rPr>
              <w:t>Х207/16</w:t>
            </w:r>
            <w:r w:rsidRPr="008F458B">
              <w:t>)</w:t>
            </w:r>
          </w:p>
          <w:p w:rsidR="007A2619" w:rsidRPr="008F458B" w:rsidRDefault="007A2619" w:rsidP="00DE7FE5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F47358">
              <w:rPr>
                <w:color w:val="FF0000"/>
                <w:lang w:val="en-US"/>
              </w:rPr>
              <w:t>L9</w:t>
            </w:r>
            <w:r>
              <w:rPr>
                <w:color w:val="FF0000"/>
                <w:lang w:val="en-US"/>
              </w:rPr>
              <w:t>7</w:t>
            </w:r>
            <w:r w:rsidRPr="00F47358">
              <w:rPr>
                <w:color w:val="FF0000"/>
                <w:lang w:val="en-US"/>
              </w:rPr>
              <w:t>=1</w:t>
            </w:r>
          </w:p>
        </w:tc>
        <w:tc>
          <w:tcPr>
            <w:tcW w:w="992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</w:tr>
      <w:tr w:rsidR="007A2619" w:rsidRPr="008F458B" w:rsidTr="0082411F">
        <w:trPr>
          <w:trHeight w:val="607"/>
        </w:trPr>
        <w:tc>
          <w:tcPr>
            <w:tcW w:w="865" w:type="dxa"/>
            <w:tcBorders>
              <w:top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5.5.4</w:t>
            </w:r>
          </w:p>
        </w:tc>
        <w:tc>
          <w:tcPr>
            <w:tcW w:w="2504" w:type="dxa"/>
            <w:tcBorders>
              <w:top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КДВ2 при РП_КДВ2</w:t>
            </w:r>
          </w:p>
        </w:tc>
        <w:tc>
          <w:tcPr>
            <w:tcW w:w="1275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Х208/31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Х208/28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7A2619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К108,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7A2619" w:rsidRPr="008F458B" w:rsidRDefault="007A2619" w:rsidP="00720D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4/17, 5/8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A2619" w:rsidRDefault="007A2619" w:rsidP="00DE7FE5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 xml:space="preserve">Х207/38 </w:t>
            </w:r>
            <w:r w:rsidRPr="008F458B">
              <w:t>(</w:t>
            </w:r>
            <w:r w:rsidRPr="008F458B">
              <w:rPr>
                <w:sz w:val="24"/>
                <w:szCs w:val="24"/>
              </w:rPr>
              <w:t>Х207/16</w:t>
            </w:r>
            <w:r w:rsidRPr="008F458B">
              <w:t>)</w:t>
            </w:r>
          </w:p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  <w:r w:rsidRPr="00F47358">
              <w:rPr>
                <w:color w:val="FF0000"/>
                <w:lang w:val="en-US"/>
              </w:rPr>
              <w:t>L9</w:t>
            </w:r>
            <w:r>
              <w:rPr>
                <w:color w:val="FF0000"/>
                <w:lang w:val="en-US"/>
              </w:rPr>
              <w:t>8</w:t>
            </w:r>
            <w:r w:rsidRPr="00F47358">
              <w:rPr>
                <w:color w:val="FF0000"/>
                <w:lang w:val="en-US"/>
              </w:rPr>
              <w:t>=1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A2619" w:rsidRPr="008F458B" w:rsidRDefault="007A2619" w:rsidP="00DE7FE5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273AC5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273AC5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1134"/>
        <w:gridCol w:w="1134"/>
        <w:gridCol w:w="993"/>
        <w:gridCol w:w="1417"/>
        <w:gridCol w:w="1843"/>
        <w:gridCol w:w="1134"/>
        <w:gridCol w:w="1134"/>
        <w:gridCol w:w="1134"/>
        <w:gridCol w:w="1984"/>
        <w:gridCol w:w="1843"/>
        <w:gridCol w:w="1134"/>
        <w:gridCol w:w="1134"/>
        <w:gridCol w:w="992"/>
      </w:tblGrid>
      <w:tr w:rsidR="007F1EB5" w:rsidRPr="008F458B" w:rsidTr="0060790A">
        <w:trPr>
          <w:trHeight w:val="422"/>
        </w:trPr>
        <w:tc>
          <w:tcPr>
            <w:tcW w:w="959" w:type="dxa"/>
            <w:vMerge w:val="restart"/>
            <w:shd w:val="clear" w:color="auto" w:fill="auto"/>
          </w:tcPr>
          <w:p w:rsidR="007F1EB5" w:rsidRPr="008F458B" w:rsidRDefault="007F1EB5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7F1EB5" w:rsidRPr="008F458B" w:rsidRDefault="007F1EB5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7F1EB5" w:rsidRPr="008F458B" w:rsidRDefault="007F1EB5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521" w:type="dxa"/>
            <w:gridSpan w:val="5"/>
            <w:shd w:val="clear" w:color="auto" w:fill="auto"/>
          </w:tcPr>
          <w:p w:rsidR="007F1EB5" w:rsidRPr="008F458B" w:rsidRDefault="007F1EB5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095" w:type="dxa"/>
            <w:gridSpan w:val="4"/>
            <w:shd w:val="clear" w:color="auto" w:fill="auto"/>
          </w:tcPr>
          <w:p w:rsidR="007F1EB5" w:rsidRPr="008F458B" w:rsidRDefault="007F1EB5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7F1EB5" w:rsidRPr="008F458B" w:rsidRDefault="007F1EB5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7F1EB5" w:rsidRPr="008F458B" w:rsidTr="0060790A">
        <w:tc>
          <w:tcPr>
            <w:tcW w:w="959" w:type="dxa"/>
            <w:vMerge/>
            <w:shd w:val="clear" w:color="auto" w:fill="auto"/>
          </w:tcPr>
          <w:p w:rsidR="007F1EB5" w:rsidRPr="008F458B" w:rsidRDefault="007F1EB5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7F1EB5" w:rsidRPr="008F458B" w:rsidRDefault="007F1EB5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7F1EB5" w:rsidRPr="008F458B" w:rsidRDefault="007F1EB5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7F1EB5" w:rsidRPr="008F458B" w:rsidRDefault="007F1EB5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7F1EB5" w:rsidRPr="008F458B" w:rsidRDefault="007F1EB5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7F1EB5" w:rsidRDefault="007F1EB5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7F1EB5" w:rsidRPr="008F458B" w:rsidRDefault="007F1EB5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7F1EB5" w:rsidRPr="008F458B" w:rsidRDefault="007F1EB5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7F1EB5" w:rsidRPr="008F458B" w:rsidRDefault="007F1EB5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F1EB5" w:rsidRPr="008F458B" w:rsidRDefault="007F1EB5" w:rsidP="004F0393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F1EB5" w:rsidRPr="008F458B" w:rsidRDefault="007F1EB5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7F1EB5" w:rsidRPr="008F458B" w:rsidRDefault="007F1EB5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7F1EB5" w:rsidRPr="008F458B" w:rsidRDefault="007F1EB5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827" w:type="dxa"/>
            <w:gridSpan w:val="2"/>
            <w:shd w:val="clear" w:color="auto" w:fill="auto"/>
          </w:tcPr>
          <w:p w:rsidR="007F1EB5" w:rsidRDefault="007F1EB5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7F1EB5" w:rsidRPr="008F458B" w:rsidRDefault="007F1EB5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  <w:r w:rsidRPr="008F45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F1EB5" w:rsidRPr="008F458B" w:rsidRDefault="007F1EB5" w:rsidP="004F0393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7F1EB5" w:rsidRPr="008F458B" w:rsidRDefault="007F1EB5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F1EB5" w:rsidRPr="008F458B" w:rsidRDefault="007F1EB5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7F1EB5" w:rsidRPr="008F458B" w:rsidRDefault="007F1EB5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F1EB5" w:rsidRPr="008F458B" w:rsidRDefault="007F1EB5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4F0393" w:rsidRPr="008F458B" w:rsidTr="0060790A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4F0393" w:rsidRPr="008F458B" w:rsidRDefault="004F0393" w:rsidP="004F0393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37305D" w:rsidRPr="008F458B" w:rsidTr="00CB1DBA">
        <w:trPr>
          <w:trHeight w:val="406"/>
        </w:trPr>
        <w:tc>
          <w:tcPr>
            <w:tcW w:w="959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7305D" w:rsidRPr="008F458B" w:rsidRDefault="0037305D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</w:t>
            </w: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7305D" w:rsidRPr="008F458B" w:rsidRDefault="0037305D" w:rsidP="00CB1DB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Проверка КТО3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</w:tcPr>
          <w:p w:rsidR="0037305D" w:rsidRPr="008F458B" w:rsidRDefault="0037305D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37305D" w:rsidRPr="008F458B" w:rsidRDefault="0037305D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37305D" w:rsidRPr="008F458B" w:rsidRDefault="0037305D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7305D" w:rsidRPr="008F458B" w:rsidRDefault="0037305D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7305D" w:rsidRPr="008F458B" w:rsidRDefault="0037305D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7305D" w:rsidRPr="008F458B" w:rsidRDefault="0037305D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7305D" w:rsidRPr="008F458B" w:rsidRDefault="0037305D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7305D" w:rsidRPr="008F458B" w:rsidRDefault="0037305D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7305D" w:rsidRPr="008F458B" w:rsidRDefault="0037305D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7305D" w:rsidRPr="008F458B" w:rsidRDefault="0037305D" w:rsidP="00CB1DBA">
            <w:pPr>
              <w:spacing w:line="360" w:lineRule="auto"/>
              <w:ind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7305D" w:rsidRPr="008F458B" w:rsidRDefault="0037305D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7305D" w:rsidRPr="008F458B" w:rsidRDefault="0037305D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7305D" w:rsidRPr="008F458B" w:rsidRDefault="0037305D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7305D" w:rsidRPr="008F458B" w:rsidRDefault="0037305D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B1DBA" w:rsidRPr="008F458B" w:rsidTr="00CB1DBA">
        <w:trPr>
          <w:trHeight w:val="413"/>
        </w:trPr>
        <w:tc>
          <w:tcPr>
            <w:tcW w:w="959" w:type="dxa"/>
            <w:tcBorders>
              <w:top w:val="nil"/>
              <w:bottom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5.6.2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08"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подавления синф</w:t>
            </w:r>
            <w:r>
              <w:rPr>
                <w:sz w:val="24"/>
                <w:szCs w:val="24"/>
              </w:rPr>
              <w:t>.</w:t>
            </w:r>
            <w:r w:rsidRPr="008F458B">
              <w:rPr>
                <w:sz w:val="24"/>
                <w:szCs w:val="24"/>
              </w:rPr>
              <w:t xml:space="preserve"> сигнала при РП</w:t>
            </w:r>
          </w:p>
        </w:tc>
        <w:tc>
          <w:tcPr>
            <w:tcW w:w="1275" w:type="dxa"/>
            <w:vMerge w:val="restart"/>
            <w:tcBorders>
              <w:top w:val="nil"/>
            </w:tcBorders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Х205/2, Х205/5, Х205/29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Х205/10, Х205/12, Х205/14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К3, К6, К9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5/28, 5/23, 5/19,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CB1DBA" w:rsidRPr="008F458B" w:rsidTr="0060790A">
        <w:trPr>
          <w:trHeight w:val="413"/>
        </w:trPr>
        <w:tc>
          <w:tcPr>
            <w:tcW w:w="9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5.6.2.1</w:t>
            </w:r>
            <w:r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задаваемых напряжений</w:t>
            </w:r>
          </w:p>
        </w:tc>
        <w:tc>
          <w:tcPr>
            <w:tcW w:w="1275" w:type="dxa"/>
            <w:vMerge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CB1DBA" w:rsidRDefault="00CB1DBA" w:rsidP="00CB1DBA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К40, К112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7D204C">
              <w:rPr>
                <w:color w:val="FF0000"/>
                <w:sz w:val="24"/>
                <w:szCs w:val="24"/>
              </w:rPr>
              <w:t xml:space="preserve">3, 4, </w:t>
            </w:r>
            <w:r>
              <w:rPr>
                <w:color w:val="FF0000"/>
                <w:sz w:val="24"/>
                <w:szCs w:val="24"/>
              </w:rPr>
              <w:t xml:space="preserve">5, 6, </w:t>
            </w:r>
            <w:r w:rsidRPr="007D204C">
              <w:rPr>
                <w:color w:val="FF0000"/>
                <w:sz w:val="24"/>
                <w:szCs w:val="24"/>
              </w:rPr>
              <w:t>102, 103, 104, 115, 120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CB1DBA" w:rsidRPr="008F458B" w:rsidRDefault="00B0460F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  <w:r w:rsidR="00CB1DBA">
              <w:rPr>
                <w:sz w:val="24"/>
                <w:szCs w:val="24"/>
              </w:rPr>
              <w:t xml:space="preserve"> (</w:t>
            </w:r>
            <w:r w:rsidR="00CB1DBA" w:rsidRPr="008F458B">
              <w:rPr>
                <w:sz w:val="24"/>
                <w:szCs w:val="24"/>
              </w:rPr>
              <w:t>3,5</w:t>
            </w:r>
            <w:r w:rsidR="00CB1DBA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:rsidR="00CB1DBA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3,5 ± 0,1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CB1DBA" w:rsidRDefault="00CB1DBA" w:rsidP="00CB1DBA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>Х207/14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Х207/16</w:t>
            </w:r>
            <w:r>
              <w:rPr>
                <w:sz w:val="24"/>
                <w:szCs w:val="24"/>
              </w:rPr>
              <w:t>)</w:t>
            </w:r>
            <w:r w:rsidRPr="008F458B">
              <w:rPr>
                <w:sz w:val="24"/>
                <w:szCs w:val="24"/>
              </w:rPr>
              <w:t xml:space="preserve"> </w:t>
            </w:r>
            <w:r w:rsidRPr="008F458B">
              <w:t>(РП2_КТО1)</w:t>
            </w:r>
          </w:p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29A">
              <w:rPr>
                <w:color w:val="FF0000"/>
                <w:lang w:val="en-US"/>
              </w:rPr>
              <w:t>L94 = 1</w:t>
            </w:r>
          </w:p>
        </w:tc>
        <w:tc>
          <w:tcPr>
            <w:tcW w:w="992" w:type="dxa"/>
            <w:vMerge/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CB1DBA" w:rsidRPr="008F458B" w:rsidTr="0060790A">
        <w:trPr>
          <w:trHeight w:val="412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5.6.2.2</w:t>
            </w:r>
            <w:r w:rsidRPr="00437E80">
              <w:rPr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2410" w:type="dxa"/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Х206/13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CB1DBA" w:rsidRDefault="00CB1DBA" w:rsidP="00CB1DBA">
            <w:pPr>
              <w:spacing w:line="360" w:lineRule="auto"/>
              <w:ind w:left="-108"/>
              <w:jc w:val="center"/>
              <w:rPr>
                <w:color w:val="FF0000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К27, К40, К112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7D204C">
              <w:rPr>
                <w:color w:val="FF0000"/>
                <w:sz w:val="24"/>
                <w:szCs w:val="24"/>
              </w:rPr>
              <w:t xml:space="preserve">3, 4, </w:t>
            </w:r>
            <w:r>
              <w:rPr>
                <w:color w:val="FF0000"/>
                <w:sz w:val="24"/>
                <w:szCs w:val="24"/>
              </w:rPr>
              <w:t xml:space="preserve">5, 6, </w:t>
            </w:r>
            <w:r w:rsidRPr="007D204C">
              <w:rPr>
                <w:color w:val="FF0000"/>
                <w:sz w:val="24"/>
                <w:szCs w:val="24"/>
              </w:rPr>
              <w:t>102, 103, 104, 115, 120</w:t>
            </w:r>
            <w:r>
              <w:rPr>
                <w:color w:val="FF0000"/>
                <w:sz w:val="24"/>
                <w:szCs w:val="24"/>
              </w:rPr>
              <w:t>, 123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Х208/15</w:t>
            </w:r>
          </w:p>
          <w:p w:rsidR="00CB1DBA" w:rsidRPr="008F458B" w:rsidRDefault="00CB1DBA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CB1DBA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К103,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6FCE">
              <w:rPr>
                <w:color w:val="FF0000"/>
                <w:sz w:val="24"/>
                <w:szCs w:val="24"/>
              </w:rPr>
              <w:t>1/7, 1/16, 1/21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0,3</w:t>
            </w:r>
          </w:p>
        </w:tc>
        <w:tc>
          <w:tcPr>
            <w:tcW w:w="1134" w:type="dxa"/>
            <w:vMerge/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CB1DBA" w:rsidRPr="008F458B" w:rsidTr="0060790A">
        <w:trPr>
          <w:trHeight w:val="413"/>
        </w:trPr>
        <w:tc>
          <w:tcPr>
            <w:tcW w:w="959" w:type="dxa"/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5.6.2.3</w:t>
            </w:r>
            <w:r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410" w:type="dxa"/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right="-19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задаваемых напряжений</w:t>
            </w:r>
          </w:p>
        </w:tc>
        <w:tc>
          <w:tcPr>
            <w:tcW w:w="1275" w:type="dxa"/>
            <w:vMerge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CB1DBA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К40, К112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7D204C">
              <w:rPr>
                <w:color w:val="FF0000"/>
                <w:sz w:val="24"/>
                <w:szCs w:val="24"/>
              </w:rPr>
              <w:t>3, 4, 102, 103, 104, 115, 120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B1DBA" w:rsidRPr="008F458B" w:rsidRDefault="00B0460F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  <w:r w:rsidR="00CB1DBA">
              <w:rPr>
                <w:sz w:val="24"/>
                <w:szCs w:val="24"/>
              </w:rPr>
              <w:t xml:space="preserve"> (</w:t>
            </w:r>
            <w:r w:rsidR="00CB1DBA" w:rsidRPr="008F458B">
              <w:rPr>
                <w:sz w:val="24"/>
                <w:szCs w:val="24"/>
              </w:rPr>
              <w:t>7,0</w:t>
            </w:r>
            <w:r w:rsidR="00CB1DBA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:rsidR="00CB1DBA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7,0 ± 0,1</w:t>
            </w:r>
          </w:p>
        </w:tc>
        <w:tc>
          <w:tcPr>
            <w:tcW w:w="1134" w:type="dxa"/>
            <w:vMerge/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B1DBA" w:rsidRPr="008F458B" w:rsidTr="0060790A">
        <w:trPr>
          <w:trHeight w:val="412"/>
        </w:trPr>
        <w:tc>
          <w:tcPr>
            <w:tcW w:w="959" w:type="dxa"/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5.6.2.4</w:t>
            </w:r>
            <w:r w:rsidRPr="00437E80">
              <w:rPr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2410" w:type="dxa"/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Х206/13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CB1DBA" w:rsidRDefault="00CB1DBA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К27, К40, К112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7D204C">
              <w:rPr>
                <w:color w:val="FF0000"/>
                <w:sz w:val="24"/>
                <w:szCs w:val="24"/>
              </w:rPr>
              <w:t xml:space="preserve">3, 4, </w:t>
            </w:r>
            <w:r>
              <w:rPr>
                <w:color w:val="FF0000"/>
                <w:sz w:val="24"/>
                <w:szCs w:val="24"/>
              </w:rPr>
              <w:t xml:space="preserve">5, 6, </w:t>
            </w:r>
            <w:r w:rsidRPr="007D204C">
              <w:rPr>
                <w:color w:val="FF0000"/>
                <w:sz w:val="24"/>
                <w:szCs w:val="24"/>
              </w:rPr>
              <w:t>102, 103, 104, 115, 120</w:t>
            </w:r>
            <w:r>
              <w:rPr>
                <w:color w:val="FF0000"/>
                <w:sz w:val="24"/>
                <w:szCs w:val="24"/>
              </w:rPr>
              <w:t>, 123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CB1DBA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К103,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6FCE">
              <w:rPr>
                <w:color w:val="FF0000"/>
                <w:sz w:val="24"/>
                <w:szCs w:val="24"/>
              </w:rPr>
              <w:t>1/7, 1/16, 1/21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0,3</w:t>
            </w:r>
          </w:p>
        </w:tc>
        <w:tc>
          <w:tcPr>
            <w:tcW w:w="1134" w:type="dxa"/>
            <w:vMerge/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B1DBA" w:rsidRPr="008F458B" w:rsidRDefault="00CB1DBA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A823C9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A823C9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984"/>
        <w:gridCol w:w="2268"/>
        <w:gridCol w:w="1134"/>
        <w:gridCol w:w="1134"/>
        <w:gridCol w:w="992"/>
      </w:tblGrid>
      <w:tr w:rsidR="00EC3406" w:rsidRPr="008F458B" w:rsidTr="00443ED3">
        <w:trPr>
          <w:trHeight w:val="422"/>
        </w:trPr>
        <w:tc>
          <w:tcPr>
            <w:tcW w:w="959" w:type="dxa"/>
            <w:vMerge w:val="restart"/>
            <w:shd w:val="clear" w:color="auto" w:fill="auto"/>
          </w:tcPr>
          <w:p w:rsidR="00EC3406" w:rsidRPr="008F458B" w:rsidRDefault="00EC3406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EC3406" w:rsidRPr="008F458B" w:rsidRDefault="00EC3406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EC3406" w:rsidRPr="008F458B" w:rsidRDefault="00EC3406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EC3406" w:rsidRPr="008F458B" w:rsidRDefault="00EC3406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EC3406" w:rsidRPr="008F458B" w:rsidRDefault="00EC3406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EC3406" w:rsidRPr="008F458B" w:rsidRDefault="00EC3406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82411F" w:rsidRPr="008F458B" w:rsidTr="00443ED3">
        <w:tc>
          <w:tcPr>
            <w:tcW w:w="959" w:type="dxa"/>
            <w:vMerge/>
            <w:shd w:val="clear" w:color="auto" w:fill="auto"/>
          </w:tcPr>
          <w:p w:rsidR="0082411F" w:rsidRPr="008F458B" w:rsidRDefault="0082411F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82411F" w:rsidRPr="008F458B" w:rsidRDefault="0082411F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82411F" w:rsidRPr="008F458B" w:rsidRDefault="0082411F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82411F" w:rsidRPr="008F458B" w:rsidRDefault="0082411F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82411F" w:rsidRPr="008F458B" w:rsidRDefault="0082411F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98044D" w:rsidRDefault="0082411F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82411F" w:rsidRPr="008F458B" w:rsidRDefault="0098044D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82411F" w:rsidRPr="008F458B" w:rsidRDefault="0082411F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82411F" w:rsidRPr="008F458B" w:rsidRDefault="0082411F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82411F" w:rsidRPr="008F458B" w:rsidRDefault="0082411F" w:rsidP="004F0393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2411F" w:rsidRPr="008F458B" w:rsidRDefault="0082411F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82411F" w:rsidRPr="008F458B" w:rsidRDefault="0082411F" w:rsidP="004F0393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82411F" w:rsidRPr="008F458B" w:rsidRDefault="0082411F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4F0393" w:rsidRDefault="0082411F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82411F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2411F" w:rsidRPr="008F458B" w:rsidRDefault="0082411F" w:rsidP="004F0393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82411F" w:rsidRPr="008F458B" w:rsidRDefault="0082411F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2411F" w:rsidRPr="008F458B" w:rsidRDefault="0082411F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82411F" w:rsidRPr="008F458B" w:rsidRDefault="0082411F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2411F" w:rsidRPr="008F458B" w:rsidRDefault="0082411F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4F0393" w:rsidRPr="008F458B" w:rsidTr="004F0393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4F0393" w:rsidRPr="008F458B" w:rsidRDefault="004F0393" w:rsidP="004F0393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F0393" w:rsidRPr="008F458B" w:rsidRDefault="004F0393" w:rsidP="004F039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A62B3" w:rsidRPr="008F458B" w:rsidTr="004F0393">
        <w:trPr>
          <w:trHeight w:val="578"/>
        </w:trPr>
        <w:tc>
          <w:tcPr>
            <w:tcW w:w="959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FA62B3" w:rsidRPr="008F458B" w:rsidRDefault="00FA62B3" w:rsidP="00F36345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5.6.3</w:t>
            </w:r>
            <w:r w:rsidRPr="00F44BA3">
              <w:rPr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FA62B3" w:rsidRPr="008F458B" w:rsidRDefault="00FA62B3" w:rsidP="00F44BA3">
            <w:pPr>
              <w:spacing w:line="276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входной емкости тракта на переменном напряжении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</w:tcPr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</w:tr>
      <w:tr w:rsidR="00FA62B3" w:rsidRPr="008F458B" w:rsidTr="004F0393">
        <w:trPr>
          <w:trHeight w:val="677"/>
        </w:trPr>
        <w:tc>
          <w:tcPr>
            <w:tcW w:w="959" w:type="dxa"/>
            <w:tcBorders>
              <w:top w:val="nil"/>
            </w:tcBorders>
            <w:shd w:val="clear" w:color="auto" w:fill="auto"/>
          </w:tcPr>
          <w:p w:rsidR="00FA62B3" w:rsidRPr="008F458B" w:rsidRDefault="00FA62B3" w:rsidP="00F36345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5.6.3.1</w:t>
            </w:r>
            <w:r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FA62B3" w:rsidRPr="008F458B" w:rsidRDefault="00FA62B3" w:rsidP="00443ED3">
            <w:pPr>
              <w:spacing w:line="360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задаваемых напряжений</w:t>
            </w:r>
          </w:p>
        </w:tc>
        <w:tc>
          <w:tcPr>
            <w:tcW w:w="1275" w:type="dxa"/>
            <w:vMerge w:val="restart"/>
            <w:tcBorders>
              <w:top w:val="nil"/>
            </w:tcBorders>
          </w:tcPr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Х205/2, Х205/5, Х205/29</w:t>
            </w:r>
          </w:p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Х205/10, Х205/12, Х205/14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FA62B3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К3, К6, К9</w:t>
            </w:r>
          </w:p>
          <w:p w:rsidR="00FA62B3" w:rsidRDefault="00FA62B3" w:rsidP="00F36345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5/28, 5/23, 5/19,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vMerge w:val="restart"/>
            <w:tcBorders>
              <w:top w:val="nil"/>
            </w:tcBorders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Х206/13 Х206/16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:rsidR="00FA62B3" w:rsidRDefault="00406B16" w:rsidP="00F36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86EF9">
              <w:rPr>
                <w:color w:val="FF0000"/>
                <w:sz w:val="24"/>
                <w:szCs w:val="24"/>
              </w:rPr>
              <w:t>1, 2</w:t>
            </w:r>
            <w:r>
              <w:rPr>
                <w:color w:val="FF0000"/>
                <w:sz w:val="24"/>
                <w:szCs w:val="24"/>
              </w:rPr>
              <w:t xml:space="preserve">, </w:t>
            </w:r>
            <w:r w:rsidRPr="00886EF9">
              <w:rPr>
                <w:color w:val="FF0000"/>
                <w:sz w:val="24"/>
                <w:szCs w:val="24"/>
              </w:rPr>
              <w:t>105, 106, 114, 123</w:t>
            </w:r>
          </w:p>
        </w:tc>
        <w:tc>
          <w:tcPr>
            <w:tcW w:w="1134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FA62B3" w:rsidRPr="00524011" w:rsidRDefault="00FA62B3" w:rsidP="002340DA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524011">
              <w:rPr>
                <w:color w:val="00B050"/>
                <w:sz w:val="24"/>
                <w:szCs w:val="24"/>
              </w:rPr>
              <w:t>(0,2)</w:t>
            </w:r>
          </w:p>
          <w:p w:rsidR="00FA62B3" w:rsidRDefault="00FA62B3" w:rsidP="002340D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524011">
              <w:rPr>
                <w:color w:val="00B050"/>
                <w:sz w:val="24"/>
                <w:szCs w:val="24"/>
              </w:rPr>
              <w:t>20 Гц</w:t>
            </w:r>
          </w:p>
        </w:tc>
        <w:tc>
          <w:tcPr>
            <w:tcW w:w="1134" w:type="dxa"/>
            <w:vMerge/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К36, К81, К19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>, 120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FA62B3" w:rsidRDefault="00FA62B3" w:rsidP="00FA62B3">
            <w:pPr>
              <w:widowControl w:val="0"/>
              <w:ind w:left="-109" w:right="-105"/>
              <w:jc w:val="center"/>
              <w:rPr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(</w:t>
            </w:r>
            <w:r w:rsidRPr="00524011">
              <w:rPr>
                <w:color w:val="00B050"/>
                <w:sz w:val="24"/>
                <w:szCs w:val="24"/>
              </w:rPr>
              <w:t>0,</w:t>
            </w:r>
            <w:r>
              <w:rPr>
                <w:color w:val="00B050"/>
                <w:sz w:val="24"/>
                <w:szCs w:val="24"/>
              </w:rPr>
              <w:t>14</w:t>
            </w:r>
            <w:r w:rsidRPr="00524011">
              <w:rPr>
                <w:color w:val="00B050"/>
                <w:sz w:val="24"/>
                <w:szCs w:val="24"/>
              </w:rPr>
              <w:t xml:space="preserve"> ± 0,01</w:t>
            </w:r>
            <w:r>
              <w:rPr>
                <w:color w:val="00B05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406B16" w:rsidRPr="008F458B" w:rsidTr="00E05E69">
        <w:trPr>
          <w:trHeight w:val="577"/>
        </w:trPr>
        <w:tc>
          <w:tcPr>
            <w:tcW w:w="959" w:type="dxa"/>
            <w:shd w:val="clear" w:color="auto" w:fill="auto"/>
          </w:tcPr>
          <w:p w:rsidR="00406B16" w:rsidRPr="008F458B" w:rsidRDefault="00406B16" w:rsidP="00F36345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5.6.3.2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406B16" w:rsidRPr="008F458B" w:rsidRDefault="00406B16" w:rsidP="00F3634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406B16" w:rsidRPr="008F458B" w:rsidRDefault="00406B16" w:rsidP="001925F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К26, К27, К33, К32</w:t>
            </w:r>
          </w:p>
        </w:tc>
        <w:tc>
          <w:tcPr>
            <w:tcW w:w="1418" w:type="dxa"/>
            <w:vMerge/>
            <w:tcBorders>
              <w:bottom w:val="nil"/>
            </w:tcBorders>
            <w:shd w:val="clear" w:color="auto" w:fill="auto"/>
          </w:tcPr>
          <w:p w:rsidR="00406B16" w:rsidRPr="008F458B" w:rsidRDefault="00406B16" w:rsidP="00F36345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06B16" w:rsidRPr="008F458B" w:rsidRDefault="00406B16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406B16" w:rsidRPr="008F458B" w:rsidRDefault="00406B16" w:rsidP="002340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Х208/15</w:t>
            </w:r>
          </w:p>
          <w:p w:rsidR="00406B16" w:rsidRPr="008F458B" w:rsidRDefault="00406B16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406B16" w:rsidRPr="008F458B" w:rsidRDefault="00406B16" w:rsidP="00FA62B3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103</w:t>
            </w:r>
            <w:r w:rsidRPr="008F458B">
              <w:rPr>
                <w:sz w:val="24"/>
                <w:szCs w:val="24"/>
              </w:rPr>
              <w:t>, К8</w:t>
            </w:r>
            <w:r>
              <w:rPr>
                <w:sz w:val="24"/>
                <w:szCs w:val="24"/>
              </w:rPr>
              <w:t>3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406B16" w:rsidRPr="008F458B" w:rsidRDefault="00406B16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406B16" w:rsidRPr="00804842" w:rsidRDefault="00406B16" w:rsidP="00804842">
            <w:pPr>
              <w:spacing w:line="360" w:lineRule="auto"/>
              <w:ind w:left="-109" w:right="-105"/>
              <w:jc w:val="center"/>
              <w:rPr>
                <w:color w:val="7030A0"/>
                <w:sz w:val="24"/>
                <w:szCs w:val="24"/>
              </w:rPr>
            </w:pPr>
            <w:r w:rsidRPr="00804842">
              <w:rPr>
                <w:color w:val="7030A0"/>
                <w:sz w:val="24"/>
                <w:szCs w:val="24"/>
              </w:rPr>
              <w:t>(1,</w:t>
            </w:r>
            <w:r w:rsidR="00804842" w:rsidRPr="00804842">
              <w:rPr>
                <w:color w:val="7030A0"/>
                <w:sz w:val="24"/>
                <w:szCs w:val="24"/>
              </w:rPr>
              <w:t>34</w:t>
            </w:r>
            <w:r w:rsidRPr="00804842">
              <w:rPr>
                <w:color w:val="7030A0"/>
                <w:sz w:val="24"/>
                <w:szCs w:val="24"/>
              </w:rPr>
              <w:t xml:space="preserve"> ± 0,</w:t>
            </w:r>
            <w:r w:rsidR="00804842" w:rsidRPr="00804842">
              <w:rPr>
                <w:color w:val="7030A0"/>
                <w:sz w:val="24"/>
                <w:szCs w:val="24"/>
              </w:rPr>
              <w:t>4</w:t>
            </w:r>
            <w:r w:rsidRPr="00804842">
              <w:rPr>
                <w:color w:val="7030A0"/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</w:tr>
      <w:tr w:rsidR="00406B16" w:rsidRPr="008F458B" w:rsidTr="00E05E69">
        <w:trPr>
          <w:trHeight w:val="713"/>
        </w:trPr>
        <w:tc>
          <w:tcPr>
            <w:tcW w:w="959" w:type="dxa"/>
            <w:shd w:val="clear" w:color="auto" w:fill="auto"/>
          </w:tcPr>
          <w:p w:rsidR="00406B16" w:rsidRPr="008F458B" w:rsidRDefault="00406B16" w:rsidP="00F36345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5.6.3.3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/>
            <w:shd w:val="clear" w:color="auto" w:fill="auto"/>
          </w:tcPr>
          <w:p w:rsidR="00406B16" w:rsidRPr="008F458B" w:rsidRDefault="00406B16" w:rsidP="00F363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nil"/>
            </w:tcBorders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06B16" w:rsidRPr="00524011" w:rsidRDefault="00406B16" w:rsidP="002340DA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524011">
              <w:rPr>
                <w:color w:val="00B050"/>
                <w:sz w:val="24"/>
                <w:szCs w:val="24"/>
              </w:rPr>
              <w:t>(0,2)</w:t>
            </w:r>
          </w:p>
          <w:p w:rsidR="00406B16" w:rsidRPr="00524011" w:rsidRDefault="00406B16" w:rsidP="002340DA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524011">
              <w:rPr>
                <w:color w:val="00B050"/>
                <w:sz w:val="24"/>
                <w:szCs w:val="24"/>
              </w:rPr>
              <w:t>100 Гц</w:t>
            </w:r>
          </w:p>
        </w:tc>
        <w:tc>
          <w:tcPr>
            <w:tcW w:w="1134" w:type="dxa"/>
            <w:vMerge/>
            <w:shd w:val="clear" w:color="auto" w:fill="auto"/>
          </w:tcPr>
          <w:p w:rsidR="00406B16" w:rsidRPr="008F458B" w:rsidRDefault="00406B16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06B16" w:rsidRPr="008F458B" w:rsidRDefault="00406B16" w:rsidP="00F36345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406B16" w:rsidRPr="008F458B" w:rsidRDefault="00406B16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06B16" w:rsidRPr="00804842" w:rsidRDefault="00406B16" w:rsidP="00804842">
            <w:pPr>
              <w:spacing w:line="360" w:lineRule="auto"/>
              <w:ind w:left="-109" w:right="-105"/>
              <w:jc w:val="center"/>
              <w:rPr>
                <w:color w:val="7030A0"/>
                <w:sz w:val="24"/>
                <w:szCs w:val="24"/>
              </w:rPr>
            </w:pPr>
            <w:r w:rsidRPr="00804842">
              <w:rPr>
                <w:color w:val="7030A0"/>
                <w:sz w:val="24"/>
                <w:szCs w:val="24"/>
              </w:rPr>
              <w:t>(0,</w:t>
            </w:r>
            <w:r w:rsidR="00804842" w:rsidRPr="00804842">
              <w:rPr>
                <w:color w:val="7030A0"/>
                <w:sz w:val="24"/>
                <w:szCs w:val="24"/>
              </w:rPr>
              <w:t>26</w:t>
            </w:r>
            <w:r w:rsidRPr="00804842">
              <w:rPr>
                <w:color w:val="7030A0"/>
                <w:sz w:val="24"/>
                <w:szCs w:val="24"/>
              </w:rPr>
              <w:t xml:space="preserve"> ± 0,1)</w:t>
            </w:r>
          </w:p>
        </w:tc>
        <w:tc>
          <w:tcPr>
            <w:tcW w:w="1134" w:type="dxa"/>
            <w:vMerge/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</w:tr>
      <w:tr w:rsidR="00406B16" w:rsidRPr="008F458B" w:rsidTr="00E05E69">
        <w:trPr>
          <w:trHeight w:val="373"/>
        </w:trPr>
        <w:tc>
          <w:tcPr>
            <w:tcW w:w="959" w:type="dxa"/>
            <w:vMerge w:val="restart"/>
            <w:shd w:val="clear" w:color="auto" w:fill="auto"/>
          </w:tcPr>
          <w:p w:rsidR="00406B16" w:rsidRPr="008F458B" w:rsidRDefault="00406B16" w:rsidP="00F36345">
            <w:pPr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5.6.3.4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/>
            <w:shd w:val="clear" w:color="auto" w:fill="auto"/>
          </w:tcPr>
          <w:p w:rsidR="00406B16" w:rsidRPr="008F458B" w:rsidRDefault="00406B16" w:rsidP="00F363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406B16" w:rsidRPr="00524011" w:rsidRDefault="00406B16" w:rsidP="002340DA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524011">
              <w:rPr>
                <w:color w:val="00B050"/>
                <w:sz w:val="24"/>
                <w:szCs w:val="24"/>
              </w:rPr>
              <w:t>(0,2)</w:t>
            </w:r>
          </w:p>
          <w:p w:rsidR="00406B16" w:rsidRPr="00524011" w:rsidRDefault="00406B16" w:rsidP="002340DA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524011">
              <w:rPr>
                <w:color w:val="00B050"/>
                <w:sz w:val="24"/>
                <w:szCs w:val="24"/>
              </w:rPr>
              <w:t>500 Гц</w:t>
            </w:r>
          </w:p>
        </w:tc>
        <w:tc>
          <w:tcPr>
            <w:tcW w:w="1134" w:type="dxa"/>
            <w:vMerge/>
            <w:shd w:val="clear" w:color="auto" w:fill="auto"/>
          </w:tcPr>
          <w:p w:rsidR="00406B16" w:rsidRPr="008F458B" w:rsidRDefault="00406B16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06B16" w:rsidRPr="008F458B" w:rsidRDefault="00406B16" w:rsidP="00F36345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406B16" w:rsidRPr="008F458B" w:rsidRDefault="00406B16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406B16" w:rsidRPr="00804842" w:rsidRDefault="00406B16" w:rsidP="00804842">
            <w:pPr>
              <w:spacing w:line="360" w:lineRule="auto"/>
              <w:ind w:left="-109" w:right="-105"/>
              <w:jc w:val="center"/>
              <w:rPr>
                <w:color w:val="7030A0"/>
                <w:sz w:val="24"/>
                <w:szCs w:val="24"/>
              </w:rPr>
            </w:pPr>
            <w:r w:rsidRPr="00804842">
              <w:rPr>
                <w:color w:val="7030A0"/>
                <w:sz w:val="24"/>
                <w:szCs w:val="24"/>
              </w:rPr>
              <w:t>(0,0</w:t>
            </w:r>
            <w:r w:rsidR="00804842" w:rsidRPr="00804842">
              <w:rPr>
                <w:color w:val="7030A0"/>
                <w:sz w:val="24"/>
                <w:szCs w:val="24"/>
              </w:rPr>
              <w:t>5</w:t>
            </w:r>
            <w:r w:rsidRPr="00804842">
              <w:rPr>
                <w:color w:val="7030A0"/>
                <w:sz w:val="24"/>
                <w:szCs w:val="24"/>
              </w:rPr>
              <w:t xml:space="preserve"> ± 0,02)</w:t>
            </w:r>
          </w:p>
        </w:tc>
        <w:tc>
          <w:tcPr>
            <w:tcW w:w="1134" w:type="dxa"/>
            <w:vMerge/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</w:tr>
      <w:tr w:rsidR="00406B16" w:rsidRPr="008F458B" w:rsidTr="00E05E69">
        <w:trPr>
          <w:trHeight w:val="265"/>
        </w:trPr>
        <w:tc>
          <w:tcPr>
            <w:tcW w:w="9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06B16" w:rsidRPr="008F458B" w:rsidRDefault="00406B16" w:rsidP="00F36345">
            <w:pPr>
              <w:ind w:left="-142" w:right="-62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06B16" w:rsidRPr="008F458B" w:rsidRDefault="00406B16" w:rsidP="00F363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06B16" w:rsidRPr="008F458B" w:rsidRDefault="00406B16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06B16" w:rsidRPr="008F458B" w:rsidRDefault="00406B16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06B16" w:rsidRPr="008F458B" w:rsidRDefault="00406B16" w:rsidP="00F36345">
            <w:pPr>
              <w:spacing w:line="360" w:lineRule="auto"/>
              <w:ind w:left="-108" w:right="-143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06B16" w:rsidRPr="008F458B" w:rsidRDefault="00406B16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06B16" w:rsidRPr="00804842" w:rsidRDefault="00406B16" w:rsidP="00804842">
            <w:pPr>
              <w:spacing w:line="360" w:lineRule="auto"/>
              <w:ind w:left="-109" w:right="-105"/>
              <w:jc w:val="center"/>
              <w:rPr>
                <w:color w:val="7030A0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06B16" w:rsidRPr="008F458B" w:rsidRDefault="00406B16" w:rsidP="00F36345">
            <w:pPr>
              <w:jc w:val="center"/>
              <w:rPr>
                <w:sz w:val="24"/>
                <w:szCs w:val="24"/>
              </w:rPr>
            </w:pPr>
          </w:p>
        </w:tc>
      </w:tr>
      <w:tr w:rsidR="00FA62B3" w:rsidRPr="008F458B" w:rsidTr="00D43F3E">
        <w:trPr>
          <w:trHeight w:val="692"/>
        </w:trPr>
        <w:tc>
          <w:tcPr>
            <w:tcW w:w="959" w:type="dxa"/>
            <w:tcBorders>
              <w:top w:val="nil"/>
            </w:tcBorders>
            <w:shd w:val="clear" w:color="auto" w:fill="auto"/>
          </w:tcPr>
          <w:p w:rsidR="00FA62B3" w:rsidRPr="008F458B" w:rsidRDefault="00FA62B3" w:rsidP="00F36345">
            <w:pPr>
              <w:ind w:left="-142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5.6.3.5</w:t>
            </w:r>
            <w:r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FA62B3" w:rsidRPr="008F458B" w:rsidRDefault="00FA62B3" w:rsidP="00443ED3">
            <w:pPr>
              <w:spacing w:line="360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задаваемых напряжений</w:t>
            </w:r>
          </w:p>
        </w:tc>
        <w:tc>
          <w:tcPr>
            <w:tcW w:w="1275" w:type="dxa"/>
            <w:vMerge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nil"/>
            </w:tcBorders>
            <w:shd w:val="clear" w:color="auto" w:fill="auto"/>
          </w:tcPr>
          <w:p w:rsidR="00FA62B3" w:rsidRDefault="00FA62B3" w:rsidP="00F36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К26, К27, К33, К32, К19</w:t>
            </w:r>
          </w:p>
        </w:tc>
        <w:tc>
          <w:tcPr>
            <w:tcW w:w="1418" w:type="dxa"/>
            <w:vMerge w:val="restart"/>
            <w:tcBorders>
              <w:top w:val="nil"/>
            </w:tcBorders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86EF9">
              <w:rPr>
                <w:color w:val="FF0000"/>
                <w:sz w:val="24"/>
                <w:szCs w:val="24"/>
              </w:rPr>
              <w:t>1, 2</w:t>
            </w:r>
            <w:r>
              <w:rPr>
                <w:color w:val="FF0000"/>
                <w:sz w:val="24"/>
                <w:szCs w:val="24"/>
              </w:rPr>
              <w:t>,</w:t>
            </w:r>
            <w:r w:rsidRPr="00886EF9">
              <w:rPr>
                <w:color w:val="FF0000"/>
                <w:sz w:val="24"/>
                <w:szCs w:val="24"/>
              </w:rPr>
              <w:t> 105, 106, 114, 123</w:t>
            </w:r>
            <w:r>
              <w:rPr>
                <w:color w:val="FF0000"/>
                <w:sz w:val="24"/>
                <w:szCs w:val="24"/>
              </w:rPr>
              <w:t>, 120</w:t>
            </w:r>
          </w:p>
        </w:tc>
        <w:tc>
          <w:tcPr>
            <w:tcW w:w="1134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FA62B3" w:rsidRPr="00524011" w:rsidRDefault="00FA62B3" w:rsidP="002340DA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524011">
              <w:rPr>
                <w:color w:val="00B050"/>
                <w:sz w:val="24"/>
                <w:szCs w:val="24"/>
              </w:rPr>
              <w:t>(0,2)</w:t>
            </w:r>
          </w:p>
          <w:p w:rsidR="00FA62B3" w:rsidRDefault="00FA62B3" w:rsidP="002340D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524011">
              <w:rPr>
                <w:color w:val="00B050"/>
                <w:sz w:val="24"/>
                <w:szCs w:val="24"/>
              </w:rPr>
              <w:t>20 Гц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62B3" w:rsidRPr="00F36345" w:rsidRDefault="00FA62B3" w:rsidP="00F3634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FA62B3" w:rsidRPr="00804842" w:rsidRDefault="00514F32" w:rsidP="00804842">
            <w:pPr>
              <w:spacing w:line="360" w:lineRule="auto"/>
              <w:ind w:left="-109" w:right="-105"/>
              <w:jc w:val="center"/>
              <w:rPr>
                <w:color w:val="7030A0"/>
                <w:sz w:val="24"/>
                <w:szCs w:val="24"/>
              </w:rPr>
            </w:pPr>
            <w:r w:rsidRPr="00804842">
              <w:rPr>
                <w:color w:val="7030A0"/>
                <w:sz w:val="24"/>
                <w:szCs w:val="24"/>
              </w:rPr>
              <w:t>(0,14 ± 0,01)</w:t>
            </w:r>
          </w:p>
        </w:tc>
        <w:tc>
          <w:tcPr>
            <w:tcW w:w="1134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</w:tr>
      <w:tr w:rsidR="00FA62B3" w:rsidRPr="008F458B" w:rsidTr="00D43F3E">
        <w:trPr>
          <w:trHeight w:val="666"/>
        </w:trPr>
        <w:tc>
          <w:tcPr>
            <w:tcW w:w="959" w:type="dxa"/>
            <w:shd w:val="clear" w:color="auto" w:fill="auto"/>
          </w:tcPr>
          <w:p w:rsidR="00FA62B3" w:rsidRPr="008F458B" w:rsidRDefault="00FA62B3" w:rsidP="00F36345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5.6.3.6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Х208/15</w:t>
            </w:r>
          </w:p>
          <w:p w:rsidR="00FA62B3" w:rsidRPr="008F458B" w:rsidRDefault="00FA62B3" w:rsidP="00F36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К103,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62B3" w:rsidRPr="00F36345" w:rsidRDefault="00FA62B3" w:rsidP="00F3634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6FCE">
              <w:rPr>
                <w:color w:val="FF0000"/>
                <w:sz w:val="24"/>
                <w:szCs w:val="24"/>
              </w:rPr>
              <w:t>1/7, 1/16, 1/21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FA62B3" w:rsidRPr="00804842" w:rsidRDefault="00514F32" w:rsidP="00804842">
            <w:pPr>
              <w:spacing w:line="360" w:lineRule="auto"/>
              <w:ind w:left="-109" w:right="-105"/>
              <w:jc w:val="center"/>
              <w:rPr>
                <w:color w:val="7030A0"/>
                <w:sz w:val="24"/>
                <w:szCs w:val="24"/>
              </w:rPr>
            </w:pPr>
            <w:r w:rsidRPr="00804842">
              <w:rPr>
                <w:color w:val="7030A0"/>
                <w:sz w:val="24"/>
                <w:szCs w:val="24"/>
              </w:rPr>
              <w:t>(</w:t>
            </w:r>
            <w:r w:rsidR="00804842" w:rsidRPr="00804842">
              <w:rPr>
                <w:color w:val="7030A0"/>
                <w:sz w:val="24"/>
                <w:szCs w:val="24"/>
              </w:rPr>
              <w:t xml:space="preserve">1,71 </w:t>
            </w:r>
            <w:r w:rsidRPr="00804842">
              <w:rPr>
                <w:color w:val="7030A0"/>
                <w:sz w:val="24"/>
                <w:szCs w:val="24"/>
              </w:rPr>
              <w:t>± 0,5)</w:t>
            </w:r>
          </w:p>
        </w:tc>
        <w:tc>
          <w:tcPr>
            <w:tcW w:w="1134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</w:tr>
      <w:tr w:rsidR="00FA62B3" w:rsidRPr="008F458B" w:rsidTr="00D43F3E">
        <w:trPr>
          <w:trHeight w:val="947"/>
        </w:trPr>
        <w:tc>
          <w:tcPr>
            <w:tcW w:w="959" w:type="dxa"/>
            <w:shd w:val="clear" w:color="auto" w:fill="auto"/>
          </w:tcPr>
          <w:p w:rsidR="00FA62B3" w:rsidRPr="008F458B" w:rsidRDefault="00FA62B3" w:rsidP="00F36345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5.6.3.7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/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A62B3" w:rsidRPr="00524011" w:rsidRDefault="00FA62B3" w:rsidP="002340DA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524011">
              <w:rPr>
                <w:color w:val="00B050"/>
                <w:sz w:val="24"/>
                <w:szCs w:val="24"/>
              </w:rPr>
              <w:t>(0,2)</w:t>
            </w:r>
          </w:p>
          <w:p w:rsidR="00FA62B3" w:rsidRPr="00524011" w:rsidRDefault="00FA62B3" w:rsidP="002340DA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524011">
              <w:rPr>
                <w:color w:val="00B050"/>
                <w:sz w:val="24"/>
                <w:szCs w:val="24"/>
              </w:rPr>
              <w:t>100 Гц</w:t>
            </w:r>
          </w:p>
        </w:tc>
        <w:tc>
          <w:tcPr>
            <w:tcW w:w="1134" w:type="dxa"/>
            <w:vMerge/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К103,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:rsidR="00FA62B3" w:rsidRPr="00F36345" w:rsidRDefault="00FA62B3" w:rsidP="00F3634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6FCE">
              <w:rPr>
                <w:color w:val="FF0000"/>
                <w:sz w:val="24"/>
                <w:szCs w:val="24"/>
              </w:rPr>
              <w:t>1/7, 1/16, 1/21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FA62B3" w:rsidRPr="00804842" w:rsidRDefault="00514F32" w:rsidP="00804842">
            <w:pPr>
              <w:spacing w:line="360" w:lineRule="auto"/>
              <w:ind w:left="-109" w:right="-105"/>
              <w:jc w:val="center"/>
              <w:rPr>
                <w:color w:val="7030A0"/>
                <w:sz w:val="24"/>
                <w:szCs w:val="24"/>
              </w:rPr>
            </w:pPr>
            <w:r w:rsidRPr="00804842">
              <w:rPr>
                <w:color w:val="7030A0"/>
                <w:sz w:val="24"/>
                <w:szCs w:val="24"/>
              </w:rPr>
              <w:t>(0,</w:t>
            </w:r>
            <w:r w:rsidR="00804842" w:rsidRPr="00804842">
              <w:rPr>
                <w:color w:val="7030A0"/>
                <w:sz w:val="24"/>
                <w:szCs w:val="24"/>
              </w:rPr>
              <w:t>43</w:t>
            </w:r>
            <w:r w:rsidRPr="00804842">
              <w:rPr>
                <w:color w:val="7030A0"/>
                <w:sz w:val="24"/>
                <w:szCs w:val="24"/>
              </w:rPr>
              <w:t xml:space="preserve"> ± 0,1)</w:t>
            </w:r>
          </w:p>
        </w:tc>
        <w:tc>
          <w:tcPr>
            <w:tcW w:w="1134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</w:tr>
      <w:tr w:rsidR="00FA62B3" w:rsidRPr="008F458B" w:rsidTr="00D43F3E">
        <w:trPr>
          <w:trHeight w:val="762"/>
        </w:trPr>
        <w:tc>
          <w:tcPr>
            <w:tcW w:w="959" w:type="dxa"/>
            <w:shd w:val="clear" w:color="auto" w:fill="auto"/>
          </w:tcPr>
          <w:p w:rsidR="00FA62B3" w:rsidRPr="008F458B" w:rsidRDefault="00FA62B3" w:rsidP="00F36345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5.6.3.8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vMerge/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A62B3" w:rsidRPr="00524011" w:rsidRDefault="00FA62B3" w:rsidP="002340DA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524011">
              <w:rPr>
                <w:color w:val="00B050"/>
                <w:sz w:val="24"/>
                <w:szCs w:val="24"/>
              </w:rPr>
              <w:t>(0,2)</w:t>
            </w:r>
          </w:p>
          <w:p w:rsidR="00FA62B3" w:rsidRPr="00524011" w:rsidRDefault="00FA62B3" w:rsidP="002340DA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524011">
              <w:rPr>
                <w:color w:val="00B050"/>
                <w:sz w:val="24"/>
                <w:szCs w:val="24"/>
              </w:rPr>
              <w:t>500 Гц</w:t>
            </w:r>
          </w:p>
        </w:tc>
        <w:tc>
          <w:tcPr>
            <w:tcW w:w="1134" w:type="dxa"/>
            <w:vMerge/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FA62B3" w:rsidRPr="008F458B" w:rsidRDefault="00FA62B3" w:rsidP="00F36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К103,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:rsidR="00FA62B3" w:rsidRPr="00F36345" w:rsidRDefault="00FA62B3" w:rsidP="00F3634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6FCE">
              <w:rPr>
                <w:color w:val="FF0000"/>
                <w:sz w:val="24"/>
                <w:szCs w:val="24"/>
              </w:rPr>
              <w:t>1/7, 1/16, 1/21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FA62B3" w:rsidRPr="00804842" w:rsidRDefault="00514F32" w:rsidP="00804842">
            <w:pPr>
              <w:spacing w:line="360" w:lineRule="auto"/>
              <w:ind w:left="-109" w:right="-105"/>
              <w:jc w:val="center"/>
              <w:rPr>
                <w:color w:val="7030A0"/>
                <w:sz w:val="24"/>
                <w:szCs w:val="24"/>
              </w:rPr>
            </w:pPr>
            <w:r w:rsidRPr="00804842">
              <w:rPr>
                <w:color w:val="7030A0"/>
                <w:sz w:val="24"/>
                <w:szCs w:val="24"/>
              </w:rPr>
              <w:t>(0,</w:t>
            </w:r>
            <w:r w:rsidR="00804842" w:rsidRPr="00804842">
              <w:rPr>
                <w:color w:val="7030A0"/>
                <w:sz w:val="24"/>
                <w:szCs w:val="24"/>
              </w:rPr>
              <w:t>07</w:t>
            </w:r>
            <w:r w:rsidRPr="00804842">
              <w:rPr>
                <w:color w:val="7030A0"/>
                <w:sz w:val="24"/>
                <w:szCs w:val="24"/>
              </w:rPr>
              <w:t xml:space="preserve"> ± 0,05)</w:t>
            </w:r>
          </w:p>
        </w:tc>
        <w:tc>
          <w:tcPr>
            <w:tcW w:w="1134" w:type="dxa"/>
            <w:vMerge/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62B3" w:rsidRPr="008F458B" w:rsidRDefault="00FA62B3" w:rsidP="00F36345">
            <w:pPr>
              <w:jc w:val="center"/>
              <w:rPr>
                <w:sz w:val="24"/>
                <w:szCs w:val="24"/>
              </w:rPr>
            </w:pPr>
          </w:p>
        </w:tc>
      </w:tr>
    </w:tbl>
    <w:p w:rsidR="00D43F3E" w:rsidRDefault="00D43F3E">
      <w:r>
        <w:br w:type="page"/>
      </w:r>
    </w:p>
    <w:p w:rsidR="009645F0" w:rsidRPr="008F458B" w:rsidRDefault="00A823C9" w:rsidP="00A823C9">
      <w:pPr>
        <w:spacing w:line="360" w:lineRule="auto"/>
        <w:jc w:val="both"/>
        <w:rPr>
          <w:sz w:val="28"/>
          <w:szCs w:val="28"/>
        </w:rPr>
      </w:pPr>
      <w:r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701"/>
        <w:gridCol w:w="2551"/>
        <w:gridCol w:w="1134"/>
        <w:gridCol w:w="1134"/>
        <w:gridCol w:w="992"/>
      </w:tblGrid>
      <w:tr w:rsidR="00D646C0" w:rsidRPr="008F458B" w:rsidTr="00443ED3">
        <w:trPr>
          <w:trHeight w:val="422"/>
        </w:trPr>
        <w:tc>
          <w:tcPr>
            <w:tcW w:w="959" w:type="dxa"/>
            <w:vMerge w:val="restart"/>
            <w:shd w:val="clear" w:color="auto" w:fill="auto"/>
          </w:tcPr>
          <w:p w:rsidR="00D646C0" w:rsidRPr="008F458B" w:rsidRDefault="00D646C0" w:rsidP="00A250F5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D646C0" w:rsidRPr="008F458B" w:rsidRDefault="00D646C0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D646C0" w:rsidRPr="008F458B" w:rsidRDefault="00D646C0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D646C0" w:rsidRPr="008F458B" w:rsidRDefault="00D646C0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D646C0" w:rsidRPr="008F458B" w:rsidRDefault="00D646C0" w:rsidP="000B076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D646C0" w:rsidRPr="008F458B" w:rsidRDefault="00D646C0" w:rsidP="000B0761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410FB7" w:rsidRPr="008F458B" w:rsidTr="00443ED3">
        <w:trPr>
          <w:trHeight w:val="477"/>
        </w:trPr>
        <w:tc>
          <w:tcPr>
            <w:tcW w:w="959" w:type="dxa"/>
            <w:vMerge/>
            <w:shd w:val="clear" w:color="auto" w:fill="auto"/>
          </w:tcPr>
          <w:p w:rsidR="00410FB7" w:rsidRPr="008F458B" w:rsidRDefault="00410FB7" w:rsidP="00D646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410FB7" w:rsidRPr="008F458B" w:rsidRDefault="00410FB7" w:rsidP="00D646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410FB7" w:rsidRPr="008F458B" w:rsidRDefault="00410FB7" w:rsidP="00410FB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410FB7" w:rsidRPr="008F458B" w:rsidRDefault="00410FB7" w:rsidP="00410FB7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410FB7" w:rsidRPr="008F458B" w:rsidRDefault="00410FB7" w:rsidP="00410FB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Общий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gridSpan w:val="2"/>
          </w:tcPr>
          <w:p w:rsidR="00410FB7" w:rsidRDefault="00410FB7" w:rsidP="00D646C0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410FB7" w:rsidRPr="008F458B" w:rsidRDefault="00410FB7" w:rsidP="00D646C0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410FB7" w:rsidRPr="008F458B" w:rsidRDefault="00410FB7" w:rsidP="00D646C0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410FB7" w:rsidRPr="008F458B" w:rsidRDefault="00410FB7" w:rsidP="00D646C0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10FB7" w:rsidRPr="008F458B" w:rsidRDefault="00410FB7" w:rsidP="00D646C0">
            <w:pPr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shd w:val="clear" w:color="auto" w:fill="auto"/>
          </w:tcPr>
          <w:p w:rsidR="00410FB7" w:rsidRPr="008F458B" w:rsidRDefault="00410FB7" w:rsidP="00D646C0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410FB7" w:rsidRDefault="00410FB7" w:rsidP="00D646C0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410FB7" w:rsidRPr="008F458B" w:rsidRDefault="00410FB7" w:rsidP="00D646C0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  <w:r w:rsidRPr="008F45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410FB7" w:rsidRPr="008F458B" w:rsidRDefault="00410FB7" w:rsidP="00D646C0">
            <w:pPr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410FB7" w:rsidRPr="008F458B" w:rsidRDefault="00410FB7" w:rsidP="00D646C0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410FB7" w:rsidRPr="008F458B" w:rsidRDefault="00410FB7" w:rsidP="00D646C0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410FB7" w:rsidRPr="008F458B" w:rsidRDefault="00410FB7" w:rsidP="00D646C0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(Общ.)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410FB7" w:rsidRPr="008F458B" w:rsidRDefault="00410FB7" w:rsidP="00D646C0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C6081E" w:rsidRPr="008F458B" w:rsidTr="00763776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C6081E" w:rsidRPr="008F458B" w:rsidRDefault="00C6081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C6081E" w:rsidRPr="008F458B" w:rsidRDefault="00C6081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C6081E" w:rsidRPr="008F458B" w:rsidRDefault="00C6081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6081E" w:rsidRPr="008F458B" w:rsidRDefault="00C6081E" w:rsidP="00CB1DB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6081E" w:rsidRPr="008F458B" w:rsidRDefault="00C6081E" w:rsidP="00CB1DBA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C6081E" w:rsidRPr="008F458B" w:rsidRDefault="00C6081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C6081E" w:rsidRPr="008F458B" w:rsidRDefault="00C6081E" w:rsidP="00CB1DB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C6081E" w:rsidRPr="008F458B" w:rsidRDefault="00C6081E" w:rsidP="00CB1DBA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C6081E" w:rsidRPr="008F458B" w:rsidRDefault="00C6081E" w:rsidP="00F0224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C6081E" w:rsidRPr="008F458B" w:rsidRDefault="00C6081E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C6081E" w:rsidRPr="008F458B" w:rsidRDefault="00C6081E" w:rsidP="000B0761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C6081E" w:rsidRPr="008F458B" w:rsidRDefault="00C6081E" w:rsidP="000B0761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C6081E" w:rsidRPr="008F458B" w:rsidRDefault="00C6081E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</w:tcPr>
          <w:p w:rsidR="00C6081E" w:rsidRPr="008F458B" w:rsidRDefault="00C6081E" w:rsidP="00CB1DB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551" w:type="dxa"/>
            <w:tcBorders>
              <w:bottom w:val="double" w:sz="4" w:space="0" w:color="auto"/>
            </w:tcBorders>
            <w:shd w:val="clear" w:color="auto" w:fill="auto"/>
          </w:tcPr>
          <w:p w:rsidR="00C6081E" w:rsidRPr="008F458B" w:rsidRDefault="00C6081E" w:rsidP="00CB1DBA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C6081E" w:rsidRPr="008F458B" w:rsidRDefault="00C6081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C6081E" w:rsidRPr="008F458B" w:rsidRDefault="00C6081E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C6081E" w:rsidRPr="008F458B" w:rsidRDefault="00C6081E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763776" w:rsidRPr="008F458B" w:rsidTr="00763776">
        <w:trPr>
          <w:trHeight w:val="810"/>
        </w:trPr>
        <w:tc>
          <w:tcPr>
            <w:tcW w:w="959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63776" w:rsidRPr="008F458B" w:rsidRDefault="00763776" w:rsidP="00212AB4">
            <w:pPr>
              <w:ind w:left="-142" w:right="-20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5.6.4</w:t>
            </w:r>
            <w:r w:rsidRPr="0076157B">
              <w:rPr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63776" w:rsidRPr="008F458B" w:rsidRDefault="00763776" w:rsidP="00212AB4">
            <w:pPr>
              <w:spacing w:line="276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АЧХ тракта КТО на частоте среза АФ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</w:tcPr>
          <w:p w:rsidR="00763776" w:rsidRPr="008F458B" w:rsidRDefault="00763776" w:rsidP="001E5D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763776" w:rsidRPr="008F458B" w:rsidRDefault="00763776" w:rsidP="001E5D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:rsidR="00763776" w:rsidRDefault="00763776" w:rsidP="00B32B9E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63776" w:rsidRPr="008F458B" w:rsidRDefault="00763776" w:rsidP="00410FB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63776" w:rsidRPr="008F458B" w:rsidRDefault="00763776" w:rsidP="001E5DF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63776" w:rsidRPr="00886EF9" w:rsidRDefault="00763776" w:rsidP="00410FB7">
            <w:pPr>
              <w:spacing w:line="360" w:lineRule="auto"/>
              <w:ind w:right="-108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63776" w:rsidRDefault="00763776" w:rsidP="001E5D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63776" w:rsidRPr="008F458B" w:rsidRDefault="00763776" w:rsidP="001E5D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63776" w:rsidRPr="008F458B" w:rsidRDefault="00763776" w:rsidP="00D818E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63776" w:rsidRDefault="00763776" w:rsidP="008854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63776" w:rsidRPr="003D6FCE" w:rsidRDefault="00763776" w:rsidP="00073A3A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63776" w:rsidRPr="00AC2D4E" w:rsidRDefault="00763776" w:rsidP="00D818E9">
            <w:pPr>
              <w:spacing w:line="360" w:lineRule="auto"/>
              <w:ind w:left="-108" w:right="-108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63776" w:rsidRDefault="00763776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763776" w:rsidRPr="008F458B" w:rsidRDefault="00763776" w:rsidP="001E5DFA">
            <w:pPr>
              <w:jc w:val="center"/>
              <w:rPr>
                <w:sz w:val="24"/>
                <w:szCs w:val="24"/>
              </w:rPr>
            </w:pPr>
          </w:p>
        </w:tc>
      </w:tr>
      <w:tr w:rsidR="00763776" w:rsidRPr="008F458B" w:rsidTr="00763776">
        <w:trPr>
          <w:trHeight w:val="412"/>
        </w:trPr>
        <w:tc>
          <w:tcPr>
            <w:tcW w:w="959" w:type="dxa"/>
            <w:tcBorders>
              <w:top w:val="nil"/>
            </w:tcBorders>
            <w:shd w:val="clear" w:color="auto" w:fill="auto"/>
          </w:tcPr>
          <w:p w:rsidR="00763776" w:rsidRPr="008F458B" w:rsidRDefault="00763776" w:rsidP="001E5DFA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5.6.4.5</w:t>
            </w:r>
            <w:r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763776" w:rsidRPr="008F458B" w:rsidRDefault="00763776" w:rsidP="001E5DF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задаваемого напряжения</w:t>
            </w:r>
          </w:p>
        </w:tc>
        <w:tc>
          <w:tcPr>
            <w:tcW w:w="1275" w:type="dxa"/>
            <w:vMerge w:val="restart"/>
            <w:tcBorders>
              <w:top w:val="nil"/>
            </w:tcBorders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Х205/2, Х205/5, Х205/29</w:t>
            </w:r>
          </w:p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Х205/10, Х205/12, Х205/14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763776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К3, К6, К9</w:t>
            </w:r>
          </w:p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5/28, 5/23, 5/19,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vMerge w:val="restart"/>
            <w:tcBorders>
              <w:top w:val="nil"/>
            </w:tcBorders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Х206/13 Х206/16</w:t>
            </w:r>
          </w:p>
        </w:tc>
        <w:tc>
          <w:tcPr>
            <w:tcW w:w="1417" w:type="dxa"/>
            <w:vMerge w:val="restart"/>
            <w:tcBorders>
              <w:top w:val="nil"/>
            </w:tcBorders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К26, К19, К27, К33, К32</w:t>
            </w:r>
          </w:p>
        </w:tc>
        <w:tc>
          <w:tcPr>
            <w:tcW w:w="1418" w:type="dxa"/>
            <w:vMerge w:val="restart"/>
            <w:tcBorders>
              <w:top w:val="nil"/>
            </w:tcBorders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86EF9">
              <w:rPr>
                <w:color w:val="FF0000"/>
                <w:sz w:val="24"/>
                <w:szCs w:val="24"/>
              </w:rPr>
              <w:t>1, 2</w:t>
            </w:r>
            <w:r>
              <w:rPr>
                <w:color w:val="FF0000"/>
                <w:sz w:val="24"/>
                <w:szCs w:val="24"/>
              </w:rPr>
              <w:t xml:space="preserve">, </w:t>
            </w:r>
            <w:r w:rsidRPr="00886EF9">
              <w:rPr>
                <w:color w:val="FF0000"/>
                <w:sz w:val="24"/>
                <w:szCs w:val="24"/>
              </w:rPr>
              <w:t>105, 106, 114, 123</w:t>
            </w:r>
            <w:r>
              <w:rPr>
                <w:color w:val="FF0000"/>
                <w:sz w:val="24"/>
                <w:szCs w:val="24"/>
              </w:rPr>
              <w:t>, 120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763776" w:rsidRPr="008F458B" w:rsidRDefault="00763776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63776" w:rsidRPr="008F458B" w:rsidRDefault="00763776" w:rsidP="001E5DFA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63776" w:rsidRPr="008F458B" w:rsidRDefault="00763776" w:rsidP="008750C8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63776" w:rsidRPr="008F458B" w:rsidRDefault="00763776" w:rsidP="001E5DFA">
            <w:pPr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 w:rsidR="00AE04F5">
              <w:rPr>
                <w:color w:val="FF0000"/>
                <w:sz w:val="24"/>
                <w:szCs w:val="24"/>
              </w:rPr>
              <w:t xml:space="preserve"> (</w:t>
            </w:r>
            <w:r w:rsidR="00AE04F5" w:rsidRPr="00B32B9E">
              <w:rPr>
                <w:color w:val="FF0000"/>
                <w:sz w:val="24"/>
                <w:szCs w:val="24"/>
              </w:rPr>
              <w:t>1/5, 1/13</w:t>
            </w:r>
            <w:r w:rsidR="00AE04F5"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763776" w:rsidRDefault="00763776" w:rsidP="002340D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C82C20">
              <w:rPr>
                <w:color w:val="00B050"/>
                <w:sz w:val="24"/>
                <w:szCs w:val="24"/>
              </w:rPr>
              <w:t>(0,14 ± 0,1)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763776" w:rsidRPr="008F458B" w:rsidRDefault="00763776" w:rsidP="001E5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763776" w:rsidRPr="008F458B" w:rsidRDefault="00763776" w:rsidP="001E5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63776" w:rsidRPr="008F458B" w:rsidTr="0015367D">
        <w:trPr>
          <w:trHeight w:val="861"/>
        </w:trPr>
        <w:tc>
          <w:tcPr>
            <w:tcW w:w="959" w:type="dxa"/>
            <w:vMerge w:val="restart"/>
            <w:shd w:val="clear" w:color="auto" w:fill="auto"/>
          </w:tcPr>
          <w:p w:rsidR="00763776" w:rsidRPr="008F458B" w:rsidRDefault="00763776" w:rsidP="00763776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5.6.4.</w:t>
            </w:r>
            <w:r>
              <w:rPr>
                <w:sz w:val="24"/>
                <w:szCs w:val="24"/>
              </w:rPr>
              <w:t>2</w:t>
            </w:r>
            <w:r w:rsidRPr="00C95BDB">
              <w:rPr>
                <w:sz w:val="24"/>
                <w:szCs w:val="24"/>
                <w:vertAlign w:val="superscript"/>
              </w:rPr>
              <w:t>6)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763776" w:rsidRPr="008F458B" w:rsidRDefault="00763776" w:rsidP="001E5DF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763776" w:rsidRPr="008A471B" w:rsidRDefault="00763776" w:rsidP="002340DA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8A471B">
              <w:rPr>
                <w:color w:val="00B050"/>
                <w:sz w:val="24"/>
                <w:szCs w:val="24"/>
              </w:rPr>
              <w:t>( 0,2 )</w:t>
            </w:r>
          </w:p>
          <w:p w:rsidR="00763776" w:rsidRPr="008A471B" w:rsidRDefault="00763776" w:rsidP="002340DA">
            <w:pPr>
              <w:widowControl w:val="0"/>
              <w:jc w:val="center"/>
              <w:rPr>
                <w:color w:val="00B050"/>
                <w:sz w:val="24"/>
                <w:szCs w:val="24"/>
              </w:rPr>
            </w:pPr>
            <w:r w:rsidRPr="008A471B">
              <w:rPr>
                <w:color w:val="00B050"/>
                <w:sz w:val="24"/>
                <w:szCs w:val="24"/>
              </w:rPr>
              <w:t>20 Гц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3776" w:rsidRPr="008F458B" w:rsidRDefault="00763776" w:rsidP="00D818E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  <w:r w:rsidRPr="008F458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763776" w:rsidRPr="008F458B" w:rsidRDefault="00763776" w:rsidP="008854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К103, К83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763776" w:rsidRPr="008F458B" w:rsidRDefault="00763776" w:rsidP="00073A3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6FCE">
              <w:rPr>
                <w:color w:val="FF0000"/>
                <w:sz w:val="24"/>
                <w:szCs w:val="24"/>
              </w:rPr>
              <w:t>1/7, 1/16, 1/21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763776" w:rsidRPr="008912B7" w:rsidRDefault="00763776" w:rsidP="002340DA">
            <w:pPr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763776" w:rsidRDefault="00763776" w:rsidP="001925F0">
            <w:pPr>
              <w:widowControl w:val="0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~ 2.5</w:t>
            </w:r>
            <w:r w:rsidRPr="008912B7">
              <w:rPr>
                <w:color w:val="00B050"/>
                <w:sz w:val="24"/>
                <w:szCs w:val="24"/>
              </w:rPr>
              <w:t>В</w:t>
            </w: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63776" w:rsidRPr="008F458B" w:rsidRDefault="00763776" w:rsidP="001E5DFA">
            <w:pPr>
              <w:jc w:val="center"/>
              <w:rPr>
                <w:sz w:val="24"/>
                <w:szCs w:val="24"/>
              </w:rPr>
            </w:pPr>
          </w:p>
        </w:tc>
      </w:tr>
      <w:tr w:rsidR="00763776" w:rsidRPr="008F458B" w:rsidTr="00443ED3">
        <w:trPr>
          <w:trHeight w:val="860"/>
        </w:trPr>
        <w:tc>
          <w:tcPr>
            <w:tcW w:w="959" w:type="dxa"/>
            <w:vMerge/>
            <w:shd w:val="clear" w:color="auto" w:fill="auto"/>
          </w:tcPr>
          <w:p w:rsidR="00763776" w:rsidRPr="008F458B" w:rsidRDefault="00763776" w:rsidP="001E5DFA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763776" w:rsidRPr="008F458B" w:rsidRDefault="00763776" w:rsidP="001E5DF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1E5D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3776" w:rsidRPr="008F458B" w:rsidRDefault="00763776" w:rsidP="00D818E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763776" w:rsidRDefault="00763776" w:rsidP="008854E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К104</w:t>
            </w:r>
            <w:r>
              <w:rPr>
                <w:sz w:val="24"/>
                <w:szCs w:val="24"/>
              </w:rPr>
              <w:t xml:space="preserve">, </w:t>
            </w:r>
            <w:r w:rsidRPr="008F458B">
              <w:rPr>
                <w:sz w:val="24"/>
                <w:szCs w:val="24"/>
              </w:rPr>
              <w:t>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51" w:type="dxa"/>
            <w:shd w:val="clear" w:color="auto" w:fill="auto"/>
          </w:tcPr>
          <w:p w:rsidR="00763776" w:rsidRPr="008F458B" w:rsidRDefault="00763776" w:rsidP="00073A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1/22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763776" w:rsidRPr="008912B7" w:rsidRDefault="00763776" w:rsidP="002340DA">
            <w:pPr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</w:t>
            </w:r>
          </w:p>
          <w:p w:rsidR="00763776" w:rsidRDefault="00763776" w:rsidP="001925F0">
            <w:pPr>
              <w:widowControl w:val="0"/>
              <w:spacing w:before="120" w:after="60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~ 2.5</w:t>
            </w:r>
            <w:r w:rsidRPr="008912B7">
              <w:rPr>
                <w:color w:val="00B050"/>
                <w:sz w:val="24"/>
                <w:szCs w:val="24"/>
              </w:rPr>
              <w:t>В</w:t>
            </w: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63776" w:rsidRPr="008F458B" w:rsidRDefault="00763776" w:rsidP="001E5DFA">
            <w:pPr>
              <w:jc w:val="center"/>
              <w:rPr>
                <w:sz w:val="24"/>
                <w:szCs w:val="24"/>
              </w:rPr>
            </w:pPr>
          </w:p>
        </w:tc>
      </w:tr>
      <w:tr w:rsidR="00763776" w:rsidRPr="008F458B" w:rsidTr="0015367D">
        <w:trPr>
          <w:trHeight w:val="745"/>
        </w:trPr>
        <w:tc>
          <w:tcPr>
            <w:tcW w:w="9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63776" w:rsidRPr="008F458B" w:rsidRDefault="00763776" w:rsidP="001E5DFA">
            <w:pPr>
              <w:spacing w:line="360" w:lineRule="auto"/>
              <w:ind w:left="-142" w:right="-62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763776" w:rsidRPr="008F458B" w:rsidRDefault="00763776" w:rsidP="001E5DF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63776" w:rsidRPr="008F458B" w:rsidRDefault="00763776" w:rsidP="001E5D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3776" w:rsidRPr="008F458B" w:rsidRDefault="00763776" w:rsidP="001E5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63776" w:rsidRPr="008F458B" w:rsidRDefault="00763776" w:rsidP="001E5DF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763776" w:rsidRPr="008F458B" w:rsidRDefault="00763776" w:rsidP="001E5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63776" w:rsidRPr="008912B7" w:rsidRDefault="00763776" w:rsidP="002340DA">
            <w:pPr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2/</w:t>
            </w: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 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763776" w:rsidRDefault="00763776" w:rsidP="002340DA">
            <w:pPr>
              <w:widowControl w:val="0"/>
              <w:spacing w:before="120" w:after="60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</w:rPr>
              <w:t>1,0 ± 0,2</w:t>
            </w: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63776" w:rsidRPr="008F458B" w:rsidRDefault="00763776" w:rsidP="001E5DFA">
            <w:pPr>
              <w:jc w:val="center"/>
              <w:rPr>
                <w:sz w:val="24"/>
                <w:szCs w:val="24"/>
              </w:rPr>
            </w:pPr>
          </w:p>
        </w:tc>
      </w:tr>
      <w:tr w:rsidR="00763776" w:rsidRPr="008F458B" w:rsidTr="0015367D">
        <w:trPr>
          <w:trHeight w:val="861"/>
        </w:trPr>
        <w:tc>
          <w:tcPr>
            <w:tcW w:w="959" w:type="dxa"/>
            <w:vMerge w:val="restart"/>
            <w:shd w:val="clear" w:color="auto" w:fill="auto"/>
          </w:tcPr>
          <w:p w:rsidR="00763776" w:rsidRPr="008F458B" w:rsidRDefault="00763776" w:rsidP="00763776">
            <w:pPr>
              <w:spacing w:before="120"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5.6.4.</w:t>
            </w:r>
            <w:r>
              <w:rPr>
                <w:sz w:val="24"/>
                <w:szCs w:val="24"/>
              </w:rPr>
              <w:t>3</w:t>
            </w:r>
            <w:r w:rsidRPr="00C95BDB">
              <w:rPr>
                <w:sz w:val="24"/>
                <w:szCs w:val="24"/>
                <w:vertAlign w:val="superscript"/>
              </w:rPr>
              <w:t>6)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763776" w:rsidRPr="008F458B" w:rsidRDefault="00763776" w:rsidP="000B0761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</w:t>
            </w:r>
          </w:p>
        </w:tc>
        <w:tc>
          <w:tcPr>
            <w:tcW w:w="1275" w:type="dxa"/>
            <w:vMerge/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Default="00763776" w:rsidP="00CB1DBA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63776" w:rsidRDefault="00763776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CB1D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63776" w:rsidRPr="008A471B" w:rsidRDefault="00763776" w:rsidP="002340DA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8A471B">
              <w:rPr>
                <w:color w:val="00B050"/>
                <w:sz w:val="24"/>
                <w:szCs w:val="24"/>
              </w:rPr>
              <w:t>( 0,2 )</w:t>
            </w:r>
          </w:p>
          <w:p w:rsidR="00763776" w:rsidRPr="008A471B" w:rsidRDefault="00763776" w:rsidP="002340DA">
            <w:pPr>
              <w:widowControl w:val="0"/>
              <w:jc w:val="center"/>
              <w:rPr>
                <w:color w:val="00B050"/>
                <w:sz w:val="24"/>
                <w:szCs w:val="24"/>
              </w:rPr>
            </w:pPr>
            <w:r w:rsidRPr="008A471B">
              <w:rPr>
                <w:color w:val="00B050"/>
                <w:sz w:val="24"/>
                <w:szCs w:val="24"/>
              </w:rPr>
              <w:t>100 Гц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3776" w:rsidRPr="008F458B" w:rsidRDefault="00763776" w:rsidP="00D818E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  <w:r w:rsidRPr="008F458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763776" w:rsidRPr="008F458B" w:rsidRDefault="00763776" w:rsidP="00D818E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К103, К83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763776" w:rsidRPr="008F458B" w:rsidRDefault="00763776" w:rsidP="00073A3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6FCE">
              <w:rPr>
                <w:color w:val="FF0000"/>
                <w:sz w:val="24"/>
                <w:szCs w:val="24"/>
              </w:rPr>
              <w:t>1/7, 1/16, 1/21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763776" w:rsidRPr="008912B7" w:rsidRDefault="00763776" w:rsidP="002340DA">
            <w:pPr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763776" w:rsidRDefault="00763776" w:rsidP="001925F0">
            <w:pPr>
              <w:widowControl w:val="0"/>
              <w:spacing w:before="120" w:after="60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~ </w:t>
            </w:r>
            <w:r w:rsidRPr="008912B7">
              <w:rPr>
                <w:color w:val="00B050"/>
                <w:sz w:val="24"/>
                <w:szCs w:val="24"/>
              </w:rPr>
              <w:t>0,63 В</w:t>
            </w: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763776" w:rsidRPr="008F458B" w:rsidTr="00443ED3">
        <w:trPr>
          <w:trHeight w:val="860"/>
        </w:trPr>
        <w:tc>
          <w:tcPr>
            <w:tcW w:w="959" w:type="dxa"/>
            <w:vMerge/>
            <w:shd w:val="clear" w:color="auto" w:fill="auto"/>
          </w:tcPr>
          <w:p w:rsidR="00763776" w:rsidRPr="008F458B" w:rsidRDefault="00763776" w:rsidP="000B0761">
            <w:pPr>
              <w:spacing w:before="120" w:line="360" w:lineRule="auto"/>
              <w:ind w:left="-142" w:right="-62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763776" w:rsidRPr="008F458B" w:rsidRDefault="00763776" w:rsidP="000B0761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3776" w:rsidRPr="008F458B" w:rsidRDefault="00763776" w:rsidP="00D818E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763776" w:rsidRDefault="00763776" w:rsidP="00D818E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К104</w:t>
            </w:r>
            <w:r>
              <w:rPr>
                <w:sz w:val="24"/>
                <w:szCs w:val="24"/>
              </w:rPr>
              <w:t xml:space="preserve">, </w:t>
            </w:r>
            <w:r w:rsidRPr="008F458B">
              <w:rPr>
                <w:sz w:val="24"/>
                <w:szCs w:val="24"/>
              </w:rPr>
              <w:t>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51" w:type="dxa"/>
            <w:shd w:val="clear" w:color="auto" w:fill="auto"/>
          </w:tcPr>
          <w:p w:rsidR="00763776" w:rsidRPr="008F458B" w:rsidRDefault="00763776" w:rsidP="00073A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1/22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763776" w:rsidRPr="008912B7" w:rsidRDefault="00763776" w:rsidP="002340DA">
            <w:pPr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</w:t>
            </w:r>
          </w:p>
          <w:p w:rsidR="00763776" w:rsidRDefault="00763776" w:rsidP="001925F0">
            <w:pPr>
              <w:widowControl w:val="0"/>
              <w:spacing w:before="120" w:after="60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~ </w:t>
            </w:r>
            <w:r w:rsidRPr="008912B7">
              <w:rPr>
                <w:color w:val="00B050"/>
                <w:sz w:val="24"/>
                <w:szCs w:val="24"/>
              </w:rPr>
              <w:t>0,56В</w:t>
            </w: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763776" w:rsidRPr="008F458B" w:rsidTr="00CB1DBA">
        <w:trPr>
          <w:trHeight w:val="682"/>
        </w:trPr>
        <w:tc>
          <w:tcPr>
            <w:tcW w:w="9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63776" w:rsidRPr="008F458B" w:rsidRDefault="00763776" w:rsidP="000B0761">
            <w:pPr>
              <w:spacing w:before="120" w:line="360" w:lineRule="auto"/>
              <w:ind w:left="-142" w:right="-62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763776" w:rsidRPr="008F458B" w:rsidRDefault="00763776" w:rsidP="000B0761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63776" w:rsidRPr="008F458B" w:rsidRDefault="00763776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63776" w:rsidRPr="008F458B" w:rsidRDefault="00763776" w:rsidP="001E5DF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63776" w:rsidRPr="008912B7" w:rsidRDefault="00763776" w:rsidP="002340DA">
            <w:pPr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2/</w:t>
            </w: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 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763776" w:rsidRDefault="00763776" w:rsidP="002340DA">
            <w:pPr>
              <w:widowControl w:val="0"/>
              <w:spacing w:before="120" w:after="60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</w:rPr>
              <w:t>0,9 ± 0,2</w:t>
            </w: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763776" w:rsidRPr="008F458B" w:rsidTr="00CB1DBA">
        <w:trPr>
          <w:trHeight w:val="687"/>
        </w:trPr>
        <w:tc>
          <w:tcPr>
            <w:tcW w:w="959" w:type="dxa"/>
            <w:vMerge w:val="restart"/>
            <w:shd w:val="clear" w:color="auto" w:fill="auto"/>
          </w:tcPr>
          <w:p w:rsidR="00763776" w:rsidRPr="008F458B" w:rsidRDefault="00763776" w:rsidP="00763776">
            <w:pPr>
              <w:spacing w:before="120" w:line="360" w:lineRule="auto"/>
              <w:ind w:left="-142" w:right="-6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5.6.4.</w:t>
            </w:r>
            <w:r>
              <w:rPr>
                <w:sz w:val="24"/>
                <w:szCs w:val="24"/>
              </w:rPr>
              <w:t>4</w:t>
            </w:r>
            <w:r w:rsidRPr="00C95BDB">
              <w:rPr>
                <w:sz w:val="24"/>
                <w:szCs w:val="24"/>
                <w:vertAlign w:val="superscript"/>
              </w:rPr>
              <w:t>6)</w:t>
            </w:r>
          </w:p>
        </w:tc>
        <w:tc>
          <w:tcPr>
            <w:tcW w:w="2410" w:type="dxa"/>
            <w:vMerge/>
            <w:shd w:val="clear" w:color="auto" w:fill="auto"/>
          </w:tcPr>
          <w:p w:rsidR="00763776" w:rsidRPr="008F458B" w:rsidRDefault="00763776" w:rsidP="000B0761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63776" w:rsidRPr="008A471B" w:rsidRDefault="00763776" w:rsidP="002340DA">
            <w:pPr>
              <w:spacing w:line="360" w:lineRule="auto"/>
              <w:jc w:val="center"/>
              <w:rPr>
                <w:color w:val="00B050"/>
                <w:sz w:val="24"/>
                <w:szCs w:val="24"/>
              </w:rPr>
            </w:pPr>
            <w:r w:rsidRPr="008A471B">
              <w:rPr>
                <w:color w:val="00B050"/>
                <w:sz w:val="24"/>
                <w:szCs w:val="24"/>
              </w:rPr>
              <w:t>( 0,2 )</w:t>
            </w:r>
          </w:p>
          <w:p w:rsidR="00763776" w:rsidRPr="008A471B" w:rsidRDefault="00763776" w:rsidP="002340DA">
            <w:pPr>
              <w:widowControl w:val="0"/>
              <w:jc w:val="center"/>
              <w:rPr>
                <w:color w:val="00B050"/>
                <w:sz w:val="24"/>
                <w:szCs w:val="24"/>
              </w:rPr>
            </w:pPr>
            <w:r w:rsidRPr="008A471B">
              <w:rPr>
                <w:color w:val="00B050"/>
                <w:sz w:val="24"/>
                <w:szCs w:val="24"/>
              </w:rPr>
              <w:t>500 Гц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763776" w:rsidRPr="008F458B" w:rsidRDefault="00763776" w:rsidP="00D818E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  <w:r w:rsidRPr="008F458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763776" w:rsidRPr="008F458B" w:rsidRDefault="00763776" w:rsidP="00D818E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К103, К83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763776" w:rsidRPr="008F458B" w:rsidRDefault="00763776" w:rsidP="00073A3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6FCE">
              <w:rPr>
                <w:color w:val="FF0000"/>
                <w:sz w:val="24"/>
                <w:szCs w:val="24"/>
              </w:rPr>
              <w:t>1/7, 1/16, 1/21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763776" w:rsidRPr="008912B7" w:rsidRDefault="00763776" w:rsidP="002340DA">
            <w:pPr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763776" w:rsidRDefault="00763776" w:rsidP="001925F0">
            <w:pPr>
              <w:widowControl w:val="0"/>
              <w:spacing w:before="120" w:after="60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~ </w:t>
            </w:r>
            <w:r w:rsidRPr="008912B7">
              <w:rPr>
                <w:color w:val="00B050"/>
                <w:sz w:val="24"/>
                <w:szCs w:val="24"/>
              </w:rPr>
              <w:t>0,11В</w:t>
            </w: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763776" w:rsidRPr="008F458B" w:rsidTr="00443ED3">
        <w:trPr>
          <w:trHeight w:val="685"/>
        </w:trPr>
        <w:tc>
          <w:tcPr>
            <w:tcW w:w="959" w:type="dxa"/>
            <w:vMerge/>
            <w:shd w:val="clear" w:color="auto" w:fill="auto"/>
          </w:tcPr>
          <w:p w:rsidR="00763776" w:rsidRPr="008F458B" w:rsidRDefault="00763776" w:rsidP="000B0761">
            <w:pPr>
              <w:spacing w:before="120" w:line="360" w:lineRule="auto"/>
              <w:ind w:left="-142" w:right="-62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763776" w:rsidRPr="008F458B" w:rsidRDefault="00763776" w:rsidP="000B0761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763776" w:rsidRPr="008F458B" w:rsidRDefault="00763776" w:rsidP="00D818E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763776" w:rsidRDefault="00763776" w:rsidP="00D818E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К104</w:t>
            </w:r>
            <w:r>
              <w:rPr>
                <w:sz w:val="24"/>
                <w:szCs w:val="24"/>
              </w:rPr>
              <w:t xml:space="preserve">, </w:t>
            </w:r>
            <w:r w:rsidRPr="008F458B">
              <w:rPr>
                <w:sz w:val="24"/>
                <w:szCs w:val="24"/>
              </w:rPr>
              <w:t>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51" w:type="dxa"/>
            <w:shd w:val="clear" w:color="auto" w:fill="auto"/>
          </w:tcPr>
          <w:p w:rsidR="00763776" w:rsidRPr="008F458B" w:rsidRDefault="00763776" w:rsidP="00073A3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1/16, 1/22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763776" w:rsidRPr="008912B7" w:rsidRDefault="00763776" w:rsidP="002340DA">
            <w:pPr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</w:t>
            </w:r>
          </w:p>
          <w:p w:rsidR="00763776" w:rsidRDefault="00763776" w:rsidP="001925F0">
            <w:pPr>
              <w:widowControl w:val="0"/>
              <w:spacing w:before="120" w:after="60"/>
              <w:ind w:left="-108" w:right="-108"/>
              <w:jc w:val="center"/>
              <w:rPr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~ </w:t>
            </w:r>
            <w:r w:rsidRPr="008912B7">
              <w:rPr>
                <w:color w:val="00B050"/>
                <w:sz w:val="24"/>
                <w:szCs w:val="24"/>
              </w:rPr>
              <w:t>0,035В</w:t>
            </w: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763776" w:rsidRPr="008F458B" w:rsidTr="00CB1DBA">
        <w:trPr>
          <w:trHeight w:val="685"/>
        </w:trPr>
        <w:tc>
          <w:tcPr>
            <w:tcW w:w="959" w:type="dxa"/>
            <w:vMerge/>
            <w:shd w:val="clear" w:color="auto" w:fill="auto"/>
          </w:tcPr>
          <w:p w:rsidR="00763776" w:rsidRPr="008F458B" w:rsidRDefault="00763776" w:rsidP="000B0761">
            <w:pPr>
              <w:spacing w:before="120" w:line="360" w:lineRule="auto"/>
              <w:ind w:left="-142" w:right="-62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763776" w:rsidRPr="008F458B" w:rsidRDefault="00763776" w:rsidP="000B0761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auto"/>
          </w:tcPr>
          <w:p w:rsidR="00763776" w:rsidRPr="008F458B" w:rsidRDefault="00763776" w:rsidP="001E5DF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51" w:type="dxa"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763776" w:rsidRPr="008912B7" w:rsidRDefault="00763776" w:rsidP="002340DA">
            <w:pPr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8912B7">
              <w:rPr>
                <w:color w:val="00B050"/>
                <w:sz w:val="24"/>
                <w:szCs w:val="24"/>
                <w:lang w:val="en-US"/>
              </w:rPr>
              <w:t>U</w:t>
            </w:r>
            <w:r w:rsidRPr="008912B7">
              <w:rPr>
                <w:color w:val="00B050"/>
                <w:sz w:val="24"/>
                <w:szCs w:val="24"/>
              </w:rPr>
              <w:t>2/</w:t>
            </w:r>
            <w:r w:rsidRPr="008912B7">
              <w:rPr>
                <w:color w:val="00B050"/>
                <w:sz w:val="24"/>
                <w:szCs w:val="24"/>
                <w:lang w:val="en-US"/>
              </w:rPr>
              <w:t xml:space="preserve"> U</w:t>
            </w:r>
            <w:r w:rsidRPr="008912B7">
              <w:rPr>
                <w:color w:val="00B050"/>
                <w:sz w:val="24"/>
                <w:szCs w:val="24"/>
              </w:rPr>
              <w:t>1</w:t>
            </w:r>
          </w:p>
          <w:p w:rsidR="00763776" w:rsidRDefault="00763776" w:rsidP="001925F0">
            <w:pPr>
              <w:widowControl w:val="0"/>
              <w:spacing w:before="120" w:after="60"/>
              <w:ind w:left="-108" w:right="-108"/>
              <w:jc w:val="center"/>
              <w:rPr>
                <w:sz w:val="24"/>
                <w:szCs w:val="24"/>
              </w:rPr>
            </w:pPr>
            <w:r w:rsidRPr="001925F0">
              <w:rPr>
                <w:color w:val="7030A0"/>
                <w:sz w:val="24"/>
                <w:szCs w:val="24"/>
              </w:rPr>
              <w:t>0,</w:t>
            </w:r>
            <w:r w:rsidR="001925F0" w:rsidRPr="001925F0">
              <w:rPr>
                <w:color w:val="7030A0"/>
                <w:sz w:val="24"/>
                <w:szCs w:val="24"/>
              </w:rPr>
              <w:t>29</w:t>
            </w:r>
            <w:r w:rsidRPr="001925F0">
              <w:rPr>
                <w:color w:val="7030A0"/>
                <w:sz w:val="24"/>
                <w:szCs w:val="24"/>
              </w:rPr>
              <w:t xml:space="preserve"> ± 0,03</w:t>
            </w:r>
          </w:p>
        </w:tc>
        <w:tc>
          <w:tcPr>
            <w:tcW w:w="1134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63776" w:rsidRPr="008F458B" w:rsidRDefault="00763776" w:rsidP="000B076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9645F0">
      <w:pPr>
        <w:rPr>
          <w:sz w:val="24"/>
          <w:szCs w:val="24"/>
        </w:rPr>
      </w:pPr>
    </w:p>
    <w:p w:rsidR="009645F0" w:rsidRPr="008F458B" w:rsidRDefault="009645F0" w:rsidP="002C1191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2C1191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701"/>
        <w:gridCol w:w="2409"/>
        <w:gridCol w:w="1276"/>
        <w:gridCol w:w="1134"/>
        <w:gridCol w:w="992"/>
      </w:tblGrid>
      <w:tr w:rsidR="00D818E9" w:rsidRPr="008F458B" w:rsidTr="00443ED3">
        <w:trPr>
          <w:trHeight w:val="422"/>
        </w:trPr>
        <w:tc>
          <w:tcPr>
            <w:tcW w:w="959" w:type="dxa"/>
            <w:vMerge w:val="restart"/>
            <w:shd w:val="clear" w:color="auto" w:fill="auto"/>
          </w:tcPr>
          <w:p w:rsidR="00D818E9" w:rsidRPr="008F458B" w:rsidRDefault="00D818E9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D818E9" w:rsidRPr="008F458B" w:rsidRDefault="00D818E9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543" w:type="dxa"/>
            <w:gridSpan w:val="3"/>
          </w:tcPr>
          <w:p w:rsidR="00D818E9" w:rsidRPr="008F458B" w:rsidRDefault="00D818E9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D818E9" w:rsidRPr="008F458B" w:rsidRDefault="00D818E9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D818E9" w:rsidRPr="008F458B" w:rsidRDefault="00D818E9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D818E9" w:rsidRPr="008F458B" w:rsidRDefault="00D818E9" w:rsidP="00B55C64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D818E9" w:rsidRPr="008F458B" w:rsidTr="00CE5188">
        <w:tc>
          <w:tcPr>
            <w:tcW w:w="959" w:type="dxa"/>
            <w:vMerge/>
            <w:shd w:val="clear" w:color="auto" w:fill="auto"/>
          </w:tcPr>
          <w:p w:rsidR="00D818E9" w:rsidRPr="008F458B" w:rsidRDefault="00D818E9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D818E9" w:rsidRPr="008F458B" w:rsidRDefault="00D818E9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D818E9" w:rsidRPr="008F458B" w:rsidRDefault="00D818E9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D818E9" w:rsidRPr="008F458B" w:rsidRDefault="00D818E9" w:rsidP="00B55C64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D818E9" w:rsidRPr="008F458B" w:rsidRDefault="00D818E9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(Общ.)</w:t>
            </w:r>
          </w:p>
        </w:tc>
        <w:tc>
          <w:tcPr>
            <w:tcW w:w="2268" w:type="dxa"/>
            <w:gridSpan w:val="2"/>
          </w:tcPr>
          <w:p w:rsidR="00D818E9" w:rsidRDefault="00D818E9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D818E9" w:rsidRPr="008F458B" w:rsidRDefault="00D818E9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D818E9" w:rsidRPr="008F458B" w:rsidRDefault="00D818E9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D818E9" w:rsidRPr="008F458B" w:rsidRDefault="00D818E9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D818E9" w:rsidRPr="008F458B" w:rsidRDefault="00D818E9" w:rsidP="00B55C64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D818E9" w:rsidRPr="008F458B" w:rsidRDefault="00D818E9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D818E9" w:rsidRPr="008F458B" w:rsidRDefault="00D818E9" w:rsidP="00B55C64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D818E9" w:rsidRPr="008F458B" w:rsidRDefault="00D818E9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110" w:type="dxa"/>
            <w:gridSpan w:val="2"/>
            <w:shd w:val="clear" w:color="auto" w:fill="auto"/>
          </w:tcPr>
          <w:p w:rsidR="00B55C64" w:rsidRDefault="00D818E9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  <w:r w:rsidR="00B55C64" w:rsidRPr="008F458B">
              <w:rPr>
                <w:sz w:val="24"/>
                <w:szCs w:val="24"/>
              </w:rPr>
              <w:t xml:space="preserve"> </w:t>
            </w:r>
          </w:p>
          <w:p w:rsidR="00D818E9" w:rsidRPr="008F458B" w:rsidRDefault="00B55C64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D818E9" w:rsidRPr="008F458B" w:rsidRDefault="00D818E9" w:rsidP="00B55C64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D818E9" w:rsidRPr="008F458B" w:rsidRDefault="00D818E9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D818E9" w:rsidRPr="008F458B" w:rsidRDefault="00D818E9" w:rsidP="00B55C64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D818E9" w:rsidRPr="008F458B" w:rsidRDefault="00D818E9" w:rsidP="00B55C64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(Общ.)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D818E9" w:rsidRPr="008F458B" w:rsidRDefault="00D818E9" w:rsidP="00B55C64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B55C64" w:rsidRPr="008F458B" w:rsidTr="00CE5188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B55C64" w:rsidRPr="008F458B" w:rsidRDefault="00B55C64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B55C64" w:rsidRPr="008F458B" w:rsidRDefault="00B55C64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</w:tcPr>
          <w:p w:rsidR="00B55C64" w:rsidRPr="008F458B" w:rsidRDefault="00B55C64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B55C64" w:rsidRPr="008F458B" w:rsidRDefault="00B55C64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B55C64" w:rsidRPr="008F458B" w:rsidRDefault="00B55C64" w:rsidP="00B55C64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B55C64" w:rsidRPr="008F458B" w:rsidRDefault="00B55C64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B55C64" w:rsidRPr="008F458B" w:rsidRDefault="00B55C64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B55C64" w:rsidRPr="008F458B" w:rsidRDefault="00B55C64" w:rsidP="00B55C64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B55C64" w:rsidRPr="008F458B" w:rsidRDefault="00B55C64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B55C64" w:rsidRPr="008F458B" w:rsidRDefault="00B55C64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B55C64" w:rsidRPr="008F458B" w:rsidRDefault="00B55C64" w:rsidP="00B55C64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B55C64" w:rsidRPr="008F458B" w:rsidRDefault="00B55C64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</w:tcPr>
          <w:p w:rsidR="00B55C64" w:rsidRPr="008F458B" w:rsidRDefault="00B55C64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409" w:type="dxa"/>
            <w:tcBorders>
              <w:bottom w:val="double" w:sz="4" w:space="0" w:color="auto"/>
            </w:tcBorders>
            <w:shd w:val="clear" w:color="auto" w:fill="auto"/>
          </w:tcPr>
          <w:p w:rsidR="00B55C64" w:rsidRPr="008F458B" w:rsidRDefault="00B55C64" w:rsidP="00B55C64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B55C64" w:rsidRPr="008F458B" w:rsidRDefault="00B55C64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B55C64" w:rsidRPr="008F458B" w:rsidRDefault="00B55C64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B55C64" w:rsidRPr="008F458B" w:rsidRDefault="00B55C64" w:rsidP="00B55C64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4D6F4C" w:rsidRPr="008F458B" w:rsidTr="00CE5188">
        <w:trPr>
          <w:trHeight w:val="1242"/>
        </w:trPr>
        <w:tc>
          <w:tcPr>
            <w:tcW w:w="959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4D6F4C" w:rsidRPr="008F458B" w:rsidRDefault="004D6F4C" w:rsidP="001E5DFA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5.6.5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4D6F4C" w:rsidRPr="008F458B" w:rsidRDefault="004D6F4C" w:rsidP="001E5DF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 постоянном токе без подключения имитатора </w:t>
            </w:r>
          </w:p>
          <w:p w:rsidR="004D6F4C" w:rsidRPr="008F458B" w:rsidRDefault="004D6F4C" w:rsidP="001E5DFA">
            <w:pPr>
              <w:spacing w:line="360" w:lineRule="auto"/>
              <w:ind w:right="-5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напряжения смещения нуля,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см0</w:t>
            </w:r>
          </w:p>
        </w:tc>
        <w:tc>
          <w:tcPr>
            <w:tcW w:w="1275" w:type="dxa"/>
            <w:vMerge w:val="restart"/>
            <w:tcBorders>
              <w:top w:val="double" w:sz="4" w:space="0" w:color="auto"/>
            </w:tcBorders>
          </w:tcPr>
          <w:p w:rsidR="004D6F4C" w:rsidRDefault="004D6F4C" w:rsidP="001E5D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4D6F4C" w:rsidRDefault="004D6F4C" w:rsidP="001E5D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4D6F4C" w:rsidRDefault="004D6F4C" w:rsidP="001E5D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4D6F4C" w:rsidRPr="008F458B" w:rsidRDefault="004D6F4C" w:rsidP="001E5D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Х205/2, Х205/5, Х205/29</w:t>
            </w:r>
          </w:p>
          <w:p w:rsidR="004D6F4C" w:rsidRPr="008F458B" w:rsidRDefault="004D6F4C" w:rsidP="001E5DF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Х205/10, Х205/12, Х205/14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4D6F4C" w:rsidRDefault="004D6F4C" w:rsidP="001E5D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4D6F4C" w:rsidRDefault="004D6F4C" w:rsidP="001E5D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4D6F4C" w:rsidRDefault="004D6F4C" w:rsidP="001E5D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4D6F4C" w:rsidRDefault="004D6F4C" w:rsidP="001E5D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К3, К6, К9</w:t>
            </w:r>
          </w:p>
          <w:p w:rsidR="004D6F4C" w:rsidRDefault="004D6F4C" w:rsidP="00B32B9E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4D6F4C" w:rsidRDefault="004D6F4C" w:rsidP="00B32B9E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4D6F4C" w:rsidRDefault="004D6F4C" w:rsidP="00B32B9E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4D6F4C" w:rsidRDefault="004D6F4C" w:rsidP="00B32B9E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4D6F4C" w:rsidRPr="008F458B" w:rsidRDefault="004D6F4C" w:rsidP="00B32B9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5/28, 5/23, 5/19,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4D6F4C" w:rsidRPr="008F458B" w:rsidRDefault="004D6F4C" w:rsidP="001E5DFA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4D6F4C" w:rsidRPr="008F458B" w:rsidRDefault="004D6F4C" w:rsidP="001E5DFA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4D6F4C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Х208/15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4D6F4C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4D6F4C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К103, К83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4D6F4C" w:rsidRPr="008F458B" w:rsidRDefault="004D6F4C" w:rsidP="006374D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4D6F4C" w:rsidRDefault="004D6F4C" w:rsidP="006374D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4D6F4C" w:rsidRPr="008F458B" w:rsidRDefault="004D6F4C" w:rsidP="006374D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4D6F4C" w:rsidRPr="008F458B" w:rsidRDefault="004D6F4C" w:rsidP="006374D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6FCE">
              <w:rPr>
                <w:color w:val="FF0000"/>
                <w:sz w:val="24"/>
                <w:szCs w:val="24"/>
              </w:rPr>
              <w:t>1/7, 1/16, 1/21</w:t>
            </w:r>
            <w:r>
              <w:rPr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4D6F4C" w:rsidRPr="008F458B" w:rsidRDefault="004D6F4C" w:rsidP="002D51F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4D6F4C" w:rsidRDefault="004D6F4C" w:rsidP="002D51F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4D6F4C" w:rsidRPr="008F458B" w:rsidRDefault="004D6F4C" w:rsidP="002D51F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4D6F4C" w:rsidRPr="00303376" w:rsidRDefault="004D6F4C" w:rsidP="002D51F4">
            <w:pPr>
              <w:spacing w:line="360" w:lineRule="auto"/>
              <w:ind w:left="-108" w:right="-108"/>
              <w:jc w:val="center"/>
              <w:rPr>
                <w:b/>
                <w:sz w:val="24"/>
                <w:szCs w:val="24"/>
              </w:rPr>
            </w:pPr>
            <w:r w:rsidRPr="00303376">
              <w:rPr>
                <w:b/>
                <w:color w:val="7030A0"/>
                <w:sz w:val="24"/>
                <w:szCs w:val="24"/>
              </w:rPr>
              <w:t>0,0</w:t>
            </w:r>
            <w:r w:rsidRPr="00303376">
              <w:rPr>
                <w:b/>
                <w:color w:val="7030A0"/>
                <w:sz w:val="24"/>
                <w:szCs w:val="24"/>
                <w:vertAlign w:val="superscript"/>
              </w:rPr>
              <w:t>7)</w:t>
            </w:r>
            <w:r w:rsidRPr="00303376">
              <w:rPr>
                <w:b/>
                <w:color w:val="7030A0"/>
                <w:sz w:val="24"/>
                <w:szCs w:val="24"/>
              </w:rPr>
              <w:t xml:space="preserve"> ± 0,035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4D6F4C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4D6F4C" w:rsidRDefault="004D6F4C" w:rsidP="006374D3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>Х207/14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Х207/16</w:t>
            </w:r>
            <w:r>
              <w:rPr>
                <w:sz w:val="24"/>
                <w:szCs w:val="24"/>
              </w:rPr>
              <w:t>)</w:t>
            </w:r>
            <w:r w:rsidRPr="008F458B">
              <w:rPr>
                <w:sz w:val="24"/>
                <w:szCs w:val="24"/>
              </w:rPr>
              <w:t xml:space="preserve"> </w:t>
            </w:r>
            <w:r w:rsidRPr="008F458B">
              <w:t>(РП2_КТО)</w:t>
            </w:r>
          </w:p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4329A">
              <w:rPr>
                <w:color w:val="FF0000"/>
                <w:lang w:val="en-US"/>
              </w:rPr>
              <w:t>L94 = 1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4D6F4C" w:rsidRPr="008F458B" w:rsidTr="00364CC2">
        <w:trPr>
          <w:trHeight w:val="297"/>
        </w:trPr>
        <w:tc>
          <w:tcPr>
            <w:tcW w:w="9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D6F4C" w:rsidRPr="008F458B" w:rsidRDefault="004D6F4C" w:rsidP="001E5DFA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5.6.5.1</w:t>
            </w:r>
          </w:p>
        </w:tc>
        <w:tc>
          <w:tcPr>
            <w:tcW w:w="2410" w:type="dxa"/>
            <w:vMerge/>
            <w:shd w:val="clear" w:color="auto" w:fill="auto"/>
          </w:tcPr>
          <w:p w:rsidR="004D6F4C" w:rsidRPr="008F458B" w:rsidRDefault="004D6F4C" w:rsidP="001E5DFA">
            <w:pPr>
              <w:spacing w:after="120"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4D6F4C" w:rsidRPr="008F458B" w:rsidRDefault="004D6F4C" w:rsidP="001E5DFA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4D6F4C" w:rsidRPr="008F458B" w:rsidRDefault="004D6F4C" w:rsidP="001E5DFA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4D6F4C" w:rsidRPr="008F458B" w:rsidRDefault="004D6F4C" w:rsidP="001E5DF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4D6F4C" w:rsidRPr="008F458B" w:rsidRDefault="004D6F4C" w:rsidP="001E5DF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1E5DFA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</w:tr>
      <w:tr w:rsidR="004D6F4C" w:rsidRPr="008F458B" w:rsidTr="00364CC2">
        <w:trPr>
          <w:trHeight w:val="748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:rsidR="004D6F4C" w:rsidRPr="008F458B" w:rsidRDefault="004D6F4C" w:rsidP="001E5DFA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5.6.5.2</w:t>
            </w:r>
          </w:p>
        </w:tc>
        <w:tc>
          <w:tcPr>
            <w:tcW w:w="2410" w:type="dxa"/>
            <w:vMerge/>
            <w:shd w:val="clear" w:color="auto" w:fill="auto"/>
          </w:tcPr>
          <w:p w:rsidR="004D6F4C" w:rsidRPr="008F458B" w:rsidRDefault="004D6F4C" w:rsidP="001E5DF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4D6F4C" w:rsidRPr="008F458B" w:rsidRDefault="004D6F4C" w:rsidP="001E5DFA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4D6F4C" w:rsidRPr="008F458B" w:rsidRDefault="004D6F4C" w:rsidP="001E5DFA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К104,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:rsidR="004D6F4C" w:rsidRDefault="004D6F4C" w:rsidP="006374D3">
            <w:pPr>
              <w:spacing w:line="360" w:lineRule="auto"/>
              <w:jc w:val="center"/>
            </w:pPr>
            <w:r w:rsidRPr="003D6FCE">
              <w:rPr>
                <w:color w:val="FF0000"/>
                <w:sz w:val="24"/>
                <w:szCs w:val="24"/>
              </w:rPr>
              <w:t>1/7, 1/16, 1/2</w:t>
            </w:r>
            <w:r>
              <w:rPr>
                <w:color w:val="FF0000"/>
                <w:sz w:val="24"/>
                <w:szCs w:val="24"/>
              </w:rPr>
              <w:t>2</w:t>
            </w:r>
            <w:r w:rsidRPr="00C131D6">
              <w:rPr>
                <w:sz w:val="24"/>
                <w:szCs w:val="24"/>
              </w:rPr>
              <w:t xml:space="preserve"> (</w:t>
            </w:r>
            <w:r w:rsidRPr="00C131D6">
              <w:rPr>
                <w:color w:val="FF0000"/>
                <w:sz w:val="24"/>
                <w:szCs w:val="24"/>
              </w:rPr>
              <w:t>1/5, 1/13)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4D6F4C" w:rsidRPr="00787AF8" w:rsidRDefault="004D6F4C" w:rsidP="002D51F4">
            <w:pPr>
              <w:spacing w:line="360" w:lineRule="auto"/>
              <w:ind w:left="-108" w:right="-108"/>
              <w:jc w:val="center"/>
              <w:rPr>
                <w:b/>
                <w:sz w:val="24"/>
                <w:szCs w:val="24"/>
              </w:rPr>
            </w:pPr>
            <w:r w:rsidRPr="00787AF8">
              <w:rPr>
                <w:b/>
                <w:color w:val="7030A0"/>
                <w:sz w:val="24"/>
                <w:szCs w:val="24"/>
              </w:rPr>
              <w:t>0,0</w:t>
            </w:r>
            <w:r w:rsidRPr="00787AF8">
              <w:rPr>
                <w:b/>
                <w:color w:val="7030A0"/>
                <w:sz w:val="24"/>
                <w:szCs w:val="24"/>
                <w:vertAlign w:val="superscript"/>
              </w:rPr>
              <w:t>8)</w:t>
            </w:r>
            <w:r w:rsidRPr="00787AF8">
              <w:rPr>
                <w:b/>
                <w:color w:val="7030A0"/>
                <w:sz w:val="24"/>
                <w:szCs w:val="24"/>
              </w:rPr>
              <w:t xml:space="preserve"> ± 0,035 </w:t>
            </w: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1E5DFA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D6F4C" w:rsidRPr="008F458B" w:rsidRDefault="004D6F4C" w:rsidP="001E5DFA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4D6F4C" w:rsidRPr="008F458B" w:rsidTr="00364CC2">
        <w:trPr>
          <w:trHeight w:val="50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:rsidR="004D6F4C" w:rsidRPr="008F458B" w:rsidRDefault="004D6F4C" w:rsidP="001E5DFA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5.6.5.3</w:t>
            </w:r>
          </w:p>
        </w:tc>
        <w:tc>
          <w:tcPr>
            <w:tcW w:w="2410" w:type="dxa"/>
            <w:vMerge/>
            <w:shd w:val="clear" w:color="auto" w:fill="auto"/>
          </w:tcPr>
          <w:p w:rsidR="004D6F4C" w:rsidRPr="008F458B" w:rsidRDefault="004D6F4C" w:rsidP="001E5DF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4D6F4C" w:rsidRPr="008F458B" w:rsidRDefault="004D6F4C" w:rsidP="001E5DFA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4D6F4C" w:rsidRPr="008F458B" w:rsidRDefault="004D6F4C" w:rsidP="001E5DFA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К101,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:rsidR="004D6F4C" w:rsidRDefault="004D6F4C" w:rsidP="006374D3">
            <w:pPr>
              <w:spacing w:line="360" w:lineRule="auto"/>
              <w:jc w:val="center"/>
            </w:pPr>
            <w:r>
              <w:rPr>
                <w:color w:val="FF0000"/>
                <w:sz w:val="24"/>
                <w:szCs w:val="24"/>
              </w:rPr>
              <w:t>1/7, 4</w:t>
            </w:r>
            <w:r w:rsidRPr="003D6FCE">
              <w:rPr>
                <w:color w:val="FF0000"/>
                <w:sz w:val="24"/>
                <w:szCs w:val="24"/>
              </w:rPr>
              <w:t>/1</w:t>
            </w:r>
            <w:r>
              <w:rPr>
                <w:color w:val="FF0000"/>
                <w:sz w:val="24"/>
                <w:szCs w:val="24"/>
              </w:rPr>
              <w:t>7</w:t>
            </w:r>
            <w:r w:rsidRPr="003D6FCE">
              <w:rPr>
                <w:color w:val="FF0000"/>
                <w:sz w:val="24"/>
                <w:szCs w:val="24"/>
              </w:rPr>
              <w:t xml:space="preserve">, </w:t>
            </w:r>
            <w:r>
              <w:rPr>
                <w:color w:val="FF0000"/>
                <w:sz w:val="24"/>
                <w:szCs w:val="24"/>
              </w:rPr>
              <w:t>5</w:t>
            </w:r>
            <w:r w:rsidRPr="003D6FCE">
              <w:rPr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3</w:t>
            </w:r>
            <w:r w:rsidRPr="00C131D6">
              <w:rPr>
                <w:sz w:val="24"/>
                <w:szCs w:val="24"/>
              </w:rPr>
              <w:t xml:space="preserve"> (</w:t>
            </w:r>
            <w:r w:rsidRPr="00C131D6">
              <w:rPr>
                <w:color w:val="FF0000"/>
                <w:sz w:val="24"/>
                <w:szCs w:val="24"/>
              </w:rPr>
              <w:t>1/5, 1/13)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4D6F4C" w:rsidRPr="00E5308C" w:rsidRDefault="004D6F4C" w:rsidP="002D51F4">
            <w:pPr>
              <w:spacing w:line="360" w:lineRule="auto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E5308C">
              <w:rPr>
                <w:color w:val="7030A0"/>
                <w:sz w:val="24"/>
                <w:szCs w:val="24"/>
              </w:rPr>
              <w:t>0,374</w:t>
            </w:r>
            <w:r w:rsidRPr="00E5308C">
              <w:rPr>
                <w:color w:val="7030A0"/>
                <w:sz w:val="24"/>
                <w:szCs w:val="24"/>
                <w:vertAlign w:val="superscript"/>
              </w:rPr>
              <w:t>9)</w:t>
            </w:r>
            <w:r w:rsidRPr="00E5308C">
              <w:rPr>
                <w:color w:val="7030A0"/>
                <w:sz w:val="24"/>
                <w:szCs w:val="24"/>
              </w:rPr>
              <w:t xml:space="preserve"> ± 0,0</w:t>
            </w:r>
            <w:r>
              <w:rPr>
                <w:color w:val="7030A0"/>
                <w:sz w:val="24"/>
                <w:szCs w:val="24"/>
              </w:rPr>
              <w:t>3</w:t>
            </w:r>
            <w:r w:rsidRPr="00E5308C">
              <w:rPr>
                <w:color w:val="7030A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D6F4C" w:rsidRPr="008F458B" w:rsidRDefault="004D6F4C" w:rsidP="001E5DFA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D6F4C" w:rsidRPr="008F458B" w:rsidRDefault="004D6F4C" w:rsidP="001E5DFA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4D6F4C" w:rsidRPr="008F458B" w:rsidTr="00364CC2">
        <w:trPr>
          <w:trHeight w:val="607"/>
        </w:trPr>
        <w:tc>
          <w:tcPr>
            <w:tcW w:w="959" w:type="dxa"/>
            <w:shd w:val="clear" w:color="auto" w:fill="auto"/>
          </w:tcPr>
          <w:p w:rsidR="004D6F4C" w:rsidRPr="008F458B" w:rsidRDefault="004D6F4C" w:rsidP="001E5DFA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5.6.5.4</w:t>
            </w:r>
            <w:r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410" w:type="dxa"/>
            <w:shd w:val="clear" w:color="auto" w:fill="auto"/>
          </w:tcPr>
          <w:p w:rsidR="004D6F4C" w:rsidRPr="008F458B" w:rsidRDefault="004D6F4C" w:rsidP="00443ED3">
            <w:pPr>
              <w:spacing w:line="360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Х206/13 Х206/16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К27,</w:t>
            </w:r>
          </w:p>
          <w:p w:rsidR="004D6F4C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К116, К32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BA7A1D">
              <w:rPr>
                <w:color w:val="FF0000"/>
                <w:sz w:val="24"/>
                <w:szCs w:val="24"/>
              </w:rPr>
              <w:t xml:space="preserve">3, 4, 104, 106, 115, 120 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4D6F4C" w:rsidRPr="00D818E9" w:rsidRDefault="004D6F4C" w:rsidP="00D818E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 xml:space="preserve"> (-)</w:t>
            </w: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:rsidR="004D6F4C" w:rsidRDefault="004D6F4C" w:rsidP="006374D3">
            <w:pPr>
              <w:spacing w:line="360" w:lineRule="auto"/>
              <w:jc w:val="center"/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 w:rsidRPr="00C131D6">
              <w:rPr>
                <w:sz w:val="24"/>
                <w:szCs w:val="24"/>
              </w:rPr>
              <w:t xml:space="preserve"> (</w:t>
            </w:r>
            <w:r w:rsidRPr="00C131D6">
              <w:rPr>
                <w:color w:val="FF0000"/>
                <w:sz w:val="24"/>
                <w:szCs w:val="24"/>
              </w:rPr>
              <w:t>1/5, 1/13)</w:t>
            </w:r>
          </w:p>
        </w:tc>
        <w:tc>
          <w:tcPr>
            <w:tcW w:w="1276" w:type="dxa"/>
            <w:shd w:val="clear" w:color="auto" w:fill="auto"/>
          </w:tcPr>
          <w:p w:rsidR="004D6F4C" w:rsidRPr="008F458B" w:rsidRDefault="004D6F4C" w:rsidP="002D51F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</w:tr>
      <w:tr w:rsidR="004D6F4C" w:rsidRPr="008F458B" w:rsidTr="00364CC2">
        <w:trPr>
          <w:trHeight w:val="607"/>
        </w:trPr>
        <w:tc>
          <w:tcPr>
            <w:tcW w:w="959" w:type="dxa"/>
            <w:shd w:val="clear" w:color="auto" w:fill="auto"/>
          </w:tcPr>
          <w:p w:rsidR="004D6F4C" w:rsidRPr="008F458B" w:rsidRDefault="004D6F4C" w:rsidP="001E5DFA">
            <w:pPr>
              <w:ind w:right="-202"/>
            </w:pPr>
            <w:r w:rsidRPr="008F458B">
              <w:rPr>
                <w:sz w:val="24"/>
                <w:szCs w:val="24"/>
              </w:rPr>
              <w:t>5.6.5.9</w:t>
            </w:r>
          </w:p>
        </w:tc>
        <w:tc>
          <w:tcPr>
            <w:tcW w:w="2410" w:type="dxa"/>
            <w:shd w:val="clear" w:color="auto" w:fill="auto"/>
          </w:tcPr>
          <w:p w:rsidR="004D6F4C" w:rsidRPr="008F458B" w:rsidRDefault="004D6F4C" w:rsidP="001E5DF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ИУ</w:t>
            </w:r>
          </w:p>
        </w:tc>
        <w:tc>
          <w:tcPr>
            <w:tcW w:w="1275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4D6F4C" w:rsidRPr="008F458B" w:rsidRDefault="004D6F4C" w:rsidP="001E5D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4D6F4C" w:rsidRPr="008F458B" w:rsidRDefault="004D6F4C" w:rsidP="001E5DFA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4D6F4C" w:rsidRPr="008F458B" w:rsidRDefault="004D6F4C" w:rsidP="001E5DFA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4D6F4C" w:rsidRDefault="004D6F4C" w:rsidP="001E5DF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К103,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4D6F4C" w:rsidRPr="008F458B" w:rsidRDefault="004D6F4C" w:rsidP="00D818E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</w:tcPr>
          <w:p w:rsidR="004D6F4C" w:rsidRDefault="004D6F4C" w:rsidP="006374D3">
            <w:pPr>
              <w:spacing w:line="360" w:lineRule="auto"/>
              <w:jc w:val="center"/>
            </w:pPr>
            <w:r w:rsidRPr="003D6FCE">
              <w:rPr>
                <w:color w:val="FF0000"/>
                <w:sz w:val="24"/>
                <w:szCs w:val="24"/>
              </w:rPr>
              <w:t>1/7, 1/16, 1/21</w:t>
            </w:r>
            <w:r w:rsidRPr="00C131D6">
              <w:rPr>
                <w:sz w:val="24"/>
                <w:szCs w:val="24"/>
              </w:rPr>
              <w:t xml:space="preserve"> (</w:t>
            </w:r>
            <w:r w:rsidRPr="00C131D6">
              <w:rPr>
                <w:color w:val="FF0000"/>
                <w:sz w:val="24"/>
                <w:szCs w:val="24"/>
              </w:rPr>
              <w:t>1/5, 1/13)</w:t>
            </w:r>
          </w:p>
        </w:tc>
        <w:tc>
          <w:tcPr>
            <w:tcW w:w="1276" w:type="dxa"/>
            <w:shd w:val="clear" w:color="auto" w:fill="auto"/>
          </w:tcPr>
          <w:p w:rsidR="004D6F4C" w:rsidRPr="000848F6" w:rsidRDefault="004D6F4C" w:rsidP="002D51F4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0848F6">
              <w:rPr>
                <w:b/>
                <w:color w:val="7030A0"/>
                <w:sz w:val="24"/>
                <w:szCs w:val="24"/>
              </w:rPr>
              <w:t>-0,018</w:t>
            </w:r>
            <w:r w:rsidRPr="000848F6">
              <w:rPr>
                <w:b/>
                <w:color w:val="7030A0"/>
                <w:sz w:val="24"/>
                <w:szCs w:val="24"/>
                <w:vertAlign w:val="superscript"/>
              </w:rPr>
              <w:t xml:space="preserve">10) </w:t>
            </w:r>
            <w:r w:rsidRPr="000848F6">
              <w:rPr>
                <w:b/>
                <w:color w:val="7030A0"/>
                <w:sz w:val="24"/>
                <w:szCs w:val="24"/>
              </w:rPr>
              <w:t>± 0,004</w:t>
            </w: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</w:tr>
      <w:tr w:rsidR="004D6F4C" w:rsidRPr="008F458B" w:rsidTr="00364CC2">
        <w:trPr>
          <w:trHeight w:val="607"/>
        </w:trPr>
        <w:tc>
          <w:tcPr>
            <w:tcW w:w="959" w:type="dxa"/>
            <w:shd w:val="clear" w:color="auto" w:fill="auto"/>
          </w:tcPr>
          <w:p w:rsidR="004D6F4C" w:rsidRPr="008F458B" w:rsidRDefault="004D6F4C" w:rsidP="001E5DFA">
            <w:pPr>
              <w:ind w:left="-142" w:right="-202"/>
              <w:jc w:val="center"/>
            </w:pPr>
            <w:r w:rsidRPr="008F458B">
              <w:rPr>
                <w:sz w:val="24"/>
                <w:szCs w:val="24"/>
              </w:rPr>
              <w:t>5.6.5.10</w:t>
            </w:r>
          </w:p>
        </w:tc>
        <w:tc>
          <w:tcPr>
            <w:tcW w:w="2410" w:type="dxa"/>
            <w:shd w:val="clear" w:color="auto" w:fill="auto"/>
          </w:tcPr>
          <w:p w:rsidR="004D6F4C" w:rsidRPr="008F458B" w:rsidRDefault="004D6F4C" w:rsidP="001E5DF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АФ</w:t>
            </w:r>
          </w:p>
        </w:tc>
        <w:tc>
          <w:tcPr>
            <w:tcW w:w="1275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4D6F4C" w:rsidRPr="008F458B" w:rsidRDefault="004D6F4C" w:rsidP="001E5D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4D6F4C" w:rsidRPr="008F458B" w:rsidRDefault="004D6F4C" w:rsidP="001E5DFA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4D6F4C" w:rsidRPr="008F458B" w:rsidRDefault="004D6F4C" w:rsidP="001E5DFA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4D6F4C" w:rsidRDefault="004D6F4C" w:rsidP="001E5DF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К104,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4D6F4C" w:rsidRPr="008F458B" w:rsidRDefault="004D6F4C" w:rsidP="00D818E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</w:tcPr>
          <w:p w:rsidR="004D6F4C" w:rsidRDefault="004D6F4C" w:rsidP="006374D3">
            <w:pPr>
              <w:spacing w:line="360" w:lineRule="auto"/>
              <w:jc w:val="center"/>
            </w:pPr>
            <w:r w:rsidRPr="003D6FCE">
              <w:rPr>
                <w:color w:val="FF0000"/>
                <w:sz w:val="24"/>
                <w:szCs w:val="24"/>
              </w:rPr>
              <w:t>1/7, 1/16, 1/2</w:t>
            </w:r>
            <w:r>
              <w:rPr>
                <w:color w:val="FF0000"/>
                <w:sz w:val="24"/>
                <w:szCs w:val="24"/>
              </w:rPr>
              <w:t>2</w:t>
            </w:r>
            <w:r w:rsidRPr="00C131D6">
              <w:rPr>
                <w:sz w:val="24"/>
                <w:szCs w:val="24"/>
              </w:rPr>
              <w:t xml:space="preserve"> (</w:t>
            </w:r>
            <w:r w:rsidRPr="00C131D6">
              <w:rPr>
                <w:color w:val="FF0000"/>
                <w:sz w:val="24"/>
                <w:szCs w:val="24"/>
              </w:rPr>
              <w:t>1/5, 1/13)</w:t>
            </w:r>
          </w:p>
        </w:tc>
        <w:tc>
          <w:tcPr>
            <w:tcW w:w="1276" w:type="dxa"/>
            <w:shd w:val="clear" w:color="auto" w:fill="auto"/>
          </w:tcPr>
          <w:p w:rsidR="004D6F4C" w:rsidRPr="000848F6" w:rsidRDefault="004D6F4C" w:rsidP="002D51F4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0848F6">
              <w:rPr>
                <w:b/>
                <w:color w:val="7030A0"/>
                <w:sz w:val="24"/>
                <w:szCs w:val="24"/>
              </w:rPr>
              <w:t>-0,018</w:t>
            </w:r>
            <w:r w:rsidRPr="000848F6">
              <w:rPr>
                <w:b/>
                <w:color w:val="7030A0"/>
                <w:sz w:val="24"/>
                <w:szCs w:val="24"/>
                <w:vertAlign w:val="superscript"/>
              </w:rPr>
              <w:t xml:space="preserve">11) </w:t>
            </w:r>
            <w:r w:rsidRPr="000848F6">
              <w:rPr>
                <w:b/>
                <w:color w:val="7030A0"/>
                <w:sz w:val="24"/>
                <w:szCs w:val="24"/>
              </w:rPr>
              <w:t>± 0,004</w:t>
            </w: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</w:tr>
      <w:tr w:rsidR="004D6F4C" w:rsidRPr="008F458B" w:rsidTr="006E67C7">
        <w:trPr>
          <w:trHeight w:val="607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4D6F4C" w:rsidRPr="008F458B" w:rsidRDefault="004D6F4C" w:rsidP="001E5DFA">
            <w:pPr>
              <w:ind w:left="-142" w:right="-202"/>
              <w:jc w:val="center"/>
            </w:pPr>
            <w:r w:rsidRPr="008F458B">
              <w:rPr>
                <w:sz w:val="24"/>
                <w:szCs w:val="24"/>
              </w:rPr>
              <w:t>5.6.5.11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4D6F4C" w:rsidRPr="008F458B" w:rsidRDefault="004D6F4C" w:rsidP="001E5DF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275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D6F4C" w:rsidRPr="008F458B" w:rsidRDefault="004D6F4C" w:rsidP="006374D3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4D6F4C" w:rsidRDefault="004D6F4C" w:rsidP="001E5DF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К101,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4D6F4C" w:rsidRPr="008F458B" w:rsidRDefault="004D6F4C" w:rsidP="00D818E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4D6F4C" w:rsidRDefault="004D6F4C" w:rsidP="006374D3">
            <w:pPr>
              <w:spacing w:line="360" w:lineRule="auto"/>
              <w:jc w:val="center"/>
            </w:pPr>
            <w:r>
              <w:rPr>
                <w:color w:val="FF0000"/>
                <w:sz w:val="24"/>
                <w:szCs w:val="24"/>
              </w:rPr>
              <w:t>1/7, 4</w:t>
            </w:r>
            <w:r w:rsidRPr="003D6FCE">
              <w:rPr>
                <w:color w:val="FF0000"/>
                <w:sz w:val="24"/>
                <w:szCs w:val="24"/>
              </w:rPr>
              <w:t>/1</w:t>
            </w:r>
            <w:r>
              <w:rPr>
                <w:color w:val="FF0000"/>
                <w:sz w:val="24"/>
                <w:szCs w:val="24"/>
              </w:rPr>
              <w:t>7</w:t>
            </w:r>
            <w:r w:rsidRPr="003D6FCE">
              <w:rPr>
                <w:color w:val="FF0000"/>
                <w:sz w:val="24"/>
                <w:szCs w:val="24"/>
              </w:rPr>
              <w:t xml:space="preserve">, </w:t>
            </w:r>
            <w:r>
              <w:rPr>
                <w:color w:val="FF0000"/>
                <w:sz w:val="24"/>
                <w:szCs w:val="24"/>
              </w:rPr>
              <w:t>5</w:t>
            </w:r>
            <w:r w:rsidRPr="003D6FCE">
              <w:rPr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3</w:t>
            </w:r>
            <w:r w:rsidRPr="00C131D6">
              <w:rPr>
                <w:sz w:val="24"/>
                <w:szCs w:val="24"/>
              </w:rPr>
              <w:t xml:space="preserve"> (</w:t>
            </w:r>
            <w:r w:rsidRPr="00C131D6">
              <w:rPr>
                <w:color w:val="FF0000"/>
                <w:sz w:val="24"/>
                <w:szCs w:val="24"/>
              </w:rPr>
              <w:t>1/5, 1/13)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D6F4C" w:rsidRPr="000848F6" w:rsidRDefault="004D6F4C" w:rsidP="002D51F4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0848F6">
              <w:rPr>
                <w:b/>
                <w:color w:val="7030A0"/>
                <w:sz w:val="24"/>
                <w:szCs w:val="24"/>
              </w:rPr>
              <w:t>0,018</w:t>
            </w:r>
            <w:r w:rsidRPr="000848F6">
              <w:rPr>
                <w:b/>
                <w:color w:val="7030A0"/>
                <w:sz w:val="24"/>
                <w:szCs w:val="24"/>
                <w:vertAlign w:val="superscript"/>
              </w:rPr>
              <w:t xml:space="preserve">12) </w:t>
            </w:r>
            <w:r w:rsidRPr="000848F6">
              <w:rPr>
                <w:b/>
                <w:color w:val="7030A0"/>
                <w:sz w:val="24"/>
                <w:szCs w:val="24"/>
              </w:rPr>
              <w:t>± 0,004</w:t>
            </w: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D6F4C" w:rsidRPr="008F458B" w:rsidRDefault="004D6F4C" w:rsidP="001E5DFA">
            <w:pPr>
              <w:jc w:val="center"/>
              <w:rPr>
                <w:sz w:val="24"/>
                <w:szCs w:val="24"/>
              </w:rPr>
            </w:pPr>
          </w:p>
        </w:tc>
      </w:tr>
      <w:tr w:rsidR="004D6F4C" w:rsidRPr="008F458B" w:rsidTr="00217E07">
        <w:trPr>
          <w:trHeight w:val="607"/>
        </w:trPr>
        <w:tc>
          <w:tcPr>
            <w:tcW w:w="959" w:type="dxa"/>
            <w:shd w:val="clear" w:color="auto" w:fill="auto"/>
          </w:tcPr>
          <w:p w:rsidR="004D6F4C" w:rsidRPr="000C7001" w:rsidRDefault="004D6F4C" w:rsidP="002340DA">
            <w:pPr>
              <w:widowControl w:val="0"/>
              <w:ind w:left="-142" w:right="-60"/>
              <w:jc w:val="center"/>
              <w:rPr>
                <w:color w:val="00B050"/>
                <w:sz w:val="24"/>
                <w:szCs w:val="24"/>
                <w:vertAlign w:val="superscript"/>
              </w:rPr>
            </w:pPr>
            <w:r>
              <w:rPr>
                <w:color w:val="00B050"/>
                <w:sz w:val="24"/>
                <w:szCs w:val="24"/>
              </w:rPr>
              <w:t>5.6.5.26</w:t>
            </w:r>
            <w:r>
              <w:rPr>
                <w:color w:val="00B05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410" w:type="dxa"/>
            <w:shd w:val="clear" w:color="auto" w:fill="auto"/>
          </w:tcPr>
          <w:p w:rsidR="004D6F4C" w:rsidRPr="008F458B" w:rsidRDefault="004D6F4C" w:rsidP="002340DA">
            <w:pPr>
              <w:spacing w:line="360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275" w:type="dxa"/>
            <w:vMerge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 (-)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D6F4C" w:rsidRPr="008F458B" w:rsidRDefault="004D6F4C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auto"/>
          </w:tcPr>
          <w:p w:rsidR="004D6F4C" w:rsidRPr="008F458B" w:rsidRDefault="004D6F4C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:rsidR="004D6F4C" w:rsidRDefault="004D6F4C" w:rsidP="002340DA">
            <w:pPr>
              <w:spacing w:line="360" w:lineRule="auto"/>
              <w:jc w:val="center"/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 w:rsidRPr="00C131D6">
              <w:rPr>
                <w:sz w:val="24"/>
                <w:szCs w:val="24"/>
              </w:rPr>
              <w:t xml:space="preserve"> (</w:t>
            </w:r>
            <w:r w:rsidRPr="00C131D6">
              <w:rPr>
                <w:color w:val="FF0000"/>
                <w:sz w:val="24"/>
                <w:szCs w:val="24"/>
              </w:rPr>
              <w:t>1/5, 1/13)</w:t>
            </w:r>
          </w:p>
        </w:tc>
        <w:tc>
          <w:tcPr>
            <w:tcW w:w="1276" w:type="dxa"/>
            <w:shd w:val="clear" w:color="auto" w:fill="auto"/>
          </w:tcPr>
          <w:p w:rsidR="004D6F4C" w:rsidRPr="009E3F54" w:rsidRDefault="004D6F4C" w:rsidP="002D51F4">
            <w:pPr>
              <w:widowControl w:val="0"/>
              <w:spacing w:before="120" w:after="60"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9E3F54">
              <w:rPr>
                <w:color w:val="00B050"/>
                <w:sz w:val="24"/>
                <w:szCs w:val="24"/>
              </w:rPr>
              <w:t>0,15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</w:tr>
      <w:tr w:rsidR="004D6F4C" w:rsidRPr="008F458B" w:rsidTr="00217E07">
        <w:trPr>
          <w:trHeight w:val="607"/>
        </w:trPr>
        <w:tc>
          <w:tcPr>
            <w:tcW w:w="959" w:type="dxa"/>
            <w:shd w:val="clear" w:color="auto" w:fill="auto"/>
          </w:tcPr>
          <w:p w:rsidR="004D6F4C" w:rsidRPr="00C22769" w:rsidRDefault="004D6F4C" w:rsidP="002340DA">
            <w:pPr>
              <w:widowControl w:val="0"/>
              <w:ind w:left="-142" w:right="-60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5.6.5.27</w:t>
            </w:r>
          </w:p>
        </w:tc>
        <w:tc>
          <w:tcPr>
            <w:tcW w:w="2410" w:type="dxa"/>
            <w:shd w:val="clear" w:color="auto" w:fill="auto"/>
          </w:tcPr>
          <w:p w:rsidR="004D6F4C" w:rsidRPr="008F458B" w:rsidRDefault="004D6F4C" w:rsidP="002340D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ИУ</w:t>
            </w:r>
          </w:p>
        </w:tc>
        <w:tc>
          <w:tcPr>
            <w:tcW w:w="1275" w:type="dxa"/>
            <w:vMerge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D6F4C" w:rsidRPr="008F458B" w:rsidRDefault="004D6F4C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4D6F4C" w:rsidRDefault="004D6F4C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К103,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4D6F4C" w:rsidRPr="008F458B" w:rsidRDefault="004D6F4C" w:rsidP="002340D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</w:tcPr>
          <w:p w:rsidR="004D6F4C" w:rsidRDefault="004D6F4C" w:rsidP="002340DA">
            <w:pPr>
              <w:spacing w:line="360" w:lineRule="auto"/>
              <w:jc w:val="center"/>
            </w:pPr>
            <w:r w:rsidRPr="003D6FCE">
              <w:rPr>
                <w:color w:val="FF0000"/>
                <w:sz w:val="24"/>
                <w:szCs w:val="24"/>
              </w:rPr>
              <w:t>1/7, 1/16, 1/21</w:t>
            </w:r>
            <w:r w:rsidRPr="00C131D6">
              <w:rPr>
                <w:sz w:val="24"/>
                <w:szCs w:val="24"/>
              </w:rPr>
              <w:t xml:space="preserve"> (</w:t>
            </w:r>
            <w:r w:rsidRPr="00C131D6">
              <w:rPr>
                <w:color w:val="FF0000"/>
                <w:sz w:val="24"/>
                <w:szCs w:val="24"/>
              </w:rPr>
              <w:t>1/5, 1/13)</w:t>
            </w:r>
          </w:p>
        </w:tc>
        <w:tc>
          <w:tcPr>
            <w:tcW w:w="1276" w:type="dxa"/>
            <w:shd w:val="clear" w:color="auto" w:fill="auto"/>
          </w:tcPr>
          <w:p w:rsidR="004D6F4C" w:rsidRPr="009E3F54" w:rsidRDefault="004D6F4C" w:rsidP="002D51F4">
            <w:pPr>
              <w:widowControl w:val="0"/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9E3F54">
              <w:rPr>
                <w:color w:val="00B050"/>
                <w:sz w:val="24"/>
                <w:szCs w:val="24"/>
              </w:rPr>
              <w:t>-3,0</w:t>
            </w:r>
            <w:r>
              <w:rPr>
                <w:color w:val="00B050"/>
                <w:sz w:val="24"/>
                <w:szCs w:val="24"/>
                <w:vertAlign w:val="superscript"/>
              </w:rPr>
              <w:t>10)</w:t>
            </w:r>
            <w:r w:rsidRPr="009E3F54">
              <w:rPr>
                <w:color w:val="00B050"/>
                <w:sz w:val="24"/>
                <w:szCs w:val="24"/>
              </w:rPr>
              <w:t xml:space="preserve"> ± 0,5</w:t>
            </w: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</w:tr>
      <w:tr w:rsidR="004D6F4C" w:rsidRPr="008F458B" w:rsidTr="00217E07">
        <w:trPr>
          <w:trHeight w:val="607"/>
        </w:trPr>
        <w:tc>
          <w:tcPr>
            <w:tcW w:w="959" w:type="dxa"/>
            <w:shd w:val="clear" w:color="auto" w:fill="auto"/>
          </w:tcPr>
          <w:p w:rsidR="004D6F4C" w:rsidRPr="00C22769" w:rsidRDefault="004D6F4C" w:rsidP="002340DA">
            <w:pPr>
              <w:widowControl w:val="0"/>
              <w:ind w:left="-142" w:right="-60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5.6.5.28</w:t>
            </w:r>
          </w:p>
        </w:tc>
        <w:tc>
          <w:tcPr>
            <w:tcW w:w="2410" w:type="dxa"/>
            <w:shd w:val="clear" w:color="auto" w:fill="auto"/>
          </w:tcPr>
          <w:p w:rsidR="004D6F4C" w:rsidRPr="008F458B" w:rsidRDefault="004D6F4C" w:rsidP="002340D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АФ</w:t>
            </w:r>
          </w:p>
        </w:tc>
        <w:tc>
          <w:tcPr>
            <w:tcW w:w="1275" w:type="dxa"/>
            <w:vMerge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D6F4C" w:rsidRPr="008F458B" w:rsidRDefault="004D6F4C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4D6F4C" w:rsidRDefault="004D6F4C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К104,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4D6F4C" w:rsidRPr="008F458B" w:rsidRDefault="004D6F4C" w:rsidP="002340D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</w:tcPr>
          <w:p w:rsidR="004D6F4C" w:rsidRDefault="004D6F4C" w:rsidP="002340DA">
            <w:pPr>
              <w:spacing w:line="360" w:lineRule="auto"/>
              <w:jc w:val="center"/>
            </w:pPr>
            <w:r w:rsidRPr="003D6FCE">
              <w:rPr>
                <w:color w:val="FF0000"/>
                <w:sz w:val="24"/>
                <w:szCs w:val="24"/>
              </w:rPr>
              <w:t>1/7, 1/16, 1/2</w:t>
            </w:r>
            <w:r>
              <w:rPr>
                <w:color w:val="FF0000"/>
                <w:sz w:val="24"/>
                <w:szCs w:val="24"/>
              </w:rPr>
              <w:t>2</w:t>
            </w:r>
            <w:r w:rsidRPr="00C131D6">
              <w:rPr>
                <w:sz w:val="24"/>
                <w:szCs w:val="24"/>
              </w:rPr>
              <w:t xml:space="preserve"> (</w:t>
            </w:r>
            <w:r w:rsidRPr="00C131D6">
              <w:rPr>
                <w:color w:val="FF0000"/>
                <w:sz w:val="24"/>
                <w:szCs w:val="24"/>
              </w:rPr>
              <w:t>1/5, 1/13)</w:t>
            </w:r>
          </w:p>
        </w:tc>
        <w:tc>
          <w:tcPr>
            <w:tcW w:w="1276" w:type="dxa"/>
            <w:shd w:val="clear" w:color="auto" w:fill="auto"/>
          </w:tcPr>
          <w:p w:rsidR="004D6F4C" w:rsidRPr="009E3F54" w:rsidRDefault="004D6F4C" w:rsidP="002D51F4">
            <w:pPr>
              <w:widowControl w:val="0"/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9E3F54">
              <w:rPr>
                <w:color w:val="00B050"/>
                <w:sz w:val="24"/>
                <w:szCs w:val="24"/>
              </w:rPr>
              <w:t>-3,0</w:t>
            </w:r>
            <w:r w:rsidRPr="000C7001">
              <w:rPr>
                <w:color w:val="00B050"/>
                <w:sz w:val="24"/>
                <w:szCs w:val="24"/>
                <w:vertAlign w:val="superscript"/>
              </w:rPr>
              <w:t xml:space="preserve">11) </w:t>
            </w:r>
            <w:r w:rsidRPr="009E3F54">
              <w:rPr>
                <w:color w:val="00B050"/>
                <w:sz w:val="24"/>
                <w:szCs w:val="24"/>
              </w:rPr>
              <w:t>± 0,5</w:t>
            </w:r>
          </w:p>
        </w:tc>
        <w:tc>
          <w:tcPr>
            <w:tcW w:w="1134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</w:tr>
      <w:tr w:rsidR="004D6F4C" w:rsidRPr="008F458B" w:rsidTr="00217E07">
        <w:trPr>
          <w:trHeight w:val="607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4D6F4C" w:rsidRPr="00C22769" w:rsidRDefault="004D6F4C" w:rsidP="002340DA">
            <w:pPr>
              <w:widowControl w:val="0"/>
              <w:ind w:left="-142" w:right="-60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5.6.5.29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4D6F4C" w:rsidRPr="008F458B" w:rsidRDefault="004D6F4C" w:rsidP="002340DA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D6F4C" w:rsidRPr="008F458B" w:rsidRDefault="004D6F4C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4D6F4C" w:rsidRDefault="004D6F4C" w:rsidP="002340D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К101,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  <w:p w:rsidR="004D6F4C" w:rsidRPr="008F458B" w:rsidRDefault="004D6F4C" w:rsidP="002340D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4D6F4C" w:rsidRDefault="004D6F4C" w:rsidP="002340DA">
            <w:pPr>
              <w:spacing w:line="360" w:lineRule="auto"/>
              <w:jc w:val="center"/>
            </w:pPr>
            <w:r>
              <w:rPr>
                <w:color w:val="FF0000"/>
                <w:sz w:val="24"/>
                <w:szCs w:val="24"/>
              </w:rPr>
              <w:t>1/7, 4</w:t>
            </w:r>
            <w:r w:rsidRPr="003D6FCE">
              <w:rPr>
                <w:color w:val="FF0000"/>
                <w:sz w:val="24"/>
                <w:szCs w:val="24"/>
              </w:rPr>
              <w:t>/1</w:t>
            </w:r>
            <w:r>
              <w:rPr>
                <w:color w:val="FF0000"/>
                <w:sz w:val="24"/>
                <w:szCs w:val="24"/>
              </w:rPr>
              <w:t>7</w:t>
            </w:r>
            <w:r w:rsidRPr="003D6FCE">
              <w:rPr>
                <w:color w:val="FF0000"/>
                <w:sz w:val="24"/>
                <w:szCs w:val="24"/>
              </w:rPr>
              <w:t xml:space="preserve">, </w:t>
            </w:r>
            <w:r>
              <w:rPr>
                <w:color w:val="FF0000"/>
                <w:sz w:val="24"/>
                <w:szCs w:val="24"/>
              </w:rPr>
              <w:t>5</w:t>
            </w:r>
            <w:r w:rsidRPr="003D6FCE">
              <w:rPr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>3</w:t>
            </w:r>
            <w:r w:rsidRPr="00C131D6">
              <w:rPr>
                <w:sz w:val="24"/>
                <w:szCs w:val="24"/>
              </w:rPr>
              <w:t xml:space="preserve"> (</w:t>
            </w:r>
            <w:r w:rsidRPr="00C131D6">
              <w:rPr>
                <w:color w:val="FF0000"/>
                <w:sz w:val="24"/>
                <w:szCs w:val="24"/>
              </w:rPr>
              <w:t>1/5, 1/13)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D6F4C" w:rsidRPr="009E3F54" w:rsidRDefault="004D6F4C" w:rsidP="002D51F4">
            <w:pPr>
              <w:widowControl w:val="0"/>
              <w:spacing w:line="360" w:lineRule="auto"/>
              <w:ind w:left="-108" w:right="-108"/>
              <w:jc w:val="center"/>
              <w:rPr>
                <w:color w:val="00B050"/>
                <w:sz w:val="24"/>
                <w:szCs w:val="24"/>
              </w:rPr>
            </w:pPr>
            <w:r w:rsidRPr="009E3F54">
              <w:rPr>
                <w:color w:val="00B050"/>
                <w:sz w:val="24"/>
                <w:szCs w:val="24"/>
              </w:rPr>
              <w:t>3,0</w:t>
            </w:r>
            <w:r w:rsidRPr="000C7001">
              <w:rPr>
                <w:color w:val="00B050"/>
                <w:sz w:val="24"/>
                <w:szCs w:val="24"/>
                <w:vertAlign w:val="superscript"/>
              </w:rPr>
              <w:t xml:space="preserve">12) </w:t>
            </w:r>
            <w:r w:rsidRPr="009E3F54">
              <w:rPr>
                <w:color w:val="00B050"/>
                <w:sz w:val="24"/>
                <w:szCs w:val="24"/>
              </w:rPr>
              <w:t>± 0,3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D6F4C" w:rsidRPr="008F458B" w:rsidRDefault="004D6F4C" w:rsidP="002340DA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5C08AD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5C08AD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551"/>
        <w:gridCol w:w="1134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701"/>
        <w:gridCol w:w="2409"/>
        <w:gridCol w:w="1276"/>
        <w:gridCol w:w="1134"/>
        <w:gridCol w:w="992"/>
      </w:tblGrid>
      <w:tr w:rsidR="00622259" w:rsidRPr="008F458B" w:rsidTr="00A73942">
        <w:trPr>
          <w:trHeight w:val="442"/>
        </w:trPr>
        <w:tc>
          <w:tcPr>
            <w:tcW w:w="959" w:type="dxa"/>
            <w:vMerge w:val="restart"/>
            <w:shd w:val="clear" w:color="auto" w:fill="auto"/>
          </w:tcPr>
          <w:p w:rsidR="00622259" w:rsidRPr="008F458B" w:rsidRDefault="00622259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622259" w:rsidRPr="008F458B" w:rsidRDefault="00622259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402" w:type="dxa"/>
            <w:gridSpan w:val="3"/>
          </w:tcPr>
          <w:p w:rsidR="00622259" w:rsidRPr="008F458B" w:rsidRDefault="00622259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622259" w:rsidRPr="008F458B" w:rsidRDefault="00622259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520" w:type="dxa"/>
            <w:gridSpan w:val="4"/>
            <w:shd w:val="clear" w:color="auto" w:fill="auto"/>
          </w:tcPr>
          <w:p w:rsidR="00622259" w:rsidRPr="008F458B" w:rsidRDefault="00622259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622259" w:rsidRPr="008F458B" w:rsidRDefault="00622259" w:rsidP="007C574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E477DD" w:rsidRPr="008F458B" w:rsidTr="00A73942">
        <w:tc>
          <w:tcPr>
            <w:tcW w:w="959" w:type="dxa"/>
            <w:vMerge/>
            <w:shd w:val="clear" w:color="auto" w:fill="auto"/>
          </w:tcPr>
          <w:p w:rsidR="00E477DD" w:rsidRPr="008F458B" w:rsidRDefault="00E477DD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:rsidR="00E477DD" w:rsidRPr="008F458B" w:rsidRDefault="00E477DD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E477DD" w:rsidRPr="008F458B" w:rsidRDefault="00E477DD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E477DD" w:rsidRPr="008F458B" w:rsidRDefault="00E477DD" w:rsidP="007C574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E477DD" w:rsidRPr="008F458B" w:rsidRDefault="00E477DD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E477DD" w:rsidRDefault="00E477DD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E477DD" w:rsidRPr="008F458B" w:rsidRDefault="00E477DD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E477DD" w:rsidRPr="008F458B" w:rsidRDefault="00E477DD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E477DD" w:rsidRPr="008F458B" w:rsidRDefault="00E477DD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E477DD" w:rsidRPr="008F458B" w:rsidRDefault="00E477DD" w:rsidP="007C5749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477DD" w:rsidRPr="008F458B" w:rsidRDefault="00E477DD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E477DD" w:rsidRPr="008F458B" w:rsidRDefault="00E477DD" w:rsidP="007C574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110" w:type="dxa"/>
            <w:gridSpan w:val="2"/>
            <w:shd w:val="clear" w:color="auto" w:fill="auto"/>
          </w:tcPr>
          <w:p w:rsidR="00E477DD" w:rsidRDefault="00E477DD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E477DD" w:rsidRPr="008F458B" w:rsidRDefault="00E477DD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  <w:r w:rsidRPr="008F45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E477DD" w:rsidRPr="008F458B" w:rsidRDefault="00E477DD" w:rsidP="007C5749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E477DD" w:rsidRPr="008F458B" w:rsidRDefault="00E477DD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477DD" w:rsidRPr="008F458B" w:rsidRDefault="00E477DD" w:rsidP="007C574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</w:t>
            </w:r>
            <w:r w:rsidRPr="008F458B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E477DD" w:rsidRPr="008F458B" w:rsidRDefault="00E477DD" w:rsidP="007C574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7C5749" w:rsidRPr="008F458B" w:rsidTr="00A73942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C5749" w:rsidRPr="008F458B" w:rsidRDefault="007C5749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C5749" w:rsidRPr="008F458B" w:rsidRDefault="007C5749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</w:tcPr>
          <w:p w:rsidR="007C5749" w:rsidRPr="008F458B" w:rsidRDefault="007C5749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7C5749" w:rsidRPr="008F458B" w:rsidRDefault="007C5749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7C5749" w:rsidRPr="008F458B" w:rsidRDefault="007C5749" w:rsidP="007C574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C5749" w:rsidRPr="008F458B" w:rsidRDefault="007C5749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7C5749" w:rsidRPr="008F458B" w:rsidRDefault="007C5749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7C5749" w:rsidRPr="008F458B" w:rsidRDefault="007C5749" w:rsidP="007C574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7C5749" w:rsidRPr="008F458B" w:rsidRDefault="007C5749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7C5749" w:rsidRPr="008F458B" w:rsidRDefault="007C5749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7C5749" w:rsidRPr="008F458B" w:rsidRDefault="007C5749" w:rsidP="007C5749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C5749" w:rsidRPr="008F458B" w:rsidRDefault="007C5749" w:rsidP="007C5749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</w:tcPr>
          <w:p w:rsidR="007C5749" w:rsidRPr="008F458B" w:rsidRDefault="007C5749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409" w:type="dxa"/>
            <w:tcBorders>
              <w:bottom w:val="double" w:sz="4" w:space="0" w:color="auto"/>
            </w:tcBorders>
            <w:shd w:val="clear" w:color="auto" w:fill="auto"/>
          </w:tcPr>
          <w:p w:rsidR="007C5749" w:rsidRPr="008F458B" w:rsidRDefault="007C5749" w:rsidP="007C5749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C5749" w:rsidRPr="008F458B" w:rsidRDefault="007C5749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C5749" w:rsidRPr="008F458B" w:rsidRDefault="007C5749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C5749" w:rsidRPr="008F458B" w:rsidRDefault="007C5749" w:rsidP="007C57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94480" w:rsidRPr="008F458B" w:rsidTr="00A73942">
        <w:trPr>
          <w:trHeight w:val="756"/>
        </w:trPr>
        <w:tc>
          <w:tcPr>
            <w:tcW w:w="959" w:type="dxa"/>
            <w:tcBorders>
              <w:top w:val="double" w:sz="4" w:space="0" w:color="auto"/>
            </w:tcBorders>
            <w:shd w:val="clear" w:color="auto" w:fill="auto"/>
          </w:tcPr>
          <w:p w:rsidR="00D94480" w:rsidRPr="008F458B" w:rsidRDefault="00D94480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5.6.5.12</w:t>
            </w:r>
            <w:r w:rsidR="00443ED3"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551" w:type="dxa"/>
            <w:tcBorders>
              <w:top w:val="double" w:sz="4" w:space="0" w:color="auto"/>
            </w:tcBorders>
            <w:shd w:val="clear" w:color="auto" w:fill="auto"/>
          </w:tcPr>
          <w:p w:rsidR="00D94480" w:rsidRPr="008F458B" w:rsidRDefault="00D94480" w:rsidP="00875909">
            <w:pPr>
              <w:spacing w:line="276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D94480" w:rsidRPr="008F458B" w:rsidRDefault="00D94480" w:rsidP="00A73942">
            <w:pPr>
              <w:spacing w:before="120"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Х205/2, Х205/5, Х205/29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Х205/10, Х205/12, Х205/14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D94480" w:rsidRDefault="00D94480" w:rsidP="000855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К3, К6, К9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D94480" w:rsidRPr="008F458B" w:rsidRDefault="00D94480" w:rsidP="0032652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5/28, 5/23, 5/19,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D94480" w:rsidRPr="008F458B" w:rsidRDefault="00D94480" w:rsidP="00085521">
            <w:pPr>
              <w:spacing w:before="120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Х206/13</w:t>
            </w:r>
          </w:p>
          <w:p w:rsidR="00D94480" w:rsidRPr="008F458B" w:rsidRDefault="00D94480" w:rsidP="00085521">
            <w:pPr>
              <w:spacing w:before="120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Х206/16</w:t>
            </w:r>
          </w:p>
        </w:tc>
        <w:tc>
          <w:tcPr>
            <w:tcW w:w="141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D94480" w:rsidRPr="008F458B" w:rsidRDefault="00D94480" w:rsidP="00D94480">
            <w:pPr>
              <w:spacing w:before="120"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К27,</w:t>
            </w:r>
          </w:p>
          <w:p w:rsidR="00D94480" w:rsidRDefault="00D94480" w:rsidP="00D94480">
            <w:pPr>
              <w:spacing w:before="120"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К116, К32</w:t>
            </w:r>
          </w:p>
        </w:tc>
        <w:tc>
          <w:tcPr>
            <w:tcW w:w="1418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D94480" w:rsidRPr="008F458B" w:rsidRDefault="00D94480" w:rsidP="00D94480">
            <w:pPr>
              <w:spacing w:before="120"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BA7A1D">
              <w:rPr>
                <w:color w:val="FF0000"/>
                <w:sz w:val="24"/>
                <w:szCs w:val="24"/>
              </w:rPr>
              <w:t xml:space="preserve">3, 4, 104, 106, 115, 120 </w:t>
            </w:r>
            <w:r w:rsidRPr="008F4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D94480" w:rsidRPr="008F458B" w:rsidRDefault="00D94480" w:rsidP="00D973B0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0,25 </w:t>
            </w: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</w:tcPr>
          <w:p w:rsidR="00D94480" w:rsidRPr="008F458B" w:rsidRDefault="00D94480" w:rsidP="000B0761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</w:tcPr>
          <w:p w:rsidR="00D94480" w:rsidRPr="008F458B" w:rsidRDefault="00D94480" w:rsidP="00D9448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  <w:p w:rsidR="00D94480" w:rsidRPr="008F458B" w:rsidRDefault="00D94480" w:rsidP="00D9448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</w:tcPr>
          <w:p w:rsidR="00D94480" w:rsidRPr="008F458B" w:rsidRDefault="00D94480" w:rsidP="00D9448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D94480" w:rsidRPr="008F458B" w:rsidRDefault="00D94480" w:rsidP="00D9448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</w:tcPr>
          <w:p w:rsidR="00D94480" w:rsidRPr="008F458B" w:rsidRDefault="00D94480" w:rsidP="00E477DD">
            <w:pPr>
              <w:spacing w:before="120"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0,25 ± 0,01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D94480" w:rsidRPr="008F458B" w:rsidRDefault="00D94480" w:rsidP="000B0761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</w:tcPr>
          <w:p w:rsidR="00D94480" w:rsidRPr="008F458B" w:rsidRDefault="00D94480" w:rsidP="000B0761">
            <w:pPr>
              <w:spacing w:before="12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D94480" w:rsidRPr="008F458B" w:rsidTr="00A73942">
        <w:trPr>
          <w:trHeight w:val="607"/>
        </w:trPr>
        <w:tc>
          <w:tcPr>
            <w:tcW w:w="959" w:type="dxa"/>
            <w:shd w:val="clear" w:color="auto" w:fill="auto"/>
          </w:tcPr>
          <w:p w:rsidR="00D94480" w:rsidRPr="008F458B" w:rsidRDefault="00D94480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5.6.5.13</w:t>
            </w:r>
          </w:p>
        </w:tc>
        <w:tc>
          <w:tcPr>
            <w:tcW w:w="2551" w:type="dxa"/>
            <w:shd w:val="clear" w:color="auto" w:fill="auto"/>
          </w:tcPr>
          <w:p w:rsidR="00D94480" w:rsidRPr="008F458B" w:rsidRDefault="00D94480" w:rsidP="00875909">
            <w:pPr>
              <w:spacing w:line="276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ИУ</w:t>
            </w:r>
          </w:p>
        </w:tc>
        <w:tc>
          <w:tcPr>
            <w:tcW w:w="1134" w:type="dxa"/>
            <w:vMerge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D94480" w:rsidRPr="008F458B" w:rsidRDefault="00D94480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D94480" w:rsidRPr="008F458B" w:rsidRDefault="00D94480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94480" w:rsidRPr="008F458B" w:rsidRDefault="00D94480" w:rsidP="00E477D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D94480" w:rsidRPr="008F458B" w:rsidRDefault="00D94480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К103,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D94480" w:rsidRPr="008F458B" w:rsidRDefault="00D94480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6FCE">
              <w:rPr>
                <w:color w:val="FF0000"/>
                <w:sz w:val="24"/>
                <w:szCs w:val="24"/>
              </w:rPr>
              <w:t>1/7, 1/16, 1/21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D94480" w:rsidRPr="008F458B" w:rsidRDefault="00D94480" w:rsidP="00E477D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-5,0</w:t>
            </w:r>
            <w:r w:rsidR="00CE5188" w:rsidRPr="00CE5188">
              <w:rPr>
                <w:sz w:val="24"/>
                <w:szCs w:val="24"/>
                <w:vertAlign w:val="superscript"/>
              </w:rPr>
              <w:t>10)</w:t>
            </w:r>
            <w:r w:rsidRPr="00CE5188">
              <w:rPr>
                <w:sz w:val="24"/>
                <w:szCs w:val="24"/>
                <w:vertAlign w:val="superscript"/>
              </w:rPr>
              <w:t xml:space="preserve"> </w:t>
            </w:r>
            <w:r w:rsidRPr="008F458B">
              <w:rPr>
                <w:sz w:val="24"/>
                <w:szCs w:val="24"/>
              </w:rPr>
              <w:t>± 0,2</w:t>
            </w:r>
          </w:p>
        </w:tc>
        <w:tc>
          <w:tcPr>
            <w:tcW w:w="1134" w:type="dxa"/>
            <w:vMerge/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D94480" w:rsidRPr="008F458B" w:rsidTr="00A73942">
        <w:trPr>
          <w:trHeight w:val="607"/>
        </w:trPr>
        <w:tc>
          <w:tcPr>
            <w:tcW w:w="959" w:type="dxa"/>
            <w:shd w:val="clear" w:color="auto" w:fill="auto"/>
          </w:tcPr>
          <w:p w:rsidR="00D94480" w:rsidRPr="008F458B" w:rsidRDefault="00D94480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5.6.5.14</w:t>
            </w:r>
          </w:p>
        </w:tc>
        <w:tc>
          <w:tcPr>
            <w:tcW w:w="2551" w:type="dxa"/>
            <w:shd w:val="clear" w:color="auto" w:fill="auto"/>
          </w:tcPr>
          <w:p w:rsidR="00D94480" w:rsidRPr="008F458B" w:rsidRDefault="00D94480" w:rsidP="00875909">
            <w:pPr>
              <w:spacing w:line="276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АФ</w:t>
            </w:r>
          </w:p>
        </w:tc>
        <w:tc>
          <w:tcPr>
            <w:tcW w:w="1134" w:type="dxa"/>
            <w:vMerge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D94480" w:rsidRPr="008F458B" w:rsidRDefault="00D94480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D94480" w:rsidRPr="008F458B" w:rsidRDefault="00D94480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94480" w:rsidRPr="008F458B" w:rsidRDefault="00D94480" w:rsidP="00E477D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D94480" w:rsidRPr="008F458B" w:rsidRDefault="00D94480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К104,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D94480" w:rsidRPr="008F458B" w:rsidRDefault="00D94480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6FCE">
              <w:rPr>
                <w:color w:val="FF0000"/>
                <w:sz w:val="24"/>
                <w:szCs w:val="24"/>
              </w:rPr>
              <w:t>1/7, 1/16, 1/2</w:t>
            </w:r>
            <w:r>
              <w:rPr>
                <w:color w:val="FF0000"/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D94480" w:rsidRPr="008F458B" w:rsidRDefault="00D94480" w:rsidP="00E477D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-5,0</w:t>
            </w:r>
            <w:r w:rsidR="00CE5188" w:rsidRPr="00CE5188">
              <w:rPr>
                <w:sz w:val="24"/>
                <w:szCs w:val="24"/>
                <w:vertAlign w:val="superscript"/>
              </w:rPr>
              <w:t>11)</w:t>
            </w:r>
            <w:r w:rsidRPr="00CE5188">
              <w:rPr>
                <w:sz w:val="24"/>
                <w:szCs w:val="24"/>
                <w:vertAlign w:val="superscript"/>
              </w:rPr>
              <w:t xml:space="preserve"> </w:t>
            </w:r>
            <w:r w:rsidRPr="008F458B">
              <w:rPr>
                <w:sz w:val="24"/>
                <w:szCs w:val="24"/>
              </w:rPr>
              <w:t>± 0,2</w:t>
            </w:r>
          </w:p>
        </w:tc>
        <w:tc>
          <w:tcPr>
            <w:tcW w:w="1134" w:type="dxa"/>
            <w:vMerge/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D94480" w:rsidRPr="008F458B" w:rsidTr="00A73942">
        <w:trPr>
          <w:trHeight w:val="607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D94480" w:rsidRPr="008F458B" w:rsidRDefault="00D94480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5.6.5.15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D94480" w:rsidRPr="008F458B" w:rsidRDefault="00D94480" w:rsidP="00875909">
            <w:pPr>
              <w:spacing w:line="276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134" w:type="dxa"/>
            <w:vMerge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D94480" w:rsidRPr="008F458B" w:rsidRDefault="00D94480" w:rsidP="00E477D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D94480" w:rsidRPr="008F458B" w:rsidRDefault="00D94480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К101,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D94480" w:rsidRPr="008F458B" w:rsidRDefault="00D94480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</w:t>
            </w:r>
            <w:r w:rsidRPr="003D6FCE">
              <w:rPr>
                <w:color w:val="FF0000"/>
                <w:sz w:val="24"/>
                <w:szCs w:val="24"/>
              </w:rPr>
              <w:t>/1</w:t>
            </w:r>
            <w:r>
              <w:rPr>
                <w:color w:val="FF0000"/>
                <w:sz w:val="24"/>
                <w:szCs w:val="24"/>
              </w:rPr>
              <w:t>7</w:t>
            </w:r>
            <w:r w:rsidRPr="003D6FCE">
              <w:rPr>
                <w:color w:val="FF0000"/>
                <w:sz w:val="24"/>
                <w:szCs w:val="24"/>
              </w:rPr>
              <w:t xml:space="preserve">, </w:t>
            </w:r>
            <w:r>
              <w:rPr>
                <w:color w:val="FF0000"/>
                <w:sz w:val="24"/>
                <w:szCs w:val="24"/>
              </w:rPr>
              <w:t>5</w:t>
            </w:r>
            <w:r w:rsidRPr="003D6FCE">
              <w:rPr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94480" w:rsidRPr="008F458B" w:rsidRDefault="00D94480" w:rsidP="00CE5188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5,0</w:t>
            </w:r>
            <w:r w:rsidR="00CE5188" w:rsidRPr="00CE5188">
              <w:rPr>
                <w:sz w:val="24"/>
                <w:szCs w:val="24"/>
                <w:vertAlign w:val="superscript"/>
              </w:rPr>
              <w:t>12)</w:t>
            </w:r>
            <w:r w:rsidRPr="00CE5188">
              <w:rPr>
                <w:sz w:val="24"/>
                <w:szCs w:val="24"/>
                <w:vertAlign w:val="superscript"/>
              </w:rPr>
              <w:t xml:space="preserve"> </w:t>
            </w:r>
            <w:r w:rsidRPr="008F458B">
              <w:rPr>
                <w:sz w:val="24"/>
                <w:szCs w:val="24"/>
              </w:rPr>
              <w:t>± 0,2</w:t>
            </w:r>
          </w:p>
        </w:tc>
        <w:tc>
          <w:tcPr>
            <w:tcW w:w="1134" w:type="dxa"/>
            <w:vMerge/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D94480" w:rsidRPr="008F458B" w:rsidTr="00A73942">
        <w:trPr>
          <w:trHeight w:val="690"/>
        </w:trPr>
        <w:tc>
          <w:tcPr>
            <w:tcW w:w="959" w:type="dxa"/>
            <w:tcBorders>
              <w:bottom w:val="nil"/>
            </w:tcBorders>
            <w:shd w:val="clear" w:color="auto" w:fill="auto"/>
          </w:tcPr>
          <w:p w:rsidR="00D94480" w:rsidRPr="008F458B" w:rsidRDefault="00D94480" w:rsidP="000B0761">
            <w:pPr>
              <w:ind w:left="-142" w:right="-6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94480" w:rsidRPr="008F458B" w:rsidRDefault="00D94480" w:rsidP="00A73942">
            <w:pPr>
              <w:spacing w:line="276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на постоянном токе с доп.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синф. </w:t>
            </w:r>
          </w:p>
        </w:tc>
        <w:tc>
          <w:tcPr>
            <w:tcW w:w="1134" w:type="dxa"/>
            <w:vMerge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94480" w:rsidRPr="008F458B" w:rsidRDefault="00D94480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94480" w:rsidRPr="008F458B" w:rsidRDefault="00D94480" w:rsidP="000B0761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D94480" w:rsidRPr="008F458B" w:rsidRDefault="00D94480" w:rsidP="00E477D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D94480" w:rsidRPr="008F458B" w:rsidRDefault="00D94480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94480" w:rsidRPr="008F458B" w:rsidRDefault="00D94480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</w:tcPr>
          <w:p w:rsidR="00D94480" w:rsidRPr="008F458B" w:rsidRDefault="00D94480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D94480" w:rsidRPr="008F458B" w:rsidRDefault="00D94480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7C5749" w:rsidRPr="008F458B" w:rsidTr="00A73942">
        <w:trPr>
          <w:trHeight w:val="697"/>
        </w:trPr>
        <w:tc>
          <w:tcPr>
            <w:tcW w:w="9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C5749" w:rsidRPr="008F458B" w:rsidRDefault="007C5749" w:rsidP="00443ED3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5.6.5.16</w:t>
            </w:r>
            <w:r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551" w:type="dxa"/>
            <w:vMerge w:val="restart"/>
            <w:tcBorders>
              <w:top w:val="nil"/>
            </w:tcBorders>
            <w:shd w:val="clear" w:color="auto" w:fill="auto"/>
          </w:tcPr>
          <w:p w:rsidR="007C5749" w:rsidRPr="008F458B" w:rsidRDefault="007C5749" w:rsidP="00443ED3">
            <w:pPr>
              <w:spacing w:after="120" w:line="276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134" w:type="dxa"/>
            <w:vMerge/>
          </w:tcPr>
          <w:p w:rsidR="007C5749" w:rsidRPr="008F458B" w:rsidRDefault="007C574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C5749" w:rsidRPr="008F458B" w:rsidRDefault="007C574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C5749" w:rsidRPr="008F458B" w:rsidRDefault="007C574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7C5749" w:rsidRPr="008F458B" w:rsidRDefault="007C574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C5749" w:rsidRDefault="007C5749" w:rsidP="0003386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К116, К32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C5749" w:rsidRPr="008F458B" w:rsidRDefault="007C5749" w:rsidP="00D9448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BA7A1D">
              <w:rPr>
                <w:color w:val="FF0000"/>
                <w:sz w:val="24"/>
                <w:szCs w:val="24"/>
              </w:rPr>
              <w:t xml:space="preserve">3, 4, </w:t>
            </w:r>
            <w:r>
              <w:rPr>
                <w:color w:val="FF0000"/>
                <w:sz w:val="24"/>
                <w:szCs w:val="24"/>
              </w:rPr>
              <w:t xml:space="preserve">5, 6, </w:t>
            </w:r>
            <w:r w:rsidRPr="00BA7A1D">
              <w:rPr>
                <w:color w:val="FF0000"/>
                <w:sz w:val="24"/>
                <w:szCs w:val="24"/>
              </w:rPr>
              <w:t>104, 106, 115, 120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7C5749" w:rsidRPr="008F458B" w:rsidRDefault="007C5749" w:rsidP="00D973B0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0,3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7C5749" w:rsidRPr="008F458B" w:rsidRDefault="007C574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7C5749" w:rsidRPr="008F458B" w:rsidRDefault="007C5749" w:rsidP="00E477D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7C5749" w:rsidRPr="008F458B" w:rsidRDefault="007C5749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vMerge w:val="restart"/>
            <w:tcBorders>
              <w:top w:val="nil"/>
            </w:tcBorders>
            <w:shd w:val="clear" w:color="auto" w:fill="auto"/>
          </w:tcPr>
          <w:p w:rsidR="007C5749" w:rsidRPr="008F458B" w:rsidRDefault="007C5749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C5749" w:rsidRPr="008F458B" w:rsidRDefault="007C5749" w:rsidP="00E477D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7C5749" w:rsidRPr="008F458B" w:rsidRDefault="007C5749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7C5749" w:rsidRPr="008F458B" w:rsidRDefault="007C5749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03386A" w:rsidRPr="008F458B" w:rsidTr="00A73942">
        <w:trPr>
          <w:trHeight w:val="439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03386A" w:rsidRPr="008F458B" w:rsidRDefault="0003386A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5.6.5.17</w:t>
            </w:r>
            <w:r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3386A" w:rsidRPr="008F458B" w:rsidRDefault="0003386A" w:rsidP="008759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03386A" w:rsidRDefault="0003386A" w:rsidP="00A7394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К116, К32, К40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03386A" w:rsidRPr="008F458B" w:rsidRDefault="0003386A" w:rsidP="00622259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BA7A1D">
              <w:rPr>
                <w:color w:val="FF0000"/>
                <w:sz w:val="24"/>
                <w:szCs w:val="24"/>
              </w:rPr>
              <w:t xml:space="preserve">3, 4, </w:t>
            </w:r>
            <w:r>
              <w:rPr>
                <w:color w:val="FF0000"/>
                <w:sz w:val="24"/>
                <w:szCs w:val="24"/>
              </w:rPr>
              <w:t xml:space="preserve">5, 6, </w:t>
            </w:r>
            <w:r w:rsidRPr="00BA7A1D">
              <w:rPr>
                <w:color w:val="FF0000"/>
                <w:sz w:val="24"/>
                <w:szCs w:val="24"/>
              </w:rPr>
              <w:t>104, 106, 115, 120</w:t>
            </w:r>
            <w:r>
              <w:rPr>
                <w:color w:val="FF0000"/>
                <w:sz w:val="24"/>
                <w:szCs w:val="24"/>
              </w:rPr>
              <w:t>, 102</w:t>
            </w:r>
          </w:p>
        </w:tc>
        <w:tc>
          <w:tcPr>
            <w:tcW w:w="1134" w:type="dxa"/>
            <w:vMerge/>
            <w:shd w:val="clear" w:color="auto" w:fill="auto"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3386A" w:rsidRPr="008F458B" w:rsidRDefault="0003386A" w:rsidP="00E477D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3386A" w:rsidRPr="008F458B" w:rsidRDefault="0003386A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3386A" w:rsidRPr="008F458B" w:rsidRDefault="0003386A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3386A" w:rsidRPr="008F458B" w:rsidRDefault="0003386A" w:rsidP="002D51F4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0,3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A73942" w:rsidRPr="008F458B" w:rsidTr="00A73942">
        <w:trPr>
          <w:trHeight w:val="835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5.6.5.18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875909">
            <w:pPr>
              <w:spacing w:line="276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ИУ</w:t>
            </w:r>
          </w:p>
        </w:tc>
        <w:tc>
          <w:tcPr>
            <w:tcW w:w="1134" w:type="dxa"/>
            <w:vMerge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A73942" w:rsidRPr="008F458B" w:rsidRDefault="00A73942" w:rsidP="00A7394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К27,</w:t>
            </w:r>
          </w:p>
          <w:p w:rsidR="00A73942" w:rsidRPr="008F458B" w:rsidRDefault="00A73942" w:rsidP="00A739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К116, К32, К40</w:t>
            </w:r>
          </w:p>
        </w:tc>
        <w:tc>
          <w:tcPr>
            <w:tcW w:w="1418" w:type="dxa"/>
            <w:vMerge/>
            <w:shd w:val="clear" w:color="auto" w:fill="auto"/>
          </w:tcPr>
          <w:p w:rsidR="00A73942" w:rsidRPr="008F458B" w:rsidRDefault="00A73942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К103,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6FCE">
              <w:rPr>
                <w:color w:val="FF0000"/>
                <w:sz w:val="24"/>
                <w:szCs w:val="24"/>
              </w:rPr>
              <w:t>1/7, 1/16, 1/21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73942" w:rsidRPr="0012460F" w:rsidRDefault="00A73942" w:rsidP="002D51F4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12460F">
              <w:rPr>
                <w:b/>
                <w:color w:val="7030A0"/>
                <w:sz w:val="24"/>
                <w:szCs w:val="24"/>
              </w:rPr>
              <w:t>0,0</w:t>
            </w:r>
            <w:r w:rsidRPr="0012460F">
              <w:rPr>
                <w:b/>
                <w:color w:val="7030A0"/>
                <w:sz w:val="24"/>
                <w:szCs w:val="24"/>
                <w:vertAlign w:val="superscript"/>
              </w:rPr>
              <w:t xml:space="preserve">10) </w:t>
            </w:r>
            <w:r w:rsidRPr="0012460F">
              <w:rPr>
                <w:b/>
                <w:color w:val="7030A0"/>
                <w:sz w:val="24"/>
                <w:szCs w:val="24"/>
              </w:rPr>
              <w:t>± 0,05</w:t>
            </w:r>
          </w:p>
        </w:tc>
        <w:tc>
          <w:tcPr>
            <w:tcW w:w="1134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A73942" w:rsidRPr="008F458B" w:rsidTr="00A73942">
        <w:trPr>
          <w:trHeight w:val="607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5.6.5.19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875909">
            <w:pPr>
              <w:spacing w:line="276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АФ</w:t>
            </w:r>
          </w:p>
        </w:tc>
        <w:tc>
          <w:tcPr>
            <w:tcW w:w="1134" w:type="dxa"/>
            <w:vMerge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A73942" w:rsidRPr="008F458B" w:rsidRDefault="00A73942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nil"/>
            </w:tcBorders>
            <w:shd w:val="clear" w:color="auto" w:fill="auto"/>
          </w:tcPr>
          <w:p w:rsidR="00A73942" w:rsidRPr="008F458B" w:rsidRDefault="00A73942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К104,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6FCE">
              <w:rPr>
                <w:color w:val="FF0000"/>
                <w:sz w:val="24"/>
                <w:szCs w:val="24"/>
              </w:rPr>
              <w:t>1/7, 1/16, 1/2</w:t>
            </w:r>
            <w:r>
              <w:rPr>
                <w:color w:val="FF0000"/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73942" w:rsidRPr="0012460F" w:rsidRDefault="00A73942" w:rsidP="002D51F4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12460F">
              <w:rPr>
                <w:b/>
                <w:color w:val="7030A0"/>
                <w:sz w:val="24"/>
                <w:szCs w:val="24"/>
              </w:rPr>
              <w:t>0,0</w:t>
            </w:r>
            <w:r w:rsidRPr="0012460F">
              <w:rPr>
                <w:b/>
                <w:color w:val="7030A0"/>
                <w:sz w:val="24"/>
                <w:szCs w:val="24"/>
                <w:vertAlign w:val="superscript"/>
              </w:rPr>
              <w:t xml:space="preserve">11) </w:t>
            </w:r>
            <w:r w:rsidRPr="0012460F">
              <w:rPr>
                <w:b/>
                <w:color w:val="7030A0"/>
                <w:sz w:val="24"/>
                <w:szCs w:val="24"/>
              </w:rPr>
              <w:t>± 0,05</w:t>
            </w:r>
          </w:p>
        </w:tc>
        <w:tc>
          <w:tcPr>
            <w:tcW w:w="1134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A73942" w:rsidRPr="008F458B" w:rsidTr="00A73942">
        <w:trPr>
          <w:trHeight w:val="700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5.6.5.20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875909">
            <w:pPr>
              <w:spacing w:line="276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134" w:type="dxa"/>
            <w:vMerge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nil"/>
            </w:tcBorders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0B076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К101,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</w:t>
            </w:r>
            <w:r w:rsidRPr="003D6FCE">
              <w:rPr>
                <w:color w:val="FF0000"/>
                <w:sz w:val="24"/>
                <w:szCs w:val="24"/>
              </w:rPr>
              <w:t>/1</w:t>
            </w:r>
            <w:r>
              <w:rPr>
                <w:color w:val="FF0000"/>
                <w:sz w:val="24"/>
                <w:szCs w:val="24"/>
              </w:rPr>
              <w:t>7</w:t>
            </w:r>
            <w:r w:rsidRPr="003D6FCE">
              <w:rPr>
                <w:color w:val="FF0000"/>
                <w:sz w:val="24"/>
                <w:szCs w:val="24"/>
              </w:rPr>
              <w:t xml:space="preserve">, </w:t>
            </w:r>
            <w:r>
              <w:rPr>
                <w:color w:val="FF0000"/>
                <w:sz w:val="24"/>
                <w:szCs w:val="24"/>
              </w:rPr>
              <w:t>5</w:t>
            </w:r>
            <w:r w:rsidRPr="003D6FCE">
              <w:rPr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73942" w:rsidRPr="0012460F" w:rsidRDefault="00A73942" w:rsidP="002D51F4">
            <w:pPr>
              <w:spacing w:line="360" w:lineRule="auto"/>
              <w:ind w:left="-108" w:right="-108"/>
              <w:jc w:val="center"/>
              <w:rPr>
                <w:b/>
                <w:color w:val="7030A0"/>
                <w:sz w:val="24"/>
                <w:szCs w:val="24"/>
              </w:rPr>
            </w:pPr>
            <w:r w:rsidRPr="0012460F">
              <w:rPr>
                <w:b/>
                <w:color w:val="7030A0"/>
                <w:sz w:val="24"/>
                <w:szCs w:val="24"/>
              </w:rPr>
              <w:t>0,0</w:t>
            </w:r>
            <w:r w:rsidRPr="0012460F">
              <w:rPr>
                <w:b/>
                <w:color w:val="7030A0"/>
                <w:sz w:val="24"/>
                <w:szCs w:val="24"/>
                <w:vertAlign w:val="superscript"/>
              </w:rPr>
              <w:t>12)</w:t>
            </w:r>
            <w:r w:rsidRPr="0012460F">
              <w:rPr>
                <w:b/>
                <w:color w:val="7030A0"/>
                <w:sz w:val="24"/>
                <w:szCs w:val="24"/>
              </w:rPr>
              <w:t xml:space="preserve"> ± 0,05</w:t>
            </w:r>
          </w:p>
        </w:tc>
        <w:tc>
          <w:tcPr>
            <w:tcW w:w="1134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03386A" w:rsidRPr="008F458B" w:rsidTr="00A73942">
        <w:trPr>
          <w:trHeight w:val="469"/>
        </w:trPr>
        <w:tc>
          <w:tcPr>
            <w:tcW w:w="959" w:type="dxa"/>
            <w:shd w:val="clear" w:color="auto" w:fill="auto"/>
          </w:tcPr>
          <w:p w:rsidR="0003386A" w:rsidRPr="008F458B" w:rsidRDefault="0003386A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5.6.5.21</w:t>
            </w:r>
            <w:r w:rsidRPr="0080219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3386A" w:rsidRPr="008F458B" w:rsidRDefault="0003386A" w:rsidP="00443ED3">
            <w:pPr>
              <w:spacing w:line="276" w:lineRule="auto"/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Контроль задаваемых напряжений </w:t>
            </w:r>
          </w:p>
        </w:tc>
        <w:tc>
          <w:tcPr>
            <w:tcW w:w="1134" w:type="dxa"/>
            <w:vMerge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03386A" w:rsidRDefault="0003386A" w:rsidP="000C01B0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К116, К32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03386A" w:rsidRPr="008F458B" w:rsidRDefault="0003386A" w:rsidP="000B0761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BA7A1D">
              <w:rPr>
                <w:color w:val="FF0000"/>
                <w:sz w:val="24"/>
                <w:szCs w:val="24"/>
              </w:rPr>
              <w:t xml:space="preserve">3, 4, </w:t>
            </w:r>
            <w:r>
              <w:rPr>
                <w:color w:val="FF0000"/>
                <w:sz w:val="24"/>
                <w:szCs w:val="24"/>
              </w:rPr>
              <w:t xml:space="preserve">5, 6, </w:t>
            </w:r>
            <w:r w:rsidRPr="00BA7A1D">
              <w:rPr>
                <w:color w:val="FF0000"/>
                <w:sz w:val="24"/>
                <w:szCs w:val="24"/>
              </w:rPr>
              <w:t>104, 106, 115, 120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3386A" w:rsidRPr="008F458B" w:rsidRDefault="0003386A" w:rsidP="007C5749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0,25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0,5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/>
            <w:shd w:val="clear" w:color="auto" w:fill="auto"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03386A" w:rsidRPr="008F458B" w:rsidRDefault="0003386A" w:rsidP="00E477D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03386A" w:rsidRPr="008F458B" w:rsidRDefault="0003386A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К36,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03386A" w:rsidRPr="008F458B" w:rsidRDefault="0003386A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55CA">
              <w:rPr>
                <w:color w:val="FF0000"/>
                <w:sz w:val="24"/>
                <w:szCs w:val="24"/>
              </w:rPr>
              <w:t>1/7, 1/8, 2/30, 130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03386A" w:rsidRPr="008F458B" w:rsidRDefault="0003386A" w:rsidP="002D51F4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0,25 ± 0,01</w:t>
            </w:r>
          </w:p>
        </w:tc>
        <w:tc>
          <w:tcPr>
            <w:tcW w:w="1134" w:type="dxa"/>
            <w:vMerge/>
            <w:shd w:val="clear" w:color="auto" w:fill="auto"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  <w:shd w:val="clear" w:color="auto" w:fill="auto"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03386A" w:rsidRPr="008F458B" w:rsidTr="00A73942">
        <w:trPr>
          <w:trHeight w:val="541"/>
        </w:trPr>
        <w:tc>
          <w:tcPr>
            <w:tcW w:w="959" w:type="dxa"/>
            <w:shd w:val="clear" w:color="auto" w:fill="auto"/>
          </w:tcPr>
          <w:p w:rsidR="0003386A" w:rsidRPr="008F458B" w:rsidRDefault="0003386A" w:rsidP="000B0761">
            <w:pPr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5.6.5.22</w:t>
            </w: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3386A" w:rsidRPr="008F458B" w:rsidRDefault="0003386A" w:rsidP="008759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03386A" w:rsidRDefault="0003386A" w:rsidP="00A7394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К116, К32, К40</w:t>
            </w:r>
          </w:p>
        </w:tc>
        <w:tc>
          <w:tcPr>
            <w:tcW w:w="1418" w:type="dxa"/>
            <w:vMerge w:val="restart"/>
            <w:tcBorders>
              <w:top w:val="nil"/>
            </w:tcBorders>
            <w:shd w:val="clear" w:color="auto" w:fill="auto"/>
          </w:tcPr>
          <w:p w:rsidR="0003386A" w:rsidRPr="008F458B" w:rsidRDefault="0003386A" w:rsidP="0031190A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BA7A1D">
              <w:rPr>
                <w:color w:val="FF0000"/>
                <w:sz w:val="24"/>
                <w:szCs w:val="24"/>
              </w:rPr>
              <w:t xml:space="preserve">3, 4, </w:t>
            </w:r>
            <w:r>
              <w:rPr>
                <w:color w:val="FF0000"/>
                <w:sz w:val="24"/>
                <w:szCs w:val="24"/>
              </w:rPr>
              <w:t xml:space="preserve">5, 6, </w:t>
            </w:r>
            <w:r w:rsidRPr="00BA7A1D">
              <w:rPr>
                <w:color w:val="FF0000"/>
                <w:sz w:val="24"/>
                <w:szCs w:val="24"/>
              </w:rPr>
              <w:t>104, 106, 115, 120</w:t>
            </w:r>
            <w:r>
              <w:rPr>
                <w:color w:val="FF0000"/>
                <w:sz w:val="24"/>
                <w:szCs w:val="24"/>
              </w:rPr>
              <w:t>, 102</w:t>
            </w:r>
          </w:p>
        </w:tc>
        <w:tc>
          <w:tcPr>
            <w:tcW w:w="1134" w:type="dxa"/>
            <w:vMerge/>
            <w:shd w:val="clear" w:color="auto" w:fill="auto"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3386A" w:rsidRPr="008F458B" w:rsidRDefault="0003386A" w:rsidP="00E477D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03386A" w:rsidRPr="008F458B" w:rsidRDefault="0003386A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shd w:val="clear" w:color="auto" w:fill="auto"/>
          </w:tcPr>
          <w:p w:rsidR="0003386A" w:rsidRPr="008F458B" w:rsidRDefault="0003386A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03386A" w:rsidRPr="007A2813" w:rsidRDefault="0003386A" w:rsidP="002D51F4">
            <w:pPr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7A2813">
              <w:rPr>
                <w:color w:val="7030A0"/>
                <w:sz w:val="24"/>
                <w:szCs w:val="24"/>
              </w:rPr>
              <w:t>0,75± 0,01</w:t>
            </w:r>
          </w:p>
        </w:tc>
        <w:tc>
          <w:tcPr>
            <w:tcW w:w="1134" w:type="dxa"/>
            <w:vMerge/>
            <w:shd w:val="clear" w:color="auto" w:fill="auto"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3386A" w:rsidRPr="008F458B" w:rsidRDefault="0003386A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A73942" w:rsidRPr="008F458B" w:rsidTr="00A73942">
        <w:trPr>
          <w:trHeight w:val="361"/>
        </w:trPr>
        <w:tc>
          <w:tcPr>
            <w:tcW w:w="959" w:type="dxa"/>
            <w:shd w:val="clear" w:color="auto" w:fill="auto"/>
          </w:tcPr>
          <w:p w:rsidR="00A73942" w:rsidRPr="008F458B" w:rsidRDefault="00A73942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5.6.5.23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875909">
            <w:pPr>
              <w:spacing w:line="276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ИУ</w:t>
            </w:r>
          </w:p>
        </w:tc>
        <w:tc>
          <w:tcPr>
            <w:tcW w:w="1134" w:type="dxa"/>
            <w:vMerge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A73942" w:rsidRPr="008F458B" w:rsidRDefault="00A73942" w:rsidP="00A7394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К112, К27,</w:t>
            </w:r>
          </w:p>
          <w:p w:rsidR="00A73942" w:rsidRPr="008F458B" w:rsidRDefault="00A73942" w:rsidP="00A7394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К116, К32, К40</w:t>
            </w:r>
          </w:p>
        </w:tc>
        <w:tc>
          <w:tcPr>
            <w:tcW w:w="1418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Х208/15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К103,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6FCE">
              <w:rPr>
                <w:color w:val="FF0000"/>
                <w:sz w:val="24"/>
                <w:szCs w:val="24"/>
              </w:rPr>
              <w:t>1/7, 1/16, 1/21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A73942" w:rsidRPr="007A2813" w:rsidRDefault="00A73942" w:rsidP="002D51F4">
            <w:pPr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7A2813">
              <w:rPr>
                <w:color w:val="7030A0"/>
                <w:sz w:val="24"/>
                <w:szCs w:val="24"/>
              </w:rPr>
              <w:t>-5,0</w:t>
            </w:r>
            <w:r w:rsidRPr="007A2813">
              <w:rPr>
                <w:color w:val="7030A0"/>
                <w:sz w:val="24"/>
                <w:szCs w:val="24"/>
                <w:vertAlign w:val="superscript"/>
              </w:rPr>
              <w:t xml:space="preserve">10) </w:t>
            </w:r>
            <w:r w:rsidRPr="007A2813">
              <w:rPr>
                <w:color w:val="7030A0"/>
                <w:sz w:val="24"/>
                <w:szCs w:val="24"/>
              </w:rPr>
              <w:t xml:space="preserve"> ± 0,1</w:t>
            </w:r>
          </w:p>
        </w:tc>
        <w:tc>
          <w:tcPr>
            <w:tcW w:w="1134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A73942" w:rsidRPr="008F458B" w:rsidTr="00A73942">
        <w:trPr>
          <w:trHeight w:val="361"/>
        </w:trPr>
        <w:tc>
          <w:tcPr>
            <w:tcW w:w="959" w:type="dxa"/>
            <w:shd w:val="clear" w:color="auto" w:fill="auto"/>
          </w:tcPr>
          <w:p w:rsidR="00A73942" w:rsidRPr="008F458B" w:rsidRDefault="00A73942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5.6.5.24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875909">
            <w:pPr>
              <w:spacing w:line="276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АФ</w:t>
            </w:r>
          </w:p>
        </w:tc>
        <w:tc>
          <w:tcPr>
            <w:tcW w:w="1134" w:type="dxa"/>
            <w:vMerge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Х208/17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К104, К83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6FCE">
              <w:rPr>
                <w:color w:val="FF0000"/>
                <w:sz w:val="24"/>
                <w:szCs w:val="24"/>
              </w:rPr>
              <w:t>1/7, 1/16, 1/2</w:t>
            </w:r>
            <w:r>
              <w:rPr>
                <w:color w:val="FF0000"/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A73942" w:rsidRPr="007A2813" w:rsidRDefault="00A73942" w:rsidP="002D51F4">
            <w:pPr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7A2813">
              <w:rPr>
                <w:color w:val="7030A0"/>
                <w:sz w:val="24"/>
                <w:szCs w:val="24"/>
              </w:rPr>
              <w:t>-5,0</w:t>
            </w:r>
            <w:r w:rsidRPr="007A2813">
              <w:rPr>
                <w:color w:val="7030A0"/>
                <w:sz w:val="24"/>
                <w:szCs w:val="24"/>
                <w:vertAlign w:val="superscript"/>
              </w:rPr>
              <w:t xml:space="preserve">11) </w:t>
            </w:r>
            <w:r w:rsidRPr="007A2813">
              <w:rPr>
                <w:color w:val="7030A0"/>
                <w:sz w:val="24"/>
                <w:szCs w:val="24"/>
              </w:rPr>
              <w:t>± 0,1</w:t>
            </w:r>
          </w:p>
        </w:tc>
        <w:tc>
          <w:tcPr>
            <w:tcW w:w="1134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</w:tr>
      <w:tr w:rsidR="00A73942" w:rsidRPr="008F458B" w:rsidTr="00A73942">
        <w:trPr>
          <w:trHeight w:val="361"/>
        </w:trPr>
        <w:tc>
          <w:tcPr>
            <w:tcW w:w="959" w:type="dxa"/>
            <w:shd w:val="clear" w:color="auto" w:fill="auto"/>
          </w:tcPr>
          <w:p w:rsidR="00A73942" w:rsidRPr="008F458B" w:rsidRDefault="00A73942" w:rsidP="000B0761">
            <w:pPr>
              <w:ind w:left="-142" w:right="-60"/>
              <w:jc w:val="center"/>
            </w:pPr>
            <w:r w:rsidRPr="008F458B">
              <w:rPr>
                <w:sz w:val="24"/>
                <w:szCs w:val="24"/>
              </w:rPr>
              <w:t>5.6.5.25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875909">
            <w:pPr>
              <w:spacing w:line="276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134" w:type="dxa"/>
            <w:vMerge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Х208/4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Х208/13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К101,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:rsidR="00A73942" w:rsidRPr="008F458B" w:rsidRDefault="00A73942" w:rsidP="00E477D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</w:t>
            </w:r>
            <w:r w:rsidRPr="003D6FCE">
              <w:rPr>
                <w:color w:val="FF0000"/>
                <w:sz w:val="24"/>
                <w:szCs w:val="24"/>
              </w:rPr>
              <w:t>/1</w:t>
            </w:r>
            <w:r>
              <w:rPr>
                <w:color w:val="FF0000"/>
                <w:sz w:val="24"/>
                <w:szCs w:val="24"/>
              </w:rPr>
              <w:t>7</w:t>
            </w:r>
            <w:r w:rsidRPr="003D6FCE">
              <w:rPr>
                <w:color w:val="FF0000"/>
                <w:sz w:val="24"/>
                <w:szCs w:val="24"/>
              </w:rPr>
              <w:t xml:space="preserve">, </w:t>
            </w:r>
            <w:r>
              <w:rPr>
                <w:color w:val="FF0000"/>
                <w:sz w:val="24"/>
                <w:szCs w:val="24"/>
              </w:rPr>
              <w:t>5</w:t>
            </w:r>
            <w:r w:rsidRPr="003D6FCE">
              <w:rPr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A73942" w:rsidRPr="007A2813" w:rsidRDefault="00A73942" w:rsidP="002D51F4">
            <w:pPr>
              <w:jc w:val="center"/>
              <w:rPr>
                <w:color w:val="7030A0"/>
                <w:sz w:val="24"/>
                <w:szCs w:val="24"/>
              </w:rPr>
            </w:pPr>
            <w:r w:rsidRPr="007A2813">
              <w:rPr>
                <w:color w:val="7030A0"/>
                <w:sz w:val="24"/>
                <w:szCs w:val="24"/>
              </w:rPr>
              <w:t>5,0</w:t>
            </w:r>
            <w:r w:rsidRPr="007A2813">
              <w:rPr>
                <w:color w:val="7030A0"/>
                <w:sz w:val="24"/>
                <w:szCs w:val="24"/>
                <w:vertAlign w:val="superscript"/>
              </w:rPr>
              <w:t xml:space="preserve">10) </w:t>
            </w:r>
            <w:r w:rsidRPr="007A2813">
              <w:rPr>
                <w:color w:val="7030A0"/>
                <w:sz w:val="24"/>
                <w:szCs w:val="24"/>
              </w:rPr>
              <w:t>± 0,1</w:t>
            </w:r>
          </w:p>
        </w:tc>
        <w:tc>
          <w:tcPr>
            <w:tcW w:w="1134" w:type="dxa"/>
            <w:vMerge/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73942" w:rsidRPr="008F458B" w:rsidRDefault="00A73942" w:rsidP="000B0761">
            <w:pPr>
              <w:jc w:val="center"/>
              <w:rPr>
                <w:sz w:val="24"/>
                <w:szCs w:val="24"/>
              </w:rPr>
            </w:pPr>
          </w:p>
        </w:tc>
      </w:tr>
    </w:tbl>
    <w:p w:rsidR="009645F0" w:rsidRPr="008F458B" w:rsidRDefault="009645F0" w:rsidP="00F273E2">
      <w:pPr>
        <w:spacing w:line="360" w:lineRule="auto"/>
        <w:jc w:val="both"/>
        <w:rPr>
          <w:sz w:val="28"/>
          <w:szCs w:val="28"/>
        </w:rPr>
      </w:pPr>
      <w:r w:rsidRPr="008F458B">
        <w:rPr>
          <w:sz w:val="24"/>
          <w:szCs w:val="24"/>
        </w:rPr>
        <w:br w:type="page"/>
      </w:r>
      <w:r w:rsidR="00F273E2"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551"/>
        <w:gridCol w:w="1134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701"/>
        <w:gridCol w:w="2268"/>
        <w:gridCol w:w="1333"/>
        <w:gridCol w:w="1134"/>
        <w:gridCol w:w="992"/>
      </w:tblGrid>
      <w:tr w:rsidR="00902E6B" w:rsidRPr="008F458B" w:rsidTr="00131345">
        <w:trPr>
          <w:trHeight w:val="398"/>
        </w:trPr>
        <w:tc>
          <w:tcPr>
            <w:tcW w:w="959" w:type="dxa"/>
            <w:vMerge w:val="restart"/>
            <w:shd w:val="clear" w:color="auto" w:fill="auto"/>
          </w:tcPr>
          <w:p w:rsidR="00902E6B" w:rsidRPr="008F458B" w:rsidRDefault="00902E6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902E6B" w:rsidRPr="008F458B" w:rsidRDefault="00902E6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402" w:type="dxa"/>
            <w:gridSpan w:val="3"/>
          </w:tcPr>
          <w:p w:rsidR="00902E6B" w:rsidRPr="008F458B" w:rsidRDefault="00902E6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902E6B" w:rsidRPr="008F458B" w:rsidRDefault="00902E6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436" w:type="dxa"/>
            <w:gridSpan w:val="4"/>
            <w:shd w:val="clear" w:color="auto" w:fill="auto"/>
          </w:tcPr>
          <w:p w:rsidR="00902E6B" w:rsidRPr="008F458B" w:rsidRDefault="00902E6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902E6B" w:rsidRPr="008F458B" w:rsidRDefault="00902E6B" w:rsidP="00131345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632DE3" w:rsidRPr="008F458B" w:rsidTr="00E807B2">
        <w:tc>
          <w:tcPr>
            <w:tcW w:w="959" w:type="dxa"/>
            <w:vMerge/>
            <w:shd w:val="clear" w:color="auto" w:fill="auto"/>
          </w:tcPr>
          <w:p w:rsidR="00632DE3" w:rsidRPr="008F458B" w:rsidRDefault="00632DE3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:rsidR="00632DE3" w:rsidRPr="008F458B" w:rsidRDefault="00632DE3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632DE3" w:rsidRPr="008F458B" w:rsidRDefault="00632DE3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632DE3" w:rsidRPr="008F458B" w:rsidRDefault="00632DE3" w:rsidP="00131345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632DE3" w:rsidRPr="008F458B" w:rsidRDefault="00632DE3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632DE3" w:rsidRDefault="00632DE3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632DE3" w:rsidRPr="008F458B" w:rsidRDefault="00632DE3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32DE3" w:rsidRPr="008F458B" w:rsidRDefault="00632DE3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632DE3" w:rsidRPr="008F458B" w:rsidRDefault="00632DE3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632DE3" w:rsidRPr="008F458B" w:rsidRDefault="00632DE3" w:rsidP="00131345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632DE3" w:rsidRPr="008F458B" w:rsidRDefault="00632DE3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632DE3" w:rsidRPr="008F458B" w:rsidRDefault="00632DE3" w:rsidP="00131345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632DE3" w:rsidRPr="008F458B" w:rsidRDefault="00632DE3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632DE3" w:rsidRDefault="00632DE3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632DE3" w:rsidRPr="008F458B" w:rsidRDefault="00632DE3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33" w:type="dxa"/>
            <w:vMerge w:val="restart"/>
            <w:shd w:val="clear" w:color="auto" w:fill="auto"/>
          </w:tcPr>
          <w:p w:rsidR="00632DE3" w:rsidRPr="008F458B" w:rsidRDefault="00632DE3" w:rsidP="00131345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632DE3" w:rsidRPr="008F458B" w:rsidRDefault="00632DE3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632DE3" w:rsidRPr="008F458B" w:rsidRDefault="00632DE3" w:rsidP="00131345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632DE3" w:rsidRPr="008F458B" w:rsidRDefault="00632DE3" w:rsidP="00131345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632DE3" w:rsidRPr="008F458B" w:rsidRDefault="00632DE3" w:rsidP="00131345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131345" w:rsidRPr="008F458B" w:rsidTr="00E807B2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31345" w:rsidRPr="008F458B" w:rsidRDefault="00131345" w:rsidP="0013134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33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92754" w:rsidRPr="008F458B" w:rsidTr="00E807B2">
        <w:trPr>
          <w:trHeight w:val="630"/>
        </w:trPr>
        <w:tc>
          <w:tcPr>
            <w:tcW w:w="959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5.6.6</w:t>
            </w:r>
          </w:p>
        </w:tc>
        <w:tc>
          <w:tcPr>
            <w:tcW w:w="2551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с подключением имитатора 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E92754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E92754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E92754" w:rsidRPr="008F458B" w:rsidRDefault="00E92754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Х205/2, Х205/5, Х205/29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Х205/10, Х205/12, Х205/14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E92754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E92754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E92754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К3, К6, К9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:rsidR="00E92754" w:rsidRDefault="00E92754" w:rsidP="00131345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E92754" w:rsidRDefault="00E92754" w:rsidP="00131345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5/28, 5/23, 5/19,</w:t>
            </w:r>
            <w:r w:rsidRPr="008951A6">
              <w:rPr>
                <w:color w:val="FF0000"/>
                <w:sz w:val="24"/>
                <w:szCs w:val="24"/>
              </w:rPr>
              <w:t xml:space="preserve"> 5/25</w:t>
            </w:r>
            <w:r>
              <w:rPr>
                <w:color w:val="FF0000"/>
                <w:sz w:val="24"/>
                <w:szCs w:val="24"/>
              </w:rPr>
              <w:t>, 5/24, 5/20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E92754" w:rsidRDefault="00E92754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E92754" w:rsidRDefault="00E92754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E92754" w:rsidRPr="008F458B" w:rsidRDefault="00E92754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Х206/12 Х206/15 Х206/13 Х206/16</w:t>
            </w:r>
          </w:p>
        </w:tc>
        <w:tc>
          <w:tcPr>
            <w:tcW w:w="141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E92754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73942" w:rsidRDefault="00A7394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E92754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К47, К48, К27, К39, К49</w:t>
            </w:r>
          </w:p>
          <w:p w:rsidR="00E92754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E92754" w:rsidRDefault="00E92754" w:rsidP="00131345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A73942" w:rsidRDefault="00A73942" w:rsidP="00131345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2F7B">
              <w:rPr>
                <w:color w:val="FF0000"/>
                <w:sz w:val="24"/>
                <w:szCs w:val="24"/>
              </w:rPr>
              <w:t>107, 108, 121, 122</w:t>
            </w:r>
            <w:r>
              <w:rPr>
                <w:color w:val="FF0000"/>
                <w:sz w:val="24"/>
                <w:szCs w:val="24"/>
              </w:rPr>
              <w:t>, 123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73942" w:rsidRDefault="00A73942" w:rsidP="0013134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  <w:p w:rsidR="00A73942" w:rsidRDefault="00A73942" w:rsidP="0013134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  <w:p w:rsidR="00E92754" w:rsidRPr="008F458B" w:rsidRDefault="00E92754" w:rsidP="0013134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Х208/13</w:t>
            </w:r>
          </w:p>
          <w:p w:rsidR="00E92754" w:rsidRPr="008F458B" w:rsidRDefault="00E92754" w:rsidP="0013134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Х206/12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73942" w:rsidRDefault="00A7394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73942" w:rsidRDefault="00A7394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К79,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A73942" w:rsidRDefault="00A73942" w:rsidP="00131345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A73942" w:rsidRDefault="00A73942" w:rsidP="00131345">
            <w:pPr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</w:p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D580A">
              <w:rPr>
                <w:color w:val="FF0000"/>
                <w:sz w:val="24"/>
                <w:szCs w:val="24"/>
              </w:rPr>
              <w:t>1/7, 1/8, 2/9</w:t>
            </w:r>
            <w:r>
              <w:rPr>
                <w:sz w:val="24"/>
                <w:szCs w:val="24"/>
              </w:rPr>
              <w:t xml:space="preserve"> 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333" w:type="dxa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A73942" w:rsidRDefault="00A73942" w:rsidP="00A7394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A73942" w:rsidRDefault="00A73942" w:rsidP="00A7394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E92754" w:rsidRPr="008F458B" w:rsidRDefault="00E92754" w:rsidP="00A7394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0,02</w:t>
            </w:r>
            <w:r w:rsidR="00A73942">
              <w:rPr>
                <w:sz w:val="24"/>
                <w:szCs w:val="24"/>
              </w:rPr>
              <w:t>0</w:t>
            </w:r>
            <w:r w:rsidRPr="008F458B">
              <w:rPr>
                <w:sz w:val="24"/>
                <w:szCs w:val="24"/>
              </w:rPr>
              <w:t xml:space="preserve"> ±0,01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A73942" w:rsidRDefault="00A73942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E92754" w:rsidRDefault="00E92754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 33</w:t>
            </w:r>
          </w:p>
          <w:p w:rsidR="00E92754" w:rsidRPr="008F458B" w:rsidRDefault="00E92754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E3109E">
              <w:rPr>
                <w:color w:val="FF0000"/>
                <w:sz w:val="24"/>
                <w:szCs w:val="24"/>
              </w:rPr>
              <w:t>109, 110, 116, 117</w:t>
            </w:r>
          </w:p>
        </w:tc>
      </w:tr>
      <w:tr w:rsidR="00E92754" w:rsidRPr="008F458B" w:rsidTr="00E807B2">
        <w:trPr>
          <w:trHeight w:val="689"/>
        </w:trPr>
        <w:tc>
          <w:tcPr>
            <w:tcW w:w="959" w:type="dxa"/>
            <w:tcBorders>
              <w:top w:val="nil"/>
            </w:tcBorders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ind w:left="-142"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5.6.6.1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выданного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пит КТО</w:t>
            </w:r>
          </w:p>
        </w:tc>
        <w:tc>
          <w:tcPr>
            <w:tcW w:w="1134" w:type="dxa"/>
            <w:vMerge/>
          </w:tcPr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92754" w:rsidRPr="008F458B" w:rsidRDefault="00E92754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07B2" w:rsidRPr="008F458B" w:rsidTr="00E807B2">
        <w:trPr>
          <w:trHeight w:val="672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ind w:right="-60"/>
            </w:pPr>
            <w:r w:rsidRPr="008F458B">
              <w:rPr>
                <w:sz w:val="24"/>
                <w:szCs w:val="24"/>
              </w:rPr>
              <w:t>5.6.6.3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К101,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</w:t>
            </w:r>
            <w:r w:rsidRPr="003D6FCE">
              <w:rPr>
                <w:color w:val="FF0000"/>
                <w:sz w:val="24"/>
                <w:szCs w:val="24"/>
              </w:rPr>
              <w:t>/1</w:t>
            </w:r>
            <w:r>
              <w:rPr>
                <w:color w:val="FF0000"/>
                <w:sz w:val="24"/>
                <w:szCs w:val="24"/>
              </w:rPr>
              <w:t>7</w:t>
            </w:r>
            <w:r w:rsidRPr="003D6FCE">
              <w:rPr>
                <w:color w:val="FF0000"/>
                <w:sz w:val="24"/>
                <w:szCs w:val="24"/>
              </w:rPr>
              <w:t xml:space="preserve">, </w:t>
            </w:r>
            <w:r>
              <w:rPr>
                <w:color w:val="FF0000"/>
                <w:sz w:val="24"/>
                <w:szCs w:val="24"/>
              </w:rPr>
              <w:t>5</w:t>
            </w:r>
            <w:r w:rsidRPr="003D6FCE">
              <w:rPr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333" w:type="dxa"/>
            <w:tcBorders>
              <w:top w:val="single" w:sz="4" w:space="0" w:color="auto"/>
            </w:tcBorders>
            <w:shd w:val="clear" w:color="auto" w:fill="auto"/>
          </w:tcPr>
          <w:p w:rsidR="00E807B2" w:rsidRPr="00A73942" w:rsidRDefault="00E807B2" w:rsidP="00A73942">
            <w:pPr>
              <w:widowControl w:val="0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A73942">
              <w:rPr>
                <w:color w:val="7030A0"/>
                <w:sz w:val="24"/>
                <w:szCs w:val="24"/>
              </w:rPr>
              <w:t>0,</w:t>
            </w:r>
            <w:r w:rsidR="00A73942" w:rsidRPr="00A73942">
              <w:rPr>
                <w:color w:val="7030A0"/>
                <w:sz w:val="24"/>
                <w:szCs w:val="24"/>
              </w:rPr>
              <w:t>7</w:t>
            </w:r>
            <w:r w:rsidRPr="00A73942">
              <w:rPr>
                <w:color w:val="7030A0"/>
                <w:sz w:val="24"/>
                <w:szCs w:val="24"/>
              </w:rPr>
              <w:t xml:space="preserve"> ± 0,0</w:t>
            </w:r>
            <w:r w:rsidR="00A73942" w:rsidRPr="00A73942">
              <w:rPr>
                <w:color w:val="7030A0"/>
                <w:sz w:val="24"/>
                <w:szCs w:val="24"/>
              </w:rPr>
              <w:t>8</w:t>
            </w: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</w:tr>
      <w:tr w:rsidR="00E807B2" w:rsidRPr="008F458B" w:rsidTr="00E807B2">
        <w:trPr>
          <w:trHeight w:val="607"/>
        </w:trPr>
        <w:tc>
          <w:tcPr>
            <w:tcW w:w="959" w:type="dxa"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ind w:right="-60"/>
            </w:pPr>
            <w:r w:rsidRPr="008F458B">
              <w:rPr>
                <w:sz w:val="24"/>
                <w:szCs w:val="24"/>
              </w:rPr>
              <w:t>5.6.6.5</w:t>
            </w:r>
          </w:p>
        </w:tc>
        <w:tc>
          <w:tcPr>
            <w:tcW w:w="2551" w:type="dxa"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выданного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пит КТО</w:t>
            </w: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Х206/12</w:t>
            </w:r>
          </w:p>
        </w:tc>
        <w:tc>
          <w:tcPr>
            <w:tcW w:w="1701" w:type="dxa"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К79,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D580A">
              <w:rPr>
                <w:color w:val="FF0000"/>
                <w:sz w:val="24"/>
                <w:szCs w:val="24"/>
              </w:rPr>
              <w:t>1/7, 1/8, 2/9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:rsidR="00E807B2" w:rsidRPr="00A73942" w:rsidRDefault="00E807B2" w:rsidP="00A73942">
            <w:pPr>
              <w:widowControl w:val="0"/>
              <w:spacing w:line="360" w:lineRule="auto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A73942">
              <w:rPr>
                <w:color w:val="7030A0"/>
                <w:sz w:val="24"/>
                <w:szCs w:val="24"/>
              </w:rPr>
              <w:t>0,12 ± 0,0</w:t>
            </w:r>
            <w:r w:rsidR="00A73942" w:rsidRPr="00A73942">
              <w:rPr>
                <w:color w:val="7030A0"/>
                <w:sz w:val="24"/>
                <w:szCs w:val="24"/>
              </w:rPr>
              <w:t>4</w:t>
            </w: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807B2" w:rsidRDefault="00E807B2" w:rsidP="00131345">
            <w:pPr>
              <w:spacing w:line="360" w:lineRule="auto"/>
              <w:ind w:left="-166" w:right="-192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 34</w:t>
            </w:r>
          </w:p>
          <w:p w:rsidR="00E807B2" w:rsidRPr="008F458B" w:rsidRDefault="00E807B2" w:rsidP="00131345">
            <w:pPr>
              <w:spacing w:line="360" w:lineRule="auto"/>
              <w:ind w:left="-166" w:right="-192"/>
              <w:jc w:val="center"/>
              <w:rPr>
                <w:sz w:val="24"/>
                <w:szCs w:val="24"/>
              </w:rPr>
            </w:pPr>
            <w:r w:rsidRPr="00E3109E">
              <w:rPr>
                <w:color w:val="FF0000"/>
                <w:sz w:val="24"/>
                <w:szCs w:val="24"/>
              </w:rPr>
              <w:t>111, 112, 118, 119</w:t>
            </w:r>
          </w:p>
        </w:tc>
      </w:tr>
      <w:tr w:rsidR="00E807B2" w:rsidRPr="008F458B" w:rsidTr="00E807B2">
        <w:trPr>
          <w:trHeight w:val="607"/>
        </w:trPr>
        <w:tc>
          <w:tcPr>
            <w:tcW w:w="959" w:type="dxa"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ind w:right="-60"/>
            </w:pPr>
            <w:r w:rsidRPr="008F458B">
              <w:rPr>
                <w:sz w:val="24"/>
                <w:szCs w:val="24"/>
              </w:rPr>
              <w:t>5.6.6.7</w:t>
            </w:r>
          </w:p>
        </w:tc>
        <w:tc>
          <w:tcPr>
            <w:tcW w:w="2551" w:type="dxa"/>
            <w:tcBorders>
              <w:bottom w:val="nil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Х208/4</w:t>
            </w:r>
          </w:p>
        </w:tc>
        <w:tc>
          <w:tcPr>
            <w:tcW w:w="1701" w:type="dxa"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К101,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</w:t>
            </w:r>
            <w:r w:rsidRPr="003D6FCE">
              <w:rPr>
                <w:color w:val="FF0000"/>
                <w:sz w:val="24"/>
                <w:szCs w:val="24"/>
              </w:rPr>
              <w:t>/1</w:t>
            </w:r>
            <w:r>
              <w:rPr>
                <w:color w:val="FF0000"/>
                <w:sz w:val="24"/>
                <w:szCs w:val="24"/>
              </w:rPr>
              <w:t>7</w:t>
            </w:r>
            <w:r w:rsidRPr="003D6FCE">
              <w:rPr>
                <w:color w:val="FF0000"/>
                <w:sz w:val="24"/>
                <w:szCs w:val="24"/>
              </w:rPr>
              <w:t xml:space="preserve">, </w:t>
            </w:r>
            <w:r>
              <w:rPr>
                <w:color w:val="FF0000"/>
                <w:sz w:val="24"/>
                <w:szCs w:val="24"/>
              </w:rPr>
              <w:t>5</w:t>
            </w:r>
            <w:r w:rsidRPr="003D6FCE">
              <w:rPr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:rsidR="00E807B2" w:rsidRPr="00A73942" w:rsidRDefault="00E807B2" w:rsidP="00A73942">
            <w:pPr>
              <w:widowControl w:val="0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A73942">
              <w:rPr>
                <w:color w:val="7030A0"/>
                <w:sz w:val="24"/>
                <w:szCs w:val="24"/>
              </w:rPr>
              <w:t>2,</w:t>
            </w:r>
            <w:r w:rsidR="00A73942" w:rsidRPr="00A73942">
              <w:rPr>
                <w:color w:val="7030A0"/>
                <w:sz w:val="24"/>
                <w:szCs w:val="24"/>
              </w:rPr>
              <w:t>7</w:t>
            </w:r>
            <w:r w:rsidRPr="00A73942">
              <w:rPr>
                <w:color w:val="7030A0"/>
                <w:sz w:val="24"/>
                <w:szCs w:val="24"/>
              </w:rPr>
              <w:t xml:space="preserve"> ± 0,0</w:t>
            </w:r>
            <w:r w:rsidR="00A73942" w:rsidRPr="00A73942">
              <w:rPr>
                <w:color w:val="7030A0"/>
                <w:sz w:val="24"/>
                <w:szCs w:val="24"/>
              </w:rPr>
              <w:t>7</w:t>
            </w: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07B2" w:rsidRPr="008F458B" w:rsidTr="00E807B2">
        <w:trPr>
          <w:trHeight w:val="541"/>
        </w:trPr>
        <w:tc>
          <w:tcPr>
            <w:tcW w:w="959" w:type="dxa"/>
            <w:vMerge w:val="restart"/>
            <w:tcBorders>
              <w:bottom w:val="nil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ind w:right="-60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5.6.7</w:t>
            </w:r>
          </w:p>
        </w:tc>
        <w:tc>
          <w:tcPr>
            <w:tcW w:w="2551" w:type="dxa"/>
            <w:vMerge w:val="restart"/>
            <w:tcBorders>
              <w:bottom w:val="nil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Самопроверка с подключением внутреннего резистора блока</w:t>
            </w: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E807B2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Х206/12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E807B2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К79, К81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E807B2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D580A">
              <w:rPr>
                <w:color w:val="FF0000"/>
                <w:sz w:val="24"/>
                <w:szCs w:val="24"/>
              </w:rPr>
              <w:t>1/7, 1/8, 2/9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333" w:type="dxa"/>
            <w:vMerge w:val="restart"/>
            <w:shd w:val="clear" w:color="auto" w:fill="auto"/>
          </w:tcPr>
          <w:p w:rsidR="00E807B2" w:rsidRPr="00A73942" w:rsidRDefault="00E807B2" w:rsidP="001762EC">
            <w:pPr>
              <w:widowControl w:val="0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</w:p>
          <w:p w:rsidR="00E807B2" w:rsidRPr="00A73942" w:rsidRDefault="00E807B2" w:rsidP="001762EC">
            <w:pPr>
              <w:widowControl w:val="0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A73942">
              <w:rPr>
                <w:color w:val="7030A0"/>
                <w:sz w:val="24"/>
                <w:szCs w:val="24"/>
              </w:rPr>
              <w:t>0,11</w:t>
            </w:r>
            <w:r w:rsidRPr="00A73942">
              <w:rPr>
                <w:color w:val="7030A0"/>
                <w:sz w:val="24"/>
                <w:szCs w:val="24"/>
                <w:vertAlign w:val="superscript"/>
              </w:rPr>
              <w:t xml:space="preserve"> </w:t>
            </w:r>
            <w:r w:rsidRPr="00A73942">
              <w:rPr>
                <w:color w:val="7030A0"/>
                <w:sz w:val="24"/>
                <w:szCs w:val="24"/>
              </w:rPr>
              <w:t xml:space="preserve"> ± 0,05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807B2" w:rsidRDefault="00E807B2" w:rsidP="00131345">
            <w:pPr>
              <w:spacing w:line="360" w:lineRule="auto"/>
              <w:ind w:left="-108" w:right="-108"/>
              <w:jc w:val="center"/>
            </w:pPr>
            <w:r w:rsidRPr="008F458B">
              <w:rPr>
                <w:sz w:val="24"/>
                <w:szCs w:val="24"/>
              </w:rPr>
              <w:t xml:space="preserve">Х207/12 </w:t>
            </w:r>
            <w:r w:rsidRPr="008F458B">
              <w:t>(РП1_КТО)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Х207/16</w:t>
            </w:r>
            <w:r>
              <w:rPr>
                <w:sz w:val="24"/>
                <w:szCs w:val="24"/>
              </w:rPr>
              <w:t>)</w:t>
            </w:r>
          </w:p>
          <w:p w:rsidR="00E807B2" w:rsidRPr="008F458B" w:rsidRDefault="00E807B2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94329A">
              <w:rPr>
                <w:color w:val="FF0000"/>
                <w:lang w:val="en-US"/>
              </w:rPr>
              <w:t>L9</w:t>
            </w:r>
            <w:r>
              <w:rPr>
                <w:color w:val="FF0000"/>
                <w:lang w:val="en-US"/>
              </w:rPr>
              <w:t>3</w:t>
            </w:r>
            <w:r w:rsidRPr="0094329A">
              <w:rPr>
                <w:color w:val="FF0000"/>
                <w:lang w:val="en-US"/>
              </w:rPr>
              <w:t xml:space="preserve"> = 1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</w:tr>
      <w:tr w:rsidR="00E807B2" w:rsidRPr="008F458B" w:rsidTr="00E807B2">
        <w:trPr>
          <w:trHeight w:val="435"/>
        </w:trPr>
        <w:tc>
          <w:tcPr>
            <w:tcW w:w="959" w:type="dxa"/>
            <w:vMerge/>
            <w:tcBorders>
              <w:bottom w:val="nil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ind w:left="-142" w:right="-71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bottom w:val="nil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auto"/>
          </w:tcPr>
          <w:p w:rsidR="00E807B2" w:rsidRPr="00A73942" w:rsidRDefault="00E807B2" w:rsidP="00131345">
            <w:pPr>
              <w:spacing w:line="360" w:lineRule="auto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07B2" w:rsidRPr="008F458B" w:rsidTr="00E807B2">
        <w:trPr>
          <w:trHeight w:val="607"/>
        </w:trPr>
        <w:tc>
          <w:tcPr>
            <w:tcW w:w="959" w:type="dxa"/>
            <w:tcBorders>
              <w:top w:val="nil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ind w:right="-60"/>
              <w:jc w:val="center"/>
            </w:pPr>
            <w:r w:rsidRPr="008F458B">
              <w:rPr>
                <w:sz w:val="24"/>
                <w:szCs w:val="24"/>
              </w:rPr>
              <w:t>5.6.7.1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выданного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пит КТО</w:t>
            </w: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auto"/>
          </w:tcPr>
          <w:p w:rsidR="00E807B2" w:rsidRPr="00A73942" w:rsidRDefault="00E807B2" w:rsidP="00131345">
            <w:pPr>
              <w:spacing w:line="360" w:lineRule="auto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807B2" w:rsidRPr="008F458B" w:rsidTr="00E807B2">
        <w:trPr>
          <w:trHeight w:val="607"/>
        </w:trPr>
        <w:tc>
          <w:tcPr>
            <w:tcW w:w="959" w:type="dxa"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ind w:right="-60"/>
              <w:jc w:val="center"/>
            </w:pPr>
            <w:r w:rsidRPr="008F458B">
              <w:rPr>
                <w:sz w:val="24"/>
                <w:szCs w:val="24"/>
              </w:rPr>
              <w:t>5.6.7.3</w:t>
            </w:r>
          </w:p>
        </w:tc>
        <w:tc>
          <w:tcPr>
            <w:tcW w:w="2551" w:type="dxa"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выходного напряжения КТО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Х208/4</w:t>
            </w:r>
          </w:p>
        </w:tc>
        <w:tc>
          <w:tcPr>
            <w:tcW w:w="1701" w:type="dxa"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К101, К82</w:t>
            </w:r>
            <w:r>
              <w:rPr>
                <w:sz w:val="24"/>
                <w:szCs w:val="24"/>
              </w:rPr>
              <w:t xml:space="preserve"> (</w:t>
            </w:r>
            <w:r w:rsidRPr="008F458B">
              <w:rPr>
                <w:sz w:val="24"/>
                <w:szCs w:val="24"/>
              </w:rPr>
              <w:t>К84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1/7, 4</w:t>
            </w:r>
            <w:r w:rsidRPr="003D6FCE">
              <w:rPr>
                <w:color w:val="FF0000"/>
                <w:sz w:val="24"/>
                <w:szCs w:val="24"/>
              </w:rPr>
              <w:t>/1</w:t>
            </w:r>
            <w:r>
              <w:rPr>
                <w:color w:val="FF0000"/>
                <w:sz w:val="24"/>
                <w:szCs w:val="24"/>
              </w:rPr>
              <w:t>7</w:t>
            </w:r>
            <w:r w:rsidRPr="003D6FCE">
              <w:rPr>
                <w:color w:val="FF0000"/>
                <w:sz w:val="24"/>
                <w:szCs w:val="24"/>
              </w:rPr>
              <w:t xml:space="preserve">, </w:t>
            </w:r>
            <w:r>
              <w:rPr>
                <w:color w:val="FF0000"/>
                <w:sz w:val="24"/>
                <w:szCs w:val="24"/>
              </w:rPr>
              <w:t>5</w:t>
            </w:r>
            <w:r w:rsidRPr="003D6FCE">
              <w:rPr>
                <w:color w:val="FF0000"/>
                <w:sz w:val="24"/>
                <w:szCs w:val="24"/>
              </w:rPr>
              <w:t>/</w:t>
            </w:r>
            <w:r>
              <w:rPr>
                <w:color w:val="FF0000"/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(</w:t>
            </w:r>
            <w:r w:rsidRPr="00B32B9E">
              <w:rPr>
                <w:color w:val="FF0000"/>
                <w:sz w:val="24"/>
                <w:szCs w:val="24"/>
              </w:rPr>
              <w:t>1/5, 1/13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:rsidR="00E807B2" w:rsidRPr="00A73942" w:rsidRDefault="00E807B2" w:rsidP="00A73942">
            <w:pPr>
              <w:widowControl w:val="0"/>
              <w:ind w:left="-108" w:right="-108"/>
              <w:jc w:val="center"/>
              <w:rPr>
                <w:color w:val="7030A0"/>
                <w:sz w:val="24"/>
                <w:szCs w:val="24"/>
              </w:rPr>
            </w:pPr>
            <w:r w:rsidRPr="00A73942">
              <w:rPr>
                <w:color w:val="7030A0"/>
                <w:sz w:val="24"/>
                <w:szCs w:val="24"/>
              </w:rPr>
              <w:t>2,35 ± 0,0</w:t>
            </w:r>
            <w:r w:rsidR="00A73942" w:rsidRPr="00A73942">
              <w:rPr>
                <w:color w:val="7030A0"/>
                <w:sz w:val="24"/>
                <w:szCs w:val="24"/>
              </w:rPr>
              <w:t>7</w:t>
            </w:r>
          </w:p>
        </w:tc>
        <w:tc>
          <w:tcPr>
            <w:tcW w:w="1134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E807B2" w:rsidRPr="008F458B" w:rsidRDefault="00E807B2" w:rsidP="0013134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A2BAB" w:rsidRPr="008F458B" w:rsidTr="006C580F">
        <w:trPr>
          <w:trHeight w:val="607"/>
        </w:trPr>
        <w:tc>
          <w:tcPr>
            <w:tcW w:w="21570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9A2BAB" w:rsidRDefault="009A2BAB" w:rsidP="009A2BAB">
            <w:pPr>
              <w:spacing w:line="360" w:lineRule="auto"/>
              <w:rPr>
                <w:sz w:val="24"/>
                <w:szCs w:val="24"/>
              </w:rPr>
            </w:pPr>
            <w:r w:rsidRPr="009A2BAB">
              <w:rPr>
                <w:spacing w:val="40"/>
                <w:sz w:val="24"/>
                <w:szCs w:val="24"/>
              </w:rPr>
              <w:t>Примечания</w:t>
            </w:r>
            <w:r>
              <w:rPr>
                <w:sz w:val="24"/>
                <w:szCs w:val="24"/>
              </w:rPr>
              <w:t>:</w:t>
            </w:r>
          </w:p>
          <w:p w:rsidR="00E807B2" w:rsidRDefault="009A2BAB" w:rsidP="00E807B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D4865">
              <w:rPr>
                <w:sz w:val="24"/>
                <w:szCs w:val="24"/>
              </w:rPr>
              <w:t xml:space="preserve"> Проводится контроль оборудования ААП.</w:t>
            </w:r>
            <w:r w:rsidR="00E807B2">
              <w:rPr>
                <w:sz w:val="24"/>
                <w:szCs w:val="24"/>
              </w:rPr>
              <w:t xml:space="preserve"> </w:t>
            </w:r>
          </w:p>
          <w:p w:rsidR="00E807B2" w:rsidRDefault="00E807B2" w:rsidP="00E807B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Pr="008F458B">
              <w:rPr>
                <w:sz w:val="24"/>
                <w:szCs w:val="24"/>
              </w:rPr>
              <w:t xml:space="preserve">Самопроверка </w:t>
            </w:r>
            <w:r>
              <w:rPr>
                <w:sz w:val="24"/>
                <w:szCs w:val="24"/>
              </w:rPr>
              <w:t xml:space="preserve">тракта </w:t>
            </w:r>
            <w:r w:rsidRPr="008F458B">
              <w:rPr>
                <w:sz w:val="24"/>
                <w:szCs w:val="24"/>
              </w:rPr>
              <w:t>при</w:t>
            </w:r>
            <w:r>
              <w:rPr>
                <w:sz w:val="24"/>
                <w:szCs w:val="24"/>
              </w:rPr>
              <w:t xml:space="preserve"> </w:t>
            </w:r>
            <w:r w:rsidRPr="008F458B">
              <w:rPr>
                <w:sz w:val="24"/>
                <w:szCs w:val="24"/>
                <w:lang w:val="smn-FI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вх</w:t>
            </w:r>
            <w:r w:rsidRPr="008F458B">
              <w:rPr>
                <w:sz w:val="24"/>
                <w:szCs w:val="24"/>
              </w:rPr>
              <w:t xml:space="preserve"> = </w:t>
            </w:r>
            <w:r w:rsidRPr="008F458B">
              <w:rPr>
                <w:sz w:val="24"/>
                <w:szCs w:val="24"/>
                <w:lang w:val="smn-FI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F458B">
              <w:rPr>
                <w:sz w:val="24"/>
                <w:szCs w:val="24"/>
              </w:rPr>
              <w:t>(5,0 В)</w:t>
            </w:r>
            <w:r>
              <w:rPr>
                <w:sz w:val="24"/>
                <w:szCs w:val="24"/>
              </w:rPr>
              <w:t>.</w:t>
            </w:r>
          </w:p>
          <w:p w:rsidR="00E807B2" w:rsidRDefault="00E807B2" w:rsidP="00E807B2">
            <w:pPr>
              <w:spacing w:line="360" w:lineRule="auto"/>
              <w:rPr>
                <w:sz w:val="24"/>
                <w:szCs w:val="24"/>
                <w:vertAlign w:val="subscript"/>
              </w:rPr>
            </w:pPr>
            <w:r>
              <w:rPr>
                <w:spacing w:val="40"/>
                <w:sz w:val="24"/>
                <w:szCs w:val="24"/>
              </w:rPr>
              <w:t xml:space="preserve">3 </w:t>
            </w:r>
            <w:r w:rsidRPr="008F458B">
              <w:rPr>
                <w:sz w:val="24"/>
                <w:szCs w:val="24"/>
              </w:rPr>
              <w:t xml:space="preserve">Для наихудшего случая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см0</w:t>
            </w:r>
          </w:p>
          <w:p w:rsidR="00E807B2" w:rsidRDefault="00E807B2" w:rsidP="00E807B2">
            <w:pPr>
              <w:spacing w:line="360" w:lineRule="auto"/>
              <w:rPr>
                <w:sz w:val="24"/>
                <w:szCs w:val="24"/>
              </w:rPr>
            </w:pPr>
            <w:r w:rsidRPr="00D3234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Pr="008F458B">
              <w:rPr>
                <w:sz w:val="24"/>
                <w:szCs w:val="24"/>
              </w:rPr>
              <w:t>На выходе генератора подключ</w:t>
            </w:r>
            <w:r>
              <w:rPr>
                <w:sz w:val="24"/>
                <w:szCs w:val="24"/>
              </w:rPr>
              <w:t>ить</w:t>
            </w:r>
            <w:r w:rsidRPr="008F458B">
              <w:rPr>
                <w:sz w:val="24"/>
                <w:szCs w:val="24"/>
              </w:rPr>
              <w:t xml:space="preserve"> </w:t>
            </w: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 xml:space="preserve"> = 10 кОм</w:t>
            </w:r>
            <w:r>
              <w:rPr>
                <w:sz w:val="24"/>
                <w:szCs w:val="24"/>
              </w:rPr>
              <w:t>.</w:t>
            </w:r>
          </w:p>
          <w:p w:rsidR="00E807B2" w:rsidRDefault="00E807B2" w:rsidP="00E807B2">
            <w:pPr>
              <w:spacing w:line="360" w:lineRule="auto"/>
              <w:ind w:right="-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Pr="008F458B">
              <w:rPr>
                <w:sz w:val="24"/>
                <w:szCs w:val="24"/>
              </w:rPr>
              <w:t xml:space="preserve">ИППН измеряет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>
              <w:rPr>
                <w:sz w:val="24"/>
                <w:szCs w:val="24"/>
              </w:rPr>
              <w:t>действ.</w:t>
            </w:r>
          </w:p>
          <w:p w:rsidR="003A11BA" w:rsidRPr="008F458B" w:rsidRDefault="003A11BA" w:rsidP="0013134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9A2BAB" w:rsidRDefault="004E21E1">
      <w:pPr>
        <w:rPr>
          <w:rFonts w:eastAsia="Calibri"/>
          <w:szCs w:val="28"/>
        </w:rPr>
      </w:pPr>
      <w:r w:rsidRPr="008F458B">
        <w:rPr>
          <w:rFonts w:eastAsia="Calibri"/>
          <w:szCs w:val="28"/>
        </w:rPr>
        <w:br w:type="page"/>
      </w:r>
    </w:p>
    <w:p w:rsidR="009A2BAB" w:rsidRPr="008F458B" w:rsidRDefault="009A2BAB" w:rsidP="009A2BAB">
      <w:pPr>
        <w:spacing w:line="360" w:lineRule="auto"/>
        <w:jc w:val="both"/>
        <w:rPr>
          <w:sz w:val="28"/>
          <w:szCs w:val="28"/>
        </w:rPr>
      </w:pPr>
      <w:r w:rsidRPr="008F458B">
        <w:rPr>
          <w:sz w:val="28"/>
          <w:szCs w:val="28"/>
        </w:rPr>
        <w:t>Продолжение таблицы А.1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551"/>
        <w:gridCol w:w="1134"/>
        <w:gridCol w:w="1134"/>
        <w:gridCol w:w="1134"/>
        <w:gridCol w:w="993"/>
        <w:gridCol w:w="1417"/>
        <w:gridCol w:w="1418"/>
        <w:gridCol w:w="1134"/>
        <w:gridCol w:w="1134"/>
        <w:gridCol w:w="1134"/>
        <w:gridCol w:w="1701"/>
        <w:gridCol w:w="2467"/>
        <w:gridCol w:w="1134"/>
        <w:gridCol w:w="1134"/>
        <w:gridCol w:w="992"/>
      </w:tblGrid>
      <w:tr w:rsidR="009A2BAB" w:rsidRPr="008F458B" w:rsidTr="001F253E">
        <w:trPr>
          <w:trHeight w:val="584"/>
        </w:trPr>
        <w:tc>
          <w:tcPr>
            <w:tcW w:w="959" w:type="dxa"/>
            <w:vMerge w:val="restart"/>
            <w:shd w:val="clear" w:color="auto" w:fill="auto"/>
          </w:tcPr>
          <w:p w:rsidR="009A2BAB" w:rsidRPr="008F458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br w:type="page"/>
              <w:t>№ этапа, под-этапа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9A2BAB" w:rsidRPr="008F458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Назначение проверки</w:t>
            </w:r>
          </w:p>
        </w:tc>
        <w:tc>
          <w:tcPr>
            <w:tcW w:w="3402" w:type="dxa"/>
            <w:gridSpan w:val="3"/>
          </w:tcPr>
          <w:p w:rsidR="009A2BAB" w:rsidRPr="008F458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питания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9A2BAB" w:rsidRPr="008F458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сигнала</w:t>
            </w:r>
          </w:p>
        </w:tc>
        <w:tc>
          <w:tcPr>
            <w:tcW w:w="6436" w:type="dxa"/>
            <w:gridSpan w:val="4"/>
            <w:shd w:val="clear" w:color="auto" w:fill="auto"/>
          </w:tcPr>
          <w:p w:rsidR="009A2BAB" w:rsidRPr="008F458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Измеряемый сигнал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9A2BAB" w:rsidRPr="008F458B" w:rsidRDefault="009A2BAB" w:rsidP="00131345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 управления</w:t>
            </w:r>
          </w:p>
        </w:tc>
      </w:tr>
      <w:tr w:rsidR="009A2BAB" w:rsidRPr="008F458B" w:rsidTr="001F253E">
        <w:tc>
          <w:tcPr>
            <w:tcW w:w="959" w:type="dxa"/>
            <w:vMerge/>
            <w:shd w:val="clear" w:color="auto" w:fill="auto"/>
          </w:tcPr>
          <w:p w:rsidR="009A2BAB" w:rsidRPr="008F458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:rsidR="009A2BAB" w:rsidRPr="008F458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9A2BAB" w:rsidRPr="008F458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9A2BAB" w:rsidRPr="008F458B" w:rsidRDefault="009A2BAB" w:rsidP="00131345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9A2BAB" w:rsidRPr="008F458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2268" w:type="dxa"/>
            <w:gridSpan w:val="2"/>
          </w:tcPr>
          <w:p w:rsidR="009A2BA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Ключ ААП </w:t>
            </w:r>
          </w:p>
          <w:p w:rsidR="009A2BAB" w:rsidRPr="008F458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9A2BAB" w:rsidRPr="008F458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 блока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9A2BAB" w:rsidRPr="008F458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Вкл. ключ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9A2BAB" w:rsidRPr="008F458B" w:rsidRDefault="009A2BAB" w:rsidP="00131345">
            <w:pPr>
              <w:spacing w:line="276" w:lineRule="auto"/>
              <w:ind w:left="-108" w:right="-11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Входной сигнал, В (Вампл)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A2BAB" w:rsidRPr="008F458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Контакты блока</w:t>
            </w:r>
          </w:p>
          <w:p w:rsidR="009A2BAB" w:rsidRPr="008F458B" w:rsidRDefault="009A2BAB" w:rsidP="00131345">
            <w:pPr>
              <w:spacing w:line="276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9A2BAB" w:rsidRPr="008F458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168" w:type="dxa"/>
            <w:gridSpan w:val="2"/>
            <w:shd w:val="clear" w:color="auto" w:fill="auto"/>
          </w:tcPr>
          <w:p w:rsidR="009A2BA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Ключ ААП</w:t>
            </w:r>
          </w:p>
          <w:p w:rsidR="009A2BAB" w:rsidRPr="008F458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 (</w:t>
            </w:r>
            <w:r w:rsidRPr="008F458B">
              <w:rPr>
                <w:sz w:val="24"/>
                <w:szCs w:val="24"/>
              </w:rPr>
              <w:t>Общ.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A2BAB" w:rsidRPr="008F458B" w:rsidRDefault="009A2BAB" w:rsidP="00131345">
            <w:pPr>
              <w:spacing w:line="276" w:lineRule="auto"/>
              <w:ind w:left="-171" w:right="-1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ИППН, В</w:t>
            </w:r>
          </w:p>
          <w:p w:rsidR="009A2BAB" w:rsidRPr="008F458B" w:rsidRDefault="009A2BAB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(Вэфф.)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A2BAB" w:rsidRPr="008F458B" w:rsidRDefault="009A2BAB" w:rsidP="00131345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Сигналь</w:t>
            </w:r>
            <w:r>
              <w:rPr>
                <w:sz w:val="24"/>
                <w:szCs w:val="24"/>
              </w:rPr>
              <w:t>.</w:t>
            </w:r>
          </w:p>
          <w:p w:rsidR="009A2BAB" w:rsidRPr="008F458B" w:rsidRDefault="009A2BAB" w:rsidP="00131345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.)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9A2BAB" w:rsidRPr="008F458B" w:rsidRDefault="009A2BAB" w:rsidP="00131345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Имита-тор</w:t>
            </w:r>
          </w:p>
        </w:tc>
      </w:tr>
      <w:tr w:rsidR="00131345" w:rsidRPr="008F458B" w:rsidTr="00131345">
        <w:trPr>
          <w:trHeight w:val="406"/>
        </w:trPr>
        <w:tc>
          <w:tcPr>
            <w:tcW w:w="959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31345" w:rsidRPr="008F458B" w:rsidRDefault="00131345" w:rsidP="0013134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</w:t>
            </w:r>
          </w:p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8F458B">
              <w:rPr>
                <w:sz w:val="24"/>
                <w:szCs w:val="24"/>
              </w:rPr>
              <w:t>ЦАП2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Генератор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ТЗ на ААП</w:t>
            </w:r>
          </w:p>
        </w:tc>
        <w:tc>
          <w:tcPr>
            <w:tcW w:w="2467" w:type="dxa"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ААП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131345" w:rsidRPr="008F458B" w:rsidRDefault="00131345" w:rsidP="001313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9A2BAB" w:rsidRPr="008F458B" w:rsidTr="006C580F">
        <w:trPr>
          <w:trHeight w:val="607"/>
        </w:trPr>
        <w:tc>
          <w:tcPr>
            <w:tcW w:w="21570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3D5E3A" w:rsidRPr="00FB67EC" w:rsidRDefault="003D5E3A" w:rsidP="004C30C1">
            <w:pPr>
              <w:spacing w:line="360" w:lineRule="auto"/>
              <w:ind w:right="-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r w:rsidR="00FB67EC" w:rsidRPr="00FB67EC">
              <w:rPr>
                <w:color w:val="FF0000"/>
                <w:sz w:val="24"/>
                <w:szCs w:val="24"/>
              </w:rPr>
              <w:t xml:space="preserve">Замерить </w:t>
            </w:r>
            <w:r w:rsidR="00FB67EC">
              <w:rPr>
                <w:color w:val="FF0000"/>
                <w:sz w:val="24"/>
                <w:szCs w:val="24"/>
              </w:rPr>
              <w:t>напряжение</w:t>
            </w:r>
            <w:r w:rsidR="00FB67EC" w:rsidRPr="00FB67EC">
              <w:rPr>
                <w:color w:val="FF0000"/>
                <w:sz w:val="24"/>
                <w:szCs w:val="24"/>
              </w:rPr>
              <w:t xml:space="preserve"> на контакте Х212/15 (UвыхИУ)</w:t>
            </w:r>
            <w:r w:rsidR="00FB67EC">
              <w:rPr>
                <w:color w:val="FF0000"/>
                <w:sz w:val="24"/>
                <w:szCs w:val="24"/>
              </w:rPr>
              <w:t xml:space="preserve">, запомнить значение, как </w:t>
            </w:r>
            <w:r w:rsidR="00FB67EC">
              <w:rPr>
                <w:color w:val="FF0000"/>
                <w:sz w:val="24"/>
                <w:szCs w:val="24"/>
                <w:lang w:val="en-US"/>
              </w:rPr>
              <w:t>U</w:t>
            </w:r>
            <w:r w:rsidR="00FB67EC">
              <w:rPr>
                <w:color w:val="FF0000"/>
                <w:sz w:val="24"/>
                <w:szCs w:val="24"/>
              </w:rPr>
              <w:t>1.</w:t>
            </w:r>
            <w:r w:rsidR="00FB67EC" w:rsidRPr="00FB67EC">
              <w:rPr>
                <w:color w:val="FF0000"/>
                <w:sz w:val="24"/>
                <w:szCs w:val="24"/>
              </w:rPr>
              <w:t xml:space="preserve"> </w:t>
            </w:r>
            <w:r w:rsidR="00FB67EC">
              <w:rPr>
                <w:color w:val="FF0000"/>
                <w:sz w:val="24"/>
                <w:szCs w:val="24"/>
              </w:rPr>
              <w:t>В</w:t>
            </w:r>
            <w:r w:rsidR="00FB67EC" w:rsidRPr="00FB67EC">
              <w:rPr>
                <w:color w:val="FF0000"/>
                <w:sz w:val="24"/>
                <w:szCs w:val="24"/>
              </w:rPr>
              <w:t xml:space="preserve">ыполнить переключения, замерить </w:t>
            </w:r>
            <w:r w:rsidR="00FB67EC">
              <w:rPr>
                <w:color w:val="FF0000"/>
                <w:sz w:val="24"/>
                <w:szCs w:val="24"/>
              </w:rPr>
              <w:t>напряжение</w:t>
            </w:r>
            <w:r w:rsidR="00FB67EC" w:rsidRPr="00FB67EC">
              <w:rPr>
                <w:color w:val="FF0000"/>
                <w:sz w:val="24"/>
                <w:szCs w:val="24"/>
              </w:rPr>
              <w:t xml:space="preserve"> на контакте Х212/17 (UвыхАФ)</w:t>
            </w:r>
            <w:r w:rsidR="00FB67EC">
              <w:rPr>
                <w:color w:val="FF0000"/>
                <w:sz w:val="24"/>
                <w:szCs w:val="24"/>
              </w:rPr>
              <w:t xml:space="preserve">, запомнить значение, как </w:t>
            </w:r>
            <w:r w:rsidR="00FB67EC">
              <w:rPr>
                <w:color w:val="FF0000"/>
                <w:sz w:val="24"/>
                <w:szCs w:val="24"/>
                <w:lang w:val="en-US"/>
              </w:rPr>
              <w:t>U</w:t>
            </w:r>
            <w:r w:rsidR="00FB67EC">
              <w:rPr>
                <w:color w:val="FF0000"/>
                <w:sz w:val="24"/>
                <w:szCs w:val="24"/>
              </w:rPr>
              <w:t>2</w:t>
            </w:r>
            <w:r w:rsidR="00FB67EC" w:rsidRPr="00FB67EC">
              <w:rPr>
                <w:color w:val="FF0000"/>
                <w:sz w:val="24"/>
                <w:szCs w:val="24"/>
              </w:rPr>
              <w:t>. С эталоном сравнить отношение измеренных величин, UвыхАФ/</w:t>
            </w:r>
            <w:r w:rsidR="00FB67EC" w:rsidRPr="00FB67EC">
              <w:rPr>
                <w:sz w:val="24"/>
                <w:szCs w:val="24"/>
              </w:rPr>
              <w:t xml:space="preserve"> </w:t>
            </w:r>
            <w:r w:rsidR="00FB67EC" w:rsidRPr="00FB67EC">
              <w:rPr>
                <w:color w:val="FF0000"/>
                <w:sz w:val="24"/>
                <w:szCs w:val="24"/>
              </w:rPr>
              <w:t>UвыхИУ</w:t>
            </w:r>
            <w:r w:rsidR="00FB67EC">
              <w:rPr>
                <w:color w:val="FF0000"/>
                <w:sz w:val="24"/>
                <w:szCs w:val="24"/>
              </w:rPr>
              <w:t xml:space="preserve"> (</w:t>
            </w:r>
            <w:r w:rsidR="00FB67EC">
              <w:rPr>
                <w:color w:val="FF0000"/>
                <w:sz w:val="24"/>
                <w:szCs w:val="24"/>
                <w:lang w:val="en-US"/>
              </w:rPr>
              <w:t>U</w:t>
            </w:r>
            <w:r w:rsidR="00FB67EC" w:rsidRPr="00FB67EC">
              <w:rPr>
                <w:color w:val="FF0000"/>
                <w:sz w:val="24"/>
                <w:szCs w:val="24"/>
              </w:rPr>
              <w:t>2/</w:t>
            </w:r>
            <w:r w:rsidR="00FB67EC">
              <w:rPr>
                <w:color w:val="FF0000"/>
                <w:sz w:val="24"/>
                <w:szCs w:val="24"/>
                <w:lang w:val="en-US"/>
              </w:rPr>
              <w:t>U</w:t>
            </w:r>
            <w:r w:rsidR="00FB67EC" w:rsidRPr="00FB67EC">
              <w:rPr>
                <w:color w:val="FF0000"/>
                <w:sz w:val="24"/>
                <w:szCs w:val="24"/>
              </w:rPr>
              <w:t>1</w:t>
            </w:r>
            <w:r w:rsidR="00FB67EC">
              <w:rPr>
                <w:color w:val="FF0000"/>
                <w:sz w:val="24"/>
                <w:szCs w:val="24"/>
              </w:rPr>
              <w:t>).</w:t>
            </w:r>
          </w:p>
          <w:p w:rsidR="004C30C1" w:rsidRDefault="001D5474" w:rsidP="00F44BA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="00757AE3">
              <w:rPr>
                <w:sz w:val="24"/>
                <w:szCs w:val="24"/>
              </w:rPr>
              <w:t xml:space="preserve">Запомнить измеренное значение, как </w:t>
            </w:r>
            <w:r w:rsidR="00757AE3" w:rsidRPr="00757AE3">
              <w:rPr>
                <w:sz w:val="24"/>
                <w:szCs w:val="24"/>
              </w:rPr>
              <w:t>U</w:t>
            </w:r>
            <w:r w:rsidR="00757AE3" w:rsidRPr="00757AE3">
              <w:rPr>
                <w:sz w:val="24"/>
                <w:szCs w:val="24"/>
                <w:vertAlign w:val="subscript"/>
              </w:rPr>
              <w:t>см0</w:t>
            </w:r>
            <w:r w:rsidR="00757AE3">
              <w:rPr>
                <w:sz w:val="24"/>
                <w:szCs w:val="24"/>
              </w:rPr>
              <w:t>1.</w:t>
            </w:r>
          </w:p>
          <w:p w:rsidR="008C1318" w:rsidRDefault="00757AE3" w:rsidP="00757AE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Запомнить измеренное значение, как </w:t>
            </w:r>
            <w:r w:rsidRPr="00757AE3">
              <w:rPr>
                <w:sz w:val="24"/>
                <w:szCs w:val="24"/>
              </w:rPr>
              <w:t>U</w:t>
            </w:r>
            <w:r w:rsidRPr="00757AE3">
              <w:rPr>
                <w:sz w:val="24"/>
                <w:szCs w:val="24"/>
                <w:vertAlign w:val="subscript"/>
              </w:rPr>
              <w:t>см0</w:t>
            </w:r>
            <w:r>
              <w:rPr>
                <w:sz w:val="24"/>
                <w:szCs w:val="24"/>
              </w:rPr>
              <w:t>2</w:t>
            </w:r>
            <w:r w:rsidR="008C1318">
              <w:rPr>
                <w:sz w:val="24"/>
                <w:szCs w:val="24"/>
              </w:rPr>
              <w:t>.</w:t>
            </w:r>
          </w:p>
          <w:p w:rsidR="00757AE3" w:rsidRDefault="008C1318" w:rsidP="008C1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 Запомнить измеренное значение, как </w:t>
            </w:r>
            <w:r w:rsidRPr="00757AE3">
              <w:rPr>
                <w:sz w:val="24"/>
                <w:szCs w:val="24"/>
              </w:rPr>
              <w:t>U</w:t>
            </w:r>
            <w:r w:rsidRPr="00757AE3">
              <w:rPr>
                <w:sz w:val="24"/>
                <w:szCs w:val="24"/>
                <w:vertAlign w:val="subscript"/>
              </w:rPr>
              <w:t>см0</w:t>
            </w:r>
            <w:r>
              <w:rPr>
                <w:sz w:val="24"/>
                <w:szCs w:val="24"/>
              </w:rPr>
              <w:t>3</w:t>
            </w:r>
            <w:r w:rsidR="00757AE3">
              <w:rPr>
                <w:sz w:val="24"/>
                <w:szCs w:val="24"/>
              </w:rPr>
              <w:t>.</w:t>
            </w:r>
          </w:p>
          <w:p w:rsidR="008C1318" w:rsidRDefault="000C1A82" w:rsidP="008C1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С эталоном сравнивать после вычитания </w:t>
            </w:r>
            <w:r w:rsidRPr="00757AE3">
              <w:rPr>
                <w:sz w:val="24"/>
                <w:szCs w:val="24"/>
              </w:rPr>
              <w:t>U</w:t>
            </w:r>
            <w:r w:rsidRPr="00757AE3">
              <w:rPr>
                <w:sz w:val="24"/>
                <w:szCs w:val="24"/>
                <w:vertAlign w:val="subscript"/>
              </w:rPr>
              <w:t>см0</w:t>
            </w:r>
            <w:r>
              <w:rPr>
                <w:sz w:val="24"/>
                <w:szCs w:val="24"/>
              </w:rPr>
              <w:t>1.</w:t>
            </w:r>
          </w:p>
          <w:p w:rsidR="000C1A82" w:rsidRDefault="000C1A82" w:rsidP="000C1A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 С эталоном сравнивать после вычитания </w:t>
            </w:r>
            <w:r w:rsidRPr="00757AE3">
              <w:rPr>
                <w:sz w:val="24"/>
                <w:szCs w:val="24"/>
              </w:rPr>
              <w:t>U</w:t>
            </w:r>
            <w:r w:rsidRPr="00757AE3">
              <w:rPr>
                <w:sz w:val="24"/>
                <w:szCs w:val="24"/>
                <w:vertAlign w:val="subscript"/>
              </w:rPr>
              <w:t>см0</w:t>
            </w:r>
            <w:r>
              <w:rPr>
                <w:sz w:val="24"/>
                <w:szCs w:val="24"/>
              </w:rPr>
              <w:t>2.</w:t>
            </w:r>
          </w:p>
          <w:p w:rsidR="000C1A82" w:rsidRDefault="000C1A82" w:rsidP="000C1A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С эталоном сравнивать после вычитания </w:t>
            </w:r>
            <w:r w:rsidRPr="00757AE3">
              <w:rPr>
                <w:sz w:val="24"/>
                <w:szCs w:val="24"/>
              </w:rPr>
              <w:t>U</w:t>
            </w:r>
            <w:r w:rsidRPr="00757AE3">
              <w:rPr>
                <w:sz w:val="24"/>
                <w:szCs w:val="24"/>
                <w:vertAlign w:val="subscript"/>
              </w:rPr>
              <w:t>см0</w:t>
            </w:r>
            <w:r>
              <w:rPr>
                <w:sz w:val="24"/>
                <w:szCs w:val="24"/>
              </w:rPr>
              <w:t>3.</w:t>
            </w:r>
          </w:p>
          <w:p w:rsidR="000C1A82" w:rsidRDefault="001960B9" w:rsidP="008C1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 </w:t>
            </w:r>
            <w:r w:rsidRPr="001960B9">
              <w:rPr>
                <w:sz w:val="24"/>
                <w:szCs w:val="24"/>
              </w:rPr>
              <w:t>Подключен резистор R1 = 17,2 Ом</w:t>
            </w:r>
            <w:r>
              <w:rPr>
                <w:sz w:val="24"/>
                <w:szCs w:val="24"/>
              </w:rPr>
              <w:t xml:space="preserve"> (в п. 3.6.6.1 – 3.6.6.4).</w:t>
            </w:r>
          </w:p>
          <w:p w:rsidR="003C170E" w:rsidRDefault="003C170E" w:rsidP="008C13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 </w:t>
            </w:r>
            <w:r w:rsidRPr="003C170E">
              <w:rPr>
                <w:sz w:val="24"/>
                <w:szCs w:val="24"/>
              </w:rPr>
              <w:t>Подключен резистор R1 = 120 Ом</w:t>
            </w:r>
            <w:r>
              <w:rPr>
                <w:sz w:val="24"/>
                <w:szCs w:val="24"/>
              </w:rPr>
              <w:t xml:space="preserve"> (в п. 3.6.6.5 – 3.6.6.8).</w:t>
            </w:r>
          </w:p>
          <w:p w:rsidR="0030471E" w:rsidRDefault="0030471E" w:rsidP="0030471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 </w:t>
            </w:r>
            <w:r w:rsidRPr="003C170E">
              <w:rPr>
                <w:sz w:val="24"/>
                <w:szCs w:val="24"/>
              </w:rPr>
              <w:t xml:space="preserve">Подключен </w:t>
            </w:r>
            <w:r>
              <w:rPr>
                <w:sz w:val="24"/>
                <w:szCs w:val="24"/>
              </w:rPr>
              <w:t xml:space="preserve">внутренний </w:t>
            </w:r>
            <w:r w:rsidRPr="003C170E">
              <w:rPr>
                <w:sz w:val="24"/>
                <w:szCs w:val="24"/>
              </w:rPr>
              <w:t xml:space="preserve">резистор R = </w:t>
            </w:r>
            <w:r>
              <w:rPr>
                <w:sz w:val="24"/>
                <w:szCs w:val="24"/>
              </w:rPr>
              <w:t>99,8</w:t>
            </w:r>
            <w:r w:rsidRPr="003C170E">
              <w:rPr>
                <w:sz w:val="24"/>
                <w:szCs w:val="24"/>
              </w:rPr>
              <w:t xml:space="preserve"> Ом</w:t>
            </w:r>
            <w:r>
              <w:rPr>
                <w:sz w:val="24"/>
                <w:szCs w:val="24"/>
              </w:rPr>
              <w:t xml:space="preserve"> (в п. 3.6.7.1 – 3.6.7.3).</w:t>
            </w:r>
          </w:p>
          <w:p w:rsidR="003C170E" w:rsidRDefault="003C170E" w:rsidP="008C1318">
            <w:pPr>
              <w:spacing w:line="360" w:lineRule="auto"/>
              <w:rPr>
                <w:sz w:val="24"/>
                <w:szCs w:val="24"/>
              </w:rPr>
            </w:pPr>
          </w:p>
          <w:p w:rsidR="003C170E" w:rsidRDefault="003C170E" w:rsidP="008C1318">
            <w:pPr>
              <w:spacing w:line="360" w:lineRule="auto"/>
              <w:rPr>
                <w:sz w:val="24"/>
                <w:szCs w:val="24"/>
              </w:rPr>
            </w:pPr>
          </w:p>
          <w:p w:rsidR="003C170E" w:rsidRDefault="003C170E" w:rsidP="008C1318">
            <w:pPr>
              <w:spacing w:line="360" w:lineRule="auto"/>
              <w:rPr>
                <w:sz w:val="24"/>
                <w:szCs w:val="24"/>
              </w:rPr>
            </w:pPr>
          </w:p>
          <w:p w:rsidR="008C1318" w:rsidRPr="00D3234B" w:rsidRDefault="008C1318" w:rsidP="008C1318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9A2BAB" w:rsidRPr="008F458B" w:rsidRDefault="009A2BAB" w:rsidP="009A2BAB">
      <w:pPr>
        <w:rPr>
          <w:sz w:val="24"/>
          <w:szCs w:val="24"/>
        </w:rPr>
      </w:pPr>
    </w:p>
    <w:p w:rsidR="0050652F" w:rsidRDefault="009A2BAB" w:rsidP="009A2BAB">
      <w:pPr>
        <w:rPr>
          <w:rFonts w:eastAsia="Calibri"/>
          <w:szCs w:val="28"/>
        </w:rPr>
      </w:pPr>
      <w:r w:rsidRPr="008F458B">
        <w:rPr>
          <w:rFonts w:eastAsia="Calibri"/>
          <w:szCs w:val="28"/>
        </w:rPr>
        <w:br w:type="page"/>
      </w:r>
    </w:p>
    <w:p w:rsidR="007C6498" w:rsidRPr="008F458B" w:rsidRDefault="007C6498" w:rsidP="00564BD5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rPr>
          <w:rFonts w:eastAsia="Calibri"/>
          <w:sz w:val="28"/>
          <w:szCs w:val="28"/>
        </w:rPr>
        <w:t xml:space="preserve">Таблица </w:t>
      </w:r>
      <w:r w:rsidR="00564BD5" w:rsidRPr="008F458B">
        <w:rPr>
          <w:rFonts w:eastAsia="Calibri"/>
          <w:sz w:val="28"/>
          <w:szCs w:val="28"/>
        </w:rPr>
        <w:t>А.2 - А</w:t>
      </w:r>
      <w:r w:rsidRPr="008F458B">
        <w:rPr>
          <w:rFonts w:eastAsia="Calibri"/>
          <w:sz w:val="28"/>
          <w:szCs w:val="28"/>
        </w:rPr>
        <w:t>втономны</w:t>
      </w:r>
      <w:r w:rsidR="00564BD5" w:rsidRPr="008F458B">
        <w:rPr>
          <w:rFonts w:eastAsia="Calibri"/>
          <w:sz w:val="28"/>
          <w:szCs w:val="28"/>
        </w:rPr>
        <w:t>е</w:t>
      </w:r>
      <w:r w:rsidRPr="008F458B">
        <w:rPr>
          <w:rFonts w:eastAsia="Calibri"/>
          <w:sz w:val="28"/>
          <w:szCs w:val="28"/>
        </w:rPr>
        <w:t xml:space="preserve"> провер</w:t>
      </w:r>
      <w:r w:rsidR="00564BD5" w:rsidRPr="008F458B">
        <w:rPr>
          <w:rFonts w:eastAsia="Calibri"/>
          <w:sz w:val="28"/>
          <w:szCs w:val="28"/>
        </w:rPr>
        <w:t>ки</w:t>
      </w:r>
      <w:r w:rsidRPr="008F458B">
        <w:rPr>
          <w:rFonts w:eastAsia="Calibri"/>
          <w:sz w:val="28"/>
          <w:szCs w:val="28"/>
        </w:rPr>
        <w:t xml:space="preserve"> блока ПрДУ-3</w:t>
      </w:r>
    </w:p>
    <w:tbl>
      <w:tblPr>
        <w:tblW w:w="21755" w:type="dxa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2551"/>
        <w:gridCol w:w="1134"/>
        <w:gridCol w:w="992"/>
        <w:gridCol w:w="1418"/>
        <w:gridCol w:w="1276"/>
        <w:gridCol w:w="1417"/>
        <w:gridCol w:w="1134"/>
        <w:gridCol w:w="1134"/>
        <w:gridCol w:w="1134"/>
        <w:gridCol w:w="1276"/>
        <w:gridCol w:w="1136"/>
        <w:gridCol w:w="849"/>
        <w:gridCol w:w="851"/>
        <w:gridCol w:w="1559"/>
        <w:gridCol w:w="991"/>
        <w:gridCol w:w="1134"/>
        <w:gridCol w:w="993"/>
      </w:tblGrid>
      <w:tr w:rsidR="007C6498" w:rsidRPr="008F458B" w:rsidTr="00C26DBD">
        <w:trPr>
          <w:trHeight w:val="274"/>
        </w:trPr>
        <w:tc>
          <w:tcPr>
            <w:tcW w:w="7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3" w:type="dxa"/>
            <w:gridSpan w:val="6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1" w:type="dxa"/>
            <w:gridSpan w:val="5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7C6498" w:rsidRPr="008F458B" w:rsidTr="00C26DBD">
        <w:tc>
          <w:tcPr>
            <w:tcW w:w="7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602C8" w:rsidRPr="008F458B" w:rsidTr="00C26DBD">
        <w:trPr>
          <w:trHeight w:val="151"/>
        </w:trPr>
        <w:tc>
          <w:tcPr>
            <w:tcW w:w="7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602C8" w:rsidRPr="008F458B" w:rsidTr="00C26DBD">
        <w:trPr>
          <w:trHeight w:val="344"/>
        </w:trPr>
        <w:tc>
          <w:tcPr>
            <w:tcW w:w="7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C6498" w:rsidRPr="008F458B" w:rsidTr="00C26DBD">
        <w:trPr>
          <w:trHeight w:val="150"/>
        </w:trPr>
        <w:tc>
          <w:tcPr>
            <w:tcW w:w="21755" w:type="dxa"/>
            <w:gridSpan w:val="18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Исходное состояние. До подачи питания на блок (все реле выключены, все выводы блока логического имеют лог. 0)</w:t>
            </w:r>
          </w:p>
        </w:tc>
      </w:tr>
      <w:tr w:rsidR="007C6498" w:rsidRPr="008F458B" w:rsidTr="00C26DBD">
        <w:trPr>
          <w:trHeight w:val="271"/>
        </w:trPr>
        <w:tc>
          <w:tcPr>
            <w:tcW w:w="7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20979" w:type="dxa"/>
            <w:gridSpan w:val="17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Подача питания (+/- 9 В, + 5 В) на блок (К107,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 xml:space="preserve">108,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 xml:space="preserve">109,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 xml:space="preserve">110,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 xml:space="preserve">111,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112) одновременно</w:t>
            </w:r>
          </w:p>
        </w:tc>
      </w:tr>
      <w:tr w:rsidR="007602C8" w:rsidRPr="008F458B" w:rsidTr="00C26DBD">
        <w:trPr>
          <w:trHeight w:val="552"/>
        </w:trPr>
        <w:tc>
          <w:tcPr>
            <w:tcW w:w="7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1.1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7C6498" w:rsidRPr="008F458B" w:rsidRDefault="007C6498" w:rsidP="00C26DBD">
            <w:pPr>
              <w:spacing w:line="276" w:lineRule="auto"/>
              <w:ind w:left="-108" w:right="-250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цепей</w:t>
            </w:r>
            <w:r w:rsidR="00BB0F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пит</w:t>
            </w:r>
            <w:r w:rsidR="00644434" w:rsidRPr="008F458B">
              <w:rPr>
                <w:rFonts w:eastAsia="Calibri"/>
                <w:sz w:val="24"/>
                <w:szCs w:val="24"/>
              </w:rPr>
              <w:t xml:space="preserve">.     </w:t>
            </w:r>
            <w:r w:rsidRPr="008F458B">
              <w:rPr>
                <w:rFonts w:eastAsia="Calibri"/>
                <w:sz w:val="24"/>
                <w:szCs w:val="24"/>
              </w:rPr>
              <w:t xml:space="preserve"> +9 В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Х103/2, 3</w:t>
            </w:r>
            <w:r w:rsidR="00564BD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Х103/5, 6</w:t>
            </w:r>
            <w:r w:rsidR="00564BD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Х103/8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left="-108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Х103/10, 11</w:t>
            </w:r>
            <w:r w:rsidR="00564BD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Х103/12, 13</w:t>
            </w:r>
            <w:r w:rsidR="00564BD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Х103/14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Х104/2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Х108/38</w:t>
            </w:r>
          </w:p>
        </w:tc>
        <w:tc>
          <w:tcPr>
            <w:tcW w:w="84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К42, К75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+9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</w:tr>
      <w:tr w:rsidR="007602C8" w:rsidRPr="008F458B" w:rsidTr="00C26DBD">
        <w:trPr>
          <w:trHeight w:val="150"/>
        </w:trPr>
        <w:tc>
          <w:tcPr>
            <w:tcW w:w="7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1.2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-9 В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Х104/4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-9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602C8" w:rsidRPr="008F458B" w:rsidTr="00C26DBD">
        <w:trPr>
          <w:trHeight w:val="159"/>
        </w:trPr>
        <w:tc>
          <w:tcPr>
            <w:tcW w:w="7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1.3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+ 5 В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Х104/6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602C8" w:rsidRPr="008F458B" w:rsidTr="00C26DBD">
        <w:trPr>
          <w:trHeight w:val="562"/>
        </w:trPr>
        <w:tc>
          <w:tcPr>
            <w:tcW w:w="7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1.</w:t>
            </w:r>
            <w:r w:rsidR="007602C8" w:rsidRPr="008F458B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+5 В-1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Х104/8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602C8" w:rsidRPr="008F458B" w:rsidTr="00C26DBD">
        <w:trPr>
          <w:trHeight w:val="150"/>
        </w:trPr>
        <w:tc>
          <w:tcPr>
            <w:tcW w:w="7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1.</w:t>
            </w:r>
            <w:r w:rsidR="007602C8" w:rsidRPr="008F458B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+3 В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Х104/12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0,005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602C8" w:rsidRPr="008F458B" w:rsidTr="00C26DBD">
        <w:trPr>
          <w:trHeight w:val="150"/>
        </w:trPr>
        <w:tc>
          <w:tcPr>
            <w:tcW w:w="7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1.</w:t>
            </w:r>
            <w:r w:rsidR="007602C8" w:rsidRPr="008F458B">
              <w:rPr>
                <w:rFonts w:eastAsia="Calibri"/>
                <w:sz w:val="24"/>
                <w:szCs w:val="24"/>
              </w:rPr>
              <w:t>6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+1,5 В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Х104/14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0,005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602C8" w:rsidRPr="008F458B" w:rsidTr="00C26DBD">
        <w:trPr>
          <w:trHeight w:val="150"/>
        </w:trPr>
        <w:tc>
          <w:tcPr>
            <w:tcW w:w="7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1.</w:t>
            </w:r>
            <w:r w:rsidR="007602C8" w:rsidRPr="008F458B">
              <w:rPr>
                <w:rFonts w:eastAsia="Calibri"/>
                <w:sz w:val="24"/>
                <w:szCs w:val="24"/>
              </w:rPr>
              <w:t>7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развязывающих резисторов</w:t>
            </w:r>
          </w:p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Х103/2,</w:t>
            </w:r>
            <w:r w:rsidR="007602C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3</w:t>
            </w:r>
            <w:r w:rsidR="00564BD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Х103/5,</w:t>
            </w:r>
            <w:r w:rsidR="007602C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6</w:t>
            </w:r>
            <w:r w:rsidR="00564BD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Х103/8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left="-108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Х103/10, 11</w:t>
            </w:r>
            <w:r w:rsidR="00564BD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Х103/12, 13</w:t>
            </w:r>
            <w:r w:rsidR="00564BD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Х103/14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Х104/2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К42, К75,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+4,68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0,09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602C8" w:rsidRPr="008F458B" w:rsidTr="00C26DBD">
        <w:trPr>
          <w:trHeight w:val="150"/>
        </w:trPr>
        <w:tc>
          <w:tcPr>
            <w:tcW w:w="7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1.</w:t>
            </w:r>
            <w:r w:rsidR="007602C8" w:rsidRPr="008F458B"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Х104/4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-4,68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0,09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602C8" w:rsidRPr="008F458B" w:rsidTr="00C26DBD">
        <w:trPr>
          <w:trHeight w:val="150"/>
        </w:trPr>
        <w:tc>
          <w:tcPr>
            <w:tcW w:w="7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8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1.</w:t>
            </w:r>
            <w:r w:rsidR="007602C8" w:rsidRPr="008F458B">
              <w:rPr>
                <w:rFonts w:eastAsia="Calibri"/>
                <w:sz w:val="24"/>
                <w:szCs w:val="24"/>
              </w:rPr>
              <w:t>9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Х104/6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2,6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602C8" w:rsidRPr="008F458B" w:rsidTr="00C26DBD">
        <w:trPr>
          <w:trHeight w:val="150"/>
        </w:trPr>
        <w:tc>
          <w:tcPr>
            <w:tcW w:w="7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1.13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Х104/8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2,6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602C8" w:rsidRPr="008F458B" w:rsidTr="00C26DBD">
        <w:trPr>
          <w:trHeight w:val="150"/>
        </w:trPr>
        <w:tc>
          <w:tcPr>
            <w:tcW w:w="7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1.14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</w:rPr>
              <w:t>2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24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Х104/12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1,56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0 </w:t>
            </w:r>
            <w:r w:rsidRPr="008F458B">
              <w:rPr>
                <w:rFonts w:eastAsia="Calibri"/>
                <w:sz w:val="24"/>
                <w:szCs w:val="24"/>
              </w:rPr>
              <w:t>±0,003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602C8" w:rsidRPr="008F458B" w:rsidTr="00C26DBD">
        <w:trPr>
          <w:trHeight w:val="150"/>
        </w:trPr>
        <w:tc>
          <w:tcPr>
            <w:tcW w:w="7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1.15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</w:rPr>
              <w:t>2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23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Х104/14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0,78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0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0,003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602C8" w:rsidRPr="008F458B" w:rsidTr="00C26DBD">
        <w:trPr>
          <w:trHeight w:val="150"/>
        </w:trPr>
        <w:tc>
          <w:tcPr>
            <w:tcW w:w="7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1.16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выхода амплитудного детектора (цепь OUT O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P</w:t>
            </w:r>
            <w:r w:rsidRPr="008F458B">
              <w:rPr>
                <w:rFonts w:eastAsia="Calibri"/>
                <w:sz w:val="24"/>
                <w:szCs w:val="24"/>
              </w:rPr>
              <w:t>-1K)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Х112/15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К42, К75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К31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0,005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602C8" w:rsidRPr="008F458B" w:rsidTr="00C26DBD">
        <w:trPr>
          <w:trHeight w:val="419"/>
        </w:trPr>
        <w:tc>
          <w:tcPr>
            <w:tcW w:w="7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Подача частот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 xml:space="preserve">1-1 и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 xml:space="preserve">1-2 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Х112/35, 37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Х112/38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left="-108" w:right="-25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Х104/18, 20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К42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К25</w:t>
            </w:r>
            <w:r w:rsidR="00564BD5"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</w:rPr>
              <w:t>К26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50 </w:t>
            </w:r>
            <w:r w:rsidRPr="008F458B">
              <w:rPr>
                <w:rFonts w:eastAsia="Calibri"/>
                <w:sz w:val="24"/>
                <w:szCs w:val="24"/>
              </w:rPr>
              <w:t>кГц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Рис. 1</w:t>
            </w:r>
          </w:p>
        </w:tc>
      </w:tr>
      <w:tr w:rsidR="007602C8" w:rsidRPr="008F458B" w:rsidTr="00C26DBD">
        <w:trPr>
          <w:trHeight w:val="553"/>
        </w:trPr>
        <w:tc>
          <w:tcPr>
            <w:tcW w:w="7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2.1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частоты 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-1, 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602C8" w:rsidRPr="008F458B" w:rsidTr="00C26DBD">
        <w:trPr>
          <w:trHeight w:val="703"/>
        </w:trPr>
        <w:tc>
          <w:tcPr>
            <w:tcW w:w="7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2.2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сигналов цепи питания датчиков Upit1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Х105/1</w:t>
            </w:r>
            <w:r w:rsidR="00564BD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Х105/4</w:t>
            </w:r>
            <w:r w:rsidR="00564BD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Х102/20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Х108/27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К43,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К23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</w:t>
            </w:r>
            <w:r w:rsidR="00564BD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К24,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 K40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(6,7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BC449B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0,5)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Рис. 2</w:t>
            </w:r>
          </w:p>
        </w:tc>
      </w:tr>
    </w:tbl>
    <w:p w:rsidR="00BC449B" w:rsidRPr="008F458B" w:rsidRDefault="00BC449B" w:rsidP="00BC449B">
      <w:pPr>
        <w:spacing w:line="360" w:lineRule="auto"/>
        <w:jc w:val="both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А.2</w:t>
      </w:r>
    </w:p>
    <w:tbl>
      <w:tblPr>
        <w:tblW w:w="216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546"/>
        <w:gridCol w:w="1134"/>
        <w:gridCol w:w="992"/>
        <w:gridCol w:w="1418"/>
        <w:gridCol w:w="1278"/>
        <w:gridCol w:w="708"/>
        <w:gridCol w:w="707"/>
        <w:gridCol w:w="1134"/>
        <w:gridCol w:w="1134"/>
        <w:gridCol w:w="1134"/>
        <w:gridCol w:w="1278"/>
        <w:gridCol w:w="1136"/>
        <w:gridCol w:w="850"/>
        <w:gridCol w:w="852"/>
        <w:gridCol w:w="1559"/>
        <w:gridCol w:w="992"/>
        <w:gridCol w:w="1134"/>
        <w:gridCol w:w="993"/>
      </w:tblGrid>
      <w:tr w:rsidR="00BC449B" w:rsidRPr="008F458B" w:rsidTr="00C26DBD">
        <w:trPr>
          <w:trHeight w:val="274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46" w:type="dxa"/>
            <w:vMerge w:val="restart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BC449B" w:rsidRPr="008F458B" w:rsidRDefault="00BC449B" w:rsidP="00C26DBD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C449B" w:rsidRPr="008F458B" w:rsidRDefault="00BC449B" w:rsidP="00C26DBD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3" w:type="dxa"/>
            <w:gridSpan w:val="7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5" w:type="dxa"/>
            <w:gridSpan w:val="5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BC449B" w:rsidRPr="008F458B" w:rsidRDefault="00BC449B" w:rsidP="00C26DBD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BC449B" w:rsidRPr="008F458B" w:rsidRDefault="00BC449B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BC449B" w:rsidRPr="008F458B" w:rsidRDefault="00BC449B" w:rsidP="00C26DBD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360B4F" w:rsidRPr="008F458B" w:rsidTr="00C26DBD">
        <w:tc>
          <w:tcPr>
            <w:tcW w:w="710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6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6" w:type="dxa"/>
            <w:gridSpan w:val="2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5" w:type="dxa"/>
            <w:gridSpan w:val="2"/>
            <w:vMerge w:val="restart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4" w:type="dxa"/>
            <w:gridSpan w:val="2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2" w:type="dxa"/>
            <w:gridSpan w:val="2"/>
            <w:vMerge w:val="restart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BC449B" w:rsidRPr="008F458B" w:rsidRDefault="00BC449B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C7710" w:rsidRPr="008F458B" w:rsidTr="00C26DBD">
        <w:trPr>
          <w:trHeight w:val="151"/>
        </w:trPr>
        <w:tc>
          <w:tcPr>
            <w:tcW w:w="710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6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8" w:type="dxa"/>
            <w:vMerge w:val="restart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5" w:type="dxa"/>
            <w:gridSpan w:val="2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8" w:type="dxa"/>
            <w:vMerge w:val="restart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2" w:type="dxa"/>
            <w:gridSpan w:val="2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C7710" w:rsidRPr="008F458B" w:rsidTr="00C26DBD">
        <w:trPr>
          <w:trHeight w:val="344"/>
        </w:trPr>
        <w:tc>
          <w:tcPr>
            <w:tcW w:w="710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6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C449B" w:rsidRPr="008F458B" w:rsidRDefault="00BC449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4215D" w:rsidRPr="008F458B" w:rsidTr="00C26DBD">
        <w:trPr>
          <w:trHeight w:val="723"/>
        </w:trPr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2.3</w:t>
            </w:r>
          </w:p>
        </w:tc>
        <w:tc>
          <w:tcPr>
            <w:tcW w:w="25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сигналов цепи питания датчиков Upit2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F4215D" w:rsidRPr="008F458B" w:rsidRDefault="008F660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F4215D" w:rsidRPr="008F458B" w:rsidRDefault="008F660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F4215D" w:rsidRPr="008F458B" w:rsidRDefault="008F660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Х105/1 Х105/4 Х102/17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К23, К24,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41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(6,7 ± 0,5)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50 </w:t>
            </w:r>
            <w:r w:rsidRPr="008F458B">
              <w:rPr>
                <w:rFonts w:eastAsia="Calibri"/>
                <w:sz w:val="24"/>
                <w:szCs w:val="24"/>
              </w:rPr>
              <w:t>кГц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Рис. 2</w:t>
            </w:r>
          </w:p>
        </w:tc>
      </w:tr>
      <w:tr w:rsidR="00F4215D" w:rsidRPr="008F458B" w:rsidTr="00C26DBD">
        <w:trPr>
          <w:trHeight w:val="310"/>
        </w:trPr>
        <w:tc>
          <w:tcPr>
            <w:tcW w:w="710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2.4</w:t>
            </w:r>
          </w:p>
        </w:tc>
        <w:tc>
          <w:tcPr>
            <w:tcW w:w="2546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ind w:right="-25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цепей питания</w:t>
            </w:r>
          </w:p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+ 4,5 В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Х104/22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К43, К75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+</w:t>
            </w:r>
            <w:r w:rsidRPr="008F458B">
              <w:rPr>
                <w:rFonts w:eastAsia="Calibri"/>
                <w:sz w:val="24"/>
                <w:szCs w:val="24"/>
              </w:rPr>
              <w:t>4,5 ± 0,2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</w:tr>
      <w:tr w:rsidR="00F4215D" w:rsidRPr="008F458B" w:rsidTr="00C26DBD">
        <w:trPr>
          <w:trHeight w:val="455"/>
        </w:trPr>
        <w:tc>
          <w:tcPr>
            <w:tcW w:w="710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2.5</w:t>
            </w:r>
          </w:p>
        </w:tc>
        <w:tc>
          <w:tcPr>
            <w:tcW w:w="2546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- 4,5 В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Х104/24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  <w:r w:rsidRPr="008F458B">
              <w:rPr>
                <w:rFonts w:eastAsia="Calibri"/>
                <w:sz w:val="24"/>
                <w:szCs w:val="24"/>
              </w:rPr>
              <w:t>4,5 ± 0,2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4215D" w:rsidRPr="008F458B" w:rsidTr="00C26DBD">
        <w:trPr>
          <w:trHeight w:val="310"/>
        </w:trPr>
        <w:tc>
          <w:tcPr>
            <w:tcW w:w="710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2.6</w:t>
            </w:r>
          </w:p>
        </w:tc>
        <w:tc>
          <w:tcPr>
            <w:tcW w:w="2546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развязывающих резисторов </w:t>
            </w:r>
          </w:p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U7R1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Х104/22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К43, К75,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K101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+</w:t>
            </w:r>
            <w:r w:rsidRPr="008F458B">
              <w:rPr>
                <w:rFonts w:eastAsia="Calibri"/>
                <w:sz w:val="24"/>
                <w:szCs w:val="24"/>
              </w:rPr>
              <w:t>2,34 ± 0,1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4215D" w:rsidRPr="008F458B" w:rsidTr="00C26DBD">
        <w:trPr>
          <w:trHeight w:val="310"/>
        </w:trPr>
        <w:tc>
          <w:tcPr>
            <w:tcW w:w="710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2.7</w:t>
            </w:r>
          </w:p>
        </w:tc>
        <w:tc>
          <w:tcPr>
            <w:tcW w:w="2546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</w:rPr>
              <w:t>7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6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Х104/24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  <w:r w:rsidRPr="008F458B">
              <w:rPr>
                <w:rFonts w:eastAsia="Calibri"/>
                <w:sz w:val="24"/>
                <w:szCs w:val="24"/>
              </w:rPr>
              <w:t>2,34 ± 0,1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4215D" w:rsidRPr="008F458B" w:rsidTr="004161A7">
        <w:trPr>
          <w:trHeight w:val="1122"/>
        </w:trPr>
        <w:tc>
          <w:tcPr>
            <w:tcW w:w="710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25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215D" w:rsidRPr="008F458B" w:rsidRDefault="00F4215D" w:rsidP="004161A7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трактов блока на постоянном токе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</w:t>
            </w:r>
          </w:p>
        </w:tc>
        <w:tc>
          <w:tcPr>
            <w:tcW w:w="1278" w:type="dxa"/>
            <w:vMerge w:val="restart"/>
            <w:shd w:val="clear" w:color="auto" w:fill="auto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X104/26</w:t>
            </w:r>
          </w:p>
        </w:tc>
        <w:tc>
          <w:tcPr>
            <w:tcW w:w="1415" w:type="dxa"/>
            <w:gridSpan w:val="2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К43, К76</w:t>
            </w:r>
          </w:p>
        </w:tc>
        <w:tc>
          <w:tcPr>
            <w:tcW w:w="852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К44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 0,02</w:t>
            </w:r>
          </w:p>
        </w:tc>
        <w:tc>
          <w:tcPr>
            <w:tcW w:w="992" w:type="dxa"/>
            <w:vMerge/>
            <w:shd w:val="clear" w:color="auto" w:fill="FDE9D9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4215D" w:rsidRPr="008F458B" w:rsidTr="00C26DBD">
        <w:trPr>
          <w:trHeight w:val="563"/>
        </w:trPr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3.1</w:t>
            </w:r>
          </w:p>
        </w:tc>
        <w:tc>
          <w:tcPr>
            <w:tcW w:w="25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215D" w:rsidRPr="008F458B" w:rsidRDefault="00F4215D" w:rsidP="00C26DBD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смещения нуля</w:t>
            </w:r>
          </w:p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 xml:space="preserve">см 0 ПУ </w:t>
            </w:r>
            <w:r w:rsidRPr="008F458B">
              <w:rPr>
                <w:rFonts w:eastAsia="Calibri"/>
                <w:sz w:val="24"/>
                <w:szCs w:val="24"/>
              </w:rPr>
              <w:t>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O</w:t>
            </w:r>
            <w:r w:rsidRPr="008F458B">
              <w:rPr>
                <w:rFonts w:eastAsia="Calibri"/>
                <w:sz w:val="24"/>
                <w:szCs w:val="24"/>
              </w:rPr>
              <w:t>1”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DE9D9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4215D" w:rsidRPr="008F458B" w:rsidTr="00C26DBD">
        <w:trPr>
          <w:trHeight w:val="150"/>
        </w:trPr>
        <w:tc>
          <w:tcPr>
            <w:tcW w:w="710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3.2</w:t>
            </w:r>
          </w:p>
        </w:tc>
        <w:tc>
          <w:tcPr>
            <w:tcW w:w="2546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 xml:space="preserve">см 0 ПУ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“O2”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Х105/29</w:t>
            </w: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F660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</w:p>
        </w:tc>
        <w:tc>
          <w:tcPr>
            <w:tcW w:w="992" w:type="dxa"/>
            <w:vMerge/>
            <w:shd w:val="clear" w:color="auto" w:fill="FDE9D9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4215D" w:rsidRPr="008F458B" w:rsidTr="00C26DBD">
        <w:trPr>
          <w:trHeight w:val="150"/>
        </w:trPr>
        <w:tc>
          <w:tcPr>
            <w:tcW w:w="710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3.3</w:t>
            </w:r>
          </w:p>
        </w:tc>
        <w:tc>
          <w:tcPr>
            <w:tcW w:w="2546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 xml:space="preserve">см 0 ПУ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“Г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”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К11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F660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</w:p>
        </w:tc>
        <w:tc>
          <w:tcPr>
            <w:tcW w:w="992" w:type="dxa"/>
            <w:vMerge/>
            <w:shd w:val="clear" w:color="auto" w:fill="FDE9D9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4215D" w:rsidRPr="008F458B" w:rsidTr="00C26DBD">
        <w:trPr>
          <w:trHeight w:val="150"/>
        </w:trPr>
        <w:tc>
          <w:tcPr>
            <w:tcW w:w="710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3.4</w:t>
            </w:r>
          </w:p>
        </w:tc>
        <w:tc>
          <w:tcPr>
            <w:tcW w:w="2546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 xml:space="preserve">см 0 ПУ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“Г2”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F660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</w:p>
        </w:tc>
        <w:tc>
          <w:tcPr>
            <w:tcW w:w="992" w:type="dxa"/>
            <w:vMerge/>
            <w:shd w:val="clear" w:color="auto" w:fill="FDE9D9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4215D" w:rsidRPr="008F458B" w:rsidTr="00C26DBD">
        <w:trPr>
          <w:trHeight w:val="231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3.5</w:t>
            </w:r>
          </w:p>
        </w:tc>
        <w:tc>
          <w:tcPr>
            <w:tcW w:w="2546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завязки между трактами</w:t>
            </w:r>
            <w:r w:rsidR="0013402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O</w:t>
            </w:r>
            <w:r w:rsidRPr="008F458B">
              <w:rPr>
                <w:rFonts w:eastAsia="Calibri"/>
                <w:sz w:val="24"/>
                <w:szCs w:val="24"/>
              </w:rPr>
              <w:t>1”, 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O</w:t>
            </w:r>
            <w:r w:rsidRPr="008F458B">
              <w:rPr>
                <w:rFonts w:eastAsia="Calibri"/>
                <w:sz w:val="24"/>
                <w:szCs w:val="24"/>
              </w:rPr>
              <w:t>2”, “Г1”, “Г2”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</w:t>
            </w:r>
          </w:p>
        </w:tc>
        <w:tc>
          <w:tcPr>
            <w:tcW w:w="1278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X104/26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707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К6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Х108/23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Х108/27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К43, К76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К44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-2,02</w:t>
            </w:r>
            <w:r w:rsidR="008F660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F660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- </w:t>
            </w:r>
          </w:p>
        </w:tc>
      </w:tr>
      <w:tr w:rsidR="00F4215D" w:rsidRPr="008F458B" w:rsidTr="00C26DBD">
        <w:trPr>
          <w:trHeight w:val="230"/>
        </w:trPr>
        <w:tc>
          <w:tcPr>
            <w:tcW w:w="71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F660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0,16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4215D" w:rsidRPr="008F458B" w:rsidTr="00C26DBD">
        <w:trPr>
          <w:trHeight w:val="230"/>
        </w:trPr>
        <w:tc>
          <w:tcPr>
            <w:tcW w:w="71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F660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0,16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4215D" w:rsidRPr="008F458B" w:rsidTr="00C26DBD">
        <w:trPr>
          <w:trHeight w:val="230"/>
        </w:trPr>
        <w:tc>
          <w:tcPr>
            <w:tcW w:w="71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F660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0,16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4215D" w:rsidRPr="008F458B" w:rsidTr="00C26DBD">
        <w:trPr>
          <w:trHeight w:val="101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3.6</w:t>
            </w:r>
          </w:p>
        </w:tc>
        <w:tc>
          <w:tcPr>
            <w:tcW w:w="2546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O</w:t>
            </w:r>
            <w:r w:rsidRPr="008F458B">
              <w:rPr>
                <w:rFonts w:eastAsia="Calibri"/>
                <w:sz w:val="24"/>
                <w:szCs w:val="24"/>
              </w:rPr>
              <w:t>2”, 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Г</w:t>
            </w:r>
            <w:r w:rsidRPr="008F458B">
              <w:rPr>
                <w:rFonts w:eastAsia="Calibri"/>
                <w:sz w:val="24"/>
                <w:szCs w:val="24"/>
              </w:rPr>
              <w:t>1”, 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Г</w:t>
            </w:r>
            <w:r w:rsidRPr="008F458B">
              <w:rPr>
                <w:rFonts w:eastAsia="Calibri"/>
                <w:sz w:val="24"/>
                <w:szCs w:val="24"/>
              </w:rPr>
              <w:t>2”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Х105/29</w:t>
            </w: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К9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К46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-2,02</w:t>
            </w:r>
            <w:r w:rsidR="008F660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F660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4215D" w:rsidRPr="008F458B" w:rsidTr="00C26DBD">
        <w:trPr>
          <w:trHeight w:val="100"/>
        </w:trPr>
        <w:tc>
          <w:tcPr>
            <w:tcW w:w="71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F660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0,16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4215D" w:rsidRPr="008F458B" w:rsidTr="00C26DBD">
        <w:trPr>
          <w:trHeight w:val="100"/>
        </w:trPr>
        <w:tc>
          <w:tcPr>
            <w:tcW w:w="71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F660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0,16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4215D" w:rsidRPr="008F458B" w:rsidTr="00C26DBD">
        <w:trPr>
          <w:trHeight w:val="151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3.7</w:t>
            </w:r>
          </w:p>
        </w:tc>
        <w:tc>
          <w:tcPr>
            <w:tcW w:w="2546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Г</w:t>
            </w:r>
            <w:r w:rsidRPr="008F458B">
              <w:rPr>
                <w:rFonts w:eastAsia="Calibri"/>
                <w:sz w:val="24"/>
                <w:szCs w:val="24"/>
              </w:rPr>
              <w:t>1”, 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Г</w:t>
            </w:r>
            <w:r w:rsidRPr="008F458B">
              <w:rPr>
                <w:rFonts w:eastAsia="Calibri"/>
                <w:sz w:val="24"/>
                <w:szCs w:val="24"/>
              </w:rPr>
              <w:t>2”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vMerge w:val="restart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ind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-2,02</w:t>
            </w:r>
            <w:r w:rsidR="008F660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F660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4215D" w:rsidRPr="008F458B" w:rsidTr="00C26DBD">
        <w:trPr>
          <w:trHeight w:val="215"/>
        </w:trPr>
        <w:tc>
          <w:tcPr>
            <w:tcW w:w="71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F660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0,16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F4215D" w:rsidRPr="008F458B" w:rsidTr="00C26DBD">
        <w:trPr>
          <w:trHeight w:val="259"/>
        </w:trPr>
        <w:tc>
          <w:tcPr>
            <w:tcW w:w="710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3.8</w:t>
            </w:r>
          </w:p>
        </w:tc>
        <w:tc>
          <w:tcPr>
            <w:tcW w:w="2546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Г</w:t>
            </w:r>
            <w:r w:rsidRPr="008F458B">
              <w:rPr>
                <w:rFonts w:eastAsia="Calibri"/>
                <w:sz w:val="24"/>
                <w:szCs w:val="24"/>
              </w:rPr>
              <w:t>2”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ind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-2,02</w:t>
            </w:r>
            <w:r w:rsidR="008F660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F660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F4215D" w:rsidRPr="008F458B" w:rsidRDefault="00F4215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2E08BA" w:rsidRPr="008F458B" w:rsidRDefault="002E08BA" w:rsidP="002E08BA">
      <w:pPr>
        <w:spacing w:line="360" w:lineRule="auto"/>
        <w:jc w:val="both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А.2</w:t>
      </w:r>
    </w:p>
    <w:tbl>
      <w:tblPr>
        <w:tblW w:w="21690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545"/>
        <w:gridCol w:w="1134"/>
        <w:gridCol w:w="992"/>
        <w:gridCol w:w="1418"/>
        <w:gridCol w:w="1280"/>
        <w:gridCol w:w="708"/>
        <w:gridCol w:w="707"/>
        <w:gridCol w:w="1134"/>
        <w:gridCol w:w="1134"/>
        <w:gridCol w:w="1134"/>
        <w:gridCol w:w="1278"/>
        <w:gridCol w:w="1136"/>
        <w:gridCol w:w="850"/>
        <w:gridCol w:w="851"/>
        <w:gridCol w:w="1559"/>
        <w:gridCol w:w="992"/>
        <w:gridCol w:w="1134"/>
        <w:gridCol w:w="993"/>
      </w:tblGrid>
      <w:tr w:rsidR="002E08BA" w:rsidRPr="008F458B" w:rsidTr="00C26DBD">
        <w:trPr>
          <w:trHeight w:val="274"/>
        </w:trPr>
        <w:tc>
          <w:tcPr>
            <w:tcW w:w="711" w:type="dxa"/>
            <w:vMerge w:val="restart"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45" w:type="dxa"/>
            <w:vMerge w:val="restart"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2E08BA" w:rsidRPr="008F458B" w:rsidRDefault="002E08BA" w:rsidP="00C26DBD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E08BA" w:rsidRPr="008F458B" w:rsidRDefault="002E08BA" w:rsidP="00C26DBD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5" w:type="dxa"/>
            <w:gridSpan w:val="7"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4" w:type="dxa"/>
            <w:gridSpan w:val="5"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E08BA" w:rsidRPr="008F458B" w:rsidRDefault="002E08BA" w:rsidP="00C26DBD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2E08BA" w:rsidRPr="008F458B" w:rsidRDefault="002E08BA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2E08BA" w:rsidRPr="008F458B" w:rsidRDefault="002E08BA" w:rsidP="00C26DBD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2E08BA" w:rsidRPr="008F458B" w:rsidTr="00C26DBD">
        <w:tc>
          <w:tcPr>
            <w:tcW w:w="711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8" w:type="dxa"/>
            <w:gridSpan w:val="2"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5" w:type="dxa"/>
            <w:gridSpan w:val="2"/>
            <w:vMerge w:val="restart"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4" w:type="dxa"/>
            <w:gridSpan w:val="2"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2E08BA" w:rsidRPr="008F458B" w:rsidRDefault="002E08BA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2E08BA" w:rsidRPr="008F458B" w:rsidRDefault="002E08BA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F7581" w:rsidRPr="008F458B" w:rsidTr="00C26DBD">
        <w:trPr>
          <w:trHeight w:val="151"/>
        </w:trPr>
        <w:tc>
          <w:tcPr>
            <w:tcW w:w="711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5" w:type="dxa"/>
            <w:gridSpan w:val="2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8" w:type="dxa"/>
            <w:vMerge w:val="restart"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2E08BA" w:rsidRPr="008F458B" w:rsidRDefault="002E08BA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F7581" w:rsidRPr="008F458B" w:rsidTr="00C26DBD">
        <w:trPr>
          <w:trHeight w:val="344"/>
        </w:trPr>
        <w:tc>
          <w:tcPr>
            <w:tcW w:w="711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2E08BA" w:rsidRPr="008F458B" w:rsidRDefault="002E08BA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2E08BA" w:rsidRPr="008F458B" w:rsidRDefault="002E08B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F7581" w:rsidRPr="008F458B" w:rsidTr="00C26DBD">
        <w:trPr>
          <w:trHeight w:val="271"/>
        </w:trPr>
        <w:tc>
          <w:tcPr>
            <w:tcW w:w="711" w:type="dxa"/>
            <w:vMerge w:val="restart"/>
            <w:shd w:val="clear" w:color="auto" w:fill="auto"/>
            <w:vAlign w:val="center"/>
          </w:tcPr>
          <w:p w:rsidR="002F7581" w:rsidRPr="008F458B" w:rsidRDefault="002F7581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3.9</w:t>
            </w:r>
          </w:p>
        </w:tc>
        <w:tc>
          <w:tcPr>
            <w:tcW w:w="2545" w:type="dxa"/>
            <w:vMerge w:val="restart"/>
            <w:shd w:val="clear" w:color="auto" w:fill="auto"/>
          </w:tcPr>
          <w:p w:rsidR="002F7581" w:rsidRPr="008F458B" w:rsidRDefault="002F7581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взаимного влияния ключей микросхем 249КП10БР</w:t>
            </w:r>
          </w:p>
          <w:p w:rsidR="002F7581" w:rsidRPr="008F458B" w:rsidRDefault="002F7581" w:rsidP="002F7581">
            <w:pPr>
              <w:rPr>
                <w:rFonts w:eastAsia="Calibri"/>
                <w:sz w:val="24"/>
                <w:szCs w:val="24"/>
              </w:rPr>
            </w:pPr>
          </w:p>
          <w:p w:rsidR="002F7581" w:rsidRPr="008F458B" w:rsidRDefault="002F7581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Трактов 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O</w:t>
            </w:r>
            <w:r w:rsidRPr="008F458B">
              <w:rPr>
                <w:rFonts w:eastAsia="Calibri"/>
                <w:sz w:val="24"/>
                <w:szCs w:val="24"/>
              </w:rPr>
              <w:t>1”, 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O</w:t>
            </w:r>
            <w:r w:rsidRPr="008F458B">
              <w:rPr>
                <w:rFonts w:eastAsia="Calibri"/>
                <w:sz w:val="24"/>
                <w:szCs w:val="24"/>
              </w:rPr>
              <w:t>2”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2F7581" w:rsidRPr="008F458B" w:rsidRDefault="002F7581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2F7581" w:rsidRPr="008F458B" w:rsidRDefault="002F7581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2F7581" w:rsidRPr="008F458B" w:rsidRDefault="002F7581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Х105/39, 29 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</w:tcPr>
          <w:p w:rsidR="002F7581" w:rsidRPr="008F458B" w:rsidRDefault="002F7581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2F7581" w:rsidRPr="008F458B" w:rsidRDefault="00E15446" w:rsidP="00E15446">
            <w:pPr>
              <w:spacing w:line="360" w:lineRule="auto"/>
              <w:ind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707" w:type="dxa"/>
            <w:vMerge w:val="restart"/>
            <w:shd w:val="clear" w:color="auto" w:fill="auto"/>
            <w:vAlign w:val="center"/>
          </w:tcPr>
          <w:p w:rsidR="002F7581" w:rsidRPr="008F458B" w:rsidRDefault="002F7581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К6, К9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2F7581" w:rsidRPr="008F458B" w:rsidRDefault="002F7581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2F7581" w:rsidRPr="008F458B" w:rsidRDefault="002F7581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2F7581" w:rsidRPr="008F458B" w:rsidRDefault="002F7581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8" w:type="dxa"/>
            <w:vMerge w:val="restart"/>
            <w:shd w:val="clear" w:color="auto" w:fill="auto"/>
            <w:vAlign w:val="center"/>
          </w:tcPr>
          <w:p w:rsidR="002F7581" w:rsidRPr="008F458B" w:rsidRDefault="002F7581" w:rsidP="00C26DBD">
            <w:pPr>
              <w:spacing w:line="360" w:lineRule="auto"/>
              <w:ind w:left="-104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Х108/23, 29 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2F7581" w:rsidRPr="008F458B" w:rsidRDefault="002F7581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7581" w:rsidRPr="008F458B" w:rsidRDefault="002F7581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F7581" w:rsidRPr="008F458B" w:rsidRDefault="002F7581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К44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F7581" w:rsidRPr="008F458B" w:rsidRDefault="002F7581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-2,02 ± 0,05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2F7581" w:rsidRPr="008F458B" w:rsidRDefault="002F7581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2F7581" w:rsidRPr="008F458B" w:rsidRDefault="002F7581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50 </w:t>
            </w:r>
            <w:r w:rsidRPr="008F458B">
              <w:rPr>
                <w:rFonts w:eastAsia="Calibri"/>
                <w:sz w:val="24"/>
                <w:szCs w:val="24"/>
              </w:rPr>
              <w:t>кГц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2F7581" w:rsidRPr="008F458B" w:rsidRDefault="002F7581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379"/>
        </w:trPr>
        <w:tc>
          <w:tcPr>
            <w:tcW w:w="71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F758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0,16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310"/>
        </w:trPr>
        <w:tc>
          <w:tcPr>
            <w:tcW w:w="71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К44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F758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0,16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413"/>
        </w:trPr>
        <w:tc>
          <w:tcPr>
            <w:tcW w:w="71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-2,02</w:t>
            </w:r>
            <w:r w:rsidR="002F758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F758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0,056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310"/>
        </w:trPr>
        <w:tc>
          <w:tcPr>
            <w:tcW w:w="71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12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3.10</w:t>
            </w:r>
          </w:p>
        </w:tc>
        <w:tc>
          <w:tcPr>
            <w:tcW w:w="2545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Трактов 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Г</w:t>
            </w:r>
            <w:r w:rsidRPr="008F458B">
              <w:rPr>
                <w:rFonts w:eastAsia="Calibri"/>
                <w:sz w:val="24"/>
                <w:szCs w:val="24"/>
              </w:rPr>
              <w:t>1”, 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Г</w:t>
            </w:r>
            <w:r w:rsidRPr="008F458B">
              <w:rPr>
                <w:rFonts w:eastAsia="Calibri"/>
                <w:sz w:val="24"/>
                <w:szCs w:val="24"/>
              </w:rPr>
              <w:t>2”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Х102/23,</w:t>
            </w:r>
            <w:r w:rsidR="00E1544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33</w:t>
            </w: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707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10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К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12</w:t>
            </w:r>
            <w:r w:rsidRPr="008F458B">
              <w:rPr>
                <w:rFonts w:eastAsia="Calibri"/>
                <w:sz w:val="24"/>
                <w:szCs w:val="24"/>
              </w:rPr>
              <w:t xml:space="preserve"> К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15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27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left="-104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Х112/23, 29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К48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-2,02</w:t>
            </w:r>
            <w:r w:rsidR="002F758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F758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0,056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310"/>
        </w:trPr>
        <w:tc>
          <w:tcPr>
            <w:tcW w:w="71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F758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0,16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310"/>
        </w:trPr>
        <w:tc>
          <w:tcPr>
            <w:tcW w:w="71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К48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F758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0,16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310"/>
        </w:trPr>
        <w:tc>
          <w:tcPr>
            <w:tcW w:w="71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-2,02</w:t>
            </w:r>
            <w:r w:rsidR="002F758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F758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0,056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962"/>
        </w:trPr>
        <w:tc>
          <w:tcPr>
            <w:tcW w:w="7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12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3.11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развязывающего резистора в цепи ПУ тракта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O</w:t>
            </w:r>
            <w:r w:rsidRPr="008F458B">
              <w:rPr>
                <w:rFonts w:eastAsia="Calibri"/>
                <w:sz w:val="24"/>
                <w:szCs w:val="24"/>
              </w:rPr>
              <w:t>1”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</w:t>
            </w: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К43, К76,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К101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-0,96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194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12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3.12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O</w:t>
            </w:r>
            <w:r w:rsidRPr="008F458B">
              <w:rPr>
                <w:rFonts w:eastAsia="Calibri"/>
                <w:sz w:val="24"/>
                <w:szCs w:val="24"/>
              </w:rPr>
              <w:t>2”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Х105/29</w:t>
            </w: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К9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-0,96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12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3.13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Г</w:t>
            </w:r>
            <w:r w:rsidRPr="008F458B">
              <w:rPr>
                <w:rFonts w:eastAsia="Calibri"/>
                <w:sz w:val="24"/>
                <w:szCs w:val="24"/>
              </w:rPr>
              <w:t>1”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-0,96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12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3.14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Г</w:t>
            </w:r>
            <w:r w:rsidRPr="008F458B">
              <w:rPr>
                <w:rFonts w:eastAsia="Calibri"/>
                <w:sz w:val="24"/>
                <w:szCs w:val="24"/>
              </w:rPr>
              <w:t>2”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-0,96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коэффициентов передачи 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</w:t>
            </w: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vMerge w:val="restart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K76,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К43  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К44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7C6498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Т</w:t>
            </w:r>
            <w:r w:rsidR="007C6498" w:rsidRPr="008F458B">
              <w:rPr>
                <w:rFonts w:eastAsia="Calibri"/>
                <w:sz w:val="24"/>
                <w:szCs w:val="24"/>
              </w:rPr>
              <w:t>ракт “</w:t>
            </w:r>
            <w:r w:rsidR="007C6498" w:rsidRPr="008F458B">
              <w:rPr>
                <w:rFonts w:eastAsia="Calibri"/>
                <w:sz w:val="24"/>
                <w:szCs w:val="24"/>
                <w:lang w:val="en-US"/>
              </w:rPr>
              <w:t>O</w:t>
            </w:r>
            <w:r w:rsidR="007C6498" w:rsidRPr="008F458B">
              <w:rPr>
                <w:rFonts w:eastAsia="Calibri"/>
                <w:sz w:val="24"/>
                <w:szCs w:val="24"/>
              </w:rPr>
              <w:t>1”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199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left="-107" w:right="-25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4.1.1</w:t>
            </w:r>
          </w:p>
        </w:tc>
        <w:tc>
          <w:tcPr>
            <w:tcW w:w="2545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ус=1,01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=∞)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left="-107" w:right="-254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4.1.2</w:t>
            </w: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vMerge w:val="restart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К6,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  <w:r w:rsidRPr="008F458B">
              <w:rPr>
                <w:rFonts w:eastAsia="Calibri"/>
                <w:sz w:val="24"/>
                <w:szCs w:val="24"/>
              </w:rPr>
              <w:t>-2,02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left="-107" w:right="-25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4.1.3</w:t>
            </w: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  <w:r w:rsidRPr="008F458B">
              <w:rPr>
                <w:rFonts w:eastAsia="Calibri"/>
                <w:sz w:val="24"/>
                <w:szCs w:val="24"/>
              </w:rPr>
              <w:t>2,02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left="-107" w:right="-25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4.1.4</w:t>
            </w:r>
          </w:p>
        </w:tc>
        <w:tc>
          <w:tcPr>
            <w:tcW w:w="2545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ус=1,12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=9,09 кОм)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К82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left="-107" w:right="-25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4.1.5</w:t>
            </w: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vMerge w:val="restart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К6,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  <w:r w:rsidRPr="008F458B">
              <w:rPr>
                <w:rFonts w:eastAsia="Calibri"/>
                <w:sz w:val="24"/>
                <w:szCs w:val="24"/>
              </w:rPr>
              <w:t>-2,24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</w:t>
            </w:r>
            <w:r w:rsidR="00A14C66" w:rsidRPr="008F458B">
              <w:rPr>
                <w:rFonts w:eastAsia="Calibr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left="-107" w:right="-25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4.1.6</w:t>
            </w: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  <w:r w:rsidRPr="008F458B">
              <w:rPr>
                <w:rFonts w:eastAsia="Calibri"/>
                <w:sz w:val="24"/>
                <w:szCs w:val="24"/>
              </w:rPr>
              <w:t>2,24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</w:t>
            </w:r>
            <w:r w:rsidR="00A14C66" w:rsidRPr="008F458B">
              <w:rPr>
                <w:rFonts w:eastAsia="Calibr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24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left="-107" w:right="-25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4.1.7</w:t>
            </w:r>
          </w:p>
        </w:tc>
        <w:tc>
          <w:tcPr>
            <w:tcW w:w="2545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ус=1,21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=4,99 кОм)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К81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0,025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left="-107" w:right="-25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4.1.8</w:t>
            </w: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  <w:gridSpan w:val="2"/>
            <w:vMerge w:val="restart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К6,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-2,42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E08BA" w:rsidRPr="008F458B" w:rsidTr="00C26DBD">
        <w:trPr>
          <w:trHeight w:val="46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left="-107" w:right="-25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4.1.9</w:t>
            </w:r>
          </w:p>
        </w:tc>
        <w:tc>
          <w:tcPr>
            <w:tcW w:w="2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-2,42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4E2B3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2F7581" w:rsidRPr="008F458B" w:rsidRDefault="002F7581" w:rsidP="00360B4F">
      <w:pPr>
        <w:spacing w:line="360" w:lineRule="auto"/>
        <w:jc w:val="both"/>
      </w:pPr>
      <w:r w:rsidRPr="008F458B">
        <w:br w:type="page"/>
      </w:r>
      <w:r w:rsidR="00360B4F" w:rsidRPr="008F458B">
        <w:rPr>
          <w:sz w:val="28"/>
          <w:szCs w:val="28"/>
        </w:rPr>
        <w:t>Продолжение таблицы А.2</w:t>
      </w:r>
    </w:p>
    <w:tbl>
      <w:tblPr>
        <w:tblW w:w="21690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3"/>
        <w:gridCol w:w="2550"/>
        <w:gridCol w:w="1134"/>
        <w:gridCol w:w="992"/>
        <w:gridCol w:w="1418"/>
        <w:gridCol w:w="1274"/>
        <w:gridCol w:w="6"/>
        <w:gridCol w:w="1414"/>
        <w:gridCol w:w="1132"/>
        <w:gridCol w:w="1136"/>
        <w:gridCol w:w="1132"/>
        <w:gridCol w:w="1275"/>
        <w:gridCol w:w="1137"/>
        <w:gridCol w:w="854"/>
        <w:gridCol w:w="851"/>
        <w:gridCol w:w="1557"/>
        <w:gridCol w:w="991"/>
        <w:gridCol w:w="1132"/>
        <w:gridCol w:w="992"/>
      </w:tblGrid>
      <w:tr w:rsidR="00DB3368" w:rsidRPr="008F458B" w:rsidTr="00C26DBD">
        <w:trPr>
          <w:trHeight w:val="274"/>
        </w:trPr>
        <w:tc>
          <w:tcPr>
            <w:tcW w:w="713" w:type="dxa"/>
            <w:vMerge w:val="restart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360B4F" w:rsidRPr="008F458B" w:rsidRDefault="00360B4F" w:rsidP="00C26DBD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360B4F" w:rsidRPr="008F458B" w:rsidRDefault="00360B4F" w:rsidP="00C26DBD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4" w:type="dxa"/>
            <w:gridSpan w:val="5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360B4F" w:rsidRPr="008F458B" w:rsidRDefault="00360B4F" w:rsidP="00C26DBD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1132" w:type="dxa"/>
            <w:vMerge w:val="restart"/>
            <w:shd w:val="clear" w:color="auto" w:fill="auto"/>
          </w:tcPr>
          <w:p w:rsidR="00360B4F" w:rsidRPr="008F458B" w:rsidRDefault="00360B4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360B4F" w:rsidRPr="008F458B" w:rsidRDefault="00360B4F" w:rsidP="00C26DBD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360B4F" w:rsidRPr="008F458B" w:rsidTr="00C26DBD">
        <w:tc>
          <w:tcPr>
            <w:tcW w:w="713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8" w:type="dxa"/>
            <w:gridSpan w:val="3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4" w:type="dxa"/>
            <w:vMerge w:val="restart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0" w:type="dxa"/>
            <w:gridSpan w:val="3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360B4F" w:rsidRPr="008F458B" w:rsidRDefault="00360B4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60B4F" w:rsidRPr="008F458B" w:rsidTr="00C26DBD">
        <w:trPr>
          <w:trHeight w:val="151"/>
        </w:trPr>
        <w:tc>
          <w:tcPr>
            <w:tcW w:w="713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80" w:type="dxa"/>
            <w:gridSpan w:val="2"/>
            <w:vMerge w:val="restart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4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 w:val="restart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7" w:type="dxa"/>
            <w:vMerge w:val="restart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5" w:type="dxa"/>
            <w:gridSpan w:val="2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60B4F" w:rsidRPr="008F458B" w:rsidTr="00C26DBD">
        <w:trPr>
          <w:trHeight w:val="345"/>
        </w:trPr>
        <w:tc>
          <w:tcPr>
            <w:tcW w:w="713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4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60B4F" w:rsidRPr="008F458B" w:rsidRDefault="00360B4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left="-107" w:right="-25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4.1.10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ус=1,64</w:t>
            </w:r>
          </w:p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=1,58 кОм)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К80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476DA9" w:rsidRPr="008F458B" w:rsidRDefault="00476DA9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2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Х108/27 </w:t>
            </w:r>
          </w:p>
        </w:tc>
        <w:tc>
          <w:tcPr>
            <w:tcW w:w="854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 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4.1.11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4" w:type="dxa"/>
            <w:vMerge w:val="restart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К6,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-3,28</w:t>
            </w:r>
            <w:r w:rsidR="00207CC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 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443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4.1.12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4" w:type="dxa"/>
            <w:vMerge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3,28 ± 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4.1.13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ус=2,44</w:t>
            </w:r>
          </w:p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=698 Ом)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К79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 0,05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4.1.14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4" w:type="dxa"/>
            <w:vMerge w:val="restart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К6,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-2,44 ± 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4.1.15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4" w:type="dxa"/>
            <w:vMerge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2,44 ± 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4.1.16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ус=5,41</w:t>
            </w:r>
          </w:p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=226 Ом)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К78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</w:t>
            </w:r>
          </w:p>
        </w:tc>
        <w:tc>
          <w:tcPr>
            <w:tcW w:w="1274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X104/26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Х108/23</w:t>
            </w: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K76,</w:t>
            </w:r>
          </w:p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К43  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К44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07CC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2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50 </w:t>
            </w:r>
            <w:r w:rsidRPr="008F458B">
              <w:rPr>
                <w:rFonts w:eastAsia="Calibri"/>
                <w:sz w:val="24"/>
                <w:szCs w:val="24"/>
              </w:rPr>
              <w:t>кГц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4.1.17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Merge w:val="restart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К6,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-2,73</w:t>
            </w:r>
            <w:r w:rsidR="00207CC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07CC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4.1.18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Merge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2,73</w:t>
            </w:r>
            <w:r w:rsidR="00207CC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07CC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4.1.19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ус=5,76</w:t>
            </w:r>
          </w:p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=210 Ом)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К77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07CC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4.1.20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Merge w:val="restart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К6,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-2,88</w:t>
            </w:r>
            <w:r w:rsidR="00207CC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07CC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74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4.1.21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Merge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2,88</w:t>
            </w:r>
            <w:r w:rsidR="00207CC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07CC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415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476DA9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Т</w:t>
            </w:r>
            <w:r w:rsidR="00476DA9" w:rsidRPr="008F458B">
              <w:rPr>
                <w:rFonts w:eastAsia="Calibri"/>
                <w:sz w:val="24"/>
                <w:szCs w:val="24"/>
              </w:rPr>
              <w:t>ракт “</w:t>
            </w:r>
            <w:r w:rsidR="00476DA9" w:rsidRPr="008F458B">
              <w:rPr>
                <w:rFonts w:eastAsia="Calibri"/>
                <w:sz w:val="24"/>
                <w:szCs w:val="24"/>
                <w:lang w:val="en-US"/>
              </w:rPr>
              <w:t>O</w:t>
            </w:r>
            <w:r w:rsidR="00476DA9" w:rsidRPr="008F458B">
              <w:rPr>
                <w:rFonts w:eastAsia="Calibri"/>
                <w:sz w:val="24"/>
                <w:szCs w:val="24"/>
              </w:rPr>
              <w:t>2”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Х105/29</w:t>
            </w: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Merge w:val="restart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</w:t>
            </w:r>
          </w:p>
        </w:tc>
        <w:tc>
          <w:tcPr>
            <w:tcW w:w="1132" w:type="dxa"/>
            <w:vMerge w:val="restart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Х108/29</w:t>
            </w: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К46 </w:t>
            </w: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07CC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6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4.2.1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ус=1,01</w:t>
            </w:r>
          </w:p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=∞)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Merge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4.2.2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Merge w:val="restart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К9,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-2,02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4.2.3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Merge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2,02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4.2.4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ус=1,12</w:t>
            </w:r>
          </w:p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 xml:space="preserve">=9,09 кОм) 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К88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4.2.5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Merge w:val="restart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К9,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-2,24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4.2.6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Merge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2,24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4.2.7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ус=1,21</w:t>
            </w:r>
          </w:p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=4,99 кОм)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К87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0,025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4.2.8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Merge w:val="restart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К9,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-2,42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4.2.9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Merge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-2,42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4.2.10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ус=1,64</w:t>
            </w:r>
          </w:p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=1,58 кОм)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К86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4.2.11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Merge w:val="restart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К9,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-3,28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4.2.12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Merge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3,28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4.2.13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ус=2,44</w:t>
            </w:r>
          </w:p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=698 Ом)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К85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4.2.14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Merge w:val="restart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К9,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-2,44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4.2.15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Merge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76DA9" w:rsidRPr="008F458B" w:rsidRDefault="00476DA9" w:rsidP="00E1544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2,44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1528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207CC7" w:rsidRPr="008F458B" w:rsidRDefault="00207CC7" w:rsidP="00207CC7">
      <w:pPr>
        <w:spacing w:line="360" w:lineRule="auto"/>
        <w:jc w:val="both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А.2</w:t>
      </w:r>
    </w:p>
    <w:tbl>
      <w:tblPr>
        <w:tblW w:w="216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2548"/>
        <w:gridCol w:w="1137"/>
        <w:gridCol w:w="991"/>
        <w:gridCol w:w="1417"/>
        <w:gridCol w:w="1275"/>
        <w:gridCol w:w="1418"/>
        <w:gridCol w:w="1133"/>
        <w:gridCol w:w="1134"/>
        <w:gridCol w:w="1133"/>
        <w:gridCol w:w="1275"/>
        <w:gridCol w:w="1135"/>
        <w:gridCol w:w="854"/>
        <w:gridCol w:w="851"/>
        <w:gridCol w:w="1558"/>
        <w:gridCol w:w="991"/>
        <w:gridCol w:w="1133"/>
        <w:gridCol w:w="992"/>
      </w:tblGrid>
      <w:tr w:rsidR="00207CC7" w:rsidRPr="008F458B" w:rsidTr="00C26DBD">
        <w:trPr>
          <w:trHeight w:val="274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48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7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207CC7" w:rsidRPr="008F458B" w:rsidRDefault="00207CC7" w:rsidP="00C26DBD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207CC7" w:rsidRPr="008F458B" w:rsidRDefault="00207CC7" w:rsidP="00C26DBD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0" w:type="dxa"/>
            <w:gridSpan w:val="6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3" w:type="dxa"/>
            <w:gridSpan w:val="5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207CC7" w:rsidRPr="008F458B" w:rsidRDefault="00207CC7" w:rsidP="00C26DBD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07CC7" w:rsidRPr="008F458B" w:rsidRDefault="00207CC7" w:rsidP="00C26DBD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207CC7" w:rsidRPr="008F458B" w:rsidTr="00C26DBD">
        <w:tc>
          <w:tcPr>
            <w:tcW w:w="714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2" w:type="dxa"/>
            <w:gridSpan w:val="2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0" w:type="dxa"/>
            <w:gridSpan w:val="3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8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1"/>
        </w:trPr>
        <w:tc>
          <w:tcPr>
            <w:tcW w:w="714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7" w:type="dxa"/>
            <w:gridSpan w:val="2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5" w:type="dxa"/>
            <w:gridSpan w:val="2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341"/>
        </w:trPr>
        <w:tc>
          <w:tcPr>
            <w:tcW w:w="714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0E5756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4.2.16</w:t>
            </w:r>
          </w:p>
        </w:tc>
        <w:tc>
          <w:tcPr>
            <w:tcW w:w="2548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ус=5,41</w:t>
            </w:r>
          </w:p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=226 Ом)</w:t>
            </w:r>
          </w:p>
        </w:tc>
        <w:tc>
          <w:tcPr>
            <w:tcW w:w="1137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К84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tcBorders>
              <w:top w:val="nil"/>
            </w:tcBorders>
            <w:shd w:val="clear" w:color="auto" w:fill="auto"/>
          </w:tcPr>
          <w:p w:rsidR="00476DA9" w:rsidRPr="008F458B" w:rsidRDefault="00476DA9" w:rsidP="000E575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476DA9" w:rsidRPr="008F458B" w:rsidRDefault="00476DA9" w:rsidP="000E575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</w:tcPr>
          <w:p w:rsidR="00476DA9" w:rsidRPr="008F458B" w:rsidRDefault="00476DA9" w:rsidP="000E575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 w:val="restart"/>
            <w:shd w:val="clear" w:color="auto" w:fill="auto"/>
          </w:tcPr>
          <w:p w:rsidR="00476DA9" w:rsidRPr="008F458B" w:rsidRDefault="00A0237C" w:rsidP="000E575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Х108/27</w:t>
            </w:r>
          </w:p>
        </w:tc>
        <w:tc>
          <w:tcPr>
            <w:tcW w:w="854" w:type="dxa"/>
            <w:vMerge w:val="restart"/>
            <w:shd w:val="clear" w:color="auto" w:fill="auto"/>
          </w:tcPr>
          <w:p w:rsidR="00476DA9" w:rsidRPr="008F458B" w:rsidRDefault="00476DA9" w:rsidP="000E575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E575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476DA9" w:rsidRPr="008F458B" w:rsidRDefault="00476DA9" w:rsidP="000E575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</w:tcPr>
          <w:p w:rsidR="00476DA9" w:rsidRPr="008F458B" w:rsidRDefault="00476DA9" w:rsidP="000E575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476DA9" w:rsidRPr="008F458B" w:rsidRDefault="00476DA9" w:rsidP="000E575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4.2.17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К9,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-2,73</w:t>
            </w:r>
            <w:r w:rsidR="000E575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E575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4.2.18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2,73</w:t>
            </w:r>
            <w:r w:rsidR="000E575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E575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4.2.19</w:t>
            </w:r>
          </w:p>
        </w:tc>
        <w:tc>
          <w:tcPr>
            <w:tcW w:w="2548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ус=5,76</w:t>
            </w:r>
          </w:p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=210 Ом)</w:t>
            </w: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K83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E575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4.2.20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К9,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-2,88</w:t>
            </w:r>
            <w:r w:rsidR="000E575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E575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4.2.21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2,88</w:t>
            </w:r>
            <w:r w:rsidR="000E575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E575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0E5756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4.3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476DA9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Т</w:t>
            </w:r>
            <w:r w:rsidR="00476DA9" w:rsidRPr="008F458B">
              <w:rPr>
                <w:rFonts w:eastAsia="Calibri"/>
                <w:sz w:val="24"/>
                <w:szCs w:val="24"/>
              </w:rPr>
              <w:t>ракт “</w:t>
            </w:r>
            <w:r w:rsidR="00476DA9" w:rsidRPr="008F458B">
              <w:rPr>
                <w:rFonts w:eastAsia="Calibri"/>
                <w:sz w:val="24"/>
                <w:szCs w:val="24"/>
                <w:lang w:val="en-US"/>
              </w:rPr>
              <w:t>Г1</w:t>
            </w:r>
            <w:r w:rsidR="00476DA9" w:rsidRPr="008F458B">
              <w:rPr>
                <w:rFonts w:eastAsia="Calibri"/>
                <w:sz w:val="24"/>
                <w:szCs w:val="24"/>
              </w:rPr>
              <w:t>”</w:t>
            </w: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shd w:val="clear" w:color="auto" w:fill="auto"/>
          </w:tcPr>
          <w:p w:rsidR="00476DA9" w:rsidRPr="008F458B" w:rsidRDefault="00476DA9" w:rsidP="000E575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476DA9" w:rsidRPr="008F458B" w:rsidRDefault="00476DA9" w:rsidP="000E575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К11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Х112/23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476DA9" w:rsidRPr="008F458B" w:rsidRDefault="00476DA9" w:rsidP="000E575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К48</w:t>
            </w:r>
          </w:p>
        </w:tc>
        <w:tc>
          <w:tcPr>
            <w:tcW w:w="1558" w:type="dxa"/>
            <w:vMerge w:val="restart"/>
            <w:shd w:val="clear" w:color="auto" w:fill="auto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E575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0E5756">
        <w:trPr>
          <w:trHeight w:val="139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4.3.1</w:t>
            </w:r>
          </w:p>
        </w:tc>
        <w:tc>
          <w:tcPr>
            <w:tcW w:w="2548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ус=1,01</w:t>
            </w:r>
          </w:p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=∞)</w:t>
            </w: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4.3.2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К12,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-2,02</w:t>
            </w:r>
            <w:r w:rsidR="0064346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64346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4.3.3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2,02</w:t>
            </w:r>
            <w:r w:rsidR="0064346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64346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4.3.4</w:t>
            </w:r>
          </w:p>
        </w:tc>
        <w:tc>
          <w:tcPr>
            <w:tcW w:w="2548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ус=1,12</w:t>
            </w:r>
          </w:p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 xml:space="preserve">=9,09 кОм) </w:t>
            </w: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K94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К11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64346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4.3.5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К12,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-2,24</w:t>
            </w:r>
            <w:r w:rsidR="0064346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64346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4.3.6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2,24</w:t>
            </w:r>
            <w:r w:rsidR="0064346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64346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4.3.7</w:t>
            </w:r>
          </w:p>
        </w:tc>
        <w:tc>
          <w:tcPr>
            <w:tcW w:w="2548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ус=1,21</w:t>
            </w:r>
          </w:p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=4,99 кОм)</w:t>
            </w: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K93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К11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64346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0,025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4.3.8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К12,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-2,42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4.3.9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-2,42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4.3.10</w:t>
            </w:r>
          </w:p>
        </w:tc>
        <w:tc>
          <w:tcPr>
            <w:tcW w:w="2548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ус=1,64</w:t>
            </w:r>
          </w:p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=1,58 кОм)</w:t>
            </w: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K92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К11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4.3.11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К12,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-3,28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4.3.12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3,28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4.3.13</w:t>
            </w:r>
          </w:p>
        </w:tc>
        <w:tc>
          <w:tcPr>
            <w:tcW w:w="2548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ус=2,44</w:t>
            </w:r>
          </w:p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=698 Ом)</w:t>
            </w: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K91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К11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4.3.14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К12,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-2,44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76DA9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4.3.15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-1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476DA9" w:rsidRPr="008F458B" w:rsidRDefault="00476DA9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2,44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76DA9" w:rsidRPr="008F458B" w:rsidRDefault="00476DA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4.3.16</w:t>
            </w:r>
          </w:p>
        </w:tc>
        <w:tc>
          <w:tcPr>
            <w:tcW w:w="254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ус=5,41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=226 Ом)</w:t>
            </w:r>
          </w:p>
        </w:tc>
        <w:tc>
          <w:tcPr>
            <w:tcW w:w="1137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K90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X104/26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К11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Х112/23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Х108/27</w:t>
            </w:r>
          </w:p>
        </w:tc>
        <w:tc>
          <w:tcPr>
            <w:tcW w:w="85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K76,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К43  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К48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 -</w:t>
            </w: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50 </w:t>
            </w:r>
            <w:r w:rsidRPr="008F458B">
              <w:rPr>
                <w:rFonts w:eastAsia="Calibri"/>
                <w:sz w:val="24"/>
                <w:szCs w:val="24"/>
              </w:rPr>
              <w:t>кГц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</w:tr>
      <w:tr w:rsidR="00207CC7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4.3.17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К12,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-2,73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4.3.18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2,73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4.3.19</w:t>
            </w:r>
          </w:p>
        </w:tc>
        <w:tc>
          <w:tcPr>
            <w:tcW w:w="254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ус=5,76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=210 Ом)</w:t>
            </w: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K89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К11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4.3.20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К12,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-2,88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4.3.21</w:t>
            </w: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912B4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2,88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12B4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207CC7" w:rsidRPr="008F458B" w:rsidRDefault="00207CC7" w:rsidP="00207CC7">
      <w:pPr>
        <w:spacing w:line="360" w:lineRule="auto"/>
        <w:jc w:val="both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А.2</w:t>
      </w:r>
    </w:p>
    <w:tbl>
      <w:tblPr>
        <w:tblW w:w="216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2550"/>
        <w:gridCol w:w="1136"/>
        <w:gridCol w:w="991"/>
        <w:gridCol w:w="1417"/>
        <w:gridCol w:w="1275"/>
        <w:gridCol w:w="1417"/>
        <w:gridCol w:w="1133"/>
        <w:gridCol w:w="1133"/>
        <w:gridCol w:w="1133"/>
        <w:gridCol w:w="1275"/>
        <w:gridCol w:w="1135"/>
        <w:gridCol w:w="854"/>
        <w:gridCol w:w="851"/>
        <w:gridCol w:w="1558"/>
        <w:gridCol w:w="990"/>
        <w:gridCol w:w="1133"/>
        <w:gridCol w:w="992"/>
      </w:tblGrid>
      <w:tr w:rsidR="00207CC7" w:rsidRPr="008F458B" w:rsidTr="00C26DBD">
        <w:trPr>
          <w:trHeight w:val="274"/>
        </w:trPr>
        <w:tc>
          <w:tcPr>
            <w:tcW w:w="716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6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207CC7" w:rsidRPr="008F458B" w:rsidRDefault="00207CC7" w:rsidP="00C26DBD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207CC7" w:rsidRPr="008F458B" w:rsidRDefault="00207CC7" w:rsidP="00C26DBD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08" w:type="dxa"/>
            <w:gridSpan w:val="6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3" w:type="dxa"/>
            <w:gridSpan w:val="5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990" w:type="dxa"/>
            <w:vMerge w:val="restart"/>
            <w:shd w:val="clear" w:color="auto" w:fill="auto"/>
          </w:tcPr>
          <w:p w:rsidR="00207CC7" w:rsidRPr="008F458B" w:rsidRDefault="00207CC7" w:rsidP="00C26DBD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07CC7" w:rsidRPr="008F458B" w:rsidRDefault="00207CC7" w:rsidP="00C26DBD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207CC7" w:rsidRPr="008F458B" w:rsidTr="00C26DBD">
        <w:tc>
          <w:tcPr>
            <w:tcW w:w="716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2" w:type="dxa"/>
            <w:gridSpan w:val="2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399" w:type="dxa"/>
            <w:gridSpan w:val="3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8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1"/>
        </w:trPr>
        <w:tc>
          <w:tcPr>
            <w:tcW w:w="716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6" w:type="dxa"/>
            <w:gridSpan w:val="2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5" w:type="dxa"/>
            <w:gridSpan w:val="2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344"/>
        </w:trPr>
        <w:tc>
          <w:tcPr>
            <w:tcW w:w="716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207CC7" w:rsidRPr="008F458B" w:rsidRDefault="00207CC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A0237C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7C6498" w:rsidRPr="008F458B" w:rsidRDefault="0021528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Т</w:t>
            </w:r>
            <w:r w:rsidR="007C6498" w:rsidRPr="008F458B">
              <w:rPr>
                <w:rFonts w:eastAsia="Calibri"/>
                <w:sz w:val="24"/>
                <w:szCs w:val="24"/>
              </w:rPr>
              <w:t>ракт “</w:t>
            </w:r>
            <w:r w:rsidR="007C6498" w:rsidRPr="008F458B">
              <w:rPr>
                <w:rFonts w:eastAsia="Calibri"/>
                <w:sz w:val="24"/>
                <w:szCs w:val="24"/>
                <w:lang w:val="en-US"/>
              </w:rPr>
              <w:t>Г2</w:t>
            </w:r>
            <w:r w:rsidR="007C6498" w:rsidRPr="008F458B">
              <w:rPr>
                <w:rFonts w:eastAsia="Calibri"/>
                <w:sz w:val="24"/>
                <w:szCs w:val="24"/>
              </w:rPr>
              <w:t>”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K100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7C6498" w:rsidRPr="008F458B" w:rsidRDefault="008D389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X104/26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К14</w:t>
            </w: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Х112/29</w:t>
            </w:r>
          </w:p>
        </w:tc>
        <w:tc>
          <w:tcPr>
            <w:tcW w:w="1135" w:type="dxa"/>
            <w:vMerge w:val="restart"/>
            <w:shd w:val="clear" w:color="auto" w:fill="auto"/>
          </w:tcPr>
          <w:p w:rsidR="007C6498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Х108/27</w:t>
            </w:r>
          </w:p>
        </w:tc>
        <w:tc>
          <w:tcPr>
            <w:tcW w:w="854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К50</w:t>
            </w:r>
          </w:p>
        </w:tc>
        <w:tc>
          <w:tcPr>
            <w:tcW w:w="1558" w:type="dxa"/>
            <w:vMerge w:val="restart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391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4.4.1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ус=1,01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=∞)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391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4.4.2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К15,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-2,02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391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4.4.3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2,02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4.4.4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ус=1,12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 xml:space="preserve">=9,09 кОм) 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K100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К14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4.4.5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К15,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-2,24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4.4.6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2,24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85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4.4.7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ус=1,21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=4,99 кОм)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K99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К14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0,025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4.4.8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К15,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-2,42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4.4.9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-2,42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2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4.4.10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ус=1,64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=1,58 кОм)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K98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К14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2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4.4.11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К15,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-3,28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2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4.4.12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3,28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2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4.4.13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ус=2,44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=698 Ом)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K97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К14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2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4.4.14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К15,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-2,44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2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4.4.15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-1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2,44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2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4.4.16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ус=5,41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=226 Ом)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K96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К14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2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4.4.17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К15,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0,5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-2,73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2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4.4.18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-0,5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2,73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2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4.4.19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ус=5,76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рег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=210 Ом)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K95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К14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2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4.4.20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К15,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0,5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-2,88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07CC7" w:rsidRPr="008F458B" w:rsidTr="00C26DBD">
        <w:trPr>
          <w:trHeight w:val="150"/>
        </w:trPr>
        <w:tc>
          <w:tcPr>
            <w:tcW w:w="71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2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4.4.21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-0,5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8D38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2,88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D38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5C4A9C" w:rsidRPr="008F458B" w:rsidRDefault="005C4A9C" w:rsidP="005C4A9C">
      <w:pPr>
        <w:spacing w:line="360" w:lineRule="auto"/>
        <w:jc w:val="both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А.2</w:t>
      </w:r>
    </w:p>
    <w:tbl>
      <w:tblPr>
        <w:tblW w:w="216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554"/>
        <w:gridCol w:w="1134"/>
        <w:gridCol w:w="990"/>
        <w:gridCol w:w="1418"/>
        <w:gridCol w:w="1279"/>
        <w:gridCol w:w="1416"/>
        <w:gridCol w:w="1133"/>
        <w:gridCol w:w="1133"/>
        <w:gridCol w:w="1133"/>
        <w:gridCol w:w="1275"/>
        <w:gridCol w:w="1134"/>
        <w:gridCol w:w="854"/>
        <w:gridCol w:w="851"/>
        <w:gridCol w:w="1557"/>
        <w:gridCol w:w="992"/>
        <w:gridCol w:w="1133"/>
        <w:gridCol w:w="993"/>
      </w:tblGrid>
      <w:tr w:rsidR="00DA4FA1" w:rsidRPr="008F458B" w:rsidTr="00C26DBD">
        <w:trPr>
          <w:trHeight w:val="274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4" w:type="dxa"/>
            <w:vMerge w:val="restart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5C4A9C" w:rsidRPr="008F458B" w:rsidRDefault="005C4A9C" w:rsidP="00C26DBD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0" w:type="dxa"/>
            <w:vMerge w:val="restart"/>
            <w:shd w:val="clear" w:color="auto" w:fill="auto"/>
          </w:tcPr>
          <w:p w:rsidR="005C4A9C" w:rsidRPr="008F458B" w:rsidRDefault="005C4A9C" w:rsidP="00C26DBD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2" w:type="dxa"/>
            <w:gridSpan w:val="6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1" w:type="dxa"/>
            <w:gridSpan w:val="5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5C4A9C" w:rsidRPr="008F458B" w:rsidRDefault="005C4A9C" w:rsidP="00C26DBD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5C4A9C" w:rsidRPr="008F458B" w:rsidRDefault="005C4A9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5C4A9C" w:rsidRPr="008F458B" w:rsidRDefault="005C4A9C" w:rsidP="00C26DBD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DA4FA1" w:rsidRPr="008F458B" w:rsidTr="00C26DBD">
        <w:tc>
          <w:tcPr>
            <w:tcW w:w="710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4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7" w:type="dxa"/>
            <w:gridSpan w:val="2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399" w:type="dxa"/>
            <w:gridSpan w:val="3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5C4A9C" w:rsidRPr="008F458B" w:rsidRDefault="005C4A9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5C4A9C" w:rsidRPr="008F458B" w:rsidTr="00C26DBD">
        <w:trPr>
          <w:trHeight w:val="151"/>
        </w:trPr>
        <w:tc>
          <w:tcPr>
            <w:tcW w:w="710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4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9" w:type="dxa"/>
            <w:vMerge w:val="restart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6" w:type="dxa"/>
            <w:gridSpan w:val="2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5" w:type="dxa"/>
            <w:gridSpan w:val="2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5C4A9C" w:rsidRPr="008F458B" w:rsidTr="00C26DBD">
        <w:trPr>
          <w:trHeight w:val="344"/>
        </w:trPr>
        <w:tc>
          <w:tcPr>
            <w:tcW w:w="710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4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5C4A9C" w:rsidRPr="008F458B" w:rsidRDefault="005C4A9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A0237C">
        <w:trPr>
          <w:trHeight w:val="406"/>
        </w:trPr>
        <w:tc>
          <w:tcPr>
            <w:tcW w:w="710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АЧХ активного фильтра 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Х105/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39</w:t>
            </w:r>
          </w:p>
        </w:tc>
        <w:tc>
          <w:tcPr>
            <w:tcW w:w="1279" w:type="dxa"/>
            <w:vMerge w:val="restart"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X104/26</w:t>
            </w:r>
          </w:p>
        </w:tc>
        <w:tc>
          <w:tcPr>
            <w:tcW w:w="1416" w:type="dxa"/>
            <w:vMerge w:val="restart"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K7, K106, K103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Х108/23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Х108/27</w:t>
            </w:r>
          </w:p>
        </w:tc>
        <w:tc>
          <w:tcPr>
            <w:tcW w:w="854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К44  </w:t>
            </w: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A0237C" w:rsidRPr="008F458B" w:rsidRDefault="00A0237C" w:rsidP="0021528E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(1,43 ± 0,07)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C26DBD">
        <w:trPr>
          <w:trHeight w:val="150"/>
        </w:trPr>
        <w:tc>
          <w:tcPr>
            <w:tcW w:w="710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5.1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тракт 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О1</w:t>
            </w:r>
            <w:r w:rsidRPr="008F458B">
              <w:rPr>
                <w:rFonts w:eastAsia="Calibri"/>
                <w:sz w:val="24"/>
                <w:szCs w:val="24"/>
              </w:rPr>
              <w:t>”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C26DBD">
        <w:trPr>
          <w:trHeight w:val="425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5.1.1</w:t>
            </w:r>
          </w:p>
        </w:tc>
        <w:tc>
          <w:tcPr>
            <w:tcW w:w="2554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развязывающего конденсатора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</w:rPr>
              <w:t>6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C</w:t>
            </w:r>
            <w:r w:rsidRPr="008F458B">
              <w:rPr>
                <w:rFonts w:eastAsia="Calibri"/>
                <w:sz w:val="24"/>
                <w:szCs w:val="24"/>
              </w:rPr>
              <w:t xml:space="preserve">13 выходной цепи активного фильтра  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C26DBD">
        <w:trPr>
          <w:trHeight w:val="677"/>
        </w:trPr>
        <w:tc>
          <w:tcPr>
            <w:tcW w:w="71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К45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0,47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C26DBD">
        <w:trPr>
          <w:trHeight w:val="419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5.1.2</w:t>
            </w:r>
          </w:p>
        </w:tc>
        <w:tc>
          <w:tcPr>
            <w:tcW w:w="2554" w:type="dxa"/>
            <w:vMerge w:val="restart"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АЧХ активного фильтра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К44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(1,37 ± 0,06)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C26DBD">
        <w:trPr>
          <w:trHeight w:val="268"/>
        </w:trPr>
        <w:tc>
          <w:tcPr>
            <w:tcW w:w="71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Х108/25 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К45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1,01 ± 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C26DBD">
        <w:trPr>
          <w:trHeight w:val="271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5.1.3</w:t>
            </w:r>
          </w:p>
        </w:tc>
        <w:tc>
          <w:tcPr>
            <w:tcW w:w="25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49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К44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(1,37 ± 0,06)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C26DBD">
        <w:trPr>
          <w:trHeight w:val="419"/>
        </w:trPr>
        <w:tc>
          <w:tcPr>
            <w:tcW w:w="71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К45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1,01 ± 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C26DBD">
        <w:trPr>
          <w:trHeight w:val="419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5.1.4</w:t>
            </w:r>
          </w:p>
        </w:tc>
        <w:tc>
          <w:tcPr>
            <w:tcW w:w="25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К44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(1,37 ± 0,06)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C26DBD">
        <w:trPr>
          <w:trHeight w:val="412"/>
        </w:trPr>
        <w:tc>
          <w:tcPr>
            <w:tcW w:w="71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К45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1,02 ± 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A0237C">
        <w:trPr>
          <w:trHeight w:val="272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5.1.5</w:t>
            </w:r>
          </w:p>
        </w:tc>
        <w:tc>
          <w:tcPr>
            <w:tcW w:w="25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0" w:type="dxa"/>
            <w:vMerge w:val="restart"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39</w:t>
            </w:r>
          </w:p>
        </w:tc>
        <w:tc>
          <w:tcPr>
            <w:tcW w:w="1279" w:type="dxa"/>
            <w:vMerge w:val="restart"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X104/26</w:t>
            </w:r>
          </w:p>
        </w:tc>
        <w:tc>
          <w:tcPr>
            <w:tcW w:w="1416" w:type="dxa"/>
            <w:vMerge w:val="restart"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K7, K106, K103</w:t>
            </w:r>
          </w:p>
        </w:tc>
        <w:tc>
          <w:tcPr>
            <w:tcW w:w="1133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Х108/23</w:t>
            </w:r>
          </w:p>
        </w:tc>
        <w:tc>
          <w:tcPr>
            <w:tcW w:w="1134" w:type="dxa"/>
            <w:vMerge/>
            <w:shd w:val="clear" w:color="auto" w:fill="auto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  <w:shd w:val="clear" w:color="auto" w:fill="auto"/>
            <w:vAlign w:val="center"/>
          </w:tcPr>
          <w:p w:rsidR="00A0237C" w:rsidRPr="008F458B" w:rsidRDefault="00A0237C" w:rsidP="0021528E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K76,</w:t>
            </w:r>
            <w:r w:rsidRPr="008F458B">
              <w:rPr>
                <w:rFonts w:eastAsia="Calibri"/>
                <w:sz w:val="24"/>
                <w:szCs w:val="24"/>
              </w:rPr>
              <w:t xml:space="preserve"> К43 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К44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(1,37 ± 0,06)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50 </w:t>
            </w:r>
            <w:r w:rsidRPr="008F458B">
              <w:rPr>
                <w:rFonts w:eastAsia="Calibri"/>
                <w:sz w:val="24"/>
                <w:szCs w:val="24"/>
              </w:rPr>
              <w:t>кГц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</w:tr>
      <w:tr w:rsidR="00A0237C" w:rsidRPr="008F458B" w:rsidTr="00C26DBD">
        <w:trPr>
          <w:trHeight w:val="249"/>
        </w:trPr>
        <w:tc>
          <w:tcPr>
            <w:tcW w:w="71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К45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1,02 ± 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C26DBD">
        <w:trPr>
          <w:trHeight w:val="383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5.1.6</w:t>
            </w:r>
          </w:p>
        </w:tc>
        <w:tc>
          <w:tcPr>
            <w:tcW w:w="25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К44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(1,24 ± 0,05)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C26DBD">
        <w:trPr>
          <w:trHeight w:val="362"/>
        </w:trPr>
        <w:tc>
          <w:tcPr>
            <w:tcW w:w="71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К45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0,26 ± 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C26DBD">
        <w:trPr>
          <w:trHeight w:val="368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5.1.7</w:t>
            </w:r>
          </w:p>
        </w:tc>
        <w:tc>
          <w:tcPr>
            <w:tcW w:w="25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150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К44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(1,09 ± 0,05)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C26DBD">
        <w:trPr>
          <w:trHeight w:val="259"/>
        </w:trPr>
        <w:tc>
          <w:tcPr>
            <w:tcW w:w="71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К45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0,06 ± 0,02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C26DBD">
        <w:trPr>
          <w:trHeight w:val="421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5.1.8</w:t>
            </w:r>
          </w:p>
        </w:tc>
        <w:tc>
          <w:tcPr>
            <w:tcW w:w="25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К44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(0,93 ± 0,04)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C26DBD">
        <w:trPr>
          <w:trHeight w:val="311"/>
        </w:trPr>
        <w:tc>
          <w:tcPr>
            <w:tcW w:w="710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К45  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0,03 ± 0,01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C26DBD">
        <w:trPr>
          <w:trHeight w:val="1189"/>
        </w:trPr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5.1.9</w:t>
            </w:r>
          </w:p>
        </w:tc>
        <w:tc>
          <w:tcPr>
            <w:tcW w:w="25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ind w:righ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развязывающего резистора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U6R45 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50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237C" w:rsidRPr="008F458B" w:rsidRDefault="00A0237C" w:rsidP="00C26DBD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K76,</w:t>
            </w:r>
            <w:r w:rsidRPr="008F458B">
              <w:rPr>
                <w:rFonts w:eastAsia="Calibri"/>
                <w:sz w:val="24"/>
                <w:szCs w:val="24"/>
              </w:rPr>
              <w:t xml:space="preserve"> К43,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K101</w:t>
            </w:r>
            <w:r w:rsidRPr="008F458B">
              <w:rPr>
                <w:rFonts w:eastAsia="Calibri"/>
                <w:sz w:val="24"/>
                <w:szCs w:val="24"/>
              </w:rPr>
              <w:t xml:space="preserve">  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(0,73</w:t>
            </w:r>
            <w:r w:rsidRPr="008F458B">
              <w:rPr>
                <w:rFonts w:eastAsia="Calibri"/>
                <w:sz w:val="24"/>
                <w:szCs w:val="24"/>
              </w:rPr>
              <w:t xml:space="preserve"> ± 0,03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D17106" w:rsidRPr="008F458B" w:rsidRDefault="00C3536C" w:rsidP="00D17106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br w:type="page"/>
      </w:r>
      <w:r w:rsidR="00D17106" w:rsidRPr="008F458B">
        <w:rPr>
          <w:sz w:val="28"/>
          <w:szCs w:val="28"/>
        </w:rPr>
        <w:t xml:space="preserve">Продолжение </w:t>
      </w:r>
      <w:r w:rsidR="00D17106" w:rsidRPr="008F458B">
        <w:rPr>
          <w:rFonts w:eastAsia="Calibri"/>
          <w:sz w:val="28"/>
          <w:szCs w:val="28"/>
        </w:rPr>
        <w:t xml:space="preserve">таблицы А.2 </w:t>
      </w:r>
    </w:p>
    <w:tbl>
      <w:tblPr>
        <w:tblW w:w="216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2553"/>
        <w:gridCol w:w="1134"/>
        <w:gridCol w:w="991"/>
        <w:gridCol w:w="1417"/>
        <w:gridCol w:w="1278"/>
        <w:gridCol w:w="1416"/>
        <w:gridCol w:w="1133"/>
        <w:gridCol w:w="1133"/>
        <w:gridCol w:w="1133"/>
        <w:gridCol w:w="1275"/>
        <w:gridCol w:w="1135"/>
        <w:gridCol w:w="854"/>
        <w:gridCol w:w="851"/>
        <w:gridCol w:w="1558"/>
        <w:gridCol w:w="991"/>
        <w:gridCol w:w="1133"/>
        <w:gridCol w:w="992"/>
      </w:tblGrid>
      <w:tr w:rsidR="00D17106" w:rsidRPr="008F458B" w:rsidTr="00D17106">
        <w:trPr>
          <w:trHeight w:val="274"/>
        </w:trPr>
        <w:tc>
          <w:tcPr>
            <w:tcW w:w="712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3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D17106" w:rsidRPr="008F458B" w:rsidRDefault="00D17106" w:rsidP="00226C8B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D17106" w:rsidRPr="008F458B" w:rsidRDefault="00D17106" w:rsidP="00226C8B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0" w:type="dxa"/>
            <w:gridSpan w:val="6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3" w:type="dxa"/>
            <w:gridSpan w:val="5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D17106" w:rsidRPr="008F458B" w:rsidRDefault="00D17106" w:rsidP="00226C8B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D17106" w:rsidRPr="008F458B" w:rsidRDefault="00D17106" w:rsidP="00226C8B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D17106" w:rsidRPr="008F458B" w:rsidTr="00D17106">
        <w:tc>
          <w:tcPr>
            <w:tcW w:w="712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5" w:type="dxa"/>
            <w:gridSpan w:val="2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399" w:type="dxa"/>
            <w:gridSpan w:val="3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8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17106" w:rsidRPr="008F458B" w:rsidTr="00D17106">
        <w:trPr>
          <w:trHeight w:val="151"/>
        </w:trPr>
        <w:tc>
          <w:tcPr>
            <w:tcW w:w="712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8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6" w:type="dxa"/>
            <w:gridSpan w:val="2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5" w:type="dxa"/>
            <w:gridSpan w:val="2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17106" w:rsidRPr="008F458B" w:rsidTr="00D17106">
        <w:trPr>
          <w:trHeight w:val="344"/>
        </w:trPr>
        <w:tc>
          <w:tcPr>
            <w:tcW w:w="712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A0237C">
        <w:trPr>
          <w:trHeight w:val="150"/>
        </w:trPr>
        <w:tc>
          <w:tcPr>
            <w:tcW w:w="712" w:type="dxa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5.2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тракт 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О</w:t>
            </w:r>
            <w:r w:rsidRPr="008F458B">
              <w:rPr>
                <w:rFonts w:eastAsia="Calibri"/>
                <w:sz w:val="24"/>
                <w:szCs w:val="24"/>
              </w:rPr>
              <w:t>2”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D17106" w:rsidP="00D171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7C6498" w:rsidRPr="008F458B" w:rsidRDefault="00D17106" w:rsidP="00D171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7C6498" w:rsidRPr="008F458B" w:rsidRDefault="007C6498" w:rsidP="00D171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29</w:t>
            </w:r>
          </w:p>
        </w:tc>
        <w:tc>
          <w:tcPr>
            <w:tcW w:w="1278" w:type="dxa"/>
            <w:vMerge w:val="restart"/>
            <w:shd w:val="clear" w:color="auto" w:fill="auto"/>
          </w:tcPr>
          <w:p w:rsidR="007C6498" w:rsidRPr="008F458B" w:rsidRDefault="00D17106" w:rsidP="00D171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X104/26</w:t>
            </w:r>
          </w:p>
        </w:tc>
        <w:tc>
          <w:tcPr>
            <w:tcW w:w="1416" w:type="dxa"/>
            <w:vMerge w:val="restart"/>
            <w:shd w:val="clear" w:color="auto" w:fill="auto"/>
          </w:tcPr>
          <w:p w:rsidR="007C6498" w:rsidRPr="008F458B" w:rsidRDefault="007C6498" w:rsidP="00D171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10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 K106, K103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7C6498" w:rsidRPr="008F458B" w:rsidRDefault="00354420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7C6498" w:rsidRPr="008F458B" w:rsidRDefault="00354420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Х108/29</w:t>
            </w:r>
          </w:p>
        </w:tc>
        <w:tc>
          <w:tcPr>
            <w:tcW w:w="1135" w:type="dxa"/>
            <w:vMerge w:val="restart"/>
            <w:shd w:val="clear" w:color="auto" w:fill="auto"/>
          </w:tcPr>
          <w:p w:rsidR="007C6498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Х108/27</w:t>
            </w:r>
          </w:p>
        </w:tc>
        <w:tc>
          <w:tcPr>
            <w:tcW w:w="85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K76,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К43  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К46</w:t>
            </w:r>
          </w:p>
        </w:tc>
        <w:tc>
          <w:tcPr>
            <w:tcW w:w="155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(1,43</w:t>
            </w:r>
            <w:r w:rsidR="00C3536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3536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0,07)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425"/>
        </w:trPr>
        <w:tc>
          <w:tcPr>
            <w:tcW w:w="71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5.2.1</w:t>
            </w:r>
          </w:p>
        </w:tc>
        <w:tc>
          <w:tcPr>
            <w:tcW w:w="255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развязывающего конденсатора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</w:rPr>
              <w:t>6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C</w:t>
            </w:r>
            <w:r w:rsidRPr="008F458B">
              <w:rPr>
                <w:rFonts w:eastAsia="Calibri"/>
                <w:sz w:val="24"/>
                <w:szCs w:val="24"/>
              </w:rPr>
              <w:t xml:space="preserve">14 выходной цепи активного фильтра  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423"/>
        </w:trPr>
        <w:tc>
          <w:tcPr>
            <w:tcW w:w="71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Х108/31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К47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0,47</w:t>
            </w:r>
            <w:r w:rsidR="00C3536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3536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</w:t>
            </w:r>
            <w:r w:rsidR="00C3536C" w:rsidRPr="008F458B">
              <w:rPr>
                <w:rFonts w:eastAsia="Calibri"/>
                <w:sz w:val="24"/>
                <w:szCs w:val="24"/>
              </w:rPr>
              <w:t>0</w:t>
            </w:r>
            <w:r w:rsidRPr="008F458B">
              <w:rPr>
                <w:rFonts w:eastAsia="Calibri"/>
                <w:sz w:val="24"/>
                <w:szCs w:val="24"/>
              </w:rPr>
              <w:t>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308"/>
        </w:trPr>
        <w:tc>
          <w:tcPr>
            <w:tcW w:w="71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5.2.2</w:t>
            </w:r>
          </w:p>
        </w:tc>
        <w:tc>
          <w:tcPr>
            <w:tcW w:w="255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АЧХ активного фильтра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Х108/29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К46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ind w:righ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(1,37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0,06)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269"/>
        </w:trPr>
        <w:tc>
          <w:tcPr>
            <w:tcW w:w="71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Х108/31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К47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1,01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377"/>
        </w:trPr>
        <w:tc>
          <w:tcPr>
            <w:tcW w:w="71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5.2.3</w:t>
            </w: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49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Х108/29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К46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ind w:righ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(1,37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0,06)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355"/>
        </w:trPr>
        <w:tc>
          <w:tcPr>
            <w:tcW w:w="71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Х108/31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К47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1,01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305"/>
        </w:trPr>
        <w:tc>
          <w:tcPr>
            <w:tcW w:w="71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5.2.4</w:t>
            </w: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Х108/29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К46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ind w:righ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(1,37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0,06)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365"/>
        </w:trPr>
        <w:tc>
          <w:tcPr>
            <w:tcW w:w="71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Х108/31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К47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1,02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289"/>
        </w:trPr>
        <w:tc>
          <w:tcPr>
            <w:tcW w:w="71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5.2.5</w:t>
            </w: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Х108/29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К46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ind w:righ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(1,37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0,06)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281"/>
        </w:trPr>
        <w:tc>
          <w:tcPr>
            <w:tcW w:w="71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Х108/31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К47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1,02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273"/>
        </w:trPr>
        <w:tc>
          <w:tcPr>
            <w:tcW w:w="71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5.2.6</w:t>
            </w: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Х108/29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К46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ind w:righ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(1,24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266"/>
        </w:trPr>
        <w:tc>
          <w:tcPr>
            <w:tcW w:w="71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Х108/31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К47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0,26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325"/>
        </w:trPr>
        <w:tc>
          <w:tcPr>
            <w:tcW w:w="71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5.2.7</w:t>
            </w: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150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Х108/29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К46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ind w:righ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(1,09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273"/>
        </w:trPr>
        <w:tc>
          <w:tcPr>
            <w:tcW w:w="71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Х108/31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К47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0,06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194"/>
        </w:trPr>
        <w:tc>
          <w:tcPr>
            <w:tcW w:w="71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5.2.8</w:t>
            </w: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Х108/29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К46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ind w:righ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(0,93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193"/>
        </w:trPr>
        <w:tc>
          <w:tcPr>
            <w:tcW w:w="71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Х108/31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К47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193"/>
        </w:trPr>
        <w:tc>
          <w:tcPr>
            <w:tcW w:w="712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5.2.9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ind w:right="-10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развязывающего резистора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U6R47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50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276" w:lineRule="auto"/>
              <w:ind w:right="-104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K76,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К43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</w:rPr>
              <w:t>К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101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(0,73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150"/>
        </w:trPr>
        <w:tc>
          <w:tcPr>
            <w:tcW w:w="712" w:type="dxa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5.3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тракт  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Г1</w:t>
            </w:r>
            <w:r w:rsidRPr="008F458B">
              <w:rPr>
                <w:rFonts w:eastAsia="Calibri"/>
                <w:sz w:val="24"/>
                <w:szCs w:val="24"/>
              </w:rPr>
              <w:t>”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13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 K106, K103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Х112/23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K76,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К43  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К48</w:t>
            </w:r>
          </w:p>
        </w:tc>
        <w:tc>
          <w:tcPr>
            <w:tcW w:w="1558" w:type="dxa"/>
            <w:vMerge w:val="restart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ind w:righ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(1,43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0,07)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425"/>
        </w:trPr>
        <w:tc>
          <w:tcPr>
            <w:tcW w:w="71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5.3.1</w:t>
            </w:r>
          </w:p>
        </w:tc>
        <w:tc>
          <w:tcPr>
            <w:tcW w:w="255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развязывающего конденсатора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</w:rPr>
              <w:t>8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C</w:t>
            </w:r>
            <w:r w:rsidRPr="008F458B">
              <w:rPr>
                <w:rFonts w:eastAsia="Calibri"/>
                <w:sz w:val="24"/>
                <w:szCs w:val="24"/>
              </w:rPr>
              <w:t xml:space="preserve">13 выходной цепи активного фильтра  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A4FA1" w:rsidRPr="008F458B" w:rsidTr="00D17106">
        <w:trPr>
          <w:trHeight w:val="561"/>
        </w:trPr>
        <w:tc>
          <w:tcPr>
            <w:tcW w:w="71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Х112/25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К49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7C6498" w:rsidRPr="008F458B" w:rsidRDefault="007C6498" w:rsidP="00D17106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0,47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D17106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D17106" w:rsidRPr="008F458B" w:rsidRDefault="00D17106" w:rsidP="00D17106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br w:type="page"/>
      </w:r>
      <w:r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2552"/>
        <w:gridCol w:w="1133"/>
        <w:gridCol w:w="992"/>
        <w:gridCol w:w="1417"/>
        <w:gridCol w:w="1276"/>
        <w:gridCol w:w="1416"/>
        <w:gridCol w:w="1133"/>
        <w:gridCol w:w="1133"/>
        <w:gridCol w:w="1133"/>
        <w:gridCol w:w="1275"/>
        <w:gridCol w:w="1134"/>
        <w:gridCol w:w="854"/>
        <w:gridCol w:w="851"/>
        <w:gridCol w:w="1558"/>
        <w:gridCol w:w="992"/>
        <w:gridCol w:w="1133"/>
        <w:gridCol w:w="993"/>
      </w:tblGrid>
      <w:tr w:rsidR="00D17106" w:rsidRPr="008F458B" w:rsidTr="00354420">
        <w:trPr>
          <w:trHeight w:val="274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3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D17106" w:rsidRPr="008F458B" w:rsidRDefault="00D17106" w:rsidP="00226C8B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D17106" w:rsidRPr="008F458B" w:rsidRDefault="00D17106" w:rsidP="00226C8B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08" w:type="dxa"/>
            <w:gridSpan w:val="6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2" w:type="dxa"/>
            <w:gridSpan w:val="5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D17106" w:rsidRPr="008F458B" w:rsidRDefault="00D17106" w:rsidP="00226C8B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D17106" w:rsidRPr="008F458B" w:rsidRDefault="00D17106" w:rsidP="00226C8B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D17106" w:rsidRPr="008F458B" w:rsidTr="00354420">
        <w:tc>
          <w:tcPr>
            <w:tcW w:w="714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399" w:type="dxa"/>
            <w:gridSpan w:val="3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8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17106" w:rsidRPr="008F458B" w:rsidTr="00354420">
        <w:trPr>
          <w:trHeight w:val="151"/>
        </w:trPr>
        <w:tc>
          <w:tcPr>
            <w:tcW w:w="714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6" w:type="dxa"/>
            <w:gridSpan w:val="2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5" w:type="dxa"/>
            <w:gridSpan w:val="2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17106" w:rsidRPr="008F458B" w:rsidTr="00354420">
        <w:trPr>
          <w:trHeight w:val="344"/>
        </w:trPr>
        <w:tc>
          <w:tcPr>
            <w:tcW w:w="714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D17106" w:rsidRPr="008F458B" w:rsidRDefault="00D17106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A0237C">
        <w:trPr>
          <w:trHeight w:val="401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5.3.2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АЧХ активного фильтра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X104/26</w:t>
            </w:r>
          </w:p>
        </w:tc>
        <w:tc>
          <w:tcPr>
            <w:tcW w:w="1416" w:type="dxa"/>
            <w:vMerge w:val="restart"/>
            <w:shd w:val="clear" w:color="auto" w:fill="auto"/>
          </w:tcPr>
          <w:p w:rsidR="00A0237C" w:rsidRPr="008F458B" w:rsidRDefault="00A0237C" w:rsidP="00C71DF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13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 K106, K103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Х112/23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Х108/27</w:t>
            </w:r>
          </w:p>
        </w:tc>
        <w:tc>
          <w:tcPr>
            <w:tcW w:w="854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К48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0237C" w:rsidRPr="008F458B" w:rsidRDefault="00A0237C" w:rsidP="00D17106">
            <w:pPr>
              <w:spacing w:line="360" w:lineRule="auto"/>
              <w:ind w:righ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(1,37 ± 0,06)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354420">
        <w:trPr>
          <w:trHeight w:val="352"/>
        </w:trPr>
        <w:tc>
          <w:tcPr>
            <w:tcW w:w="71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К49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0237C" w:rsidRPr="008F458B" w:rsidRDefault="00A0237C" w:rsidP="00D17106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1,01 ± 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354420">
        <w:trPr>
          <w:trHeight w:val="194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5.3.3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49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К48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0237C" w:rsidRPr="008F458B" w:rsidRDefault="00A0237C" w:rsidP="00C71DFB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(1,37 ± 0,06)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354420">
        <w:trPr>
          <w:trHeight w:val="194"/>
        </w:trPr>
        <w:tc>
          <w:tcPr>
            <w:tcW w:w="71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К49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0237C" w:rsidRPr="008F458B" w:rsidRDefault="00A0237C" w:rsidP="00D17106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1,01 ± 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A0237C">
        <w:trPr>
          <w:trHeight w:val="194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5.3.4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Х112/23</w:t>
            </w:r>
          </w:p>
        </w:tc>
        <w:tc>
          <w:tcPr>
            <w:tcW w:w="1134" w:type="dxa"/>
            <w:vMerge/>
            <w:shd w:val="clear" w:color="auto" w:fill="auto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K76,</w:t>
            </w:r>
          </w:p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К43  </w:t>
            </w:r>
          </w:p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К48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0237C" w:rsidRPr="008F458B" w:rsidRDefault="00A0237C" w:rsidP="00C71DFB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(1,37 ± 0,06)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50 кГц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</w:tr>
      <w:tr w:rsidR="00A0237C" w:rsidRPr="008F458B" w:rsidTr="00354420">
        <w:trPr>
          <w:trHeight w:val="193"/>
        </w:trPr>
        <w:tc>
          <w:tcPr>
            <w:tcW w:w="71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К49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0237C" w:rsidRPr="008F458B" w:rsidRDefault="00A0237C" w:rsidP="00C71DF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1,02 ± 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354420">
        <w:trPr>
          <w:trHeight w:val="194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5.3.5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К48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0237C" w:rsidRPr="008F458B" w:rsidRDefault="00A0237C" w:rsidP="00C71DFB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(1,37 ± 0,06)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354420">
        <w:trPr>
          <w:trHeight w:val="194"/>
        </w:trPr>
        <w:tc>
          <w:tcPr>
            <w:tcW w:w="71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К49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0237C" w:rsidRPr="008F458B" w:rsidRDefault="00A0237C" w:rsidP="00C71DF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1,02 ± 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354420">
        <w:trPr>
          <w:trHeight w:val="194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5.3.6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К48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0237C" w:rsidRPr="008F458B" w:rsidRDefault="00A0237C" w:rsidP="00C71DFB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(1,24 ± 0,05)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354420">
        <w:trPr>
          <w:trHeight w:val="193"/>
        </w:trPr>
        <w:tc>
          <w:tcPr>
            <w:tcW w:w="71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К49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0237C" w:rsidRPr="008F458B" w:rsidRDefault="00A0237C" w:rsidP="00C71DF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0,26 ± 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354420">
        <w:trPr>
          <w:trHeight w:val="194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5.3.7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150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К48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0237C" w:rsidRPr="008F458B" w:rsidRDefault="00A0237C" w:rsidP="00C71DFB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(1,09 ± 0,05)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354420">
        <w:trPr>
          <w:trHeight w:val="193"/>
        </w:trPr>
        <w:tc>
          <w:tcPr>
            <w:tcW w:w="71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К49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0237C" w:rsidRPr="008F458B" w:rsidRDefault="00A0237C" w:rsidP="00C71DF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0,06 ± 0,02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354420">
        <w:trPr>
          <w:trHeight w:val="194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5.3.8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К48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0237C" w:rsidRPr="008F458B" w:rsidRDefault="00A0237C" w:rsidP="00C71DFB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(0,93 ± 0,04)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354420">
        <w:trPr>
          <w:trHeight w:val="193"/>
        </w:trPr>
        <w:tc>
          <w:tcPr>
            <w:tcW w:w="71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Х112/25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К49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0237C" w:rsidRPr="008F458B" w:rsidRDefault="00A0237C" w:rsidP="00C71DF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0,03 ± 0,01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354420">
        <w:trPr>
          <w:trHeight w:val="193"/>
        </w:trPr>
        <w:tc>
          <w:tcPr>
            <w:tcW w:w="714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5.3.9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развязывающего резистора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U8R45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50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K76,</w:t>
            </w:r>
          </w:p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К43  </w:t>
            </w:r>
          </w:p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101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(0,73</w:t>
            </w:r>
            <w:r w:rsidRPr="008F458B">
              <w:rPr>
                <w:rFonts w:eastAsia="Calibri"/>
                <w:sz w:val="24"/>
                <w:szCs w:val="24"/>
              </w:rPr>
              <w:t xml:space="preserve"> ± 0,03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C71DFB">
        <w:trPr>
          <w:trHeight w:val="150"/>
        </w:trPr>
        <w:tc>
          <w:tcPr>
            <w:tcW w:w="714" w:type="dxa"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5.4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тракт  “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Г</w:t>
            </w:r>
            <w:r w:rsidRPr="008F458B">
              <w:rPr>
                <w:rFonts w:eastAsia="Calibri"/>
                <w:sz w:val="24"/>
                <w:szCs w:val="24"/>
              </w:rPr>
              <w:t>2”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A0237C" w:rsidRPr="008F458B" w:rsidRDefault="00A0237C" w:rsidP="00C71DF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 w:val="restart"/>
            <w:shd w:val="clear" w:color="auto" w:fill="auto"/>
          </w:tcPr>
          <w:p w:rsidR="00A0237C" w:rsidRPr="008F458B" w:rsidRDefault="00A0237C" w:rsidP="00C71DF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16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 K106, K103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Х112/29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K76,</w:t>
            </w:r>
          </w:p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К43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К50</w:t>
            </w:r>
          </w:p>
        </w:tc>
        <w:tc>
          <w:tcPr>
            <w:tcW w:w="1558" w:type="dxa"/>
            <w:vMerge w:val="restart"/>
            <w:shd w:val="clear" w:color="auto" w:fill="auto"/>
            <w:vAlign w:val="center"/>
          </w:tcPr>
          <w:p w:rsidR="00A0237C" w:rsidRPr="008F458B" w:rsidRDefault="00A0237C" w:rsidP="00C71DFB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(1,43 ± 0,07)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354420">
        <w:trPr>
          <w:trHeight w:val="717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5.4.1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развязывающего конденсатора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</w:rPr>
              <w:t>8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C</w:t>
            </w:r>
            <w:r w:rsidRPr="008F458B">
              <w:rPr>
                <w:rFonts w:eastAsia="Calibri"/>
                <w:sz w:val="24"/>
                <w:szCs w:val="24"/>
              </w:rPr>
              <w:t xml:space="preserve">14 выходной цепи активного фильтра  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354420">
        <w:trPr>
          <w:trHeight w:val="274"/>
        </w:trPr>
        <w:tc>
          <w:tcPr>
            <w:tcW w:w="71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354420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Х112/31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0237C" w:rsidRPr="008F458B" w:rsidRDefault="00A0237C" w:rsidP="00C71DF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0,47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226C8B" w:rsidRPr="008F458B" w:rsidRDefault="00C71DFB" w:rsidP="00226C8B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br w:type="page"/>
      </w:r>
      <w:r w:rsidR="00A54722"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551"/>
        <w:gridCol w:w="1133"/>
        <w:gridCol w:w="992"/>
        <w:gridCol w:w="1417"/>
        <w:gridCol w:w="1275"/>
        <w:gridCol w:w="1416"/>
        <w:gridCol w:w="1133"/>
        <w:gridCol w:w="1133"/>
        <w:gridCol w:w="1133"/>
        <w:gridCol w:w="1275"/>
        <w:gridCol w:w="1135"/>
        <w:gridCol w:w="854"/>
        <w:gridCol w:w="851"/>
        <w:gridCol w:w="1558"/>
        <w:gridCol w:w="992"/>
        <w:gridCol w:w="1133"/>
        <w:gridCol w:w="993"/>
      </w:tblGrid>
      <w:tr w:rsidR="00226C8B" w:rsidRPr="008F458B" w:rsidTr="00A54722">
        <w:trPr>
          <w:trHeight w:val="274"/>
        </w:trPr>
        <w:tc>
          <w:tcPr>
            <w:tcW w:w="715" w:type="dxa"/>
            <w:vMerge w:val="restart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3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226C8B" w:rsidRPr="008F458B" w:rsidRDefault="00226C8B" w:rsidP="00226C8B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26C8B" w:rsidRPr="008F458B" w:rsidRDefault="00226C8B" w:rsidP="00226C8B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07" w:type="dxa"/>
            <w:gridSpan w:val="6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3" w:type="dxa"/>
            <w:gridSpan w:val="5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226C8B" w:rsidRPr="008F458B" w:rsidRDefault="00226C8B" w:rsidP="00226C8B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226C8B" w:rsidRPr="008F458B" w:rsidRDefault="00226C8B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226C8B" w:rsidRPr="008F458B" w:rsidRDefault="00226C8B" w:rsidP="00226C8B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226C8B" w:rsidRPr="008F458B" w:rsidTr="00A54722">
        <w:tc>
          <w:tcPr>
            <w:tcW w:w="715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2" w:type="dxa"/>
            <w:gridSpan w:val="2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399" w:type="dxa"/>
            <w:gridSpan w:val="3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5" w:type="dxa"/>
            <w:gridSpan w:val="2"/>
            <w:vMerge w:val="restart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8" w:type="dxa"/>
            <w:vMerge w:val="restart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226C8B" w:rsidRPr="008F458B" w:rsidRDefault="00226C8B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26C8B" w:rsidRPr="008F458B" w:rsidTr="00A54722">
        <w:trPr>
          <w:trHeight w:val="151"/>
        </w:trPr>
        <w:tc>
          <w:tcPr>
            <w:tcW w:w="715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6" w:type="dxa"/>
            <w:gridSpan w:val="2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5" w:type="dxa"/>
            <w:gridSpan w:val="2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226C8B" w:rsidRPr="008F458B" w:rsidTr="00A54722">
        <w:trPr>
          <w:trHeight w:val="344"/>
        </w:trPr>
        <w:tc>
          <w:tcPr>
            <w:tcW w:w="715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5" w:type="dxa"/>
            <w:gridSpan w:val="2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226C8B" w:rsidRPr="008F458B" w:rsidRDefault="00226C8B" w:rsidP="00226C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A0237C">
        <w:trPr>
          <w:trHeight w:val="194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5.4.2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354420" w:rsidRPr="008F458B" w:rsidRDefault="00354420" w:rsidP="00A5472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АЧХ активного фильтра</w:t>
            </w: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354420" w:rsidRPr="008F458B" w:rsidRDefault="00C71DFB" w:rsidP="00C71DF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354420" w:rsidRPr="008F458B" w:rsidRDefault="00C71DFB" w:rsidP="00C71DF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X104/26</w:t>
            </w:r>
          </w:p>
        </w:tc>
        <w:tc>
          <w:tcPr>
            <w:tcW w:w="1416" w:type="dxa"/>
            <w:vMerge w:val="restart"/>
            <w:shd w:val="clear" w:color="auto" w:fill="auto"/>
          </w:tcPr>
          <w:p w:rsidR="00354420" w:rsidRPr="008F458B" w:rsidRDefault="00C71DFB" w:rsidP="00C71DF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16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 K106, K103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354420" w:rsidRPr="008F458B" w:rsidRDefault="00C71DFB" w:rsidP="00C71DF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354420" w:rsidRPr="008F458B" w:rsidRDefault="00C71DFB" w:rsidP="00C71DF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Х112/29</w:t>
            </w:r>
          </w:p>
        </w:tc>
        <w:tc>
          <w:tcPr>
            <w:tcW w:w="1135" w:type="dxa"/>
            <w:vMerge w:val="restart"/>
            <w:shd w:val="clear" w:color="auto" w:fill="auto"/>
          </w:tcPr>
          <w:p w:rsidR="00354420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Х108/27</w:t>
            </w:r>
          </w:p>
        </w:tc>
        <w:tc>
          <w:tcPr>
            <w:tcW w:w="854" w:type="dxa"/>
            <w:vMerge w:val="restart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К50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(1,37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0,06)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A54722">
        <w:trPr>
          <w:trHeight w:val="425"/>
        </w:trPr>
        <w:tc>
          <w:tcPr>
            <w:tcW w:w="71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Х112/31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354420" w:rsidRPr="008F458B" w:rsidRDefault="00354420" w:rsidP="00C71DF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1,01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A54722">
        <w:trPr>
          <w:trHeight w:val="194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5.4.3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49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Х112/29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К50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(1,37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0,06)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A54722">
        <w:trPr>
          <w:trHeight w:val="421"/>
        </w:trPr>
        <w:tc>
          <w:tcPr>
            <w:tcW w:w="71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Х112/31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354420" w:rsidRPr="008F458B" w:rsidRDefault="00354420" w:rsidP="00C71DF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1,01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A54722">
        <w:trPr>
          <w:trHeight w:val="194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5.4.4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Х112/29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К50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(1,37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0,06)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A54722">
        <w:trPr>
          <w:trHeight w:val="404"/>
        </w:trPr>
        <w:tc>
          <w:tcPr>
            <w:tcW w:w="71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Х112/31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354420" w:rsidRPr="008F458B" w:rsidRDefault="00354420" w:rsidP="00C71DF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1,02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A54722">
        <w:trPr>
          <w:trHeight w:val="194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5.4.5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Х112/29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К50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(1,37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0,06)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A54722">
        <w:trPr>
          <w:trHeight w:val="399"/>
        </w:trPr>
        <w:tc>
          <w:tcPr>
            <w:tcW w:w="71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Х112/31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1,02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A54722">
        <w:trPr>
          <w:trHeight w:val="194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5.4.6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Х112/29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К50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(1,24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A54722">
        <w:trPr>
          <w:trHeight w:val="193"/>
        </w:trPr>
        <w:tc>
          <w:tcPr>
            <w:tcW w:w="71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Х112/31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0,26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A54722">
        <w:trPr>
          <w:trHeight w:val="194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5.4.7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150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Х112/29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К50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(1,09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A54722">
        <w:trPr>
          <w:trHeight w:val="193"/>
        </w:trPr>
        <w:tc>
          <w:tcPr>
            <w:tcW w:w="71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Х112/31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0,06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A54722">
        <w:trPr>
          <w:trHeight w:val="194"/>
        </w:trPr>
        <w:tc>
          <w:tcPr>
            <w:tcW w:w="714" w:type="dxa"/>
            <w:vMerge w:val="restart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5.4.8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 w:val="restart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Х112/29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К50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ind w:right="-10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(0,93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A54722">
        <w:trPr>
          <w:trHeight w:val="193"/>
        </w:trPr>
        <w:tc>
          <w:tcPr>
            <w:tcW w:w="71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Х112/31 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4)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A54722">
        <w:trPr>
          <w:trHeight w:val="193"/>
        </w:trPr>
        <w:tc>
          <w:tcPr>
            <w:tcW w:w="714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5.4.9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развязывающего резистора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U8R47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50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K76,</w:t>
            </w:r>
          </w:p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К43, К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101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(0,73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1B6E9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1B6E91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тракта опорного напряжения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Х103/37, 40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 w:val="restart"/>
            <w:shd w:val="clear" w:color="auto" w:fill="auto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17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</w:t>
            </w:r>
            <w:r w:rsidRPr="008F458B">
              <w:rPr>
                <w:rFonts w:eastAsia="Calibri"/>
                <w:sz w:val="24"/>
                <w:szCs w:val="24"/>
              </w:rPr>
              <w:t xml:space="preserve"> К19, К20,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 K103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3" w:type="dxa"/>
            <w:vMerge w:val="restart"/>
            <w:shd w:val="clear" w:color="auto" w:fill="auto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Х110/23</w:t>
            </w:r>
          </w:p>
        </w:tc>
        <w:tc>
          <w:tcPr>
            <w:tcW w:w="1135" w:type="dxa"/>
            <w:vMerge/>
            <w:shd w:val="clear" w:color="auto" w:fill="auto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  <w:shd w:val="clear" w:color="auto" w:fill="auto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K76,</w:t>
            </w:r>
          </w:p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К43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К52</w:t>
            </w:r>
          </w:p>
        </w:tc>
        <w:tc>
          <w:tcPr>
            <w:tcW w:w="1558" w:type="dxa"/>
            <w:vMerge w:val="restart"/>
            <w:shd w:val="clear" w:color="auto" w:fill="auto"/>
          </w:tcPr>
          <w:p w:rsidR="00A0237C" w:rsidRPr="008F458B" w:rsidRDefault="00A0237C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  <w:p w:rsidR="00A0237C" w:rsidRPr="008F458B" w:rsidRDefault="00A0237C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  <w:p w:rsidR="00A0237C" w:rsidRPr="008F458B" w:rsidRDefault="00A0237C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  <w:p w:rsidR="00A0237C" w:rsidRPr="008F458B" w:rsidRDefault="00A0237C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  <w:p w:rsidR="00A0237C" w:rsidRPr="008F458B" w:rsidRDefault="00A0237C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  <w:p w:rsidR="00354420" w:rsidRPr="008F458B" w:rsidRDefault="00354420" w:rsidP="001B6E9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0,01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A54722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6.1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дифференциального усилителя (ДУ)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54420" w:rsidRPr="008F458B" w:rsidTr="00A54722">
        <w:trPr>
          <w:trHeight w:val="150"/>
        </w:trPr>
        <w:tc>
          <w:tcPr>
            <w:tcW w:w="714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6.1.1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смещения нуля</w:t>
            </w:r>
          </w:p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 xml:space="preserve">см 0 ДУ </w:t>
            </w: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8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54420" w:rsidRPr="008F458B" w:rsidRDefault="00354420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7C6498" w:rsidRPr="008F458B" w:rsidRDefault="007C6498" w:rsidP="007C6498">
      <w:pPr>
        <w:spacing w:line="360" w:lineRule="auto"/>
        <w:rPr>
          <w:rFonts w:eastAsia="Calibri"/>
          <w:szCs w:val="28"/>
        </w:rPr>
      </w:pPr>
    </w:p>
    <w:p w:rsidR="001B6E91" w:rsidRPr="008F458B" w:rsidRDefault="001B6E91" w:rsidP="001B6E91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rPr>
          <w:rFonts w:eastAsia="Calibri"/>
          <w:szCs w:val="28"/>
        </w:rPr>
        <w:br w:type="page"/>
      </w:r>
      <w:r w:rsidR="002B4F39"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2547"/>
        <w:gridCol w:w="1134"/>
        <w:gridCol w:w="992"/>
        <w:gridCol w:w="1418"/>
        <w:gridCol w:w="1276"/>
        <w:gridCol w:w="1417"/>
        <w:gridCol w:w="1134"/>
        <w:gridCol w:w="1134"/>
        <w:gridCol w:w="1134"/>
        <w:gridCol w:w="1276"/>
        <w:gridCol w:w="1136"/>
        <w:gridCol w:w="853"/>
        <w:gridCol w:w="849"/>
        <w:gridCol w:w="1560"/>
        <w:gridCol w:w="993"/>
        <w:gridCol w:w="1136"/>
        <w:gridCol w:w="995"/>
      </w:tblGrid>
      <w:tr w:rsidR="001B6E91" w:rsidRPr="008F458B" w:rsidTr="00A0237C">
        <w:trPr>
          <w:trHeight w:val="274"/>
        </w:trPr>
        <w:tc>
          <w:tcPr>
            <w:tcW w:w="705" w:type="dxa"/>
            <w:vMerge w:val="restart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47" w:type="dxa"/>
            <w:vMerge w:val="restart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1B6E91" w:rsidRPr="008F458B" w:rsidRDefault="001B6E91" w:rsidP="00266BB9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1B6E91" w:rsidRPr="008F458B" w:rsidRDefault="001B6E91" w:rsidP="00266BB9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3" w:type="dxa"/>
            <w:gridSpan w:val="6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4" w:type="dxa"/>
            <w:gridSpan w:val="5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1B6E91" w:rsidRPr="008F458B" w:rsidRDefault="001B6E91" w:rsidP="00266BB9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1136" w:type="dxa"/>
            <w:vMerge w:val="restart"/>
            <w:shd w:val="clear" w:color="auto" w:fill="auto"/>
          </w:tcPr>
          <w:p w:rsidR="001B6E91" w:rsidRPr="008F458B" w:rsidRDefault="001B6E91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5" w:type="dxa"/>
            <w:vMerge w:val="restart"/>
            <w:shd w:val="clear" w:color="auto" w:fill="auto"/>
          </w:tcPr>
          <w:p w:rsidR="001B6E91" w:rsidRPr="008F458B" w:rsidRDefault="001B6E91" w:rsidP="00266BB9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1B6E91" w:rsidRPr="008F458B" w:rsidTr="00A0237C">
        <w:tc>
          <w:tcPr>
            <w:tcW w:w="705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7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2" w:type="dxa"/>
            <w:gridSpan w:val="2"/>
            <w:vMerge w:val="restart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1B6E91" w:rsidRPr="008F458B" w:rsidRDefault="001B6E91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1B6E91" w:rsidRPr="008F458B" w:rsidTr="00A0237C">
        <w:trPr>
          <w:trHeight w:val="151"/>
        </w:trPr>
        <w:tc>
          <w:tcPr>
            <w:tcW w:w="705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7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2" w:type="dxa"/>
            <w:gridSpan w:val="2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1B6E91" w:rsidRPr="008F458B" w:rsidTr="00A0237C">
        <w:trPr>
          <w:trHeight w:val="344"/>
        </w:trPr>
        <w:tc>
          <w:tcPr>
            <w:tcW w:w="705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7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1B6E91" w:rsidRPr="008F458B" w:rsidRDefault="001B6E91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50"/>
        </w:trPr>
        <w:tc>
          <w:tcPr>
            <w:tcW w:w="705" w:type="dxa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6.1.2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синфазного сигнала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8" w:type="dxa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Х103/37, 40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X104/26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17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</w:t>
            </w:r>
            <w:r w:rsidRPr="008F458B">
              <w:rPr>
                <w:rFonts w:eastAsia="Calibri"/>
                <w:sz w:val="24"/>
                <w:szCs w:val="24"/>
              </w:rPr>
              <w:t xml:space="preserve"> К19, К20,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 K103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10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Х110/23</w:t>
            </w:r>
          </w:p>
        </w:tc>
        <w:tc>
          <w:tcPr>
            <w:tcW w:w="1136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Х108/27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K76,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К43</w:t>
            </w:r>
          </w:p>
        </w:tc>
        <w:tc>
          <w:tcPr>
            <w:tcW w:w="84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50 кГц</w:t>
            </w:r>
          </w:p>
        </w:tc>
        <w:tc>
          <w:tcPr>
            <w:tcW w:w="995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</w:tr>
      <w:tr w:rsidR="00DE17D3" w:rsidRPr="008F458B" w:rsidTr="00A0237C">
        <w:trPr>
          <w:trHeight w:val="150"/>
        </w:trPr>
        <w:tc>
          <w:tcPr>
            <w:tcW w:w="705" w:type="dxa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6.1.3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смещения нуля при заземлении контакта Х103/37 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Х103/37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17, К20,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 K103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50"/>
        </w:trPr>
        <w:tc>
          <w:tcPr>
            <w:tcW w:w="705" w:type="dxa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6.1.4</w:t>
            </w:r>
          </w:p>
        </w:tc>
        <w:tc>
          <w:tcPr>
            <w:tcW w:w="2547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резисторов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</w:rPr>
              <w:t>9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 xml:space="preserve">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</w:rPr>
              <w:t>9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7 обратной связи ДУ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-1,13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6)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50"/>
        </w:trPr>
        <w:tc>
          <w:tcPr>
            <w:tcW w:w="705" w:type="dxa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6.1.5</w:t>
            </w:r>
          </w:p>
        </w:tc>
        <w:tc>
          <w:tcPr>
            <w:tcW w:w="254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-10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1,13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6)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61"/>
        </w:trPr>
        <w:tc>
          <w:tcPr>
            <w:tcW w:w="705" w:type="dxa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6.1.6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смещения нуля при заземлении контакта Х103/40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Х103/40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 xml:space="preserve">17, К19,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5)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61"/>
        </w:trPr>
        <w:tc>
          <w:tcPr>
            <w:tcW w:w="705" w:type="dxa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6.1.7</w:t>
            </w:r>
          </w:p>
        </w:tc>
        <w:tc>
          <w:tcPr>
            <w:tcW w:w="2547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резисторов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</w:rPr>
              <w:t>9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 xml:space="preserve">2,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</w:rPr>
              <w:t>9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R</w:t>
            </w:r>
            <w:r w:rsidRPr="008F458B">
              <w:rPr>
                <w:rFonts w:eastAsia="Calibri"/>
                <w:sz w:val="24"/>
                <w:szCs w:val="24"/>
              </w:rPr>
              <w:t>3 по входу ДУ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1,01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6)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50"/>
        </w:trPr>
        <w:tc>
          <w:tcPr>
            <w:tcW w:w="705" w:type="dxa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6.1.8</w:t>
            </w:r>
          </w:p>
        </w:tc>
        <w:tc>
          <w:tcPr>
            <w:tcW w:w="254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-10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-1,01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6)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50"/>
        </w:trPr>
        <w:tc>
          <w:tcPr>
            <w:tcW w:w="70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6.1.9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развязывающего резистора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U9R13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K76,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К43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 K101</w:t>
            </w:r>
          </w:p>
        </w:tc>
        <w:tc>
          <w:tcPr>
            <w:tcW w:w="84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0,5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50"/>
        </w:trPr>
        <w:tc>
          <w:tcPr>
            <w:tcW w:w="705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6.2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АЧХ активного фильтра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Х103/37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 xml:space="preserve">18, К20,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103, K106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10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76,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К43</w:t>
            </w:r>
          </w:p>
        </w:tc>
        <w:tc>
          <w:tcPr>
            <w:tcW w:w="84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(0,8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0,07)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7)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DE17D3">
        <w:trPr>
          <w:trHeight w:val="437"/>
        </w:trPr>
        <w:tc>
          <w:tcPr>
            <w:tcW w:w="70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6.2.1</w:t>
            </w:r>
          </w:p>
        </w:tc>
        <w:tc>
          <w:tcPr>
            <w:tcW w:w="254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развязывающего конденсатора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</w:rPr>
              <w:t>9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C</w:t>
            </w:r>
            <w:r w:rsidRPr="008F458B">
              <w:rPr>
                <w:rFonts w:eastAsia="Calibri"/>
                <w:sz w:val="24"/>
                <w:szCs w:val="24"/>
              </w:rPr>
              <w:t xml:space="preserve">5 выходной цепи активного фильтра  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DE17D3">
        <w:trPr>
          <w:trHeight w:val="237"/>
        </w:trPr>
        <w:tc>
          <w:tcPr>
            <w:tcW w:w="70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Х110/25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К53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0,47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8)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A0237C" w:rsidRPr="008F458B" w:rsidRDefault="00A0237C" w:rsidP="00A0237C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br w:type="page"/>
      </w:r>
      <w:r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547"/>
        <w:gridCol w:w="1133"/>
        <w:gridCol w:w="991"/>
        <w:gridCol w:w="1417"/>
        <w:gridCol w:w="1276"/>
        <w:gridCol w:w="1416"/>
        <w:gridCol w:w="1134"/>
        <w:gridCol w:w="1134"/>
        <w:gridCol w:w="1134"/>
        <w:gridCol w:w="1276"/>
        <w:gridCol w:w="1136"/>
        <w:gridCol w:w="853"/>
        <w:gridCol w:w="848"/>
        <w:gridCol w:w="1561"/>
        <w:gridCol w:w="996"/>
        <w:gridCol w:w="1135"/>
        <w:gridCol w:w="994"/>
      </w:tblGrid>
      <w:tr w:rsidR="00A0237C" w:rsidRPr="008F458B" w:rsidTr="00A0237C">
        <w:trPr>
          <w:trHeight w:val="274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49" w:type="dxa"/>
            <w:vMerge w:val="restart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A0237C" w:rsidRPr="008F458B" w:rsidRDefault="00A0237C" w:rsidP="00266BB9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0237C" w:rsidRPr="008F458B" w:rsidRDefault="00A0237C" w:rsidP="00266BB9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1" w:type="dxa"/>
            <w:gridSpan w:val="6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4" w:type="dxa"/>
            <w:gridSpan w:val="5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A0237C" w:rsidRPr="008F458B" w:rsidRDefault="00A0237C" w:rsidP="00266BB9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1135" w:type="dxa"/>
            <w:vMerge w:val="restart"/>
            <w:shd w:val="clear" w:color="auto" w:fill="auto"/>
          </w:tcPr>
          <w:p w:rsidR="00A0237C" w:rsidRPr="008F458B" w:rsidRDefault="00A0237C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4" w:type="dxa"/>
            <w:vMerge w:val="restart"/>
            <w:shd w:val="clear" w:color="auto" w:fill="auto"/>
          </w:tcPr>
          <w:p w:rsidR="00A0237C" w:rsidRPr="008F458B" w:rsidRDefault="00A0237C" w:rsidP="00266BB9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A0237C" w:rsidRPr="008F458B" w:rsidTr="00A0237C">
        <w:tc>
          <w:tcPr>
            <w:tcW w:w="709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9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61" w:type="dxa"/>
            <w:vMerge w:val="restart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A0237C" w:rsidRPr="008F458B" w:rsidRDefault="00A0237C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A0237C">
        <w:trPr>
          <w:trHeight w:val="151"/>
        </w:trPr>
        <w:tc>
          <w:tcPr>
            <w:tcW w:w="709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9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1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A0237C">
        <w:trPr>
          <w:trHeight w:val="344"/>
        </w:trPr>
        <w:tc>
          <w:tcPr>
            <w:tcW w:w="709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9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1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0237C" w:rsidRPr="008F458B" w:rsidRDefault="00A0237C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0237C" w:rsidRPr="008F458B" w:rsidTr="00A0237C">
        <w:trPr>
          <w:trHeight w:val="311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6.2.2</w:t>
            </w:r>
          </w:p>
        </w:tc>
        <w:tc>
          <w:tcPr>
            <w:tcW w:w="2544" w:type="dxa"/>
            <w:vMerge w:val="restart"/>
            <w:shd w:val="clear" w:color="auto" w:fill="auto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АЧХ активного фильтра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Х103/37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X104/26</w:t>
            </w:r>
          </w:p>
        </w:tc>
        <w:tc>
          <w:tcPr>
            <w:tcW w:w="1416" w:type="dxa"/>
            <w:vMerge w:val="restart"/>
            <w:shd w:val="clear" w:color="auto" w:fill="auto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 xml:space="preserve">18, К20,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103, K106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10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0237C" w:rsidRPr="008F458B" w:rsidRDefault="00A0237C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Х110/23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К52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A0237C" w:rsidRPr="008F458B" w:rsidRDefault="00A0237C" w:rsidP="00A0237C">
            <w:pPr>
              <w:spacing w:line="360" w:lineRule="auto"/>
              <w:ind w:right="-113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(0,75 ± 0,04)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7)</w:t>
            </w:r>
          </w:p>
        </w:tc>
        <w:tc>
          <w:tcPr>
            <w:tcW w:w="996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 w:val="restart"/>
            <w:shd w:val="clear" w:color="auto" w:fill="auto"/>
            <w:vAlign w:val="center"/>
          </w:tcPr>
          <w:p w:rsidR="00A0237C" w:rsidRPr="008F458B" w:rsidRDefault="00A0237C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274"/>
        </w:trPr>
        <w:tc>
          <w:tcPr>
            <w:tcW w:w="70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Х110/25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К53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1,01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8)</w:t>
            </w: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6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6.2.3</w:t>
            </w:r>
          </w:p>
        </w:tc>
        <w:tc>
          <w:tcPr>
            <w:tcW w:w="254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Х110/23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К52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ind w:right="-113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(0,76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7)</w:t>
            </w: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68"/>
        </w:trPr>
        <w:tc>
          <w:tcPr>
            <w:tcW w:w="70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Х110/25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К53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1,01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8)</w:t>
            </w: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6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6.2.4</w:t>
            </w:r>
          </w:p>
        </w:tc>
        <w:tc>
          <w:tcPr>
            <w:tcW w:w="254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Х110/23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К52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ind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(0,77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7)</w:t>
            </w:r>
            <w:r w:rsidRPr="008F458B">
              <w:rPr>
                <w:rFonts w:eastAsia="Calibri"/>
                <w:sz w:val="24"/>
                <w:szCs w:val="24"/>
              </w:rPr>
              <w:t xml:space="preserve">  </w:t>
            </w: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291"/>
        </w:trPr>
        <w:tc>
          <w:tcPr>
            <w:tcW w:w="70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Х110/25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К53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1,02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8)</w:t>
            </w:r>
            <w:r w:rsidRPr="008F458B">
              <w:rPr>
                <w:rFonts w:eastAsia="Calibri"/>
                <w:sz w:val="24"/>
                <w:szCs w:val="24"/>
              </w:rPr>
              <w:t xml:space="preserve">  </w:t>
            </w: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96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6.2.5</w:t>
            </w:r>
          </w:p>
        </w:tc>
        <w:tc>
          <w:tcPr>
            <w:tcW w:w="254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Х110/23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К52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ind w:right="-11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(0,78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7)</w:t>
            </w:r>
            <w:r w:rsidRPr="008F458B">
              <w:rPr>
                <w:rFonts w:eastAsia="Calibri"/>
                <w:sz w:val="24"/>
                <w:szCs w:val="24"/>
              </w:rPr>
              <w:t xml:space="preserve">  </w:t>
            </w: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68"/>
        </w:trPr>
        <w:tc>
          <w:tcPr>
            <w:tcW w:w="70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Х110/25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К53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1,02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8)</w:t>
            </w:r>
            <w:r w:rsidRPr="008F458B">
              <w:rPr>
                <w:rFonts w:eastAsia="Calibri"/>
                <w:sz w:val="24"/>
                <w:szCs w:val="24"/>
              </w:rPr>
              <w:t xml:space="preserve">  </w:t>
            </w: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6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6.2.6</w:t>
            </w:r>
          </w:p>
        </w:tc>
        <w:tc>
          <w:tcPr>
            <w:tcW w:w="254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Х110/23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К52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ind w:right="-11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(0,68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7)</w:t>
            </w:r>
            <w:r w:rsidRPr="008F458B">
              <w:rPr>
                <w:rFonts w:eastAsia="Calibri"/>
                <w:sz w:val="24"/>
                <w:szCs w:val="24"/>
              </w:rPr>
              <w:t xml:space="preserve">  </w:t>
            </w: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208"/>
        </w:trPr>
        <w:tc>
          <w:tcPr>
            <w:tcW w:w="70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Х110/25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К53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0,26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0,04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8)</w:t>
            </w:r>
            <w:r w:rsidRPr="008F458B">
              <w:rPr>
                <w:rFonts w:eastAsia="Calibri"/>
                <w:sz w:val="24"/>
                <w:szCs w:val="24"/>
              </w:rPr>
              <w:t xml:space="preserve">  </w:t>
            </w: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6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6.2.7</w:t>
            </w:r>
          </w:p>
        </w:tc>
        <w:tc>
          <w:tcPr>
            <w:tcW w:w="254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150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Х110/23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К52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(0,6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7)</w:t>
            </w:r>
            <w:r w:rsidRPr="008F458B">
              <w:rPr>
                <w:rFonts w:eastAsia="Calibri"/>
                <w:sz w:val="24"/>
                <w:szCs w:val="24"/>
              </w:rPr>
              <w:t xml:space="preserve">  </w:t>
            </w: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68"/>
        </w:trPr>
        <w:tc>
          <w:tcPr>
            <w:tcW w:w="70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Х110/25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К53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0,06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8)</w:t>
            </w:r>
            <w:r w:rsidRPr="008F458B">
              <w:rPr>
                <w:rFonts w:eastAsia="Calibri"/>
                <w:sz w:val="24"/>
                <w:szCs w:val="24"/>
              </w:rPr>
              <w:t xml:space="preserve">  </w:t>
            </w: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6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6.2.8</w:t>
            </w:r>
          </w:p>
        </w:tc>
        <w:tc>
          <w:tcPr>
            <w:tcW w:w="254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Х110/23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К52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ind w:right="-114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(0,52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0,03)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7)</w:t>
            </w:r>
            <w:r w:rsidRPr="008F458B">
              <w:rPr>
                <w:rFonts w:eastAsia="Calibri"/>
                <w:sz w:val="24"/>
                <w:szCs w:val="24"/>
              </w:rPr>
              <w:t xml:space="preserve">  </w:t>
            </w: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68"/>
        </w:trPr>
        <w:tc>
          <w:tcPr>
            <w:tcW w:w="70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Х110/25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К53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C6498" w:rsidRPr="008F458B" w:rsidRDefault="007C6498" w:rsidP="00A0237C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0,03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8)</w:t>
            </w:r>
            <w:r w:rsidRPr="008F458B">
              <w:rPr>
                <w:rFonts w:eastAsia="Calibri"/>
                <w:sz w:val="24"/>
                <w:szCs w:val="24"/>
              </w:rPr>
              <w:t xml:space="preserve">  </w:t>
            </w: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569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6.2.9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развязывающего резистора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U9R10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50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K76,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К43,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K101</w:t>
            </w: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(0,4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0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0,02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)</w:t>
            </w:r>
            <w:r w:rsidRPr="008F458B">
              <w:rPr>
                <w:rFonts w:eastAsia="Calibri"/>
                <w:sz w:val="24"/>
                <w:szCs w:val="24"/>
              </w:rPr>
              <w:t xml:space="preserve">  </w:t>
            </w: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устройства управления синхронным детектором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Х103/37,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40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416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1134" w:type="dxa"/>
            <w:vMerge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Х112/15</w:t>
            </w:r>
          </w:p>
        </w:tc>
        <w:tc>
          <w:tcPr>
            <w:tcW w:w="1136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Х108/38</w:t>
            </w:r>
          </w:p>
        </w:tc>
        <w:tc>
          <w:tcPr>
            <w:tcW w:w="853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</w:t>
            </w:r>
            <w:r w:rsidRPr="008F458B">
              <w:rPr>
                <w:rFonts w:eastAsia="Calibri"/>
                <w:sz w:val="24"/>
                <w:szCs w:val="24"/>
              </w:rPr>
              <w:t>5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</w:t>
            </w:r>
          </w:p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К42</w:t>
            </w:r>
          </w:p>
        </w:tc>
        <w:tc>
          <w:tcPr>
            <w:tcW w:w="848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К31</w:t>
            </w:r>
          </w:p>
        </w:tc>
        <w:tc>
          <w:tcPr>
            <w:tcW w:w="1561" w:type="dxa"/>
            <w:vMerge w:val="restart"/>
            <w:shd w:val="clear" w:color="auto" w:fill="auto"/>
          </w:tcPr>
          <w:p w:rsidR="007C6498" w:rsidRPr="008F458B" w:rsidRDefault="007C6498" w:rsidP="00A023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,0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0237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7.1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сигнала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OUT</w:t>
            </w:r>
            <w:r w:rsidRPr="008F458B">
              <w:rPr>
                <w:rFonts w:eastAsia="Calibri"/>
                <w:sz w:val="24"/>
                <w:szCs w:val="24"/>
              </w:rPr>
              <w:t xml:space="preserve"> «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OP</w:t>
            </w:r>
            <w:r w:rsidRPr="008F458B">
              <w:rPr>
                <w:rFonts w:eastAsia="Calibri"/>
                <w:sz w:val="24"/>
                <w:szCs w:val="24"/>
              </w:rPr>
              <w:t>»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 канал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7.2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 канал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Х110/15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К32</w:t>
            </w:r>
          </w:p>
        </w:tc>
        <w:tc>
          <w:tcPr>
            <w:tcW w:w="156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17D3" w:rsidRPr="008F458B" w:rsidTr="00A0237C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7.3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3 канал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Х108/15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К33</w:t>
            </w:r>
          </w:p>
        </w:tc>
        <w:tc>
          <w:tcPr>
            <w:tcW w:w="156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7C6498" w:rsidRPr="008F458B" w:rsidRDefault="007C6498" w:rsidP="007C6498">
      <w:pPr>
        <w:spacing w:line="360" w:lineRule="auto"/>
        <w:rPr>
          <w:rFonts w:eastAsia="Calibri"/>
          <w:szCs w:val="28"/>
        </w:rPr>
      </w:pPr>
    </w:p>
    <w:p w:rsidR="00904737" w:rsidRPr="008F458B" w:rsidRDefault="00A0237C" w:rsidP="00904737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rPr>
          <w:rFonts w:eastAsia="Calibri"/>
          <w:szCs w:val="28"/>
        </w:rPr>
        <w:br w:type="page"/>
      </w:r>
      <w:r w:rsidR="00904737"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50"/>
        <w:gridCol w:w="1134"/>
        <w:gridCol w:w="992"/>
        <w:gridCol w:w="1418"/>
        <w:gridCol w:w="1276"/>
        <w:gridCol w:w="1417"/>
        <w:gridCol w:w="1134"/>
        <w:gridCol w:w="1134"/>
        <w:gridCol w:w="1134"/>
        <w:gridCol w:w="1276"/>
        <w:gridCol w:w="1136"/>
        <w:gridCol w:w="850"/>
        <w:gridCol w:w="851"/>
        <w:gridCol w:w="1559"/>
        <w:gridCol w:w="992"/>
        <w:gridCol w:w="1134"/>
        <w:gridCol w:w="993"/>
      </w:tblGrid>
      <w:tr w:rsidR="00904737" w:rsidRPr="008F458B" w:rsidTr="000F1BF2">
        <w:trPr>
          <w:trHeight w:val="274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04737" w:rsidRPr="008F458B" w:rsidRDefault="00904737" w:rsidP="00266BB9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904737" w:rsidRPr="008F458B" w:rsidRDefault="00904737" w:rsidP="00266BB9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3" w:type="dxa"/>
            <w:gridSpan w:val="6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2" w:type="dxa"/>
            <w:gridSpan w:val="5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904737" w:rsidRPr="008F458B" w:rsidRDefault="00904737" w:rsidP="00266BB9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04737" w:rsidRPr="008F458B" w:rsidRDefault="00904737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904737" w:rsidRPr="008F458B" w:rsidRDefault="00904737" w:rsidP="00266BB9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904737" w:rsidRPr="008F458B" w:rsidTr="000F1BF2">
        <w:tc>
          <w:tcPr>
            <w:tcW w:w="709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904737" w:rsidRPr="008F458B" w:rsidRDefault="00904737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04737" w:rsidRPr="008F458B" w:rsidTr="000F1BF2">
        <w:trPr>
          <w:trHeight w:val="151"/>
        </w:trPr>
        <w:tc>
          <w:tcPr>
            <w:tcW w:w="709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04737" w:rsidRPr="008F458B" w:rsidTr="000F1BF2">
        <w:trPr>
          <w:trHeight w:val="344"/>
        </w:trPr>
        <w:tc>
          <w:tcPr>
            <w:tcW w:w="709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904737" w:rsidRPr="008F458B" w:rsidRDefault="00904737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04737" w:rsidRPr="008F458B" w:rsidTr="000F1BF2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7.4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развязывающего резистора 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U2R8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Х103/37,40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Х112/15</w:t>
            </w:r>
          </w:p>
        </w:tc>
        <w:tc>
          <w:tcPr>
            <w:tcW w:w="1136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Х108/38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</w:t>
            </w:r>
            <w:r w:rsidRPr="008F458B">
              <w:rPr>
                <w:rFonts w:eastAsia="Calibri"/>
                <w:sz w:val="24"/>
                <w:szCs w:val="24"/>
              </w:rPr>
              <w:t>5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</w:t>
            </w:r>
          </w:p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К42</w:t>
            </w:r>
          </w:p>
        </w:tc>
        <w:tc>
          <w:tcPr>
            <w:tcW w:w="851" w:type="dxa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К31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0,41</w:t>
            </w:r>
            <w:r w:rsidR="0090473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0473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50 кГц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</w:tr>
      <w:tr w:rsidR="00904737" w:rsidRPr="008F458B" w:rsidTr="000F1BF2">
        <w:trPr>
          <w:trHeight w:val="150"/>
        </w:trPr>
        <w:tc>
          <w:tcPr>
            <w:tcW w:w="709" w:type="dxa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7.5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U2R9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Х110/15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К32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04737" w:rsidRPr="008F458B" w:rsidTr="000F1BF2">
        <w:trPr>
          <w:trHeight w:val="150"/>
        </w:trPr>
        <w:tc>
          <w:tcPr>
            <w:tcW w:w="709" w:type="dxa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7.6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U2R10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Х108/15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К33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04737" w:rsidRPr="008F458B" w:rsidTr="000F1BF2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7.7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сигнала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Up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Х110/33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К62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</w:t>
            </w:r>
            <w:r w:rsidR="00904737" w:rsidRPr="008F458B">
              <w:rPr>
                <w:rFonts w:eastAsia="Calibri"/>
                <w:sz w:val="24"/>
                <w:szCs w:val="24"/>
              </w:rPr>
              <w:t xml:space="preserve">,00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0473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04737" w:rsidRPr="008F458B" w:rsidTr="000F1BF2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7.8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развязывающего резистора 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U2R1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0,52</w:t>
            </w:r>
            <w:r w:rsidR="0090473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0473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0,03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04737" w:rsidRPr="008F458B" w:rsidTr="000F1BF2">
        <w:trPr>
          <w:trHeight w:val="8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7.9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сигнала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SD</w:t>
            </w:r>
            <w:r w:rsidRPr="008F458B">
              <w:rPr>
                <w:rFonts w:eastAsia="Calibri"/>
                <w:sz w:val="24"/>
                <w:szCs w:val="24"/>
              </w:rPr>
              <w:t xml:space="preserve"> –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 xml:space="preserve"> (осциллограмма)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40,</w:t>
            </w:r>
          </w:p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Х110/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41</w:t>
            </w:r>
          </w:p>
        </w:tc>
        <w:tc>
          <w:tcPr>
            <w:tcW w:w="1136" w:type="dxa"/>
            <w:vMerge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К42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К27,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K30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Рис. 3</w:t>
            </w:r>
          </w:p>
        </w:tc>
      </w:tr>
      <w:tr w:rsidR="00904737" w:rsidRPr="008F458B" w:rsidTr="000F1BF2">
        <w:trPr>
          <w:trHeight w:val="150"/>
        </w:trPr>
        <w:tc>
          <w:tcPr>
            <w:tcW w:w="70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auto"/>
            <w:vAlign w:val="center"/>
          </w:tcPr>
          <w:p w:rsidR="007C6498" w:rsidRPr="008F458B" w:rsidRDefault="007C6498" w:rsidP="00904737">
            <w:pPr>
              <w:spacing w:line="360" w:lineRule="auto"/>
              <w:ind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сигнала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</w:rPr>
              <w:t>2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SD</w:t>
            </w:r>
            <w:r w:rsidRPr="008F458B">
              <w:rPr>
                <w:rFonts w:eastAsia="Calibri"/>
                <w:sz w:val="24"/>
                <w:szCs w:val="24"/>
              </w:rPr>
              <w:t xml:space="preserve"> (осциллограмма)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04737" w:rsidRPr="008F458B" w:rsidTr="000F1BF2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7.10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сигнала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SD</w:t>
            </w:r>
            <w:r w:rsidRPr="008F458B">
              <w:rPr>
                <w:rFonts w:eastAsia="Calibri"/>
                <w:sz w:val="24"/>
                <w:szCs w:val="24"/>
              </w:rPr>
              <w:t>-1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40</w:t>
            </w:r>
          </w:p>
        </w:tc>
        <w:tc>
          <w:tcPr>
            <w:tcW w:w="1136" w:type="dxa"/>
            <w:vMerge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К42, К105</w:t>
            </w:r>
          </w:p>
        </w:tc>
        <w:tc>
          <w:tcPr>
            <w:tcW w:w="851" w:type="dxa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K104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2,87</w:t>
            </w:r>
            <w:r w:rsidR="0090473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04737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0,3</w:t>
            </w:r>
            <w:r w:rsidR="00904737" w:rsidRPr="008F458B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</w:tr>
      <w:tr w:rsidR="00904737" w:rsidRPr="008F458B" w:rsidTr="000F1BF2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7.11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сигнала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SD</w:t>
            </w:r>
            <w:r w:rsidRPr="008F458B">
              <w:rPr>
                <w:rFonts w:eastAsia="Calibri"/>
                <w:sz w:val="24"/>
                <w:szCs w:val="24"/>
              </w:rPr>
              <w:t>-2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40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29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04737" w:rsidRPr="008F458B" w:rsidTr="000F1BF2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7.12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сигнала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U1SD</w:t>
            </w:r>
            <w:r w:rsidRPr="008F458B">
              <w:rPr>
                <w:rFonts w:eastAsia="Calibri"/>
                <w:sz w:val="24"/>
                <w:szCs w:val="24"/>
              </w:rPr>
              <w:t>-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7C6498" w:rsidRPr="008F458B" w:rsidRDefault="007C6498" w:rsidP="0090473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40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28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04737" w:rsidRPr="008F458B" w:rsidTr="000F1BF2">
        <w:trPr>
          <w:trHeight w:val="462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трактов блока с имитаторами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7C6498" w:rsidRPr="008F458B" w:rsidRDefault="007C6498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7C6498" w:rsidRPr="008F458B" w:rsidRDefault="007C6498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X104/26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7C6498" w:rsidRPr="008F458B" w:rsidRDefault="007C6498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  <w:r w:rsidRPr="008F458B">
              <w:rPr>
                <w:rFonts w:eastAsia="Calibri"/>
                <w:sz w:val="24"/>
                <w:szCs w:val="24"/>
              </w:rPr>
              <w:t>, К5</w:t>
            </w:r>
            <w:r w:rsidR="000F1BF2"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</w:rPr>
              <w:t>К8, К11, К14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7C6498" w:rsidRPr="008F458B" w:rsidRDefault="007C6498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Merge/>
            <w:shd w:val="clear" w:color="auto" w:fill="auto"/>
          </w:tcPr>
          <w:p w:rsidR="007C6498" w:rsidRPr="008F458B" w:rsidRDefault="007C6498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</w:tcPr>
          <w:p w:rsidR="007C6498" w:rsidRPr="008F458B" w:rsidRDefault="007C6498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</w:t>
            </w:r>
            <w:r w:rsidRPr="008F458B">
              <w:rPr>
                <w:rFonts w:eastAsia="Calibri"/>
                <w:sz w:val="24"/>
                <w:szCs w:val="24"/>
              </w:rPr>
              <w:t>5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</w:t>
            </w:r>
          </w:p>
          <w:p w:rsidR="007C6498" w:rsidRPr="008F458B" w:rsidRDefault="007C6498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К42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7C6498" w:rsidRPr="008F458B" w:rsidRDefault="007C6498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7C6498" w:rsidRPr="008F458B" w:rsidRDefault="007C6498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0F1BF2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F1BF2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0,06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04737" w:rsidRPr="008F458B" w:rsidTr="000F1BF2">
        <w:trPr>
          <w:trHeight w:val="462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выходных 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сигналов 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04737" w:rsidRPr="008F458B" w:rsidTr="000F1BF2">
        <w:trPr>
          <w:trHeight w:val="333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8.1.1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при закороченном входе тракта 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«О1»- 1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, 2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, 3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7C6498" w:rsidRPr="008F458B" w:rsidRDefault="007C6498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04737" w:rsidRPr="008F458B" w:rsidTr="000F1BF2">
        <w:trPr>
          <w:trHeight w:val="333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8.1.2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К67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04737" w:rsidRPr="008F458B" w:rsidTr="000F1BF2">
        <w:trPr>
          <w:trHeight w:val="461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8.1.3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0F1BF2" w:rsidRPr="008F458B" w:rsidRDefault="000F1BF2" w:rsidP="000F1BF2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br w:type="page"/>
      </w:r>
      <w:r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90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51"/>
        <w:gridCol w:w="1134"/>
        <w:gridCol w:w="992"/>
        <w:gridCol w:w="1418"/>
        <w:gridCol w:w="1276"/>
        <w:gridCol w:w="1417"/>
        <w:gridCol w:w="1134"/>
        <w:gridCol w:w="1134"/>
        <w:gridCol w:w="1134"/>
        <w:gridCol w:w="1276"/>
        <w:gridCol w:w="1136"/>
        <w:gridCol w:w="850"/>
        <w:gridCol w:w="851"/>
        <w:gridCol w:w="1559"/>
        <w:gridCol w:w="992"/>
        <w:gridCol w:w="1134"/>
        <w:gridCol w:w="993"/>
      </w:tblGrid>
      <w:tr w:rsidR="000F1BF2" w:rsidRPr="008F458B" w:rsidTr="007A17BB">
        <w:trPr>
          <w:trHeight w:val="274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0F1BF2" w:rsidRPr="008F458B" w:rsidRDefault="000F1BF2" w:rsidP="00266BB9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F1BF2" w:rsidRPr="008F458B" w:rsidRDefault="000F1BF2" w:rsidP="00266BB9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3" w:type="dxa"/>
            <w:gridSpan w:val="6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2" w:type="dxa"/>
            <w:gridSpan w:val="5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F1BF2" w:rsidRPr="008F458B" w:rsidRDefault="000F1BF2" w:rsidP="00266BB9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F1BF2" w:rsidRPr="008F458B" w:rsidRDefault="000F1BF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0F1BF2" w:rsidRPr="008F458B" w:rsidRDefault="000F1BF2" w:rsidP="00266BB9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0F1BF2" w:rsidRPr="008F458B" w:rsidTr="007A17BB">
        <w:tc>
          <w:tcPr>
            <w:tcW w:w="709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0F1BF2" w:rsidRPr="008F458B" w:rsidRDefault="000F1BF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F1BF2" w:rsidRPr="008F458B" w:rsidTr="007A17BB">
        <w:trPr>
          <w:trHeight w:val="151"/>
        </w:trPr>
        <w:tc>
          <w:tcPr>
            <w:tcW w:w="709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F1BF2" w:rsidRPr="008F458B" w:rsidTr="007A17BB">
        <w:trPr>
          <w:trHeight w:val="344"/>
        </w:trPr>
        <w:tc>
          <w:tcPr>
            <w:tcW w:w="709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F1BF2" w:rsidRPr="008F458B" w:rsidRDefault="000F1BF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7A17BB">
        <w:trPr>
          <w:trHeight w:val="113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8.1.4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«О2»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k,</w:t>
            </w:r>
            <w:r w:rsidRPr="008F458B">
              <w:rPr>
                <w:rFonts w:eastAsia="Calibri"/>
                <w:sz w:val="24"/>
                <w:szCs w:val="24"/>
              </w:rPr>
              <w:t xml:space="preserve"> 2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, 3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A17BB" w:rsidRPr="008F458B" w:rsidRDefault="007A17BB" w:rsidP="007A17B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A17BB" w:rsidRPr="008F458B" w:rsidRDefault="007A17BB" w:rsidP="007A17B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Х105/29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X104/26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  <w:r w:rsidRPr="008F458B">
              <w:rPr>
                <w:rFonts w:eastAsia="Calibri"/>
                <w:sz w:val="24"/>
                <w:szCs w:val="24"/>
              </w:rPr>
              <w:t>, К5, К8, К11, К14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A17BB" w:rsidRPr="008F458B" w:rsidRDefault="007A17BB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A17BB" w:rsidRPr="008F458B" w:rsidRDefault="007A17BB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A17BB" w:rsidRPr="008F458B" w:rsidRDefault="007A17BB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136" w:type="dxa"/>
            <w:vMerge w:val="restart"/>
            <w:shd w:val="clear" w:color="auto" w:fill="auto"/>
          </w:tcPr>
          <w:p w:rsidR="007A17BB" w:rsidRPr="008F458B" w:rsidRDefault="007A17BB" w:rsidP="007A17B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Х108/27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K7</w:t>
            </w:r>
            <w:r w:rsidRPr="008F458B">
              <w:rPr>
                <w:sz w:val="24"/>
                <w:szCs w:val="24"/>
              </w:rPr>
              <w:t>5</w:t>
            </w:r>
            <w:r w:rsidRPr="008F458B">
              <w:rPr>
                <w:sz w:val="24"/>
                <w:szCs w:val="24"/>
                <w:lang w:val="en-US"/>
              </w:rPr>
              <w:t>,</w:t>
            </w:r>
            <w:r w:rsidRPr="008F458B">
              <w:rPr>
                <w:sz w:val="24"/>
                <w:szCs w:val="24"/>
              </w:rPr>
              <w:t xml:space="preserve"> К42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0,06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2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8.1.5</w:t>
            </w:r>
          </w:p>
        </w:tc>
        <w:tc>
          <w:tcPr>
            <w:tcW w:w="2551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К68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2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8.1.6</w:t>
            </w:r>
          </w:p>
        </w:tc>
        <w:tc>
          <w:tcPr>
            <w:tcW w:w="2551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3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8.1.7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«Г1»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k,</w:t>
            </w:r>
            <w:r w:rsidRPr="008F458B">
              <w:rPr>
                <w:rFonts w:eastAsia="Calibri"/>
                <w:sz w:val="24"/>
                <w:szCs w:val="24"/>
              </w:rPr>
              <w:t xml:space="preserve"> 2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, 3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2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8.1.8</w:t>
            </w:r>
          </w:p>
        </w:tc>
        <w:tc>
          <w:tcPr>
            <w:tcW w:w="2551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К69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2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8.1.9</w:t>
            </w:r>
          </w:p>
        </w:tc>
        <w:tc>
          <w:tcPr>
            <w:tcW w:w="2551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К73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3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8.1.10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«Г2»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k,</w:t>
            </w:r>
            <w:r w:rsidRPr="008F458B">
              <w:rPr>
                <w:rFonts w:eastAsia="Calibri"/>
                <w:sz w:val="24"/>
                <w:szCs w:val="24"/>
              </w:rPr>
              <w:t xml:space="preserve"> 2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, 3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2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8.1.11</w:t>
            </w:r>
          </w:p>
        </w:tc>
        <w:tc>
          <w:tcPr>
            <w:tcW w:w="2551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К70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2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8.1.12</w:t>
            </w:r>
          </w:p>
        </w:tc>
        <w:tc>
          <w:tcPr>
            <w:tcW w:w="2551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К74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395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8.1.13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выходных развязывающих резисторов тракта</w:t>
            </w:r>
          </w:p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«О1»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, 2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, 3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</w:t>
            </w:r>
            <w:r w:rsidRPr="008F458B">
              <w:rPr>
                <w:rFonts w:eastAsia="Calibri"/>
                <w:sz w:val="24"/>
                <w:szCs w:val="24"/>
              </w:rPr>
              <w:t>5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</w:t>
            </w:r>
            <w:r w:rsidRPr="008F458B">
              <w:rPr>
                <w:rFonts w:eastAsia="Calibri"/>
                <w:sz w:val="24"/>
                <w:szCs w:val="24"/>
              </w:rPr>
              <w:t xml:space="preserve"> К42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 K101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0,7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9</w:t>
            </w:r>
            <w:r w:rsidRPr="008F458B">
              <w:rPr>
                <w:rFonts w:eastAsia="Calibri"/>
                <w:sz w:val="24"/>
                <w:szCs w:val="24"/>
              </w:rPr>
              <w:t xml:space="preserve"> ± 0,10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399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8.1.14</w:t>
            </w:r>
          </w:p>
        </w:tc>
        <w:tc>
          <w:tcPr>
            <w:tcW w:w="2551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К67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262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8.1.15</w:t>
            </w:r>
          </w:p>
        </w:tc>
        <w:tc>
          <w:tcPr>
            <w:tcW w:w="2551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3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8.1.16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«О2»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k,</w:t>
            </w:r>
            <w:r w:rsidRPr="008F458B">
              <w:rPr>
                <w:rFonts w:eastAsia="Calibri"/>
                <w:sz w:val="24"/>
                <w:szCs w:val="24"/>
              </w:rPr>
              <w:t xml:space="preserve"> 2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, 3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Х105/29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2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8.1.17</w:t>
            </w:r>
          </w:p>
        </w:tc>
        <w:tc>
          <w:tcPr>
            <w:tcW w:w="2551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К68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85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8.1.18</w:t>
            </w:r>
          </w:p>
        </w:tc>
        <w:tc>
          <w:tcPr>
            <w:tcW w:w="2551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3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8.1.19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«Г1»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k,</w:t>
            </w:r>
            <w:r w:rsidRPr="008F458B">
              <w:rPr>
                <w:rFonts w:eastAsia="Calibri"/>
                <w:sz w:val="24"/>
                <w:szCs w:val="24"/>
              </w:rPr>
              <w:t xml:space="preserve"> 2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, 3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2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8.1.20</w:t>
            </w:r>
          </w:p>
        </w:tc>
        <w:tc>
          <w:tcPr>
            <w:tcW w:w="2551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К69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2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8.1.21</w:t>
            </w:r>
          </w:p>
        </w:tc>
        <w:tc>
          <w:tcPr>
            <w:tcW w:w="2551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К73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3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8.1.22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«Г2»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k,</w:t>
            </w:r>
            <w:r w:rsidRPr="008F458B">
              <w:rPr>
                <w:rFonts w:eastAsia="Calibri"/>
                <w:sz w:val="24"/>
                <w:szCs w:val="24"/>
              </w:rPr>
              <w:t xml:space="preserve"> 2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, 3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7A17BB" w:rsidRPr="008F458B" w:rsidRDefault="007A17BB" w:rsidP="000F1BF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2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8.1.23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К70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2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8.1.24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К74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7A17BB">
        <w:trPr>
          <w:trHeight w:val="112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8.1.25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A17BB" w:rsidRPr="008F458B" w:rsidRDefault="007A17BB" w:rsidP="007A17BB">
            <w:pPr>
              <w:spacing w:line="360" w:lineRule="auto"/>
              <w:ind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сигнала с АФ при свободном входе тракта «О1»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A17BB" w:rsidRPr="008F458B" w:rsidRDefault="007A17BB" w:rsidP="007A17BB">
            <w:pPr>
              <w:spacing w:line="360" w:lineRule="auto"/>
              <w:ind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К77, К83, К89, К95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7A17BB" w:rsidRPr="008F458B" w:rsidRDefault="007A17BB" w:rsidP="007A17B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7A17BB" w:rsidRPr="008F458B" w:rsidRDefault="007A17BB" w:rsidP="007A17B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7A17BB" w:rsidRPr="008F458B" w:rsidRDefault="007A17BB" w:rsidP="007A17B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К21, </w:t>
            </w:r>
            <w:r w:rsidRPr="008F458B">
              <w:rPr>
                <w:sz w:val="24"/>
                <w:szCs w:val="24"/>
                <w:lang w:val="en-US"/>
              </w:rPr>
              <w:t>K22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7A17B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25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A17BB" w:rsidRPr="008F458B" w:rsidRDefault="007A17BB" w:rsidP="007A17B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</w:t>
            </w:r>
            <w:r w:rsidRPr="008F458B">
              <w:rPr>
                <w:rFonts w:eastAsia="Calibri"/>
                <w:sz w:val="24"/>
                <w:szCs w:val="24"/>
              </w:rPr>
              <w:t>6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</w:t>
            </w:r>
            <w:r w:rsidRPr="008F458B">
              <w:rPr>
                <w:rFonts w:eastAsia="Calibri"/>
                <w:sz w:val="24"/>
                <w:szCs w:val="24"/>
              </w:rPr>
              <w:t xml:space="preserve"> К43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К45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7A17BB" w:rsidRPr="008F458B" w:rsidRDefault="007A17BB" w:rsidP="007A17BB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(Не более 0,5)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2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8.1.26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A17BB" w:rsidRPr="008F458B" w:rsidRDefault="007A17BB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«О2»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7A17B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К47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2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8.1.27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A17BB" w:rsidRPr="008F458B" w:rsidRDefault="007A17BB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«Г1»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7A17B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25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К49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A17BB" w:rsidRPr="008F458B" w:rsidTr="000F1BF2">
        <w:trPr>
          <w:trHeight w:val="112"/>
        </w:trPr>
        <w:tc>
          <w:tcPr>
            <w:tcW w:w="709" w:type="dxa"/>
            <w:shd w:val="clear" w:color="auto" w:fill="auto"/>
            <w:vAlign w:val="center"/>
          </w:tcPr>
          <w:p w:rsidR="007A17BB" w:rsidRPr="008F458B" w:rsidRDefault="007A17BB" w:rsidP="00AF2BA2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8.1.28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A17BB" w:rsidRPr="008F458B" w:rsidRDefault="007A17BB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«Г2»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A17BB" w:rsidRPr="008F458B" w:rsidRDefault="007A17BB" w:rsidP="007A17B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A17BB" w:rsidRPr="008F458B" w:rsidRDefault="007A17BB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К51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A17BB" w:rsidRPr="008F458B" w:rsidRDefault="007A17BB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AF2BA2" w:rsidRPr="008F458B" w:rsidRDefault="000F1BF2" w:rsidP="00AF2BA2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rPr>
          <w:rFonts w:eastAsia="Calibri"/>
          <w:szCs w:val="28"/>
        </w:rPr>
        <w:br w:type="page"/>
      </w:r>
      <w:r w:rsidR="00AF2BA2"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2548"/>
        <w:gridCol w:w="1134"/>
        <w:gridCol w:w="992"/>
        <w:gridCol w:w="1418"/>
        <w:gridCol w:w="1276"/>
        <w:gridCol w:w="1417"/>
        <w:gridCol w:w="1134"/>
        <w:gridCol w:w="1134"/>
        <w:gridCol w:w="1134"/>
        <w:gridCol w:w="1276"/>
        <w:gridCol w:w="1136"/>
        <w:gridCol w:w="850"/>
        <w:gridCol w:w="851"/>
        <w:gridCol w:w="1560"/>
        <w:gridCol w:w="993"/>
        <w:gridCol w:w="1136"/>
        <w:gridCol w:w="995"/>
      </w:tblGrid>
      <w:tr w:rsidR="00AF2BA2" w:rsidRPr="008F458B" w:rsidTr="00AF2BA2">
        <w:trPr>
          <w:trHeight w:val="242"/>
        </w:trPr>
        <w:tc>
          <w:tcPr>
            <w:tcW w:w="705" w:type="dxa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48" w:type="dxa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AF2BA2" w:rsidRPr="008F458B" w:rsidRDefault="00AF2BA2" w:rsidP="00266BB9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F2BA2" w:rsidRPr="008F458B" w:rsidRDefault="00AF2BA2" w:rsidP="00266BB9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3" w:type="dxa"/>
            <w:gridSpan w:val="6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3" w:type="dxa"/>
            <w:gridSpan w:val="5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AF2BA2" w:rsidRPr="008F458B" w:rsidRDefault="00AF2BA2" w:rsidP="00266BB9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1136" w:type="dxa"/>
            <w:vMerge w:val="restart"/>
            <w:shd w:val="clear" w:color="auto" w:fill="auto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5" w:type="dxa"/>
            <w:vMerge w:val="restart"/>
            <w:shd w:val="clear" w:color="auto" w:fill="auto"/>
          </w:tcPr>
          <w:p w:rsidR="00AF2BA2" w:rsidRPr="008F458B" w:rsidRDefault="00AF2BA2" w:rsidP="00266BB9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AF2BA2" w:rsidRPr="008F458B" w:rsidTr="00AF2BA2">
        <w:trPr>
          <w:trHeight w:val="375"/>
        </w:trPr>
        <w:tc>
          <w:tcPr>
            <w:tcW w:w="705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F2BA2" w:rsidRPr="008F458B" w:rsidTr="00AF2BA2">
        <w:trPr>
          <w:trHeight w:val="353"/>
        </w:trPr>
        <w:tc>
          <w:tcPr>
            <w:tcW w:w="705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F2BA2" w:rsidRPr="008F458B" w:rsidTr="00AF2BA2">
        <w:trPr>
          <w:trHeight w:val="203"/>
        </w:trPr>
        <w:tc>
          <w:tcPr>
            <w:tcW w:w="705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F2BA2" w:rsidRPr="008F458B" w:rsidTr="00AF2BA2">
        <w:trPr>
          <w:trHeight w:val="405"/>
        </w:trPr>
        <w:tc>
          <w:tcPr>
            <w:tcW w:w="705" w:type="dxa"/>
            <w:vMerge w:val="restart"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8.1.29</w:t>
            </w:r>
          </w:p>
        </w:tc>
        <w:tc>
          <w:tcPr>
            <w:tcW w:w="254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выходных сигналов при свободном входе тракта 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«О1»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AF2BA2" w:rsidP="00AF2BA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C6498" w:rsidRPr="008F458B" w:rsidRDefault="00AF2BA2" w:rsidP="00AF2BA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К77, К83, К89, К95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7C6498" w:rsidRPr="008F458B" w:rsidRDefault="00AF2BA2" w:rsidP="00AF2BA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7C6498" w:rsidRPr="008F458B" w:rsidRDefault="00AF2BA2" w:rsidP="00AF2BA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7C6498" w:rsidRPr="008F458B" w:rsidRDefault="00AF2BA2" w:rsidP="00AF2BA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К21, </w:t>
            </w:r>
            <w:r w:rsidRPr="008F458B">
              <w:rPr>
                <w:sz w:val="24"/>
                <w:szCs w:val="24"/>
                <w:lang w:val="en-US"/>
              </w:rPr>
              <w:t>K22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AF2BA2" w:rsidP="00AF2BA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AF2BA2" w:rsidP="00AF2BA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AF2BA2" w:rsidP="00AF2BA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Х108/38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</w:t>
            </w:r>
            <w:r w:rsidRPr="008F458B">
              <w:rPr>
                <w:rFonts w:eastAsia="Calibri"/>
                <w:sz w:val="24"/>
                <w:szCs w:val="24"/>
              </w:rPr>
              <w:t>5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</w:t>
            </w:r>
            <w:r w:rsidR="00AF2BA2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К42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60" w:type="dxa"/>
            <w:vMerge w:val="restart"/>
            <w:shd w:val="clear" w:color="auto" w:fill="auto"/>
          </w:tcPr>
          <w:p w:rsidR="007C6498" w:rsidRPr="008F458B" w:rsidRDefault="007C6498" w:rsidP="00AF2BA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AF2BA2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F2BA2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1,5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355"/>
        </w:trPr>
        <w:tc>
          <w:tcPr>
            <w:tcW w:w="705" w:type="dxa"/>
            <w:vMerge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761"/>
        </w:trPr>
        <w:tc>
          <w:tcPr>
            <w:tcW w:w="705" w:type="dxa"/>
            <w:vMerge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323"/>
        </w:trPr>
        <w:tc>
          <w:tcPr>
            <w:tcW w:w="705" w:type="dxa"/>
            <w:vMerge w:val="restart"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8.1.30</w:t>
            </w:r>
          </w:p>
        </w:tc>
        <w:tc>
          <w:tcPr>
            <w:tcW w:w="254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«О2»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414"/>
        </w:trPr>
        <w:tc>
          <w:tcPr>
            <w:tcW w:w="705" w:type="dxa"/>
            <w:vMerge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112"/>
        </w:trPr>
        <w:tc>
          <w:tcPr>
            <w:tcW w:w="705" w:type="dxa"/>
            <w:vMerge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436"/>
        </w:trPr>
        <w:tc>
          <w:tcPr>
            <w:tcW w:w="705" w:type="dxa"/>
            <w:vMerge w:val="restart"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8.1.31</w:t>
            </w:r>
          </w:p>
        </w:tc>
        <w:tc>
          <w:tcPr>
            <w:tcW w:w="254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«Г1»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402"/>
        </w:trPr>
        <w:tc>
          <w:tcPr>
            <w:tcW w:w="705" w:type="dxa"/>
            <w:vMerge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421"/>
        </w:trPr>
        <w:tc>
          <w:tcPr>
            <w:tcW w:w="705" w:type="dxa"/>
            <w:vMerge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427"/>
        </w:trPr>
        <w:tc>
          <w:tcPr>
            <w:tcW w:w="705" w:type="dxa"/>
            <w:vMerge w:val="restart"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8.1.32</w:t>
            </w:r>
          </w:p>
        </w:tc>
        <w:tc>
          <w:tcPr>
            <w:tcW w:w="254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«Г2»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405"/>
        </w:trPr>
        <w:tc>
          <w:tcPr>
            <w:tcW w:w="705" w:type="dxa"/>
            <w:vMerge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426"/>
        </w:trPr>
        <w:tc>
          <w:tcPr>
            <w:tcW w:w="705" w:type="dxa"/>
            <w:vMerge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1138"/>
        </w:trPr>
        <w:tc>
          <w:tcPr>
            <w:tcW w:w="705" w:type="dxa"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8.1.33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276" w:lineRule="auto"/>
              <w:ind w:right="-11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выходных сигналов при подключенном имитаторе тракта 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«О1»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7C6498" w:rsidRPr="008F458B" w:rsidRDefault="007C6498" w:rsidP="00AF2BA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К1, К2, К3, К4, 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7C6498" w:rsidRPr="008F458B" w:rsidRDefault="007C6498" w:rsidP="00AF2BA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7C6498" w:rsidRPr="008F458B" w:rsidRDefault="007C6498" w:rsidP="00AF2BA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60" w:type="dxa"/>
            <w:vMerge w:val="restart"/>
            <w:shd w:val="clear" w:color="auto" w:fill="auto"/>
          </w:tcPr>
          <w:p w:rsidR="007C6498" w:rsidRPr="008F458B" w:rsidRDefault="007C6498" w:rsidP="00AF2BA2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AF2BA2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F2BA2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180"/>
        </w:trPr>
        <w:tc>
          <w:tcPr>
            <w:tcW w:w="705" w:type="dxa"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8.1.34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«О2»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Х105/29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170"/>
        </w:trPr>
        <w:tc>
          <w:tcPr>
            <w:tcW w:w="705" w:type="dxa"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8.1.35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«Г1»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160"/>
        </w:trPr>
        <w:tc>
          <w:tcPr>
            <w:tcW w:w="705" w:type="dxa"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8.1.36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«Г2»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5F22AA">
        <w:trPr>
          <w:trHeight w:val="1014"/>
        </w:trPr>
        <w:tc>
          <w:tcPr>
            <w:tcW w:w="705" w:type="dxa"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8.1.37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276" w:lineRule="auto"/>
              <w:ind w:right="-11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выходных сигналов при отключенном входе командой РП тракта 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«О1»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60" w:type="dxa"/>
            <w:vMerge w:val="restart"/>
            <w:shd w:val="clear" w:color="auto" w:fill="auto"/>
          </w:tcPr>
          <w:p w:rsidR="007C6498" w:rsidRPr="008F458B" w:rsidRDefault="007C6498" w:rsidP="005F22A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5F22A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5F22A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85"/>
        </w:trPr>
        <w:tc>
          <w:tcPr>
            <w:tcW w:w="705" w:type="dxa"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8.1.38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«О2»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Х105/29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RP2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184"/>
        </w:trPr>
        <w:tc>
          <w:tcPr>
            <w:tcW w:w="705" w:type="dxa"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8.1.39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«Г1»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F2BA2" w:rsidRPr="008F458B" w:rsidTr="00AF2BA2">
        <w:trPr>
          <w:trHeight w:val="85"/>
        </w:trPr>
        <w:tc>
          <w:tcPr>
            <w:tcW w:w="705" w:type="dxa"/>
            <w:shd w:val="clear" w:color="auto" w:fill="auto"/>
            <w:vAlign w:val="center"/>
          </w:tcPr>
          <w:p w:rsidR="007C6498" w:rsidRPr="008F458B" w:rsidRDefault="007C6498" w:rsidP="00AF2BA2">
            <w:pPr>
              <w:spacing w:line="360" w:lineRule="auto"/>
              <w:ind w:left="-108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8.1.40</w:t>
            </w:r>
          </w:p>
        </w:tc>
        <w:tc>
          <w:tcPr>
            <w:tcW w:w="254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«Г2» - 1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RP4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</w:tbl>
    <w:p w:rsidR="00AF2BA2" w:rsidRPr="008F458B" w:rsidRDefault="00AF2BA2" w:rsidP="00AF2BA2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br w:type="page"/>
      </w:r>
      <w:r w:rsidR="003D5284"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12"/>
        <w:gridCol w:w="1531"/>
        <w:gridCol w:w="1130"/>
        <w:gridCol w:w="986"/>
        <w:gridCol w:w="6"/>
        <w:gridCol w:w="1418"/>
        <w:gridCol w:w="1276"/>
        <w:gridCol w:w="1410"/>
        <w:gridCol w:w="7"/>
        <w:gridCol w:w="1134"/>
        <w:gridCol w:w="1127"/>
        <w:gridCol w:w="7"/>
        <w:gridCol w:w="1127"/>
        <w:gridCol w:w="7"/>
        <w:gridCol w:w="1269"/>
        <w:gridCol w:w="7"/>
        <w:gridCol w:w="1134"/>
        <w:gridCol w:w="855"/>
        <w:gridCol w:w="855"/>
        <w:gridCol w:w="1564"/>
        <w:gridCol w:w="567"/>
        <w:gridCol w:w="574"/>
        <w:gridCol w:w="991"/>
        <w:gridCol w:w="994"/>
      </w:tblGrid>
      <w:tr w:rsidR="003D5284" w:rsidRPr="008F458B" w:rsidTr="00266BB9">
        <w:trPr>
          <w:trHeight w:val="274"/>
        </w:trPr>
        <w:tc>
          <w:tcPr>
            <w:tcW w:w="701" w:type="dxa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43" w:type="dxa"/>
            <w:gridSpan w:val="2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0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AF2BA2" w:rsidRPr="008F458B" w:rsidRDefault="00AF2BA2" w:rsidP="00266BB9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86" w:type="dxa"/>
            <w:vMerge w:val="restart"/>
            <w:shd w:val="clear" w:color="auto" w:fill="auto"/>
          </w:tcPr>
          <w:p w:rsidR="00AF2BA2" w:rsidRPr="008F458B" w:rsidRDefault="00AF2BA2" w:rsidP="00266BB9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2" w:type="dxa"/>
            <w:gridSpan w:val="9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91" w:type="dxa"/>
            <w:gridSpan w:val="7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1141" w:type="dxa"/>
            <w:gridSpan w:val="2"/>
            <w:vMerge w:val="restart"/>
            <w:shd w:val="clear" w:color="auto" w:fill="auto"/>
          </w:tcPr>
          <w:p w:rsidR="00AF2BA2" w:rsidRPr="008F458B" w:rsidRDefault="00AF2BA2" w:rsidP="00266BB9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4" w:type="dxa"/>
            <w:vMerge w:val="restart"/>
            <w:shd w:val="clear" w:color="auto" w:fill="auto"/>
          </w:tcPr>
          <w:p w:rsidR="00AF2BA2" w:rsidRPr="008F458B" w:rsidRDefault="00AF2BA2" w:rsidP="00266BB9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3D5284" w:rsidRPr="008F458B" w:rsidTr="00266BB9">
        <w:tc>
          <w:tcPr>
            <w:tcW w:w="701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3" w:type="dxa"/>
            <w:gridSpan w:val="2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86" w:type="dxa"/>
            <w:vMerge/>
            <w:shd w:val="clear" w:color="auto" w:fill="auto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700" w:type="dxa"/>
            <w:gridSpan w:val="3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0" w:type="dxa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5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7" w:type="dxa"/>
            <w:gridSpan w:val="4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10" w:type="dxa"/>
            <w:gridSpan w:val="2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64" w:type="dxa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D5284" w:rsidRPr="008F458B" w:rsidTr="00266BB9">
        <w:trPr>
          <w:trHeight w:val="151"/>
        </w:trPr>
        <w:tc>
          <w:tcPr>
            <w:tcW w:w="701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3" w:type="dxa"/>
            <w:gridSpan w:val="2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86" w:type="dxa"/>
            <w:vMerge/>
            <w:shd w:val="clear" w:color="auto" w:fill="auto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0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41" w:type="dxa"/>
            <w:gridSpan w:val="2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1" w:type="dxa"/>
            <w:gridSpan w:val="3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41" w:type="dxa"/>
            <w:gridSpan w:val="2"/>
            <w:vMerge w:val="restart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10" w:type="dxa"/>
            <w:gridSpan w:val="2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D5284" w:rsidRPr="008F458B" w:rsidTr="00266BB9">
        <w:trPr>
          <w:trHeight w:val="344"/>
        </w:trPr>
        <w:tc>
          <w:tcPr>
            <w:tcW w:w="701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3" w:type="dxa"/>
            <w:gridSpan w:val="2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86" w:type="dxa"/>
            <w:vMerge/>
            <w:shd w:val="clear" w:color="auto" w:fill="auto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0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F2BA2" w:rsidRPr="008F458B" w:rsidRDefault="00AF2BA2" w:rsidP="00266BB9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D5284" w:rsidRPr="008F458B" w:rsidTr="00266BB9">
        <w:trPr>
          <w:trHeight w:val="448"/>
        </w:trPr>
        <w:tc>
          <w:tcPr>
            <w:tcW w:w="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</w:t>
            </w:r>
          </w:p>
        </w:tc>
        <w:tc>
          <w:tcPr>
            <w:tcW w:w="25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блока с имитаторами</w:t>
            </w:r>
          </w:p>
        </w:tc>
        <w:tc>
          <w:tcPr>
            <w:tcW w:w="113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8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К80</w:t>
            </w:r>
          </w:p>
        </w:tc>
        <w:tc>
          <w:tcPr>
            <w:tcW w:w="1424" w:type="dxa"/>
            <w:gridSpan w:val="2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K8, K11, K14</w:t>
            </w:r>
            <w:r w:rsidRPr="008F458B">
              <w:rPr>
                <w:rFonts w:eastAsia="Calibri"/>
                <w:sz w:val="24"/>
                <w:szCs w:val="24"/>
              </w:rPr>
              <w:t xml:space="preserve">, 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1141" w:type="dxa"/>
            <w:gridSpan w:val="2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27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15</w:t>
            </w:r>
          </w:p>
        </w:tc>
        <w:tc>
          <w:tcPr>
            <w:tcW w:w="1141" w:type="dxa"/>
            <w:gridSpan w:val="2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К31</w:t>
            </w:r>
          </w:p>
        </w:tc>
        <w:tc>
          <w:tcPr>
            <w:tcW w:w="1564" w:type="dxa"/>
            <w:vMerge w:val="restart"/>
            <w:shd w:val="clear" w:color="auto" w:fill="auto"/>
            <w:vAlign w:val="center"/>
          </w:tcPr>
          <w:p w:rsidR="007C6498" w:rsidRPr="008F458B" w:rsidRDefault="007C6498" w:rsidP="00A6257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  <w:r w:rsidR="00A6257E" w:rsidRPr="008F458B">
              <w:rPr>
                <w:rFonts w:eastAsia="Calibri"/>
                <w:sz w:val="24"/>
                <w:szCs w:val="24"/>
              </w:rPr>
              <w:t>,0</w:t>
            </w:r>
            <w:r w:rsidR="00266BB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66BB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</w:p>
        </w:tc>
        <w:tc>
          <w:tcPr>
            <w:tcW w:w="1141" w:type="dxa"/>
            <w:gridSpan w:val="2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  <w:r w:rsidRPr="008F458B">
              <w:rPr>
                <w:rFonts w:eastAsia="Calibri"/>
                <w:szCs w:val="28"/>
              </w:rPr>
              <w:t xml:space="preserve">- 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3D5284" w:rsidRPr="008F458B" w:rsidTr="00266BB9">
        <w:trPr>
          <w:trHeight w:val="448"/>
        </w:trPr>
        <w:tc>
          <w:tcPr>
            <w:tcW w:w="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b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8.2.1</w:t>
            </w:r>
          </w:p>
        </w:tc>
        <w:tc>
          <w:tcPr>
            <w:tcW w:w="25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266BB9">
            <w:pPr>
              <w:spacing w:line="360" w:lineRule="auto"/>
              <w:ind w:right="-12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сигнала с АД 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 ступень</w:t>
            </w:r>
          </w:p>
        </w:tc>
        <w:tc>
          <w:tcPr>
            <w:tcW w:w="113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8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2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A6257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3D5284" w:rsidRPr="008F458B" w:rsidTr="00266BB9">
        <w:trPr>
          <w:trHeight w:val="448"/>
        </w:trPr>
        <w:tc>
          <w:tcPr>
            <w:tcW w:w="701" w:type="dxa"/>
            <w:tcBorders>
              <w:bottom w:val="single" w:sz="4" w:space="0" w:color="auto"/>
            </w:tcBorders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b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8.2.2</w:t>
            </w:r>
          </w:p>
        </w:tc>
        <w:tc>
          <w:tcPr>
            <w:tcW w:w="25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 ступень</w:t>
            </w:r>
          </w:p>
        </w:tc>
        <w:tc>
          <w:tcPr>
            <w:tcW w:w="113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КП9, КП10, КП11</w:t>
            </w:r>
          </w:p>
        </w:tc>
        <w:tc>
          <w:tcPr>
            <w:tcW w:w="98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К77</w:t>
            </w:r>
          </w:p>
        </w:tc>
        <w:tc>
          <w:tcPr>
            <w:tcW w:w="1424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2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498" w:rsidRPr="008F458B" w:rsidRDefault="007C6498" w:rsidP="00A6257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  <w:r w:rsidR="00A6257E" w:rsidRPr="008F458B">
              <w:rPr>
                <w:rFonts w:eastAsia="Calibri"/>
                <w:sz w:val="24"/>
                <w:szCs w:val="24"/>
              </w:rPr>
              <w:t xml:space="preserve">,0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6257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6257E" w:rsidRPr="008F458B" w:rsidTr="00854CD8">
        <w:trPr>
          <w:trHeight w:val="157"/>
        </w:trPr>
        <w:tc>
          <w:tcPr>
            <w:tcW w:w="701" w:type="dxa"/>
            <w:tcBorders>
              <w:bottom w:val="single" w:sz="4" w:space="0" w:color="auto"/>
            </w:tcBorders>
            <w:shd w:val="clear" w:color="auto" w:fill="auto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b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8.2.3</w:t>
            </w:r>
          </w:p>
        </w:tc>
        <w:tc>
          <w:tcPr>
            <w:tcW w:w="1012" w:type="dxa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b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Тракта «О1»</w:t>
            </w:r>
          </w:p>
        </w:tc>
        <w:tc>
          <w:tcPr>
            <w:tcW w:w="1531" w:type="dxa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b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 ступень</w:t>
            </w:r>
          </w:p>
        </w:tc>
        <w:tc>
          <w:tcPr>
            <w:tcW w:w="113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8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0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27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</w:t>
            </w: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57E" w:rsidRPr="008F458B" w:rsidRDefault="00A6257E" w:rsidP="00A6257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Cs w:val="28"/>
              </w:rPr>
            </w:pPr>
          </w:p>
        </w:tc>
      </w:tr>
      <w:tr w:rsidR="00A6257E" w:rsidRPr="008F458B" w:rsidTr="00266BB9">
        <w:trPr>
          <w:trHeight w:val="168"/>
        </w:trPr>
        <w:tc>
          <w:tcPr>
            <w:tcW w:w="701" w:type="dxa"/>
            <w:shd w:val="clear" w:color="auto" w:fill="auto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8.2.4</w:t>
            </w:r>
          </w:p>
        </w:tc>
        <w:tc>
          <w:tcPr>
            <w:tcW w:w="1012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КП1, КП9, КП10, КП11 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К77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7" w:type="dxa"/>
            <w:gridSpan w:val="2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K8, K11, K14</w:t>
            </w:r>
            <w:r w:rsidRPr="008F458B">
              <w:rPr>
                <w:rFonts w:eastAsia="Calibri"/>
                <w:sz w:val="24"/>
                <w:szCs w:val="24"/>
              </w:rPr>
              <w:t xml:space="preserve">, 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Х108/38</w:t>
            </w:r>
          </w:p>
        </w:tc>
        <w:tc>
          <w:tcPr>
            <w:tcW w:w="855" w:type="dxa"/>
            <w:vMerge w:val="restart"/>
            <w:shd w:val="clear" w:color="auto" w:fill="auto"/>
            <w:vAlign w:val="center"/>
          </w:tcPr>
          <w:p w:rsidR="00A6257E" w:rsidRPr="008F458B" w:rsidRDefault="00A6257E" w:rsidP="00A6257E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</w:t>
            </w:r>
            <w:r w:rsidRPr="008F458B">
              <w:rPr>
                <w:rFonts w:eastAsia="Calibri"/>
                <w:sz w:val="24"/>
                <w:szCs w:val="24"/>
              </w:rPr>
              <w:t>5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</w:t>
            </w:r>
            <w:r w:rsidRPr="008F458B">
              <w:rPr>
                <w:rFonts w:eastAsia="Calibri"/>
                <w:sz w:val="24"/>
                <w:szCs w:val="24"/>
              </w:rPr>
              <w:t xml:space="preserve"> К42</w:t>
            </w:r>
          </w:p>
        </w:tc>
        <w:tc>
          <w:tcPr>
            <w:tcW w:w="855" w:type="dxa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A6257E" w:rsidRPr="008F458B" w:rsidRDefault="00A6257E" w:rsidP="00A6257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41" w:type="dxa"/>
            <w:gridSpan w:val="2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50 </w:t>
            </w:r>
            <w:r w:rsidRPr="008F458B">
              <w:rPr>
                <w:rFonts w:eastAsia="Calibri"/>
                <w:sz w:val="24"/>
                <w:szCs w:val="24"/>
              </w:rPr>
              <w:t>кГц</w:t>
            </w:r>
          </w:p>
        </w:tc>
        <w:tc>
          <w:tcPr>
            <w:tcW w:w="994" w:type="dxa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</w:tr>
      <w:tr w:rsidR="00A6257E" w:rsidRPr="008F458B" w:rsidTr="00266BB9">
        <w:trPr>
          <w:trHeight w:val="930"/>
        </w:trPr>
        <w:tc>
          <w:tcPr>
            <w:tcW w:w="701" w:type="dxa"/>
            <w:shd w:val="clear" w:color="auto" w:fill="auto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8.2.5</w:t>
            </w:r>
          </w:p>
        </w:tc>
        <w:tc>
          <w:tcPr>
            <w:tcW w:w="1012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КП2, КП9, КП10, КП11</w:t>
            </w:r>
          </w:p>
        </w:tc>
        <w:tc>
          <w:tcPr>
            <w:tcW w:w="992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:rsidR="00A6257E" w:rsidRPr="008F458B" w:rsidRDefault="00A6257E" w:rsidP="00A6257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 ± 0,21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0)</w:t>
            </w: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6257E" w:rsidRPr="008F458B" w:rsidTr="00266BB9">
        <w:trPr>
          <w:trHeight w:val="343"/>
        </w:trPr>
        <w:tc>
          <w:tcPr>
            <w:tcW w:w="701" w:type="dxa"/>
            <w:shd w:val="clear" w:color="auto" w:fill="auto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8.2.6</w:t>
            </w:r>
          </w:p>
        </w:tc>
        <w:tc>
          <w:tcPr>
            <w:tcW w:w="1012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КП9, КП10, КП11</w:t>
            </w:r>
          </w:p>
        </w:tc>
        <w:tc>
          <w:tcPr>
            <w:tcW w:w="992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:rsidR="00A6257E" w:rsidRPr="008F458B" w:rsidRDefault="00A6257E" w:rsidP="00A6257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1141" w:type="dxa"/>
            <w:gridSpan w:val="2"/>
            <w:vMerge/>
            <w:shd w:val="clear" w:color="auto" w:fill="FDE9D9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6257E" w:rsidRPr="008F458B" w:rsidTr="00266BB9">
        <w:trPr>
          <w:trHeight w:val="229"/>
        </w:trPr>
        <w:tc>
          <w:tcPr>
            <w:tcW w:w="701" w:type="dxa"/>
            <w:shd w:val="clear" w:color="auto" w:fill="auto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8.2.7</w:t>
            </w:r>
          </w:p>
        </w:tc>
        <w:tc>
          <w:tcPr>
            <w:tcW w:w="1012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0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:rsidR="00A6257E" w:rsidRPr="008F458B" w:rsidRDefault="00A6257E" w:rsidP="00A6257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41" w:type="dxa"/>
            <w:gridSpan w:val="2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RP5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6257E" w:rsidRPr="008F458B" w:rsidTr="00266BB9">
        <w:trPr>
          <w:trHeight w:val="85"/>
        </w:trPr>
        <w:tc>
          <w:tcPr>
            <w:tcW w:w="701" w:type="dxa"/>
            <w:shd w:val="clear" w:color="auto" w:fill="auto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8.2.8</w:t>
            </w:r>
          </w:p>
        </w:tc>
        <w:tc>
          <w:tcPr>
            <w:tcW w:w="1012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0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:rsidR="00A6257E" w:rsidRPr="008F458B" w:rsidRDefault="00A6257E" w:rsidP="00A6257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41" w:type="dxa"/>
            <w:gridSpan w:val="2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RP6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6257E" w:rsidRPr="008F458B" w:rsidTr="00266BB9">
        <w:trPr>
          <w:trHeight w:val="436"/>
        </w:trPr>
        <w:tc>
          <w:tcPr>
            <w:tcW w:w="701" w:type="dxa"/>
            <w:shd w:val="clear" w:color="auto" w:fill="auto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8.2.9</w:t>
            </w:r>
          </w:p>
        </w:tc>
        <w:tc>
          <w:tcPr>
            <w:tcW w:w="1012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0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:rsidR="00A6257E" w:rsidRPr="008F458B" w:rsidRDefault="00A6257E" w:rsidP="00A6257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A6257E" w:rsidRPr="008F458B" w:rsidRDefault="00A6257E" w:rsidP="00266BB9">
            <w:pPr>
              <w:spacing w:line="360" w:lineRule="auto"/>
              <w:ind w:right="-11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6257E" w:rsidRPr="008F458B" w:rsidTr="00266BB9">
        <w:trPr>
          <w:trHeight w:val="168"/>
        </w:trPr>
        <w:tc>
          <w:tcPr>
            <w:tcW w:w="701" w:type="dxa"/>
            <w:shd w:val="clear" w:color="auto" w:fill="auto"/>
          </w:tcPr>
          <w:p w:rsidR="00A6257E" w:rsidRPr="008F458B" w:rsidRDefault="00A6257E" w:rsidP="003D5284">
            <w:pPr>
              <w:spacing w:line="360" w:lineRule="auto"/>
              <w:ind w:right="-11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8.2.10</w:t>
            </w:r>
          </w:p>
        </w:tc>
        <w:tc>
          <w:tcPr>
            <w:tcW w:w="1012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0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:rsidR="00A6257E" w:rsidRPr="008F458B" w:rsidRDefault="00A6257E" w:rsidP="00A6257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:rsidR="00A6257E" w:rsidRPr="008F458B" w:rsidRDefault="00A6257E" w:rsidP="00266BB9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RP5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6257E" w:rsidRPr="008F458B" w:rsidTr="00266BB9">
        <w:trPr>
          <w:trHeight w:val="136"/>
        </w:trPr>
        <w:tc>
          <w:tcPr>
            <w:tcW w:w="701" w:type="dxa"/>
            <w:shd w:val="clear" w:color="auto" w:fill="auto"/>
          </w:tcPr>
          <w:p w:rsidR="00A6257E" w:rsidRPr="008F458B" w:rsidRDefault="00A6257E" w:rsidP="00266BB9">
            <w:pPr>
              <w:spacing w:line="360" w:lineRule="auto"/>
              <w:ind w:right="-11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8.2.11</w:t>
            </w:r>
          </w:p>
        </w:tc>
        <w:tc>
          <w:tcPr>
            <w:tcW w:w="1012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0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:rsidR="00A6257E" w:rsidRPr="008F458B" w:rsidRDefault="00A6257E" w:rsidP="00A6257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:rsidR="00A6257E" w:rsidRPr="008F458B" w:rsidRDefault="00A6257E" w:rsidP="00266BB9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RP6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6257E" w:rsidRPr="008F458B" w:rsidTr="00266BB9">
        <w:trPr>
          <w:trHeight w:val="183"/>
        </w:trPr>
        <w:tc>
          <w:tcPr>
            <w:tcW w:w="701" w:type="dxa"/>
            <w:shd w:val="clear" w:color="auto" w:fill="auto"/>
          </w:tcPr>
          <w:p w:rsidR="00A6257E" w:rsidRPr="008F458B" w:rsidRDefault="00A6257E" w:rsidP="00266BB9">
            <w:pPr>
              <w:spacing w:line="360" w:lineRule="auto"/>
              <w:ind w:right="-11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8.2.12</w:t>
            </w:r>
          </w:p>
        </w:tc>
        <w:tc>
          <w:tcPr>
            <w:tcW w:w="1012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1" w:type="dxa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 ступень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К80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:rsidR="00A6257E" w:rsidRPr="008F458B" w:rsidRDefault="00A6257E" w:rsidP="00A6257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1141" w:type="dxa"/>
            <w:gridSpan w:val="2"/>
            <w:vMerge w:val="restart"/>
            <w:shd w:val="clear" w:color="auto" w:fill="auto"/>
            <w:vAlign w:val="center"/>
          </w:tcPr>
          <w:p w:rsidR="00A6257E" w:rsidRPr="008F458B" w:rsidRDefault="00A6257E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6257E" w:rsidRPr="008F458B" w:rsidTr="00266BB9">
        <w:trPr>
          <w:trHeight w:val="273"/>
        </w:trPr>
        <w:tc>
          <w:tcPr>
            <w:tcW w:w="701" w:type="dxa"/>
            <w:shd w:val="clear" w:color="auto" w:fill="auto"/>
          </w:tcPr>
          <w:p w:rsidR="00A6257E" w:rsidRPr="008F458B" w:rsidRDefault="00A6257E" w:rsidP="00266BB9">
            <w:pPr>
              <w:spacing w:line="360" w:lineRule="auto"/>
              <w:ind w:right="-11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8.2.13</w:t>
            </w:r>
          </w:p>
        </w:tc>
        <w:tc>
          <w:tcPr>
            <w:tcW w:w="1012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КП1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:rsidR="00A6257E" w:rsidRPr="008F458B" w:rsidRDefault="00A6257E" w:rsidP="00A6257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6257E" w:rsidRPr="008F458B" w:rsidTr="00266BB9">
        <w:trPr>
          <w:trHeight w:val="263"/>
        </w:trPr>
        <w:tc>
          <w:tcPr>
            <w:tcW w:w="701" w:type="dxa"/>
            <w:shd w:val="clear" w:color="auto" w:fill="auto"/>
          </w:tcPr>
          <w:p w:rsidR="00A6257E" w:rsidRPr="008F458B" w:rsidRDefault="00A6257E" w:rsidP="00266BB9">
            <w:pPr>
              <w:spacing w:line="360" w:lineRule="auto"/>
              <w:ind w:right="-11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8.2.14</w:t>
            </w:r>
          </w:p>
        </w:tc>
        <w:tc>
          <w:tcPr>
            <w:tcW w:w="1012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КП2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:rsidR="00A6257E" w:rsidRPr="008F458B" w:rsidRDefault="00A6257E" w:rsidP="00A6257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6257E" w:rsidRPr="008F458B" w:rsidTr="00266BB9">
        <w:trPr>
          <w:trHeight w:val="275"/>
        </w:trPr>
        <w:tc>
          <w:tcPr>
            <w:tcW w:w="701" w:type="dxa"/>
            <w:shd w:val="clear" w:color="auto" w:fill="auto"/>
          </w:tcPr>
          <w:p w:rsidR="00A6257E" w:rsidRPr="008F458B" w:rsidRDefault="00A6257E" w:rsidP="00A6257E">
            <w:pPr>
              <w:spacing w:line="360" w:lineRule="auto"/>
              <w:ind w:right="-11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8.2.15</w:t>
            </w:r>
          </w:p>
        </w:tc>
        <w:tc>
          <w:tcPr>
            <w:tcW w:w="1012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:rsidR="00A6257E" w:rsidRPr="008F458B" w:rsidRDefault="00A6257E" w:rsidP="00A6257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1141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6257E" w:rsidRPr="008F458B" w:rsidTr="00266BB9">
        <w:trPr>
          <w:trHeight w:val="274"/>
        </w:trPr>
        <w:tc>
          <w:tcPr>
            <w:tcW w:w="701" w:type="dxa"/>
            <w:shd w:val="clear" w:color="auto" w:fill="auto"/>
          </w:tcPr>
          <w:p w:rsidR="00A6257E" w:rsidRPr="008F458B" w:rsidRDefault="00A6257E" w:rsidP="00A6257E">
            <w:pPr>
              <w:spacing w:line="360" w:lineRule="auto"/>
              <w:ind w:right="-11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8.2.16</w:t>
            </w:r>
          </w:p>
        </w:tc>
        <w:tc>
          <w:tcPr>
            <w:tcW w:w="1012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0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:rsidR="00A6257E" w:rsidRPr="008F458B" w:rsidRDefault="00A6257E" w:rsidP="00A6257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41" w:type="dxa"/>
            <w:gridSpan w:val="2"/>
            <w:shd w:val="clear" w:color="auto" w:fill="auto"/>
            <w:vAlign w:val="center"/>
          </w:tcPr>
          <w:p w:rsidR="00A6257E" w:rsidRPr="008F458B" w:rsidRDefault="00A6257E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RP5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6257E" w:rsidRPr="008F458B" w:rsidTr="00266BB9">
        <w:trPr>
          <w:trHeight w:val="167"/>
        </w:trPr>
        <w:tc>
          <w:tcPr>
            <w:tcW w:w="701" w:type="dxa"/>
            <w:shd w:val="clear" w:color="auto" w:fill="auto"/>
          </w:tcPr>
          <w:p w:rsidR="00A6257E" w:rsidRPr="008F458B" w:rsidRDefault="00A6257E" w:rsidP="00A6257E">
            <w:pPr>
              <w:spacing w:line="360" w:lineRule="auto"/>
              <w:ind w:right="-11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8.2.17</w:t>
            </w:r>
          </w:p>
        </w:tc>
        <w:tc>
          <w:tcPr>
            <w:tcW w:w="1012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0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:rsidR="00A6257E" w:rsidRPr="008F458B" w:rsidRDefault="00A6257E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086BA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86BA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41" w:type="dxa"/>
            <w:gridSpan w:val="2"/>
            <w:shd w:val="clear" w:color="auto" w:fill="auto"/>
            <w:vAlign w:val="center"/>
          </w:tcPr>
          <w:p w:rsidR="00A6257E" w:rsidRPr="008F458B" w:rsidRDefault="00A6257E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RP6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A6257E" w:rsidRPr="008F458B" w:rsidTr="00266BB9">
        <w:trPr>
          <w:trHeight w:val="222"/>
        </w:trPr>
        <w:tc>
          <w:tcPr>
            <w:tcW w:w="701" w:type="dxa"/>
            <w:shd w:val="clear" w:color="auto" w:fill="auto"/>
          </w:tcPr>
          <w:p w:rsidR="00A6257E" w:rsidRPr="008F458B" w:rsidRDefault="00A6257E" w:rsidP="00A6257E">
            <w:pPr>
              <w:spacing w:line="360" w:lineRule="auto"/>
              <w:ind w:right="-117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8.2.18</w:t>
            </w:r>
          </w:p>
        </w:tc>
        <w:tc>
          <w:tcPr>
            <w:tcW w:w="1012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0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:rsidR="00A6257E" w:rsidRPr="008F458B" w:rsidRDefault="00A6257E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086BA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86BA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6257E" w:rsidRPr="008F458B" w:rsidRDefault="00A6257E" w:rsidP="00A6257E">
            <w:pPr>
              <w:spacing w:line="360" w:lineRule="auto"/>
              <w:ind w:right="-11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086BA1" w:rsidRPr="008F458B" w:rsidRDefault="00A6257E" w:rsidP="00086BA1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br w:type="page"/>
      </w:r>
      <w:r w:rsidR="00086BA1"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90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1004"/>
        <w:gridCol w:w="1545"/>
        <w:gridCol w:w="1134"/>
        <w:gridCol w:w="995"/>
        <w:gridCol w:w="1420"/>
        <w:gridCol w:w="1278"/>
        <w:gridCol w:w="1418"/>
        <w:gridCol w:w="1136"/>
        <w:gridCol w:w="1135"/>
        <w:gridCol w:w="1135"/>
        <w:gridCol w:w="1277"/>
        <w:gridCol w:w="1136"/>
        <w:gridCol w:w="822"/>
        <w:gridCol w:w="881"/>
        <w:gridCol w:w="1560"/>
        <w:gridCol w:w="547"/>
        <w:gridCol w:w="589"/>
        <w:gridCol w:w="991"/>
        <w:gridCol w:w="994"/>
      </w:tblGrid>
      <w:tr w:rsidR="00086BA1" w:rsidRPr="008F458B" w:rsidTr="00086BA1">
        <w:trPr>
          <w:trHeight w:val="274"/>
        </w:trPr>
        <w:tc>
          <w:tcPr>
            <w:tcW w:w="693" w:type="dxa"/>
            <w:vMerge w:val="restart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49" w:type="dxa"/>
            <w:gridSpan w:val="2"/>
            <w:vMerge w:val="restart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086BA1" w:rsidRPr="008F458B" w:rsidRDefault="00086BA1" w:rsidP="00854CD8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5" w:type="dxa"/>
            <w:vMerge w:val="restart"/>
            <w:shd w:val="clear" w:color="auto" w:fill="auto"/>
          </w:tcPr>
          <w:p w:rsidR="00086BA1" w:rsidRPr="008F458B" w:rsidRDefault="00086BA1" w:rsidP="00854CD8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22" w:type="dxa"/>
            <w:gridSpan w:val="6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6" w:type="dxa"/>
            <w:gridSpan w:val="5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1136" w:type="dxa"/>
            <w:gridSpan w:val="2"/>
            <w:vMerge w:val="restart"/>
            <w:shd w:val="clear" w:color="auto" w:fill="auto"/>
          </w:tcPr>
          <w:p w:rsidR="00086BA1" w:rsidRPr="008F458B" w:rsidRDefault="00086BA1" w:rsidP="00854CD8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991" w:type="dxa"/>
            <w:vMerge w:val="restart"/>
            <w:shd w:val="clear" w:color="auto" w:fill="auto"/>
          </w:tcPr>
          <w:p w:rsidR="00086BA1" w:rsidRPr="008F458B" w:rsidRDefault="00086BA1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4" w:type="dxa"/>
            <w:vMerge w:val="restart"/>
            <w:shd w:val="clear" w:color="auto" w:fill="auto"/>
          </w:tcPr>
          <w:p w:rsidR="00086BA1" w:rsidRPr="008F458B" w:rsidRDefault="00086BA1" w:rsidP="00854CD8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086BA1" w:rsidRPr="008F458B" w:rsidTr="00086BA1">
        <w:tc>
          <w:tcPr>
            <w:tcW w:w="693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9" w:type="dxa"/>
            <w:gridSpan w:val="2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8" w:type="dxa"/>
            <w:gridSpan w:val="2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6" w:type="dxa"/>
            <w:gridSpan w:val="3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3" w:type="dxa"/>
            <w:gridSpan w:val="2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3" w:type="dxa"/>
            <w:gridSpan w:val="2"/>
            <w:vMerge w:val="restart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086BA1" w:rsidRPr="008F458B" w:rsidRDefault="00086BA1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1136" w:type="dxa"/>
            <w:gridSpan w:val="2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86BA1" w:rsidRPr="008F458B" w:rsidTr="00086BA1">
        <w:trPr>
          <w:trHeight w:val="151"/>
        </w:trPr>
        <w:tc>
          <w:tcPr>
            <w:tcW w:w="693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9" w:type="dxa"/>
            <w:gridSpan w:val="2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vMerge w:val="restart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8" w:type="dxa"/>
            <w:vMerge w:val="restart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70" w:type="dxa"/>
            <w:gridSpan w:val="2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7" w:type="dxa"/>
            <w:vMerge w:val="restart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gridSpan w:val="2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86BA1" w:rsidRPr="008F458B" w:rsidTr="00086BA1">
        <w:trPr>
          <w:trHeight w:val="344"/>
        </w:trPr>
        <w:tc>
          <w:tcPr>
            <w:tcW w:w="693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9" w:type="dxa"/>
            <w:gridSpan w:val="2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7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gridSpan w:val="2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086BA1" w:rsidRPr="008F458B" w:rsidRDefault="00086BA1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86BA1" w:rsidRPr="008F458B" w:rsidTr="00086BA1">
        <w:trPr>
          <w:trHeight w:val="211"/>
        </w:trPr>
        <w:tc>
          <w:tcPr>
            <w:tcW w:w="693" w:type="dxa"/>
            <w:shd w:val="clear" w:color="auto" w:fill="auto"/>
          </w:tcPr>
          <w:p w:rsidR="00086BA1" w:rsidRPr="008F458B" w:rsidRDefault="00086BA1" w:rsidP="00086BA1">
            <w:pPr>
              <w:spacing w:line="360" w:lineRule="auto"/>
              <w:ind w:left="-107" w:right="-12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8.2.19</w:t>
            </w:r>
          </w:p>
        </w:tc>
        <w:tc>
          <w:tcPr>
            <w:tcW w:w="1004" w:type="dxa"/>
            <w:vMerge w:val="restart"/>
            <w:shd w:val="clear" w:color="auto" w:fill="auto"/>
          </w:tcPr>
          <w:p w:rsidR="00086BA1" w:rsidRPr="008F458B" w:rsidRDefault="00086BA1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Тракта «О1»</w:t>
            </w:r>
          </w:p>
        </w:tc>
        <w:tc>
          <w:tcPr>
            <w:tcW w:w="1545" w:type="dxa"/>
            <w:vMerge w:val="restart"/>
            <w:shd w:val="clear" w:color="auto" w:fill="auto"/>
          </w:tcPr>
          <w:p w:rsidR="00086BA1" w:rsidRPr="008F458B" w:rsidRDefault="00086BA1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 ступень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86BA1" w:rsidRPr="008F458B" w:rsidRDefault="00086BA1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5" w:type="dxa"/>
            <w:vMerge w:val="restart"/>
            <w:shd w:val="clear" w:color="auto" w:fill="auto"/>
          </w:tcPr>
          <w:p w:rsidR="00086BA1" w:rsidRPr="008F458B" w:rsidRDefault="00086BA1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К80</w:t>
            </w:r>
          </w:p>
        </w:tc>
        <w:tc>
          <w:tcPr>
            <w:tcW w:w="1420" w:type="dxa"/>
            <w:vMerge w:val="restart"/>
            <w:shd w:val="clear" w:color="auto" w:fill="auto"/>
          </w:tcPr>
          <w:p w:rsidR="00086BA1" w:rsidRPr="008F458B" w:rsidRDefault="00086BA1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</w:t>
            </w:r>
          </w:p>
        </w:tc>
        <w:tc>
          <w:tcPr>
            <w:tcW w:w="1278" w:type="dxa"/>
            <w:vMerge w:val="restart"/>
            <w:shd w:val="clear" w:color="auto" w:fill="auto"/>
          </w:tcPr>
          <w:p w:rsidR="00086BA1" w:rsidRPr="008F458B" w:rsidRDefault="00086BA1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086BA1" w:rsidRPr="008F458B" w:rsidRDefault="00086BA1" w:rsidP="00086BA1">
            <w:pPr>
              <w:spacing w:line="360" w:lineRule="auto"/>
              <w:ind w:left="-106" w:right="-109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K8, K11, K14</w:t>
            </w:r>
            <w:r w:rsidRPr="008F458B">
              <w:rPr>
                <w:rFonts w:eastAsia="Calibri"/>
                <w:sz w:val="24"/>
                <w:szCs w:val="24"/>
              </w:rPr>
              <w:t xml:space="preserve">, 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1136" w:type="dxa"/>
            <w:vMerge w:val="restart"/>
            <w:shd w:val="clear" w:color="auto" w:fill="auto"/>
          </w:tcPr>
          <w:p w:rsidR="00086BA1" w:rsidRPr="008F458B" w:rsidRDefault="00086BA1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5" w:type="dxa"/>
            <w:vMerge w:val="restart"/>
            <w:shd w:val="clear" w:color="auto" w:fill="auto"/>
          </w:tcPr>
          <w:p w:rsidR="00086BA1" w:rsidRPr="008F458B" w:rsidRDefault="00086BA1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5" w:type="dxa"/>
            <w:vMerge w:val="restart"/>
            <w:shd w:val="clear" w:color="auto" w:fill="auto"/>
          </w:tcPr>
          <w:p w:rsidR="00086BA1" w:rsidRPr="008F458B" w:rsidRDefault="00086BA1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7" w:type="dxa"/>
            <w:vMerge w:val="restart"/>
            <w:shd w:val="clear" w:color="auto" w:fill="auto"/>
          </w:tcPr>
          <w:p w:rsidR="00086BA1" w:rsidRPr="008F458B" w:rsidRDefault="00086BA1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</w:t>
            </w:r>
          </w:p>
        </w:tc>
        <w:tc>
          <w:tcPr>
            <w:tcW w:w="1136" w:type="dxa"/>
            <w:vMerge w:val="restart"/>
            <w:shd w:val="clear" w:color="auto" w:fill="auto"/>
          </w:tcPr>
          <w:p w:rsidR="00086BA1" w:rsidRPr="008F458B" w:rsidRDefault="00086BA1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Х108/38</w:t>
            </w:r>
          </w:p>
        </w:tc>
        <w:tc>
          <w:tcPr>
            <w:tcW w:w="822" w:type="dxa"/>
            <w:vMerge w:val="restart"/>
            <w:shd w:val="clear" w:color="auto" w:fill="auto"/>
          </w:tcPr>
          <w:p w:rsidR="00086BA1" w:rsidRPr="008F458B" w:rsidRDefault="00086BA1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</w:t>
            </w:r>
            <w:r w:rsidRPr="008F458B">
              <w:rPr>
                <w:rFonts w:eastAsia="Calibri"/>
                <w:sz w:val="24"/>
                <w:szCs w:val="24"/>
              </w:rPr>
              <w:t>5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</w:t>
            </w:r>
            <w:r w:rsidRPr="008F458B">
              <w:rPr>
                <w:rFonts w:eastAsia="Calibri"/>
                <w:sz w:val="24"/>
                <w:szCs w:val="24"/>
              </w:rPr>
              <w:t xml:space="preserve"> К42</w:t>
            </w:r>
          </w:p>
        </w:tc>
        <w:tc>
          <w:tcPr>
            <w:tcW w:w="881" w:type="dxa"/>
            <w:vMerge w:val="restart"/>
            <w:shd w:val="clear" w:color="auto" w:fill="auto"/>
          </w:tcPr>
          <w:p w:rsidR="00086BA1" w:rsidRPr="008F458B" w:rsidRDefault="00086BA1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60" w:type="dxa"/>
            <w:shd w:val="clear" w:color="auto" w:fill="auto"/>
          </w:tcPr>
          <w:p w:rsidR="00086BA1" w:rsidRPr="008F458B" w:rsidRDefault="00086BA1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547" w:type="dxa"/>
            <w:vMerge w:val="restart"/>
            <w:shd w:val="clear" w:color="auto" w:fill="auto"/>
            <w:vAlign w:val="center"/>
          </w:tcPr>
          <w:p w:rsidR="00086BA1" w:rsidRPr="008F458B" w:rsidRDefault="00086BA1" w:rsidP="00A6257E">
            <w:pPr>
              <w:spacing w:line="360" w:lineRule="auto"/>
              <w:ind w:right="-11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086BA1" w:rsidRPr="008F458B" w:rsidRDefault="00086BA1" w:rsidP="00A6257E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RP5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086BA1" w:rsidRPr="008F458B" w:rsidRDefault="00086BA1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50 </w:t>
            </w:r>
            <w:r w:rsidRPr="008F458B">
              <w:rPr>
                <w:rFonts w:eastAsia="Calibri"/>
                <w:sz w:val="24"/>
                <w:szCs w:val="24"/>
              </w:rPr>
              <w:t>кГц</w:t>
            </w:r>
          </w:p>
        </w:tc>
        <w:tc>
          <w:tcPr>
            <w:tcW w:w="994" w:type="dxa"/>
            <w:vMerge w:val="restart"/>
            <w:shd w:val="clear" w:color="auto" w:fill="auto"/>
            <w:vAlign w:val="center"/>
          </w:tcPr>
          <w:p w:rsidR="00086BA1" w:rsidRPr="008F458B" w:rsidRDefault="00086BA1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86BA1" w:rsidRPr="008F458B" w:rsidTr="00086BA1">
        <w:trPr>
          <w:trHeight w:val="287"/>
        </w:trPr>
        <w:tc>
          <w:tcPr>
            <w:tcW w:w="693" w:type="dxa"/>
            <w:shd w:val="clear" w:color="auto" w:fill="auto"/>
          </w:tcPr>
          <w:p w:rsidR="00A6257E" w:rsidRPr="008F458B" w:rsidRDefault="00A6257E" w:rsidP="00086BA1">
            <w:pPr>
              <w:spacing w:line="360" w:lineRule="auto"/>
              <w:ind w:left="-107" w:right="-11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8.2.20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7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6257E" w:rsidRPr="008F458B" w:rsidRDefault="00A6257E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086BA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86BA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547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:rsidR="00A6257E" w:rsidRPr="008F458B" w:rsidRDefault="00A6257E" w:rsidP="00A6257E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RP6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A6257E" w:rsidRPr="008F458B" w:rsidRDefault="00A6257E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86BA1" w:rsidRPr="008F458B" w:rsidTr="00086BA1">
        <w:trPr>
          <w:trHeight w:val="113"/>
        </w:trPr>
        <w:tc>
          <w:tcPr>
            <w:tcW w:w="693" w:type="dxa"/>
            <w:shd w:val="clear" w:color="auto" w:fill="auto"/>
          </w:tcPr>
          <w:p w:rsidR="007C6498" w:rsidRPr="008F458B" w:rsidRDefault="007C6498" w:rsidP="00086BA1">
            <w:pPr>
              <w:spacing w:line="360" w:lineRule="auto"/>
              <w:ind w:left="-107" w:right="-12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8.2.21</w:t>
            </w:r>
          </w:p>
        </w:tc>
        <w:tc>
          <w:tcPr>
            <w:tcW w:w="100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Тракта «О2»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1 ступень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086BA1">
            <w:pPr>
              <w:spacing w:line="360" w:lineRule="auto"/>
              <w:ind w:right="-12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КП9, КП10, КП12</w:t>
            </w:r>
          </w:p>
        </w:tc>
        <w:tc>
          <w:tcPr>
            <w:tcW w:w="995" w:type="dxa"/>
            <w:vMerge w:val="restart"/>
            <w:shd w:val="clear" w:color="auto" w:fill="auto"/>
          </w:tcPr>
          <w:p w:rsidR="007C6498" w:rsidRPr="008F458B" w:rsidRDefault="007C6498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К86, К87, К88</w:t>
            </w:r>
          </w:p>
          <w:p w:rsidR="007C6498" w:rsidRPr="008F458B" w:rsidRDefault="007C6498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vMerge w:val="restart"/>
            <w:shd w:val="clear" w:color="auto" w:fill="auto"/>
          </w:tcPr>
          <w:p w:rsidR="007C6498" w:rsidRPr="008F458B" w:rsidRDefault="007C6498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Х105/29</w:t>
            </w: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7C6498" w:rsidRPr="008F458B" w:rsidRDefault="007C6498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К2,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5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 K11, K14</w:t>
            </w:r>
            <w:r w:rsidRPr="008F458B">
              <w:rPr>
                <w:rFonts w:eastAsia="Calibri"/>
                <w:sz w:val="24"/>
                <w:szCs w:val="24"/>
              </w:rPr>
              <w:t xml:space="preserve">, 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7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60" w:type="dxa"/>
            <w:shd w:val="clear" w:color="auto" w:fill="auto"/>
          </w:tcPr>
          <w:p w:rsidR="007C6498" w:rsidRPr="008F458B" w:rsidRDefault="007C6498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086BA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86BA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1136" w:type="dxa"/>
            <w:gridSpan w:val="2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86BA1" w:rsidRPr="008F458B" w:rsidTr="00086BA1">
        <w:trPr>
          <w:trHeight w:val="112"/>
        </w:trPr>
        <w:tc>
          <w:tcPr>
            <w:tcW w:w="693" w:type="dxa"/>
            <w:shd w:val="clear" w:color="auto" w:fill="auto"/>
          </w:tcPr>
          <w:p w:rsidR="007C6498" w:rsidRPr="008F458B" w:rsidRDefault="007C6498" w:rsidP="00086BA1">
            <w:pPr>
              <w:spacing w:line="360" w:lineRule="auto"/>
              <w:ind w:left="-107" w:right="-126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8.2.22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086BA1">
            <w:pPr>
              <w:spacing w:line="360" w:lineRule="auto"/>
              <w:ind w:right="-12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КП3, КП9, КП10, КП12</w:t>
            </w: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7C6498" w:rsidRPr="008F458B" w:rsidRDefault="007C6498" w:rsidP="00086BA1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086BA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86BA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6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86BA1" w:rsidRPr="008F458B" w:rsidTr="00086BA1">
        <w:trPr>
          <w:trHeight w:val="112"/>
        </w:trPr>
        <w:tc>
          <w:tcPr>
            <w:tcW w:w="693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ind w:left="-107" w:right="-12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8.2.23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086BA1">
            <w:pPr>
              <w:spacing w:line="360" w:lineRule="auto"/>
              <w:ind w:right="-12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КП4, КП9, КП10, КП12</w:t>
            </w: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086BA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86BA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6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86BA1" w:rsidRPr="008F458B" w:rsidTr="00086BA1">
        <w:trPr>
          <w:trHeight w:val="190"/>
        </w:trPr>
        <w:tc>
          <w:tcPr>
            <w:tcW w:w="693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ind w:left="-107" w:right="-12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8.2.24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КП9, КП10, КП12</w:t>
            </w: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1136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86BA1" w:rsidRPr="008F458B" w:rsidTr="00086BA1">
        <w:trPr>
          <w:trHeight w:val="321"/>
        </w:trPr>
        <w:tc>
          <w:tcPr>
            <w:tcW w:w="693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ind w:left="-107" w:right="-12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8.2.25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RP7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86BA1" w:rsidRPr="008F458B" w:rsidTr="00086BA1">
        <w:trPr>
          <w:trHeight w:val="284"/>
        </w:trPr>
        <w:tc>
          <w:tcPr>
            <w:tcW w:w="693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ind w:left="-107" w:right="-12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8.2.26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RP8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86BA1" w:rsidRPr="008F458B" w:rsidTr="00086BA1">
        <w:trPr>
          <w:trHeight w:val="273"/>
        </w:trPr>
        <w:tc>
          <w:tcPr>
            <w:tcW w:w="693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ind w:left="-107" w:right="-12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8.2.27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547" w:type="dxa"/>
            <w:vMerge w:val="restart"/>
            <w:shd w:val="clear" w:color="auto" w:fill="auto"/>
            <w:vAlign w:val="center"/>
          </w:tcPr>
          <w:p w:rsidR="007C6498" w:rsidRPr="008F458B" w:rsidRDefault="007C6498" w:rsidP="00AA3E09">
            <w:pPr>
              <w:spacing w:line="360" w:lineRule="auto"/>
              <w:ind w:right="-130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RP2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86BA1" w:rsidRPr="008F458B" w:rsidTr="00086BA1">
        <w:trPr>
          <w:trHeight w:val="250"/>
        </w:trPr>
        <w:tc>
          <w:tcPr>
            <w:tcW w:w="693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ind w:left="-107" w:right="-12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8.2.28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54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:rsidR="007C6498" w:rsidRPr="008F458B" w:rsidRDefault="007C6498" w:rsidP="00AA3E09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RP7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86BA1" w:rsidRPr="008F458B" w:rsidTr="00086BA1">
        <w:trPr>
          <w:trHeight w:val="253"/>
        </w:trPr>
        <w:tc>
          <w:tcPr>
            <w:tcW w:w="693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ind w:left="-107" w:right="-12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8.2.29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54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89" w:type="dxa"/>
            <w:shd w:val="clear" w:color="auto" w:fill="auto"/>
            <w:vAlign w:val="center"/>
          </w:tcPr>
          <w:p w:rsidR="007C6498" w:rsidRPr="008F458B" w:rsidRDefault="007C6498" w:rsidP="00AA3E09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RP8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86BA1" w:rsidRPr="008F458B" w:rsidTr="00086BA1">
        <w:trPr>
          <w:trHeight w:val="212"/>
        </w:trPr>
        <w:tc>
          <w:tcPr>
            <w:tcW w:w="693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ind w:left="-107" w:right="-12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8.2.30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 ступень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5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К88</w:t>
            </w:r>
          </w:p>
        </w:tc>
        <w:tc>
          <w:tcPr>
            <w:tcW w:w="142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1136" w:type="dxa"/>
            <w:gridSpan w:val="2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86BA1" w:rsidRPr="008F458B" w:rsidTr="00086BA1">
        <w:trPr>
          <w:trHeight w:val="212"/>
        </w:trPr>
        <w:tc>
          <w:tcPr>
            <w:tcW w:w="693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ind w:left="-107" w:right="-12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8.2.31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КП3</w:t>
            </w: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C6498" w:rsidRPr="008F458B" w:rsidRDefault="007C6498" w:rsidP="00AA3E0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6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86BA1" w:rsidRPr="008F458B" w:rsidTr="00086BA1">
        <w:trPr>
          <w:trHeight w:val="212"/>
        </w:trPr>
        <w:tc>
          <w:tcPr>
            <w:tcW w:w="693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ind w:left="-107" w:right="-12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8.2.32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КП4</w:t>
            </w: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C6498" w:rsidRPr="008F458B" w:rsidRDefault="007C6498" w:rsidP="00AA3E0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6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86BA1" w:rsidRPr="008F458B" w:rsidTr="00086BA1">
        <w:trPr>
          <w:trHeight w:val="113"/>
        </w:trPr>
        <w:tc>
          <w:tcPr>
            <w:tcW w:w="693" w:type="dxa"/>
            <w:shd w:val="clear" w:color="auto" w:fill="auto"/>
          </w:tcPr>
          <w:p w:rsidR="007C6498" w:rsidRPr="008F458B" w:rsidRDefault="007C6498" w:rsidP="00AA3E09">
            <w:pPr>
              <w:spacing w:line="360" w:lineRule="auto"/>
              <w:ind w:left="-107" w:right="-126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8.2.33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2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C6498" w:rsidRPr="008F458B" w:rsidRDefault="007C6498" w:rsidP="00AA3E0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AA3E0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1136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7C6498" w:rsidRPr="008F458B" w:rsidRDefault="007C6498" w:rsidP="007C6498">
      <w:pPr>
        <w:spacing w:line="360" w:lineRule="auto"/>
        <w:rPr>
          <w:rFonts w:eastAsia="Calibri"/>
          <w:szCs w:val="28"/>
        </w:rPr>
      </w:pPr>
    </w:p>
    <w:p w:rsidR="005F44D3" w:rsidRPr="008F458B" w:rsidRDefault="00AA3E09" w:rsidP="005F44D3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rPr>
          <w:rFonts w:eastAsia="Calibri"/>
          <w:szCs w:val="28"/>
        </w:rPr>
        <w:br w:type="page"/>
      </w:r>
      <w:r w:rsidR="00402BCD"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90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1419"/>
        <w:gridCol w:w="1274"/>
        <w:gridCol w:w="992"/>
        <w:gridCol w:w="1418"/>
        <w:gridCol w:w="1276"/>
        <w:gridCol w:w="1417"/>
        <w:gridCol w:w="1134"/>
        <w:gridCol w:w="1134"/>
        <w:gridCol w:w="1134"/>
        <w:gridCol w:w="1276"/>
        <w:gridCol w:w="1136"/>
        <w:gridCol w:w="850"/>
        <w:gridCol w:w="851"/>
        <w:gridCol w:w="1559"/>
        <w:gridCol w:w="567"/>
        <w:gridCol w:w="29"/>
        <w:gridCol w:w="538"/>
        <w:gridCol w:w="992"/>
        <w:gridCol w:w="993"/>
      </w:tblGrid>
      <w:tr w:rsidR="005F44D3" w:rsidRPr="008F458B" w:rsidTr="00402BCD">
        <w:trPr>
          <w:trHeight w:val="274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411" w:type="dxa"/>
            <w:gridSpan w:val="2"/>
            <w:vMerge w:val="restart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27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5F44D3" w:rsidRPr="008F458B" w:rsidRDefault="005F44D3" w:rsidP="00854CD8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5F44D3" w:rsidRPr="008F458B" w:rsidRDefault="005F44D3" w:rsidP="00854CD8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3" w:type="dxa"/>
            <w:gridSpan w:val="6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2" w:type="dxa"/>
            <w:gridSpan w:val="5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1134" w:type="dxa"/>
            <w:gridSpan w:val="3"/>
            <w:vMerge w:val="restart"/>
            <w:shd w:val="clear" w:color="auto" w:fill="auto"/>
          </w:tcPr>
          <w:p w:rsidR="005F44D3" w:rsidRPr="008F458B" w:rsidRDefault="005F44D3" w:rsidP="00854CD8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5F44D3" w:rsidRPr="008F458B" w:rsidRDefault="005F44D3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5F44D3" w:rsidRPr="008F458B" w:rsidRDefault="005F44D3" w:rsidP="00854CD8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5F44D3" w:rsidRPr="008F458B" w:rsidTr="00402BCD">
        <w:tc>
          <w:tcPr>
            <w:tcW w:w="709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411" w:type="dxa"/>
            <w:gridSpan w:val="2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5F44D3" w:rsidRPr="008F458B" w:rsidRDefault="005F44D3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1134" w:type="dxa"/>
            <w:gridSpan w:val="3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5F44D3" w:rsidRPr="008F458B" w:rsidTr="00402BCD">
        <w:trPr>
          <w:trHeight w:val="151"/>
        </w:trPr>
        <w:tc>
          <w:tcPr>
            <w:tcW w:w="709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411" w:type="dxa"/>
            <w:gridSpan w:val="2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5F44D3" w:rsidRPr="008F458B" w:rsidTr="00402BCD">
        <w:trPr>
          <w:trHeight w:val="344"/>
        </w:trPr>
        <w:tc>
          <w:tcPr>
            <w:tcW w:w="709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411" w:type="dxa"/>
            <w:gridSpan w:val="2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5F44D3" w:rsidRPr="008F458B" w:rsidRDefault="005F44D3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112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8.2.34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Тракта «О2»</w:t>
            </w:r>
          </w:p>
        </w:tc>
        <w:tc>
          <w:tcPr>
            <w:tcW w:w="141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2 ступень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 -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К88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Х105/29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К2,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5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 K11, K14</w:t>
            </w:r>
            <w:r w:rsidRPr="008F458B">
              <w:rPr>
                <w:rFonts w:eastAsia="Calibri"/>
                <w:sz w:val="24"/>
                <w:szCs w:val="24"/>
              </w:rPr>
              <w:t xml:space="preserve">, 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Х112/5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Х108/38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</w:t>
            </w:r>
            <w:r w:rsidRPr="008F458B">
              <w:rPr>
                <w:rFonts w:eastAsia="Calibri"/>
                <w:sz w:val="24"/>
                <w:szCs w:val="24"/>
              </w:rPr>
              <w:t>5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К42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402BC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402BC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RP7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50 </w:t>
            </w:r>
            <w:r w:rsidRPr="008F458B">
              <w:rPr>
                <w:rFonts w:eastAsia="Calibri"/>
                <w:sz w:val="24"/>
                <w:szCs w:val="24"/>
              </w:rPr>
              <w:t>кГц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</w:tr>
      <w:tr w:rsidR="00402BCD" w:rsidRPr="008F458B" w:rsidTr="00402BCD">
        <w:trPr>
          <w:trHeight w:val="112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8.2.35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402BC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402BC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RP8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112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8.2.36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402BC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402BC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7C6498" w:rsidRPr="008F458B" w:rsidRDefault="007C6498" w:rsidP="00402BCD">
            <w:pPr>
              <w:spacing w:line="360" w:lineRule="auto"/>
              <w:ind w:left="-108"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RP2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112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8.2.37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402BC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402BC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7C6498" w:rsidRPr="008F458B" w:rsidRDefault="007C6498" w:rsidP="00402BCD">
            <w:pPr>
              <w:spacing w:line="360" w:lineRule="auto"/>
              <w:ind w:left="-108"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RP7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112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8.2.38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7C6498" w:rsidRPr="008F458B" w:rsidRDefault="007C6498" w:rsidP="00402BCD">
            <w:pPr>
              <w:spacing w:line="360" w:lineRule="auto"/>
              <w:ind w:left="-108"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RP8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1004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8.2.39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Тракта «Г1»</w:t>
            </w:r>
          </w:p>
        </w:tc>
        <w:tc>
          <w:tcPr>
            <w:tcW w:w="141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 ступень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7C6498" w:rsidRPr="008F458B" w:rsidRDefault="007C6498" w:rsidP="00402BCD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КП9, КП10,</w:t>
            </w:r>
            <w:r w:rsidR="00402BC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КП13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К3,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 xml:space="preserve">5, K8,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K14</w:t>
            </w:r>
            <w:r w:rsidRPr="008F458B">
              <w:rPr>
                <w:rFonts w:eastAsia="Calibri"/>
                <w:sz w:val="24"/>
                <w:szCs w:val="24"/>
              </w:rPr>
              <w:t xml:space="preserve">, 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K22 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1134" w:type="dxa"/>
            <w:gridSpan w:val="3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992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8.2.40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:rsidR="007C6498" w:rsidRPr="008F458B" w:rsidRDefault="007C6498" w:rsidP="00402BCD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КП5</w:t>
            </w:r>
            <w:r w:rsidR="00402BCD"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</w:rPr>
              <w:t>КП9, КП10,</w:t>
            </w:r>
            <w:r w:rsidR="00402BC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КП13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3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982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8.2.41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:rsidR="007C6498" w:rsidRPr="008F458B" w:rsidRDefault="007C6498" w:rsidP="00402BCD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КП6</w:t>
            </w:r>
            <w:r w:rsidR="00402BCD"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</w:rPr>
              <w:t>КП9, КП10,</w:t>
            </w:r>
            <w:r w:rsidR="00402BC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КП13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3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174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8.2.42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shd w:val="clear" w:color="auto" w:fill="auto"/>
            <w:vAlign w:val="center"/>
          </w:tcPr>
          <w:p w:rsidR="007C6498" w:rsidRPr="008F458B" w:rsidRDefault="007C6498" w:rsidP="00402BC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КП9, КП10,</w:t>
            </w:r>
            <w:r w:rsidR="00402BC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КП13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1134" w:type="dxa"/>
            <w:gridSpan w:val="3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171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8.2.43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RP9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171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8.2.44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RP10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171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8.2.45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596" w:type="dxa"/>
            <w:gridSpan w:val="2"/>
            <w:vMerge w:val="restart"/>
            <w:shd w:val="clear" w:color="auto" w:fill="auto"/>
            <w:vAlign w:val="center"/>
          </w:tcPr>
          <w:p w:rsidR="007C6498" w:rsidRPr="008F458B" w:rsidRDefault="007C6498" w:rsidP="00402BCD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RP3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171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8.2.46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596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37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RP9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171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8.2.47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596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37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RP10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357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8.2.48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2 ступень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К93 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1134" w:type="dxa"/>
            <w:gridSpan w:val="3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413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8.2.49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КП5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3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449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8.2.50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КП6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3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57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8.2.51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1134" w:type="dxa"/>
            <w:gridSpan w:val="3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56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8.2.52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RP9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56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8.2.53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3"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RP10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56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8.2.54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596" w:type="dxa"/>
            <w:gridSpan w:val="2"/>
            <w:vMerge w:val="restart"/>
            <w:shd w:val="clear" w:color="auto" w:fill="auto"/>
            <w:vAlign w:val="center"/>
          </w:tcPr>
          <w:p w:rsidR="007C6498" w:rsidRPr="008F458B" w:rsidRDefault="007C6498" w:rsidP="00402BCD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RP3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56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8.2.55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596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37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RP9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02BCD" w:rsidRPr="008F458B" w:rsidTr="00402BCD">
        <w:trPr>
          <w:trHeight w:val="56"/>
        </w:trPr>
        <w:tc>
          <w:tcPr>
            <w:tcW w:w="70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8.2.56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84ADD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596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auto"/>
          </w:tcPr>
          <w:p w:rsidR="007C6498" w:rsidRPr="008F458B" w:rsidRDefault="007C6498" w:rsidP="00402BCD">
            <w:pPr>
              <w:spacing w:line="360" w:lineRule="auto"/>
              <w:ind w:left="-137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RP10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3848E0" w:rsidRPr="008F458B" w:rsidRDefault="00402BCD" w:rsidP="003848E0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br w:type="page"/>
      </w:r>
      <w:r w:rsidR="003848E0"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91" w:type="dxa"/>
        <w:tblInd w:w="-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91"/>
        <w:gridCol w:w="1419"/>
        <w:gridCol w:w="1276"/>
        <w:gridCol w:w="992"/>
        <w:gridCol w:w="1418"/>
        <w:gridCol w:w="1276"/>
        <w:gridCol w:w="1417"/>
        <w:gridCol w:w="1134"/>
        <w:gridCol w:w="1134"/>
        <w:gridCol w:w="1134"/>
        <w:gridCol w:w="1276"/>
        <w:gridCol w:w="1136"/>
        <w:gridCol w:w="850"/>
        <w:gridCol w:w="851"/>
        <w:gridCol w:w="1559"/>
        <w:gridCol w:w="567"/>
        <w:gridCol w:w="567"/>
        <w:gridCol w:w="992"/>
        <w:gridCol w:w="993"/>
      </w:tblGrid>
      <w:tr w:rsidR="003848E0" w:rsidRPr="008F458B" w:rsidTr="008942EE">
        <w:trPr>
          <w:trHeight w:val="274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410" w:type="dxa"/>
            <w:gridSpan w:val="2"/>
            <w:vMerge w:val="restart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3848E0" w:rsidRPr="008F458B" w:rsidRDefault="003848E0" w:rsidP="00854CD8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3848E0" w:rsidRPr="008F458B" w:rsidRDefault="003848E0" w:rsidP="00854CD8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3" w:type="dxa"/>
            <w:gridSpan w:val="6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2" w:type="dxa"/>
            <w:gridSpan w:val="5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</w:tcPr>
          <w:p w:rsidR="003848E0" w:rsidRPr="008F458B" w:rsidRDefault="003848E0" w:rsidP="00854CD8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3848E0" w:rsidRPr="008F458B" w:rsidRDefault="003848E0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3848E0" w:rsidRPr="008F458B" w:rsidRDefault="003848E0" w:rsidP="00854CD8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3848E0" w:rsidRPr="008F458B" w:rsidTr="008942EE">
        <w:tc>
          <w:tcPr>
            <w:tcW w:w="709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3848E0" w:rsidRPr="008F458B" w:rsidRDefault="003848E0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8942EE">
        <w:trPr>
          <w:trHeight w:val="151"/>
        </w:trPr>
        <w:tc>
          <w:tcPr>
            <w:tcW w:w="709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8942EE">
        <w:trPr>
          <w:trHeight w:val="344"/>
        </w:trPr>
        <w:tc>
          <w:tcPr>
            <w:tcW w:w="709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3848E0" w:rsidRPr="008F458B" w:rsidRDefault="003848E0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BE4387" w:rsidRPr="008F458B" w:rsidTr="008942EE">
        <w:trPr>
          <w:trHeight w:val="169"/>
        </w:trPr>
        <w:tc>
          <w:tcPr>
            <w:tcW w:w="709" w:type="dxa"/>
            <w:shd w:val="clear" w:color="auto" w:fill="auto"/>
          </w:tcPr>
          <w:p w:rsidR="00BE4387" w:rsidRPr="008F458B" w:rsidRDefault="00BE4387" w:rsidP="003848E0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8.2.57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Тракта «Г2»</w:t>
            </w:r>
          </w:p>
        </w:tc>
        <w:tc>
          <w:tcPr>
            <w:tcW w:w="1419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 ступень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E4387" w:rsidRPr="008F458B" w:rsidRDefault="00BE4387" w:rsidP="003848E0">
            <w:pPr>
              <w:spacing w:line="360" w:lineRule="auto"/>
              <w:ind w:left="-108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КП9, КП10, КП14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К98, К99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 xml:space="preserve">5, K8,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 xml:space="preserve">11, 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Х112/11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3848E0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50 </w:t>
            </w:r>
            <w:r w:rsidRPr="008F458B">
              <w:rPr>
                <w:rFonts w:eastAsia="Calibri"/>
                <w:sz w:val="24"/>
                <w:szCs w:val="24"/>
              </w:rPr>
              <w:t>кГц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</w:tr>
      <w:tr w:rsidR="00BE4387" w:rsidRPr="008F458B" w:rsidTr="008942EE">
        <w:trPr>
          <w:trHeight w:val="169"/>
        </w:trPr>
        <w:tc>
          <w:tcPr>
            <w:tcW w:w="709" w:type="dxa"/>
            <w:shd w:val="clear" w:color="auto" w:fill="auto"/>
          </w:tcPr>
          <w:p w:rsidR="00BE4387" w:rsidRPr="008F458B" w:rsidRDefault="00BE4387" w:rsidP="003848E0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8.2.58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E4387" w:rsidRPr="008F458B" w:rsidRDefault="00BE4387" w:rsidP="003848E0">
            <w:pPr>
              <w:spacing w:line="360" w:lineRule="auto"/>
              <w:ind w:left="-108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КП7, КП9, КП10, КП13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3848E0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BE4387" w:rsidRPr="008F458B" w:rsidTr="008942EE">
        <w:trPr>
          <w:trHeight w:val="169"/>
        </w:trPr>
        <w:tc>
          <w:tcPr>
            <w:tcW w:w="709" w:type="dxa"/>
            <w:shd w:val="clear" w:color="auto" w:fill="auto"/>
          </w:tcPr>
          <w:p w:rsidR="00BE4387" w:rsidRPr="008F458B" w:rsidRDefault="00BE4387" w:rsidP="003848E0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8.2.59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E4387" w:rsidRPr="008F458B" w:rsidRDefault="00BE4387" w:rsidP="003848E0">
            <w:pPr>
              <w:spacing w:line="360" w:lineRule="auto"/>
              <w:ind w:left="-108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КП8, КП9, КП10, КП13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3848E0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BE4387" w:rsidRPr="008F458B" w:rsidTr="008942EE">
        <w:trPr>
          <w:trHeight w:val="174"/>
        </w:trPr>
        <w:tc>
          <w:tcPr>
            <w:tcW w:w="709" w:type="dxa"/>
            <w:shd w:val="clear" w:color="auto" w:fill="auto"/>
          </w:tcPr>
          <w:p w:rsidR="00BE4387" w:rsidRPr="008F458B" w:rsidRDefault="00BE4387" w:rsidP="008942EE">
            <w:pPr>
              <w:spacing w:line="360" w:lineRule="auto"/>
              <w:ind w:left="-106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8.2.60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E4387" w:rsidRPr="008F458B" w:rsidRDefault="00BE4387" w:rsidP="008942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КП9, КП10, КП14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К98, К99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 xml:space="preserve">5, K8,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 xml:space="preserve">11, 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Х112/11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Х108/38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</w:t>
            </w:r>
            <w:r w:rsidRPr="008F458B">
              <w:rPr>
                <w:rFonts w:eastAsia="Calibri"/>
                <w:sz w:val="24"/>
                <w:szCs w:val="24"/>
              </w:rPr>
              <w:t>5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</w:t>
            </w:r>
            <w:r w:rsidRPr="008F458B">
              <w:rPr>
                <w:rFonts w:eastAsia="Calibri"/>
                <w:sz w:val="24"/>
                <w:szCs w:val="24"/>
              </w:rPr>
              <w:t xml:space="preserve"> К42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BE4387" w:rsidRPr="008F458B" w:rsidTr="008942EE">
        <w:trPr>
          <w:trHeight w:val="171"/>
        </w:trPr>
        <w:tc>
          <w:tcPr>
            <w:tcW w:w="709" w:type="dxa"/>
            <w:shd w:val="clear" w:color="auto" w:fill="auto"/>
          </w:tcPr>
          <w:p w:rsidR="00BE4387" w:rsidRPr="008F458B" w:rsidRDefault="00BE4387" w:rsidP="008942EE">
            <w:pPr>
              <w:spacing w:line="360" w:lineRule="auto"/>
              <w:ind w:left="-106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8.2.61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RP11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BE4387" w:rsidRPr="008F458B" w:rsidTr="008942EE">
        <w:trPr>
          <w:trHeight w:val="171"/>
        </w:trPr>
        <w:tc>
          <w:tcPr>
            <w:tcW w:w="709" w:type="dxa"/>
            <w:shd w:val="clear" w:color="auto" w:fill="auto"/>
          </w:tcPr>
          <w:p w:rsidR="00BE4387" w:rsidRPr="008F458B" w:rsidRDefault="00BE4387" w:rsidP="008942EE">
            <w:pPr>
              <w:spacing w:line="360" w:lineRule="auto"/>
              <w:ind w:left="-106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8.2.62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-0,8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RP12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BE4387" w:rsidRPr="008F458B" w:rsidTr="00BE4387">
        <w:trPr>
          <w:trHeight w:val="171"/>
        </w:trPr>
        <w:tc>
          <w:tcPr>
            <w:tcW w:w="709" w:type="dxa"/>
            <w:shd w:val="clear" w:color="auto" w:fill="auto"/>
          </w:tcPr>
          <w:p w:rsidR="00BE4387" w:rsidRPr="008F458B" w:rsidRDefault="00BE4387" w:rsidP="008942EE">
            <w:pPr>
              <w:spacing w:line="360" w:lineRule="auto"/>
              <w:ind w:left="-106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8.2.63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ind w:left="-108"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BE4387" w:rsidRPr="008F458B" w:rsidTr="00BE4387">
        <w:trPr>
          <w:trHeight w:val="171"/>
        </w:trPr>
        <w:tc>
          <w:tcPr>
            <w:tcW w:w="709" w:type="dxa"/>
            <w:shd w:val="clear" w:color="auto" w:fill="auto"/>
          </w:tcPr>
          <w:p w:rsidR="00BE4387" w:rsidRPr="008F458B" w:rsidRDefault="00BE4387" w:rsidP="008942EE">
            <w:pPr>
              <w:spacing w:line="360" w:lineRule="auto"/>
              <w:ind w:left="-106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8.2.64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BE4387" w:rsidRPr="008F458B" w:rsidRDefault="00BE4387" w:rsidP="00BE4387">
            <w:pPr>
              <w:spacing w:line="360" w:lineRule="auto"/>
              <w:ind w:left="-137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RP11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BE4387" w:rsidRPr="008F458B" w:rsidTr="00BE4387">
        <w:trPr>
          <w:trHeight w:val="171"/>
        </w:trPr>
        <w:tc>
          <w:tcPr>
            <w:tcW w:w="709" w:type="dxa"/>
            <w:shd w:val="clear" w:color="auto" w:fill="auto"/>
          </w:tcPr>
          <w:p w:rsidR="00BE4387" w:rsidRPr="008F458B" w:rsidRDefault="00BE4387" w:rsidP="008942EE">
            <w:pPr>
              <w:spacing w:line="360" w:lineRule="auto"/>
              <w:ind w:left="-106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8.2.65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BE4387" w:rsidRPr="008F458B" w:rsidRDefault="00BE4387" w:rsidP="00BE4387">
            <w:pPr>
              <w:spacing w:line="360" w:lineRule="auto"/>
              <w:ind w:left="-108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RP12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BE4387" w:rsidRPr="008F458B" w:rsidTr="008942EE">
        <w:trPr>
          <w:trHeight w:val="514"/>
        </w:trPr>
        <w:tc>
          <w:tcPr>
            <w:tcW w:w="709" w:type="dxa"/>
            <w:shd w:val="clear" w:color="auto" w:fill="auto"/>
          </w:tcPr>
          <w:p w:rsidR="00BE4387" w:rsidRPr="008F458B" w:rsidRDefault="00BE4387" w:rsidP="008942EE">
            <w:pPr>
              <w:spacing w:line="360" w:lineRule="auto"/>
              <w:ind w:left="-106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8.2.66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 ступень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К98</w:t>
            </w: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BE4387" w:rsidRPr="008F458B" w:rsidTr="008942EE">
        <w:trPr>
          <w:trHeight w:val="514"/>
        </w:trPr>
        <w:tc>
          <w:tcPr>
            <w:tcW w:w="709" w:type="dxa"/>
            <w:shd w:val="clear" w:color="auto" w:fill="auto"/>
          </w:tcPr>
          <w:p w:rsidR="00BE4387" w:rsidRPr="008F458B" w:rsidRDefault="00BE4387" w:rsidP="008942EE">
            <w:pPr>
              <w:spacing w:line="360" w:lineRule="auto"/>
              <w:ind w:left="-106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8.2.67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КП7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BE4387" w:rsidRPr="008F458B" w:rsidTr="008942EE">
        <w:trPr>
          <w:trHeight w:val="514"/>
        </w:trPr>
        <w:tc>
          <w:tcPr>
            <w:tcW w:w="709" w:type="dxa"/>
            <w:shd w:val="clear" w:color="auto" w:fill="auto"/>
          </w:tcPr>
          <w:p w:rsidR="00BE4387" w:rsidRPr="008F458B" w:rsidRDefault="00BE4387" w:rsidP="008942EE">
            <w:pPr>
              <w:spacing w:line="360" w:lineRule="auto"/>
              <w:ind w:left="-106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8.2.68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КП8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BE4387" w:rsidRPr="008F458B" w:rsidTr="008942EE">
        <w:trPr>
          <w:trHeight w:val="168"/>
        </w:trPr>
        <w:tc>
          <w:tcPr>
            <w:tcW w:w="709" w:type="dxa"/>
            <w:shd w:val="clear" w:color="auto" w:fill="auto"/>
          </w:tcPr>
          <w:p w:rsidR="00BE4387" w:rsidRPr="008F458B" w:rsidRDefault="00BE4387" w:rsidP="008942EE">
            <w:pPr>
              <w:spacing w:line="360" w:lineRule="auto"/>
              <w:ind w:left="-106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8.2.69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BE4387" w:rsidRPr="008F458B" w:rsidTr="008942EE">
        <w:trPr>
          <w:trHeight w:val="168"/>
        </w:trPr>
        <w:tc>
          <w:tcPr>
            <w:tcW w:w="709" w:type="dxa"/>
            <w:shd w:val="clear" w:color="auto" w:fill="auto"/>
          </w:tcPr>
          <w:p w:rsidR="00BE4387" w:rsidRPr="008F458B" w:rsidRDefault="00BE4387" w:rsidP="008942EE">
            <w:pPr>
              <w:spacing w:line="360" w:lineRule="auto"/>
              <w:ind w:left="-106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8.2.70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RP11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BE4387" w:rsidRPr="008F458B" w:rsidTr="008942EE">
        <w:trPr>
          <w:trHeight w:val="168"/>
        </w:trPr>
        <w:tc>
          <w:tcPr>
            <w:tcW w:w="709" w:type="dxa"/>
            <w:shd w:val="clear" w:color="auto" w:fill="auto"/>
          </w:tcPr>
          <w:p w:rsidR="00BE4387" w:rsidRPr="008F458B" w:rsidRDefault="00BE4387" w:rsidP="00BE4387">
            <w:pPr>
              <w:spacing w:line="360" w:lineRule="auto"/>
              <w:ind w:left="-106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8.2.71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RP12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BE4387" w:rsidRPr="008F458B" w:rsidTr="00BE4387">
        <w:trPr>
          <w:trHeight w:val="168"/>
        </w:trPr>
        <w:tc>
          <w:tcPr>
            <w:tcW w:w="709" w:type="dxa"/>
            <w:shd w:val="clear" w:color="auto" w:fill="auto"/>
          </w:tcPr>
          <w:p w:rsidR="00BE4387" w:rsidRPr="008F458B" w:rsidRDefault="00BE4387" w:rsidP="00BE4387">
            <w:pPr>
              <w:spacing w:line="360" w:lineRule="auto"/>
              <w:ind w:left="-106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8.2.72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9)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BE4387" w:rsidRPr="008F458B" w:rsidTr="00BE4387">
        <w:trPr>
          <w:trHeight w:val="168"/>
        </w:trPr>
        <w:tc>
          <w:tcPr>
            <w:tcW w:w="709" w:type="dxa"/>
            <w:shd w:val="clear" w:color="auto" w:fill="auto"/>
          </w:tcPr>
          <w:p w:rsidR="00BE4387" w:rsidRPr="008F458B" w:rsidRDefault="00BE4387" w:rsidP="00BE4387">
            <w:pPr>
              <w:spacing w:line="360" w:lineRule="auto"/>
              <w:ind w:left="-106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8.2.73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BE4387" w:rsidRPr="008F458B" w:rsidRDefault="00BE4387" w:rsidP="00BE4387">
            <w:pPr>
              <w:spacing w:line="360" w:lineRule="auto"/>
              <w:ind w:left="-108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RP11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BE4387" w:rsidRPr="008F458B" w:rsidTr="00BE4387">
        <w:trPr>
          <w:trHeight w:val="168"/>
        </w:trPr>
        <w:tc>
          <w:tcPr>
            <w:tcW w:w="709" w:type="dxa"/>
            <w:shd w:val="clear" w:color="auto" w:fill="auto"/>
          </w:tcPr>
          <w:p w:rsidR="00BE4387" w:rsidRPr="008F458B" w:rsidRDefault="00BE4387" w:rsidP="00BE4387">
            <w:pPr>
              <w:spacing w:line="360" w:lineRule="auto"/>
              <w:ind w:left="-106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8.2.74</w:t>
            </w: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E4387" w:rsidRPr="008F458B" w:rsidRDefault="00BE4387" w:rsidP="00BE438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10)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BE4387" w:rsidRPr="008F458B" w:rsidRDefault="00BE4387" w:rsidP="00BE4387">
            <w:pPr>
              <w:spacing w:line="360" w:lineRule="auto"/>
              <w:ind w:left="-108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RP12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BE4387" w:rsidRPr="008F458B" w:rsidRDefault="00BE4387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854CD8" w:rsidRPr="008F458B" w:rsidRDefault="008942EE" w:rsidP="00854CD8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br w:type="page"/>
      </w:r>
      <w:r w:rsidR="00854CD8"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92" w:type="dxa"/>
        <w:tblInd w:w="-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551"/>
        <w:gridCol w:w="1134"/>
        <w:gridCol w:w="992"/>
        <w:gridCol w:w="1418"/>
        <w:gridCol w:w="1276"/>
        <w:gridCol w:w="710"/>
        <w:gridCol w:w="709"/>
        <w:gridCol w:w="1134"/>
        <w:gridCol w:w="1134"/>
        <w:gridCol w:w="1134"/>
        <w:gridCol w:w="1276"/>
        <w:gridCol w:w="1136"/>
        <w:gridCol w:w="850"/>
        <w:gridCol w:w="851"/>
        <w:gridCol w:w="1559"/>
        <w:gridCol w:w="992"/>
        <w:gridCol w:w="1135"/>
        <w:gridCol w:w="993"/>
      </w:tblGrid>
      <w:tr w:rsidR="00854CD8" w:rsidRPr="008F458B" w:rsidTr="00E55AE9">
        <w:trPr>
          <w:trHeight w:val="274"/>
        </w:trPr>
        <w:tc>
          <w:tcPr>
            <w:tcW w:w="708" w:type="dxa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854CD8" w:rsidRPr="008F458B" w:rsidRDefault="00854CD8" w:rsidP="00854CD8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54CD8" w:rsidRPr="008F458B" w:rsidRDefault="00854CD8" w:rsidP="00854CD8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5" w:type="dxa"/>
            <w:gridSpan w:val="7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2" w:type="dxa"/>
            <w:gridSpan w:val="5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54CD8" w:rsidRPr="008F458B" w:rsidRDefault="00854CD8" w:rsidP="00854CD8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1135" w:type="dxa"/>
            <w:vMerge w:val="restart"/>
            <w:shd w:val="clear" w:color="auto" w:fill="auto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854CD8" w:rsidRPr="008F458B" w:rsidRDefault="00854CD8" w:rsidP="00854CD8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854CD8" w:rsidRPr="008F458B" w:rsidTr="00E55AE9">
        <w:tc>
          <w:tcPr>
            <w:tcW w:w="708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9" w:type="dxa"/>
            <w:gridSpan w:val="2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854CD8" w:rsidRPr="008F458B" w:rsidTr="00E55AE9">
        <w:trPr>
          <w:trHeight w:val="151"/>
        </w:trPr>
        <w:tc>
          <w:tcPr>
            <w:tcW w:w="708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9" w:type="dxa"/>
            <w:gridSpan w:val="2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854CD8" w:rsidRPr="008F458B" w:rsidTr="00E55AE9">
        <w:trPr>
          <w:trHeight w:val="344"/>
        </w:trPr>
        <w:tc>
          <w:tcPr>
            <w:tcW w:w="708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9" w:type="dxa"/>
            <w:gridSpan w:val="2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E55AE9" w:rsidRPr="008F458B" w:rsidTr="00E55AE9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E55AE9" w:rsidRPr="008F458B" w:rsidRDefault="00E55AE9" w:rsidP="00854CD8">
            <w:pPr>
              <w:spacing w:line="360" w:lineRule="auto"/>
              <w:ind w:lef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55AE9" w:rsidRPr="008F458B" w:rsidRDefault="00E55AE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завязки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55AE9" w:rsidRPr="008F458B" w:rsidRDefault="00E55AE9" w:rsidP="00854CD8">
            <w:pPr>
              <w:spacing w:line="360" w:lineRule="auto"/>
              <w:ind w:left="-103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КП1, КП3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55AE9" w:rsidRPr="008F458B" w:rsidRDefault="00E55AE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К80, К88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E55AE9" w:rsidRPr="008F458B" w:rsidRDefault="00E55AE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Х105/39, Х105/29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E55AE9" w:rsidRPr="008F458B" w:rsidRDefault="00E55AE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Х104/26</w:t>
            </w: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:rsidR="00E55AE9" w:rsidRPr="008F458B" w:rsidRDefault="00E55AE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E55AE9" w:rsidRPr="008F458B" w:rsidRDefault="00E55AE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К1, K8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55AE9" w:rsidRPr="008F458B" w:rsidRDefault="00E55AE9" w:rsidP="00E55AE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55AE9" w:rsidRPr="008F458B" w:rsidRDefault="00E55AE9" w:rsidP="00E55AE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55AE9" w:rsidRPr="008F458B" w:rsidRDefault="00E55AE9" w:rsidP="00E55AE9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E55AE9" w:rsidRPr="008F458B" w:rsidRDefault="00E55AE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</w:t>
            </w:r>
          </w:p>
        </w:tc>
        <w:tc>
          <w:tcPr>
            <w:tcW w:w="1136" w:type="dxa"/>
            <w:vMerge w:val="restart"/>
            <w:shd w:val="clear" w:color="auto" w:fill="auto"/>
          </w:tcPr>
          <w:p w:rsidR="00E55AE9" w:rsidRPr="008F458B" w:rsidRDefault="00E55AE9" w:rsidP="00E55AE9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Х108/38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E55AE9" w:rsidRPr="008F458B" w:rsidRDefault="00E55AE9" w:rsidP="00E55AE9">
            <w:pPr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8F458B">
              <w:rPr>
                <w:sz w:val="24"/>
                <w:szCs w:val="24"/>
                <w:lang w:val="en-US"/>
              </w:rPr>
              <w:t>K7</w:t>
            </w:r>
            <w:r w:rsidRPr="008F458B">
              <w:rPr>
                <w:sz w:val="24"/>
                <w:szCs w:val="24"/>
              </w:rPr>
              <w:t>5</w:t>
            </w:r>
            <w:r w:rsidRPr="008F458B">
              <w:rPr>
                <w:sz w:val="24"/>
                <w:szCs w:val="24"/>
                <w:lang w:val="en-US"/>
              </w:rPr>
              <w:t>,</w:t>
            </w:r>
            <w:r w:rsidRPr="008F458B">
              <w:rPr>
                <w:sz w:val="24"/>
                <w:szCs w:val="24"/>
              </w:rPr>
              <w:t xml:space="preserve"> К42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55AE9" w:rsidRPr="008F458B" w:rsidRDefault="00E55AE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E55AE9" w:rsidRPr="008F458B" w:rsidRDefault="00E55AE9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2,3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11)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55AE9" w:rsidRPr="008F458B" w:rsidRDefault="00E55AE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:rsidR="00E55AE9" w:rsidRPr="008F458B" w:rsidRDefault="00E55AE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E55AE9" w:rsidRPr="008F458B" w:rsidRDefault="00E55AE9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ind w:lef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8.3.1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завязки трактов «О1» и «О2»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8.3.2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K1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12)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8.3.3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Х105/39, Х105/29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K1, K2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12)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8.3.4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ind w:left="-103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КП1, КП4</w:t>
            </w: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12)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8.3.5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12)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RP2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8.3.6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завязки трактов «О1» и «О2»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КП1, КП3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К80, К88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Х105/39, Х105/29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Х104/26</w:t>
            </w: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K2</w:t>
            </w:r>
            <w:r w:rsidRPr="008F458B">
              <w:rPr>
                <w:rFonts w:eastAsia="Calibri"/>
                <w:sz w:val="24"/>
                <w:szCs w:val="24"/>
              </w:rPr>
              <w:t>, K5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2,3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11)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8.3.7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Х105/29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12)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8.3.8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Х105/39, Х105/29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K1, K2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12)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8.3.9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КП2, КП3</w:t>
            </w: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12)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8.3.10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12)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8.3.11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завязки трактов «Г1» и «Г2»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КП5, КП7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К93, К98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E55AE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Х102/23,</w:t>
            </w:r>
            <w:r w:rsidR="00E55AE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Х104/26</w:t>
            </w: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K3</w:t>
            </w:r>
            <w:r w:rsidRPr="008F458B">
              <w:rPr>
                <w:rFonts w:eastAsia="Calibri"/>
                <w:sz w:val="24"/>
                <w:szCs w:val="24"/>
              </w:rPr>
              <w:t>, K14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2,3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11)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8.3.12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12)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8.3.13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C6498" w:rsidRPr="008F458B" w:rsidRDefault="007C6498" w:rsidP="00E55AE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Х102/23,</w:t>
            </w:r>
            <w:r w:rsidR="00E55AE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K3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12)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8.3.14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КП5, КП8</w:t>
            </w: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12)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8.3.15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12)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RP4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8.3.16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КП5, КП7</w:t>
            </w: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E55AE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 Х102/23,</w:t>
            </w:r>
            <w:r w:rsidR="00E55AE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Х104/26</w:t>
            </w: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K4</w:t>
            </w:r>
            <w:r w:rsidRPr="008F458B">
              <w:rPr>
                <w:rFonts w:eastAsia="Calibri"/>
                <w:sz w:val="24"/>
                <w:szCs w:val="24"/>
              </w:rPr>
              <w:t>, K11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Х112/11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2,3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11)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8.3.17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12)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8.3.18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C6498" w:rsidRPr="008F458B" w:rsidRDefault="007C6498" w:rsidP="00E55AE9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Х102/23,</w:t>
            </w:r>
            <w:r w:rsidR="00E55AE9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K3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12)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8.3.19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КП6, КП7</w:t>
            </w: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12)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3848E0" w:rsidRPr="008F458B" w:rsidTr="00E55AE9">
        <w:trPr>
          <w:trHeight w:val="150"/>
        </w:trPr>
        <w:tc>
          <w:tcPr>
            <w:tcW w:w="708" w:type="dxa"/>
            <w:shd w:val="clear" w:color="auto" w:fill="auto"/>
          </w:tcPr>
          <w:p w:rsidR="007C6498" w:rsidRPr="008F458B" w:rsidRDefault="007C6498" w:rsidP="00854CD8">
            <w:pPr>
              <w:spacing w:line="360" w:lineRule="auto"/>
              <w:ind w:left="-105" w:right="-113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8.3.20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1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854CD8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12)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RP3</w:t>
            </w:r>
          </w:p>
        </w:tc>
        <w:tc>
          <w:tcPr>
            <w:tcW w:w="1135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7C6498" w:rsidRPr="008F458B" w:rsidRDefault="007C6498" w:rsidP="007C6498">
      <w:pPr>
        <w:spacing w:line="360" w:lineRule="auto"/>
        <w:rPr>
          <w:rFonts w:eastAsia="Calibri"/>
          <w:szCs w:val="28"/>
        </w:rPr>
      </w:pPr>
    </w:p>
    <w:p w:rsidR="00854CD8" w:rsidRPr="008F458B" w:rsidRDefault="00854CD8" w:rsidP="00854CD8">
      <w:pPr>
        <w:spacing w:line="360" w:lineRule="auto"/>
        <w:rPr>
          <w:rFonts w:eastAsia="Calibri"/>
          <w:sz w:val="28"/>
          <w:szCs w:val="28"/>
        </w:rPr>
      </w:pPr>
      <w:r w:rsidRPr="008F458B">
        <w:rPr>
          <w:rFonts w:eastAsia="Calibri"/>
          <w:szCs w:val="28"/>
        </w:rPr>
        <w:br w:type="page"/>
      </w:r>
      <w:r w:rsidR="006F09B0"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90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51"/>
        <w:gridCol w:w="1134"/>
        <w:gridCol w:w="992"/>
        <w:gridCol w:w="1418"/>
        <w:gridCol w:w="1276"/>
        <w:gridCol w:w="1417"/>
        <w:gridCol w:w="1134"/>
        <w:gridCol w:w="1134"/>
        <w:gridCol w:w="1134"/>
        <w:gridCol w:w="1276"/>
        <w:gridCol w:w="1136"/>
        <w:gridCol w:w="850"/>
        <w:gridCol w:w="851"/>
        <w:gridCol w:w="1559"/>
        <w:gridCol w:w="596"/>
        <w:gridCol w:w="538"/>
        <w:gridCol w:w="992"/>
        <w:gridCol w:w="993"/>
      </w:tblGrid>
      <w:tr w:rsidR="00854CD8" w:rsidRPr="008F458B" w:rsidTr="00072205">
        <w:trPr>
          <w:trHeight w:val="274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854CD8" w:rsidRPr="008F458B" w:rsidRDefault="00854CD8" w:rsidP="00854CD8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54CD8" w:rsidRPr="008F458B" w:rsidRDefault="00854CD8" w:rsidP="00854CD8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3" w:type="dxa"/>
            <w:gridSpan w:val="6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2" w:type="dxa"/>
            <w:gridSpan w:val="5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</w:tcPr>
          <w:p w:rsidR="00854CD8" w:rsidRPr="008F458B" w:rsidRDefault="00854CD8" w:rsidP="00854CD8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854CD8" w:rsidRPr="008F458B" w:rsidRDefault="00854CD8" w:rsidP="00072205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854CD8" w:rsidRPr="008F458B" w:rsidRDefault="00854CD8" w:rsidP="00854CD8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854CD8" w:rsidRPr="008F458B" w:rsidTr="00072205">
        <w:tc>
          <w:tcPr>
            <w:tcW w:w="709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854CD8" w:rsidRPr="008F458B" w:rsidTr="00072205">
        <w:trPr>
          <w:trHeight w:val="151"/>
        </w:trPr>
        <w:tc>
          <w:tcPr>
            <w:tcW w:w="709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854CD8" w:rsidRPr="008F458B" w:rsidTr="00072205">
        <w:trPr>
          <w:trHeight w:val="344"/>
        </w:trPr>
        <w:tc>
          <w:tcPr>
            <w:tcW w:w="709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854CD8" w:rsidRPr="008F458B" w:rsidRDefault="00854CD8" w:rsidP="00854CD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307306">
        <w:trPr>
          <w:trHeight w:val="1357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ind w:left="-106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блока при разных значениях тактовой частоты F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1</w:t>
            </w:r>
            <w:r w:rsidRPr="008F458B">
              <w:rPr>
                <w:rFonts w:eastAsia="Calibri"/>
                <w:sz w:val="24"/>
                <w:szCs w:val="24"/>
              </w:rPr>
              <w:t>-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1</w:t>
            </w:r>
            <w:r w:rsidRPr="008F458B">
              <w:rPr>
                <w:rFonts w:eastAsia="Calibri"/>
                <w:sz w:val="24"/>
                <w:szCs w:val="24"/>
              </w:rPr>
              <w:t>,</w:t>
            </w:r>
            <w:r w:rsidR="006F09B0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F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1</w:t>
            </w:r>
            <w:r w:rsidRPr="008F458B">
              <w:rPr>
                <w:rFonts w:eastAsia="Calibri"/>
                <w:sz w:val="24"/>
                <w:szCs w:val="24"/>
              </w:rPr>
              <w:t>-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КП9, КП10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C6498" w:rsidRPr="008F458B" w:rsidRDefault="007C6498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К77, К86, К87, К98, К99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7C6498" w:rsidRPr="008F458B" w:rsidRDefault="007C6498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Х105/39, Х105/29, Х102/33,</w:t>
            </w:r>
            <w:r w:rsidR="00EB6CBC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7C6498" w:rsidRPr="008F458B" w:rsidRDefault="007C6498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7C6498" w:rsidRPr="008F458B" w:rsidRDefault="007C6498" w:rsidP="00307306">
            <w:pPr>
              <w:spacing w:line="360" w:lineRule="auto"/>
              <w:ind w:right="-110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K1, K2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K3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K4</w:t>
            </w:r>
            <w:r w:rsidRPr="008F458B">
              <w:rPr>
                <w:rFonts w:eastAsia="Calibri"/>
                <w:sz w:val="24"/>
                <w:szCs w:val="24"/>
              </w:rPr>
              <w:t xml:space="preserve">, 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Х104/18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Х104/20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Х108/38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К42 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К25, К26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48 кГц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Рис. 4</w:t>
            </w:r>
          </w:p>
        </w:tc>
      </w:tr>
      <w:tr w:rsidR="006F09B0" w:rsidRPr="008F458B" w:rsidTr="00072205">
        <w:trPr>
          <w:trHeight w:val="439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ind w:left="-106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на частоте 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  </w:t>
            </w:r>
            <w:r w:rsidRPr="008F458B">
              <w:rPr>
                <w:rFonts w:eastAsia="Calibri"/>
                <w:sz w:val="24"/>
                <w:szCs w:val="24"/>
              </w:rPr>
              <w:t>48 кГц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9.1.1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ind w:left="-106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тактовой частоты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150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9.1.2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ind w:left="-106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напряжения амплитудного детектора 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Х112/15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</w:t>
            </w:r>
            <w:r w:rsidRPr="008F458B">
              <w:rPr>
                <w:rFonts w:eastAsia="Calibri"/>
                <w:sz w:val="24"/>
                <w:szCs w:val="24"/>
              </w:rPr>
              <w:t>5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К42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K31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</w:tr>
      <w:tr w:rsidR="006F09B0" w:rsidRPr="008F458B" w:rsidTr="00072205">
        <w:trPr>
          <w:trHeight w:val="232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9.1.3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выходного напряжения тракта «О1»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13)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85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9.1.4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  <w:vMerge w:val="restart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RP5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84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9.1.5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84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9.1.6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84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9.1.7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230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9.1.8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  <w:vMerge w:val="restart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RP6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230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9.1.9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230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9.1.10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230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9.1.11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232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9.1.12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выходного напряжения тракта «О2»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13)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RP2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113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9.1.13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  <w:vMerge w:val="restart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RP7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112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9.1.14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169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9.1.15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168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9.1.16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85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9.1.17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  <w:vMerge w:val="restart"/>
            <w:shd w:val="clear" w:color="auto" w:fill="auto"/>
            <w:vAlign w:val="center"/>
          </w:tcPr>
          <w:p w:rsidR="007C6498" w:rsidRPr="008F458B" w:rsidRDefault="007C6498" w:rsidP="00072205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RP8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84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9.1.18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84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9.1.19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F09B0" w:rsidRPr="008F458B" w:rsidTr="00072205">
        <w:trPr>
          <w:trHeight w:val="84"/>
        </w:trPr>
        <w:tc>
          <w:tcPr>
            <w:tcW w:w="70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9.1.20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072205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07220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DE36EE" w:rsidRPr="008F458B" w:rsidRDefault="00072205" w:rsidP="00DE36EE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br w:type="page"/>
      </w:r>
      <w:r w:rsidR="00DE36EE"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91" w:type="dxa"/>
        <w:tblInd w:w="-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551"/>
        <w:gridCol w:w="1134"/>
        <w:gridCol w:w="992"/>
        <w:gridCol w:w="1418"/>
        <w:gridCol w:w="1276"/>
        <w:gridCol w:w="1417"/>
        <w:gridCol w:w="1134"/>
        <w:gridCol w:w="1134"/>
        <w:gridCol w:w="1134"/>
        <w:gridCol w:w="1276"/>
        <w:gridCol w:w="1136"/>
        <w:gridCol w:w="850"/>
        <w:gridCol w:w="851"/>
        <w:gridCol w:w="1559"/>
        <w:gridCol w:w="596"/>
        <w:gridCol w:w="680"/>
        <w:gridCol w:w="850"/>
        <w:gridCol w:w="993"/>
      </w:tblGrid>
      <w:tr w:rsidR="00DE36EE" w:rsidRPr="008F458B" w:rsidTr="00392E75">
        <w:trPr>
          <w:trHeight w:val="274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DE36EE" w:rsidRPr="008F458B" w:rsidRDefault="00DE36EE" w:rsidP="006C5A97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DE36EE" w:rsidRPr="008F458B" w:rsidRDefault="00DE36EE" w:rsidP="006C5A97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3" w:type="dxa"/>
            <w:gridSpan w:val="6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2" w:type="dxa"/>
            <w:gridSpan w:val="5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</w:tcPr>
          <w:p w:rsidR="00DE36EE" w:rsidRPr="008F458B" w:rsidRDefault="00DE36EE" w:rsidP="006C5A97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DE36EE" w:rsidRPr="008F458B" w:rsidRDefault="00DE36EE" w:rsidP="00392E75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DE36EE" w:rsidRPr="008F458B" w:rsidRDefault="00DE36EE" w:rsidP="006C5A97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DE36EE" w:rsidRPr="008F458B" w:rsidTr="00392E75">
        <w:tc>
          <w:tcPr>
            <w:tcW w:w="710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DE36EE" w:rsidRPr="008F458B" w:rsidRDefault="00DE36EE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36EE" w:rsidRPr="008F458B" w:rsidTr="00392E75">
        <w:trPr>
          <w:trHeight w:val="151"/>
        </w:trPr>
        <w:tc>
          <w:tcPr>
            <w:tcW w:w="710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E36EE" w:rsidRPr="008F458B" w:rsidTr="00392E75">
        <w:trPr>
          <w:trHeight w:val="344"/>
        </w:trPr>
        <w:tc>
          <w:tcPr>
            <w:tcW w:w="710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DE36EE" w:rsidRPr="008F458B" w:rsidRDefault="00DE36EE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232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9.1.21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выходного напряжения тракта «Г1»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КП9, КП10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К77, К86, К87, К98, К99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Х105/39, Х105/29, Х102/33, Х102/23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ind w:right="-110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K1, K2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K3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K4</w:t>
            </w:r>
            <w:r w:rsidRPr="008F458B">
              <w:rPr>
                <w:rFonts w:eastAsia="Calibri"/>
                <w:sz w:val="24"/>
                <w:szCs w:val="24"/>
              </w:rPr>
              <w:t xml:space="preserve">, 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Х112/9</w:t>
            </w:r>
          </w:p>
        </w:tc>
        <w:tc>
          <w:tcPr>
            <w:tcW w:w="1136" w:type="dxa"/>
            <w:vMerge w:val="restart"/>
            <w:shd w:val="clear" w:color="auto" w:fill="auto"/>
          </w:tcPr>
          <w:p w:rsidR="004D270D" w:rsidRPr="008F458B" w:rsidRDefault="004D270D" w:rsidP="004D270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Х108/38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4D270D" w:rsidRPr="008F458B" w:rsidRDefault="004D270D" w:rsidP="004D270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</w:t>
            </w:r>
            <w:r w:rsidRPr="008F458B">
              <w:rPr>
                <w:rFonts w:eastAsia="Calibri"/>
                <w:sz w:val="24"/>
                <w:szCs w:val="24"/>
              </w:rPr>
              <w:t>5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</w:t>
            </w:r>
            <w:r w:rsidRPr="008F458B">
              <w:rPr>
                <w:rFonts w:eastAsia="Calibri"/>
                <w:sz w:val="24"/>
                <w:szCs w:val="24"/>
              </w:rPr>
              <w:t xml:space="preserve"> К42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13)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:rsidR="004D270D" w:rsidRPr="008F458B" w:rsidRDefault="004D270D" w:rsidP="00307306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RP3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48 кГц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85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9.1.22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70D" w:rsidRPr="008F458B" w:rsidRDefault="004D270D" w:rsidP="00307306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RP9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84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9.1.23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84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9.1.24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84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9.1.25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85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9.1.26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70D" w:rsidRPr="008F458B" w:rsidRDefault="004D270D" w:rsidP="00307306">
            <w:pPr>
              <w:spacing w:line="360" w:lineRule="auto"/>
              <w:ind w:left="-137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RP10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84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9.1.27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84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9.1.28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85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9.1.29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232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9.1.30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выходного напряжения тракта «Г2»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Х112/11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b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13)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:rsidR="004D270D" w:rsidRPr="008F458B" w:rsidRDefault="004D270D" w:rsidP="00307306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RP4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85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9.1.31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70D" w:rsidRPr="008F458B" w:rsidRDefault="004D270D" w:rsidP="00307306">
            <w:pPr>
              <w:spacing w:line="360" w:lineRule="auto"/>
              <w:ind w:left="-137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RP11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84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9.1.32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70D" w:rsidRPr="008F458B" w:rsidRDefault="004D270D" w:rsidP="00307306">
            <w:pPr>
              <w:spacing w:line="360" w:lineRule="auto"/>
              <w:ind w:left="-137" w:right="-108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84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9.1.33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70D" w:rsidRPr="008F458B" w:rsidRDefault="004D270D" w:rsidP="00307306">
            <w:pPr>
              <w:spacing w:line="360" w:lineRule="auto"/>
              <w:ind w:left="-137" w:right="-108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84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9.1.34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70D" w:rsidRPr="008F458B" w:rsidRDefault="004D270D" w:rsidP="00307306">
            <w:pPr>
              <w:spacing w:line="360" w:lineRule="auto"/>
              <w:ind w:left="-137" w:right="-108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85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9.1.35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4D270D" w:rsidRPr="008F458B" w:rsidRDefault="004D270D" w:rsidP="00307306">
            <w:pPr>
              <w:spacing w:line="360" w:lineRule="auto"/>
              <w:ind w:left="-137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RP12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84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9.1.36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84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9.1.37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84"/>
        </w:trPr>
        <w:tc>
          <w:tcPr>
            <w:tcW w:w="710" w:type="dxa"/>
            <w:shd w:val="clear" w:color="auto" w:fill="auto"/>
          </w:tcPr>
          <w:p w:rsidR="004D270D" w:rsidRPr="008F458B" w:rsidRDefault="004D270D" w:rsidP="00DE36EE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9.1.38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4D270D" w:rsidRPr="008F458B" w:rsidRDefault="004D270D" w:rsidP="0030730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631"/>
        </w:trPr>
        <w:tc>
          <w:tcPr>
            <w:tcW w:w="710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на частоте </w:t>
            </w:r>
            <w:r w:rsidR="002F0FAE" w:rsidRPr="008F458B">
              <w:rPr>
                <w:rFonts w:eastAsia="Calibri"/>
                <w:sz w:val="24"/>
                <w:szCs w:val="24"/>
              </w:rPr>
              <w:t xml:space="preserve">   </w:t>
            </w:r>
            <w:r w:rsidRPr="008F458B">
              <w:rPr>
                <w:rFonts w:eastAsia="Calibri"/>
                <w:sz w:val="24"/>
                <w:szCs w:val="24"/>
              </w:rPr>
              <w:t>49 кГц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Х104/18</w:t>
            </w:r>
          </w:p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Х104/20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К42 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К25, К26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4D270D" w:rsidRPr="008F458B" w:rsidRDefault="004D270D" w:rsidP="007D6BA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D270D" w:rsidRPr="008F458B" w:rsidRDefault="004D270D" w:rsidP="000A5D2D">
            <w:pPr>
              <w:spacing w:line="360" w:lineRule="auto"/>
              <w:ind w:left="-108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49 кГц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Рис. 5</w:t>
            </w:r>
          </w:p>
        </w:tc>
      </w:tr>
      <w:tr w:rsidR="004D270D" w:rsidRPr="008F458B" w:rsidTr="00392E75">
        <w:trPr>
          <w:trHeight w:val="852"/>
        </w:trPr>
        <w:tc>
          <w:tcPr>
            <w:tcW w:w="710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9.2.1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тактовой частоты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4D270D" w:rsidRPr="008F458B" w:rsidRDefault="004D270D" w:rsidP="007D6BA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4D270D" w:rsidRPr="008F458B" w:rsidTr="00392E75">
        <w:trPr>
          <w:trHeight w:val="1110"/>
        </w:trPr>
        <w:tc>
          <w:tcPr>
            <w:tcW w:w="710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9.2.2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напряжения амплитудного детектора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Х112/15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D270D" w:rsidRPr="008F458B" w:rsidRDefault="004D270D" w:rsidP="007D6BAA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</w:t>
            </w:r>
            <w:r w:rsidRPr="008F458B">
              <w:rPr>
                <w:rFonts w:eastAsia="Calibri"/>
                <w:sz w:val="24"/>
                <w:szCs w:val="24"/>
              </w:rPr>
              <w:t>5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,</w:t>
            </w:r>
            <w:r w:rsidRPr="008F458B">
              <w:rPr>
                <w:rFonts w:eastAsia="Calibri"/>
                <w:sz w:val="24"/>
                <w:szCs w:val="24"/>
              </w:rPr>
              <w:t xml:space="preserve"> К42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K31</w:t>
            </w:r>
          </w:p>
        </w:tc>
        <w:tc>
          <w:tcPr>
            <w:tcW w:w="1559" w:type="dxa"/>
            <w:shd w:val="clear" w:color="auto" w:fill="auto"/>
          </w:tcPr>
          <w:p w:rsidR="004D270D" w:rsidRPr="008F458B" w:rsidRDefault="004D270D" w:rsidP="007D6BA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 ± 0,1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4D270D" w:rsidRPr="008F458B" w:rsidRDefault="004D270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</w:tr>
    </w:tbl>
    <w:p w:rsidR="007D6BAA" w:rsidRPr="008F458B" w:rsidRDefault="007D6BAA" w:rsidP="007D6BAA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br w:type="page"/>
      </w:r>
      <w:r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92" w:type="dxa"/>
        <w:tblInd w:w="-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551"/>
        <w:gridCol w:w="1134"/>
        <w:gridCol w:w="992"/>
        <w:gridCol w:w="1418"/>
        <w:gridCol w:w="1276"/>
        <w:gridCol w:w="1417"/>
        <w:gridCol w:w="1134"/>
        <w:gridCol w:w="1134"/>
        <w:gridCol w:w="1134"/>
        <w:gridCol w:w="1276"/>
        <w:gridCol w:w="1136"/>
        <w:gridCol w:w="850"/>
        <w:gridCol w:w="851"/>
        <w:gridCol w:w="1559"/>
        <w:gridCol w:w="596"/>
        <w:gridCol w:w="680"/>
        <w:gridCol w:w="850"/>
        <w:gridCol w:w="993"/>
      </w:tblGrid>
      <w:tr w:rsidR="007D6BAA" w:rsidRPr="008F458B" w:rsidTr="00392E75">
        <w:trPr>
          <w:trHeight w:val="274"/>
        </w:trPr>
        <w:tc>
          <w:tcPr>
            <w:tcW w:w="711" w:type="dxa"/>
            <w:vMerge w:val="restart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7D6BAA" w:rsidRPr="008F458B" w:rsidRDefault="007D6BAA" w:rsidP="006C5A97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D6BAA" w:rsidRPr="008F458B" w:rsidRDefault="007D6BAA" w:rsidP="006C5A97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3" w:type="dxa"/>
            <w:gridSpan w:val="6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2" w:type="dxa"/>
            <w:gridSpan w:val="5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</w:tcPr>
          <w:p w:rsidR="007D6BAA" w:rsidRPr="008F458B" w:rsidRDefault="007D6BAA" w:rsidP="006C5A97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7D6BAA" w:rsidRPr="008F458B" w:rsidRDefault="007D6BAA" w:rsidP="00392E75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7D6BAA" w:rsidRPr="008F458B" w:rsidRDefault="007D6BAA" w:rsidP="006C5A97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7D6BAA" w:rsidRPr="008F458B" w:rsidTr="00392E75">
        <w:tc>
          <w:tcPr>
            <w:tcW w:w="711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7D6BAA" w:rsidRPr="008F458B" w:rsidRDefault="007D6BAA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D6BAA" w:rsidRPr="008F458B" w:rsidTr="00392E75">
        <w:trPr>
          <w:trHeight w:val="151"/>
        </w:trPr>
        <w:tc>
          <w:tcPr>
            <w:tcW w:w="711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D6BAA" w:rsidRPr="008F458B" w:rsidTr="00392E75">
        <w:trPr>
          <w:trHeight w:val="344"/>
        </w:trPr>
        <w:tc>
          <w:tcPr>
            <w:tcW w:w="711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D6BAA" w:rsidRPr="008F458B" w:rsidRDefault="007D6BAA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D6BAA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D6BAA" w:rsidRPr="008F458B" w:rsidRDefault="007D6BAA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9.2.3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7D6BAA" w:rsidRPr="008F458B" w:rsidRDefault="007D6BA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выходного напряжения тракта «О1»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D6BAA" w:rsidRPr="008F458B" w:rsidRDefault="007D6BAA" w:rsidP="007D6BA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КП9, КП10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D6BAA" w:rsidRPr="008F458B" w:rsidRDefault="007D6BAA" w:rsidP="007D6BA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К77, К86, К87, К98, К99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7D6BAA" w:rsidRPr="008F458B" w:rsidRDefault="007D6BAA" w:rsidP="007D6BA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Х105/39, Х105/29, Х102/33,</w:t>
            </w:r>
          </w:p>
          <w:p w:rsidR="007D6BAA" w:rsidRPr="008F458B" w:rsidRDefault="007D6BAA" w:rsidP="007D6BA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7D6BAA" w:rsidRPr="008F458B" w:rsidRDefault="007D6BAA" w:rsidP="007D6BA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7D6BAA" w:rsidRPr="008F458B" w:rsidRDefault="007D6BAA" w:rsidP="002F0FAE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K1, K2</w:t>
            </w:r>
            <w:r w:rsidRPr="008F458B">
              <w:rPr>
                <w:rFonts w:eastAsia="Calibri"/>
                <w:sz w:val="24"/>
                <w:szCs w:val="24"/>
              </w:rPr>
              <w:t>,</w:t>
            </w:r>
            <w:r w:rsidR="002F0FA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K3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K4</w:t>
            </w:r>
            <w:r w:rsidRPr="008F458B">
              <w:rPr>
                <w:rFonts w:eastAsia="Calibri"/>
                <w:sz w:val="24"/>
                <w:szCs w:val="24"/>
              </w:rPr>
              <w:t>,</w:t>
            </w:r>
            <w:r w:rsidR="002F0FAE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 xml:space="preserve">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D6BAA" w:rsidRPr="008F458B" w:rsidRDefault="007D6BAA" w:rsidP="007D6BA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D6BAA" w:rsidRPr="008F458B" w:rsidRDefault="007D6BAA" w:rsidP="007D6BA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D6BAA" w:rsidRPr="008F458B" w:rsidRDefault="007D6BAA" w:rsidP="007D6BA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D6BAA" w:rsidRPr="008F458B" w:rsidRDefault="007D6BA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7D6BAA" w:rsidRPr="008F458B" w:rsidRDefault="007D6BA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6BAA" w:rsidRPr="008F458B" w:rsidRDefault="007D6BA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D6BAA" w:rsidRPr="008F458B" w:rsidRDefault="007D6BA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D6BAA" w:rsidRPr="008F458B" w:rsidRDefault="007D6BAA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13)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:rsidR="007D6BAA" w:rsidRPr="008F458B" w:rsidRDefault="007D6BAA" w:rsidP="002F0FAE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7D6BAA" w:rsidRPr="008F458B" w:rsidRDefault="007D6BA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6BAA" w:rsidRPr="008F458B" w:rsidRDefault="000A5D2D" w:rsidP="000A5D2D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49 кГц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7D6BAA" w:rsidRPr="008F458B" w:rsidRDefault="007D6BA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9.2.4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RP5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9.2.5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9.2.6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9.2.7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9.2.8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RP6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9.2.9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9.2.10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9.2.11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9.2.12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выходного напряжения тракта «О2»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13)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:rsidR="007C6498" w:rsidRPr="008F458B" w:rsidRDefault="007C6498" w:rsidP="001A4478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RP2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9.2.13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C6498" w:rsidRPr="008F458B" w:rsidRDefault="007C6498" w:rsidP="001A4478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RP7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9.2.14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9.2.15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9.2.16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9.2.17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C6498" w:rsidRPr="008F458B" w:rsidRDefault="007C6498" w:rsidP="00392E75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RP8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9.2.18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9.2.19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9.2.20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9.2.21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выходного напряжения тракта «Г1»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13)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:rsidR="007C6498" w:rsidRPr="008F458B" w:rsidRDefault="007C6498" w:rsidP="00392E75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RP3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9.2.22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C6498" w:rsidRPr="008F458B" w:rsidRDefault="007C6498" w:rsidP="00392E75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RP9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9.2.23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9.2.24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9.2.25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9.2.26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C6498" w:rsidRPr="008F458B" w:rsidRDefault="007C6498" w:rsidP="00392E75">
            <w:pPr>
              <w:spacing w:line="360" w:lineRule="auto"/>
              <w:ind w:left="-137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RP10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9.2.27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9.2.28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01457" w:rsidRPr="008F458B" w:rsidTr="00392E75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7C6498" w:rsidRPr="008F458B" w:rsidRDefault="007C6498" w:rsidP="002F0FAE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9.2.29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1A447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92E75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C5A97" w:rsidRPr="008F458B" w:rsidRDefault="002F0FAE" w:rsidP="006C5A97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br w:type="page"/>
      </w:r>
      <w:r w:rsidR="006C5A97"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93" w:type="dxa"/>
        <w:tblInd w:w="-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552"/>
        <w:gridCol w:w="1134"/>
        <w:gridCol w:w="992"/>
        <w:gridCol w:w="1418"/>
        <w:gridCol w:w="1276"/>
        <w:gridCol w:w="1417"/>
        <w:gridCol w:w="1134"/>
        <w:gridCol w:w="1134"/>
        <w:gridCol w:w="1134"/>
        <w:gridCol w:w="1276"/>
        <w:gridCol w:w="1136"/>
        <w:gridCol w:w="850"/>
        <w:gridCol w:w="851"/>
        <w:gridCol w:w="1559"/>
        <w:gridCol w:w="596"/>
        <w:gridCol w:w="680"/>
        <w:gridCol w:w="850"/>
        <w:gridCol w:w="993"/>
      </w:tblGrid>
      <w:tr w:rsidR="006C5A97" w:rsidRPr="008F458B" w:rsidTr="000A5D2D">
        <w:trPr>
          <w:trHeight w:val="274"/>
        </w:trPr>
        <w:tc>
          <w:tcPr>
            <w:tcW w:w="711" w:type="dxa"/>
            <w:vMerge w:val="restart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6C5A97" w:rsidRPr="008F458B" w:rsidRDefault="006C5A97" w:rsidP="006C5A97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6C5A97" w:rsidRPr="008F458B" w:rsidRDefault="006C5A97" w:rsidP="006C5A97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3" w:type="dxa"/>
            <w:gridSpan w:val="6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2" w:type="dxa"/>
            <w:gridSpan w:val="5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</w:tcPr>
          <w:p w:rsidR="006C5A97" w:rsidRPr="008F458B" w:rsidRDefault="006C5A97" w:rsidP="006C5A97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6C5A97" w:rsidRPr="008F458B" w:rsidRDefault="006C5A97" w:rsidP="00FA7198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C5A97" w:rsidRPr="008F458B" w:rsidRDefault="006C5A97" w:rsidP="006C5A97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6C5A97" w:rsidRPr="008F458B" w:rsidTr="000A5D2D">
        <w:tc>
          <w:tcPr>
            <w:tcW w:w="711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6C5A97" w:rsidRPr="008F458B" w:rsidRDefault="006C5A97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C5A97" w:rsidRPr="008F458B" w:rsidTr="000A5D2D">
        <w:trPr>
          <w:trHeight w:val="151"/>
        </w:trPr>
        <w:tc>
          <w:tcPr>
            <w:tcW w:w="711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C5A97" w:rsidRPr="008F458B" w:rsidTr="000A5D2D">
        <w:trPr>
          <w:trHeight w:val="344"/>
        </w:trPr>
        <w:tc>
          <w:tcPr>
            <w:tcW w:w="711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6C5A97" w:rsidRPr="008F458B" w:rsidRDefault="006C5A97" w:rsidP="006C5A97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6C5A97">
            <w:pPr>
              <w:spacing w:line="360" w:lineRule="auto"/>
              <w:ind w:left="-104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9.2.30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выходного напряжения тракта «Г2»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A5D2D" w:rsidRPr="008F458B" w:rsidRDefault="000A5D2D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КП9, КП10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A5D2D" w:rsidRPr="008F458B" w:rsidRDefault="000A5D2D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К77, К86, К87, К98, К99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0A5D2D" w:rsidRPr="008F458B" w:rsidRDefault="000A5D2D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Х105/39, Х105/29, Х102/33,</w:t>
            </w:r>
          </w:p>
          <w:p w:rsidR="000A5D2D" w:rsidRPr="008F458B" w:rsidRDefault="000A5D2D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0A5D2D" w:rsidRPr="008F458B" w:rsidRDefault="000A5D2D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0A5D2D" w:rsidRPr="008F458B" w:rsidRDefault="000A5D2D" w:rsidP="00C81575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K1, K2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K3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K4</w:t>
            </w:r>
            <w:r w:rsidRPr="008F458B">
              <w:rPr>
                <w:rFonts w:eastAsia="Calibri"/>
                <w:sz w:val="24"/>
                <w:szCs w:val="24"/>
              </w:rPr>
              <w:t xml:space="preserve">, 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A5D2D" w:rsidRPr="008F458B" w:rsidRDefault="000A5D2D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A5D2D" w:rsidRPr="008F458B" w:rsidRDefault="000A5D2D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A5D2D" w:rsidRPr="008F458B" w:rsidRDefault="000A5D2D" w:rsidP="006C5A97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Х112/11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13)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:rsidR="000A5D2D" w:rsidRPr="008F458B" w:rsidRDefault="000A5D2D" w:rsidP="006C5A97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RP4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A5D2D" w:rsidRPr="008F458B" w:rsidRDefault="00C2543F" w:rsidP="00C2543F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49 кГц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6C5A97">
            <w:pPr>
              <w:spacing w:line="360" w:lineRule="auto"/>
              <w:ind w:left="-104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9.2.31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A5D2D" w:rsidRPr="008F458B" w:rsidRDefault="000A5D2D" w:rsidP="006C5A97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RP11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6C5A97">
            <w:pPr>
              <w:spacing w:line="360" w:lineRule="auto"/>
              <w:ind w:left="-104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9.2.32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6C5A97">
            <w:pPr>
              <w:spacing w:line="360" w:lineRule="auto"/>
              <w:ind w:left="-104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9.2.33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6C5A97">
            <w:pPr>
              <w:spacing w:line="360" w:lineRule="auto"/>
              <w:ind w:left="-104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9.2.34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6C5A97">
            <w:pPr>
              <w:spacing w:line="360" w:lineRule="auto"/>
              <w:ind w:left="-104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9.2.35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RP12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6C5A97">
            <w:pPr>
              <w:spacing w:line="360" w:lineRule="auto"/>
              <w:ind w:left="-104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9.2.36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6C5A97">
            <w:pPr>
              <w:spacing w:line="360" w:lineRule="auto"/>
              <w:ind w:left="-104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9.2.37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6C5A97">
            <w:pPr>
              <w:spacing w:line="360" w:lineRule="auto"/>
              <w:ind w:left="-104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9.2.38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69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ind w:lef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на частоте   50 кГц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Х104/18 Х104/20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Х108/38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К42 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К25, К26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50 кГц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Рис. 1</w:t>
            </w:r>
          </w:p>
        </w:tc>
      </w:tr>
      <w:tr w:rsidR="000A5D2D" w:rsidRPr="008F458B" w:rsidTr="000A5D2D">
        <w:trPr>
          <w:trHeight w:val="699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9.3.1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ind w:left="-105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тактовой частоты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956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9.3.2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ind w:left="-105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напряжения амплитудного детектора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Х112/15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75, К42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K31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 ± 0,1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9.3.3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выходного напряжения тракта «О1»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13)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9.3.4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RP5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9.3.5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9.3.6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9.3.7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9.3.8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 ± 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RP6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9.3.9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ind w:left="-104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9.3.10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0A5D2D">
        <w:trPr>
          <w:trHeight w:val="150"/>
        </w:trPr>
        <w:tc>
          <w:tcPr>
            <w:tcW w:w="711" w:type="dxa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ind w:left="-104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9.3.11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0A5D2D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 ± 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702814" w:rsidRPr="008F458B" w:rsidRDefault="000A5D2D" w:rsidP="00702814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br w:type="page"/>
      </w:r>
      <w:r w:rsidR="00702814"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94" w:type="dxa"/>
        <w:tblInd w:w="-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3"/>
        <w:gridCol w:w="2551"/>
        <w:gridCol w:w="1134"/>
        <w:gridCol w:w="992"/>
        <w:gridCol w:w="1418"/>
        <w:gridCol w:w="1276"/>
        <w:gridCol w:w="1417"/>
        <w:gridCol w:w="1134"/>
        <w:gridCol w:w="1134"/>
        <w:gridCol w:w="1134"/>
        <w:gridCol w:w="1276"/>
        <w:gridCol w:w="1136"/>
        <w:gridCol w:w="850"/>
        <w:gridCol w:w="851"/>
        <w:gridCol w:w="1559"/>
        <w:gridCol w:w="596"/>
        <w:gridCol w:w="680"/>
        <w:gridCol w:w="850"/>
        <w:gridCol w:w="993"/>
      </w:tblGrid>
      <w:tr w:rsidR="00702814" w:rsidRPr="008F458B" w:rsidTr="00702814">
        <w:trPr>
          <w:trHeight w:val="274"/>
        </w:trPr>
        <w:tc>
          <w:tcPr>
            <w:tcW w:w="713" w:type="dxa"/>
            <w:vMerge w:val="restart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702814" w:rsidRPr="008F458B" w:rsidRDefault="00702814" w:rsidP="00E648F8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02814" w:rsidRPr="008F458B" w:rsidRDefault="00702814" w:rsidP="00E648F8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3" w:type="dxa"/>
            <w:gridSpan w:val="6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2" w:type="dxa"/>
            <w:gridSpan w:val="5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</w:tcPr>
          <w:p w:rsidR="00702814" w:rsidRPr="008F458B" w:rsidRDefault="00702814" w:rsidP="00E648F8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702814" w:rsidRPr="008F458B" w:rsidRDefault="00702814" w:rsidP="00702814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702814" w:rsidRPr="008F458B" w:rsidRDefault="00702814" w:rsidP="00E648F8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702814" w:rsidRPr="008F458B" w:rsidTr="00702814">
        <w:tc>
          <w:tcPr>
            <w:tcW w:w="713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702814" w:rsidRPr="008F458B" w:rsidRDefault="00702814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02814" w:rsidRPr="008F458B" w:rsidTr="00702814">
        <w:trPr>
          <w:trHeight w:val="151"/>
        </w:trPr>
        <w:tc>
          <w:tcPr>
            <w:tcW w:w="713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02814" w:rsidRPr="008F458B" w:rsidTr="00702814">
        <w:trPr>
          <w:trHeight w:val="344"/>
        </w:trPr>
        <w:tc>
          <w:tcPr>
            <w:tcW w:w="713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02814" w:rsidRPr="008F458B" w:rsidRDefault="00702814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ind w:left="-104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9.3.12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выходного напряжения тракта «О2»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A5D2D" w:rsidRPr="008F458B" w:rsidRDefault="000A5D2D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КП9, КП10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A5D2D" w:rsidRPr="008F458B" w:rsidRDefault="000A5D2D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К77, К86, К87, К98, К99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0A5D2D" w:rsidRPr="008F458B" w:rsidRDefault="000A5D2D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Х105/39, Х105/29, Х102/33,</w:t>
            </w:r>
          </w:p>
          <w:p w:rsidR="000A5D2D" w:rsidRPr="008F458B" w:rsidRDefault="000A5D2D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0A5D2D" w:rsidRPr="008F458B" w:rsidRDefault="000A5D2D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0A5D2D" w:rsidRPr="008F458B" w:rsidRDefault="000A5D2D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K1, K2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K3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K4</w:t>
            </w:r>
            <w:r w:rsidRPr="008F458B">
              <w:rPr>
                <w:rFonts w:eastAsia="Calibri"/>
                <w:sz w:val="24"/>
                <w:szCs w:val="24"/>
              </w:rPr>
              <w:t xml:space="preserve">, 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A5D2D" w:rsidRPr="008F458B" w:rsidRDefault="000A5D2D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A5D2D" w:rsidRPr="008F458B" w:rsidRDefault="000A5D2D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A5D2D" w:rsidRPr="008F458B" w:rsidRDefault="000A5D2D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Х112/5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0A5D2D" w:rsidRPr="008F458B" w:rsidRDefault="00702814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Х108/38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A5D2D" w:rsidRPr="008F458B" w:rsidRDefault="00702814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75, К42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13)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:rsidR="000A5D2D" w:rsidRPr="008F458B" w:rsidRDefault="000A5D2D" w:rsidP="00702814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RP2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A5D2D" w:rsidRPr="008F458B" w:rsidRDefault="00C2543F" w:rsidP="00C2543F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50 кГц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ind w:left="-104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9.3.13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RP7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ind w:left="-104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9.3.14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0A5D2D">
            <w:pPr>
              <w:spacing w:line="360" w:lineRule="auto"/>
              <w:ind w:left="-104" w:right="-111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9.3.15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9.3.16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9.3.17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RP8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9.3.18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9.3.19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9.3.20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9.3.21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выходного напряжения тракта «Г1»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13)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:rsidR="000A5D2D" w:rsidRPr="008F458B" w:rsidRDefault="000A5D2D" w:rsidP="00702814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RP3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9.3.22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RP9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9.3.23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9.3.24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9.3.25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9.3.26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A5D2D" w:rsidRPr="008F458B" w:rsidRDefault="000A5D2D" w:rsidP="00702814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RP10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9.3.27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9.3.28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9.3.29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9.3.30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выходного напряжения тракта «Г2»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Х112/11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13)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RP4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9.3.31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RP11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9.3.32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9.3.33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9.3.34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9.3.35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RP12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9.3.36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9.3.37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0A5D2D" w:rsidRPr="008F458B" w:rsidTr="00702814">
        <w:trPr>
          <w:trHeight w:val="150"/>
        </w:trPr>
        <w:tc>
          <w:tcPr>
            <w:tcW w:w="713" w:type="dxa"/>
            <w:shd w:val="clear" w:color="auto" w:fill="auto"/>
            <w:vAlign w:val="center"/>
          </w:tcPr>
          <w:p w:rsidR="000A5D2D" w:rsidRPr="008F458B" w:rsidRDefault="000A5D2D" w:rsidP="0037779A">
            <w:pPr>
              <w:spacing w:line="360" w:lineRule="auto"/>
              <w:ind w:left="-103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9.3.38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0A5D2D" w:rsidRPr="008F458B" w:rsidRDefault="000A5D2D" w:rsidP="0037779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37779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0A5D2D" w:rsidRPr="008F458B" w:rsidRDefault="000A5D2D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37779A" w:rsidRPr="008F458B" w:rsidRDefault="0037779A" w:rsidP="007C6498">
      <w:pPr>
        <w:spacing w:line="360" w:lineRule="auto"/>
        <w:rPr>
          <w:rFonts w:eastAsia="Calibri"/>
          <w:szCs w:val="28"/>
        </w:rPr>
      </w:pPr>
    </w:p>
    <w:p w:rsidR="007E075A" w:rsidRPr="008F458B" w:rsidRDefault="0037779A" w:rsidP="007E075A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rPr>
          <w:rFonts w:eastAsia="Calibri"/>
          <w:szCs w:val="28"/>
        </w:rPr>
        <w:br w:type="page"/>
      </w:r>
      <w:r w:rsidR="007E075A"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90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51"/>
        <w:gridCol w:w="1134"/>
        <w:gridCol w:w="992"/>
        <w:gridCol w:w="1418"/>
        <w:gridCol w:w="1276"/>
        <w:gridCol w:w="1417"/>
        <w:gridCol w:w="1134"/>
        <w:gridCol w:w="1134"/>
        <w:gridCol w:w="1134"/>
        <w:gridCol w:w="1276"/>
        <w:gridCol w:w="1136"/>
        <w:gridCol w:w="850"/>
        <w:gridCol w:w="851"/>
        <w:gridCol w:w="1559"/>
        <w:gridCol w:w="596"/>
        <w:gridCol w:w="680"/>
        <w:gridCol w:w="850"/>
        <w:gridCol w:w="993"/>
      </w:tblGrid>
      <w:tr w:rsidR="007E075A" w:rsidRPr="008F458B" w:rsidTr="00C2543F">
        <w:trPr>
          <w:trHeight w:val="274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7E075A" w:rsidRPr="008F458B" w:rsidRDefault="007E075A" w:rsidP="00E648F8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E075A" w:rsidRPr="008F458B" w:rsidRDefault="007E075A" w:rsidP="00E648F8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3" w:type="dxa"/>
            <w:gridSpan w:val="6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2" w:type="dxa"/>
            <w:gridSpan w:val="5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</w:tcPr>
          <w:p w:rsidR="007E075A" w:rsidRPr="008F458B" w:rsidRDefault="007E075A" w:rsidP="00E648F8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7E075A" w:rsidRPr="008F458B" w:rsidRDefault="007E075A" w:rsidP="007E075A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7E075A" w:rsidRPr="008F458B" w:rsidRDefault="007E075A" w:rsidP="00E648F8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7E075A" w:rsidRPr="008F458B" w:rsidTr="00C2543F">
        <w:tc>
          <w:tcPr>
            <w:tcW w:w="709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7E075A" w:rsidRPr="008F458B" w:rsidRDefault="007E075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1"/>
        </w:trPr>
        <w:tc>
          <w:tcPr>
            <w:tcW w:w="709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344"/>
        </w:trPr>
        <w:tc>
          <w:tcPr>
            <w:tcW w:w="709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E075A" w:rsidRPr="008F458B" w:rsidRDefault="007E075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914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Контроль на частоте 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  </w:t>
            </w:r>
            <w:r w:rsidRPr="008F458B">
              <w:rPr>
                <w:rFonts w:eastAsia="Calibri"/>
                <w:sz w:val="24"/>
                <w:szCs w:val="24"/>
              </w:rPr>
              <w:t>51 кГц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КП9, КП10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К77, К86, К87, К98, К99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Х105/39, Х105/29, Х102/33,</w:t>
            </w:r>
          </w:p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K1, K2</w:t>
            </w:r>
            <w:r w:rsidRPr="008F458B">
              <w:rPr>
                <w:rFonts w:eastAsia="Calibri"/>
                <w:sz w:val="24"/>
                <w:szCs w:val="24"/>
              </w:rPr>
              <w:t>,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K3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K4</w:t>
            </w:r>
            <w:r w:rsidRPr="008F458B">
              <w:rPr>
                <w:rFonts w:eastAsia="Calibri"/>
                <w:sz w:val="24"/>
                <w:szCs w:val="24"/>
              </w:rPr>
              <w:t>,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 xml:space="preserve">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Х104/18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Х104/20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Х108/38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К42 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К25, К26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51 кГц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Рис. 6</w:t>
            </w:r>
          </w:p>
        </w:tc>
      </w:tr>
      <w:tr w:rsidR="007E075A" w:rsidRPr="008F458B" w:rsidTr="00C2543F">
        <w:trPr>
          <w:trHeight w:val="841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9.4.1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тактовой частоты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844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9.4.2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напряжения амплитудного детектора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Х112/15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75,</w:t>
            </w:r>
          </w:p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K31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9.4.3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выходного напряжения тракта «О1»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13)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9.4.4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RP5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9.4.5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9.4.6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9.4.7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9.4.8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RP6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9.4.9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9.4.10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9.4.11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9.4.12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выходного напряжения тракта «О2»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13)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RP2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9.4.13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RP7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9.4.14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9.4.15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9.4.16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9.4.17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RP8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9.4.18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9.4.19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C2543F">
        <w:trPr>
          <w:trHeight w:val="150"/>
        </w:trPr>
        <w:tc>
          <w:tcPr>
            <w:tcW w:w="709" w:type="dxa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9.4.20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C2543F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C2543F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963D8A" w:rsidRPr="008F458B" w:rsidRDefault="00C2543F" w:rsidP="00963D8A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br w:type="page"/>
      </w:r>
      <w:r w:rsidR="00963D8A"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92" w:type="dxa"/>
        <w:tblInd w:w="-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550"/>
        <w:gridCol w:w="1134"/>
        <w:gridCol w:w="992"/>
        <w:gridCol w:w="1418"/>
        <w:gridCol w:w="1276"/>
        <w:gridCol w:w="708"/>
        <w:gridCol w:w="995"/>
        <w:gridCol w:w="848"/>
        <w:gridCol w:w="1134"/>
        <w:gridCol w:w="1134"/>
        <w:gridCol w:w="1276"/>
        <w:gridCol w:w="1136"/>
        <w:gridCol w:w="850"/>
        <w:gridCol w:w="851"/>
        <w:gridCol w:w="1559"/>
        <w:gridCol w:w="596"/>
        <w:gridCol w:w="682"/>
        <w:gridCol w:w="851"/>
        <w:gridCol w:w="994"/>
      </w:tblGrid>
      <w:tr w:rsidR="00963D8A" w:rsidRPr="008F458B" w:rsidTr="00DF093A">
        <w:trPr>
          <w:trHeight w:val="274"/>
        </w:trPr>
        <w:tc>
          <w:tcPr>
            <w:tcW w:w="708" w:type="dxa"/>
            <w:vMerge w:val="restart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63D8A" w:rsidRPr="008F458B" w:rsidRDefault="00963D8A" w:rsidP="00E648F8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963D8A" w:rsidRPr="008F458B" w:rsidRDefault="00963D8A" w:rsidP="00E648F8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3" w:type="dxa"/>
            <w:gridSpan w:val="7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2" w:type="dxa"/>
            <w:gridSpan w:val="5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1278" w:type="dxa"/>
            <w:gridSpan w:val="2"/>
            <w:vMerge w:val="restart"/>
            <w:shd w:val="clear" w:color="auto" w:fill="auto"/>
          </w:tcPr>
          <w:p w:rsidR="00963D8A" w:rsidRPr="008F458B" w:rsidRDefault="00963D8A" w:rsidP="00E648F8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963D8A" w:rsidRPr="008F458B" w:rsidRDefault="00963D8A" w:rsidP="00963D8A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4" w:type="dxa"/>
            <w:vMerge w:val="restart"/>
            <w:shd w:val="clear" w:color="auto" w:fill="auto"/>
          </w:tcPr>
          <w:p w:rsidR="00963D8A" w:rsidRPr="008F458B" w:rsidRDefault="00963D8A" w:rsidP="00E648F8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963D8A" w:rsidRPr="008F458B" w:rsidTr="00DF093A">
        <w:tc>
          <w:tcPr>
            <w:tcW w:w="708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3" w:type="dxa"/>
            <w:gridSpan w:val="2"/>
            <w:vMerge w:val="restart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116" w:type="dxa"/>
            <w:gridSpan w:val="3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963D8A" w:rsidRPr="008F458B" w:rsidRDefault="00963D8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1278" w:type="dxa"/>
            <w:gridSpan w:val="2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63D8A" w:rsidRPr="008F458B" w:rsidTr="00DF093A">
        <w:trPr>
          <w:trHeight w:val="151"/>
        </w:trPr>
        <w:tc>
          <w:tcPr>
            <w:tcW w:w="708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63D8A" w:rsidRPr="008F458B" w:rsidTr="00DF093A">
        <w:trPr>
          <w:trHeight w:val="344"/>
        </w:trPr>
        <w:tc>
          <w:tcPr>
            <w:tcW w:w="708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963D8A" w:rsidRPr="008F458B" w:rsidRDefault="00963D8A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C2543F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C2543F" w:rsidRPr="008F458B" w:rsidRDefault="00C2543F" w:rsidP="00C2543F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9.4.21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C2543F" w:rsidRPr="008F458B" w:rsidRDefault="00C2543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выходного напряжения тракта «Г1»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C2543F" w:rsidRPr="008F458B" w:rsidRDefault="00C2543F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КП9, КП10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C2543F" w:rsidRPr="008F458B" w:rsidRDefault="00C2543F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К77, К86, К87, К98, К99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2543F" w:rsidRPr="008F458B" w:rsidRDefault="00C2543F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Х105/39, Х105/29, Х102/33,</w:t>
            </w:r>
          </w:p>
          <w:p w:rsidR="00C2543F" w:rsidRPr="008F458B" w:rsidRDefault="00C2543F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C2543F" w:rsidRPr="008F458B" w:rsidRDefault="00C2543F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703" w:type="dxa"/>
            <w:gridSpan w:val="2"/>
            <w:vMerge w:val="restart"/>
            <w:shd w:val="clear" w:color="auto" w:fill="auto"/>
          </w:tcPr>
          <w:p w:rsidR="00C2543F" w:rsidRPr="008F458B" w:rsidRDefault="00C2543F" w:rsidP="00E648F8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K1, K2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K3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K4</w:t>
            </w:r>
            <w:r w:rsidRPr="008F458B">
              <w:rPr>
                <w:rFonts w:eastAsia="Calibri"/>
                <w:sz w:val="24"/>
                <w:szCs w:val="24"/>
              </w:rPr>
              <w:t xml:space="preserve">, 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</w:p>
        </w:tc>
        <w:tc>
          <w:tcPr>
            <w:tcW w:w="848" w:type="dxa"/>
            <w:vMerge w:val="restart"/>
            <w:shd w:val="clear" w:color="auto" w:fill="auto"/>
          </w:tcPr>
          <w:p w:rsidR="00C2543F" w:rsidRPr="008F458B" w:rsidRDefault="00C2543F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C2543F" w:rsidRPr="008F458B" w:rsidRDefault="00C2543F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C2543F" w:rsidRPr="008F458B" w:rsidRDefault="00C2543F" w:rsidP="00E648F8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C2543F" w:rsidRPr="008F458B" w:rsidRDefault="00C2543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Х112/9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C2543F" w:rsidRPr="008F458B" w:rsidRDefault="00963D8A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Х108/38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963D8A" w:rsidRPr="008F458B" w:rsidRDefault="00963D8A" w:rsidP="00963D8A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75,</w:t>
            </w:r>
          </w:p>
          <w:p w:rsidR="00C2543F" w:rsidRPr="008F458B" w:rsidRDefault="00963D8A" w:rsidP="00963D8A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К42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C2543F" w:rsidRPr="008F458B" w:rsidRDefault="00C2543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2543F" w:rsidRPr="008F458B" w:rsidRDefault="00C2543F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13)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:rsidR="00C2543F" w:rsidRPr="008F458B" w:rsidRDefault="00C2543F" w:rsidP="00963D8A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RP3</w:t>
            </w:r>
          </w:p>
        </w:tc>
        <w:tc>
          <w:tcPr>
            <w:tcW w:w="682" w:type="dxa"/>
            <w:shd w:val="clear" w:color="auto" w:fill="auto"/>
            <w:vAlign w:val="center"/>
          </w:tcPr>
          <w:p w:rsidR="00C2543F" w:rsidRPr="008F458B" w:rsidRDefault="00C2543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C2543F" w:rsidRPr="008F458B" w:rsidRDefault="00963D8A" w:rsidP="00963D8A">
            <w:pPr>
              <w:spacing w:line="360" w:lineRule="auto"/>
              <w:ind w:left="-108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51 кГц</w:t>
            </w:r>
          </w:p>
        </w:tc>
        <w:tc>
          <w:tcPr>
            <w:tcW w:w="994" w:type="dxa"/>
            <w:vMerge w:val="restart"/>
            <w:shd w:val="clear" w:color="auto" w:fill="auto"/>
            <w:vAlign w:val="center"/>
          </w:tcPr>
          <w:p w:rsidR="00C2543F" w:rsidRPr="008F458B" w:rsidRDefault="00C2543F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9.4.22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2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RP9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C2543F">
            <w:pPr>
              <w:spacing w:line="360" w:lineRule="auto"/>
              <w:ind w:left="-107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9.4.23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9.4.24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9.4.25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9.4.26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2" w:type="dxa"/>
            <w:vMerge w:val="restart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RP10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9.4.27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9.4.28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9.4.29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9.4.30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выходного напряжения тракта «Г2»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Х112/11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0,1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13)</w:t>
            </w:r>
          </w:p>
        </w:tc>
        <w:tc>
          <w:tcPr>
            <w:tcW w:w="596" w:type="dxa"/>
            <w:vMerge w:val="restart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right="-7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RP4</w:t>
            </w:r>
          </w:p>
        </w:tc>
        <w:tc>
          <w:tcPr>
            <w:tcW w:w="682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9.4.31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0,8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2" w:type="dxa"/>
            <w:vMerge w:val="restart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RP11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9.4.32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9.4.33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9.4.34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9.4.35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-0,8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  <w:r w:rsidRPr="008F458B">
              <w:rPr>
                <w:rFonts w:eastAsia="Calibri"/>
                <w:sz w:val="24"/>
                <w:szCs w:val="24"/>
                <w:vertAlign w:val="superscript"/>
              </w:rPr>
              <w:t>14)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2" w:type="dxa"/>
            <w:vMerge w:val="restart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RP12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9.4.36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9.4.37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7E075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7C6498" w:rsidRPr="008F458B" w:rsidRDefault="007C6498" w:rsidP="00963D8A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9.4.38</w:t>
            </w: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shd w:val="clear" w:color="auto" w:fill="auto"/>
          </w:tcPr>
          <w:p w:rsidR="007C6498" w:rsidRPr="008F458B" w:rsidRDefault="007C6498" w:rsidP="00963D8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1,5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963D8A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0,2</w:t>
            </w:r>
          </w:p>
        </w:tc>
        <w:tc>
          <w:tcPr>
            <w:tcW w:w="596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82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7C6498" w:rsidRPr="008F458B" w:rsidRDefault="007C6498" w:rsidP="00C26DBD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F093A" w:rsidRPr="008F458B" w:rsidTr="00DF093A">
        <w:trPr>
          <w:trHeight w:val="150"/>
        </w:trPr>
        <w:tc>
          <w:tcPr>
            <w:tcW w:w="708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10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ind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емкостей в цепи обратной связи синхронного детектора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Х105/39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Х104/26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К21,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K22</w:t>
            </w:r>
            <w:r w:rsidRPr="008F458B">
              <w:rPr>
                <w:rFonts w:eastAsia="Calibri"/>
                <w:sz w:val="24"/>
                <w:szCs w:val="24"/>
              </w:rPr>
              <w:t>, К103, К106</w:t>
            </w:r>
          </w:p>
        </w:tc>
        <w:tc>
          <w:tcPr>
            <w:tcW w:w="995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ind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K7, K8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K11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49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Х112/3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Х108/38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75,</w:t>
            </w:r>
          </w:p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К42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К63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(0,06 ± 0,02)</w:t>
            </w:r>
          </w:p>
        </w:tc>
        <w:tc>
          <w:tcPr>
            <w:tcW w:w="1278" w:type="dxa"/>
            <w:gridSpan w:val="2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 -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DF093A" w:rsidRPr="008F458B" w:rsidRDefault="00DF093A" w:rsidP="00DF093A">
            <w:pPr>
              <w:spacing w:line="360" w:lineRule="auto"/>
              <w:ind w:right="-10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50 </w:t>
            </w:r>
            <w:r w:rsidRPr="008F458B">
              <w:rPr>
                <w:rFonts w:eastAsia="Calibri"/>
                <w:sz w:val="24"/>
                <w:szCs w:val="24"/>
              </w:rPr>
              <w:t>кГц</w:t>
            </w:r>
          </w:p>
        </w:tc>
        <w:tc>
          <w:tcPr>
            <w:tcW w:w="994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ind w:left="-108" w:right="-108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15)</w:t>
            </w:r>
          </w:p>
        </w:tc>
      </w:tr>
      <w:tr w:rsidR="00DF093A" w:rsidRPr="008F458B" w:rsidTr="00DF093A">
        <w:trPr>
          <w:trHeight w:val="425"/>
        </w:trPr>
        <w:tc>
          <w:tcPr>
            <w:tcW w:w="70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10.1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ind w:right="-110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емкости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U4C6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F093A" w:rsidRPr="008F458B" w:rsidTr="00DF093A">
        <w:trPr>
          <w:trHeight w:val="77"/>
        </w:trPr>
        <w:tc>
          <w:tcPr>
            <w:tcW w:w="70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ind w:right="-11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51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F093A" w:rsidRPr="008F458B" w:rsidTr="00DF093A">
        <w:trPr>
          <w:trHeight w:val="509"/>
        </w:trPr>
        <w:tc>
          <w:tcPr>
            <w:tcW w:w="70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10.2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ind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емкости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U4C7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Х105/29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5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ind w:left="-106" w:right="-110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K10, K</w:t>
            </w:r>
            <w:r w:rsidRPr="008F458B">
              <w:rPr>
                <w:rFonts w:eastAsia="Calibri"/>
                <w:sz w:val="24"/>
                <w:szCs w:val="24"/>
              </w:rPr>
              <w:t xml:space="preserve">5,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K11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49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Х112/5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К64</w:t>
            </w:r>
          </w:p>
        </w:tc>
        <w:tc>
          <w:tcPr>
            <w:tcW w:w="1559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F093A" w:rsidRPr="008F458B" w:rsidTr="00DF093A">
        <w:trPr>
          <w:trHeight w:val="287"/>
        </w:trPr>
        <w:tc>
          <w:tcPr>
            <w:tcW w:w="70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51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F093A" w:rsidRPr="008F458B" w:rsidTr="00DF093A">
        <w:trPr>
          <w:trHeight w:val="525"/>
        </w:trPr>
        <w:tc>
          <w:tcPr>
            <w:tcW w:w="70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10.3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емкости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U5C6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Х102/33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3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K5, K8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49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К65</w:t>
            </w:r>
          </w:p>
        </w:tc>
        <w:tc>
          <w:tcPr>
            <w:tcW w:w="1559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F093A" w:rsidRPr="008F458B" w:rsidTr="00DF093A">
        <w:trPr>
          <w:trHeight w:val="317"/>
        </w:trPr>
        <w:tc>
          <w:tcPr>
            <w:tcW w:w="70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51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DF093A" w:rsidRPr="008F458B" w:rsidRDefault="00DF093A" w:rsidP="00DF093A">
      <w:pPr>
        <w:spacing w:line="360" w:lineRule="auto"/>
        <w:jc w:val="both"/>
        <w:rPr>
          <w:rFonts w:eastAsia="Calibri"/>
          <w:sz w:val="28"/>
          <w:szCs w:val="28"/>
        </w:rPr>
      </w:pPr>
      <w:r w:rsidRPr="008F458B">
        <w:br w:type="page"/>
      </w:r>
      <w:r w:rsidRPr="008F458B">
        <w:rPr>
          <w:rFonts w:eastAsia="Calibri"/>
          <w:sz w:val="28"/>
          <w:szCs w:val="28"/>
        </w:rPr>
        <w:t>Продолжение таблицы А.2</w:t>
      </w:r>
    </w:p>
    <w:tbl>
      <w:tblPr>
        <w:tblW w:w="21692" w:type="dxa"/>
        <w:tblInd w:w="-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550"/>
        <w:gridCol w:w="1134"/>
        <w:gridCol w:w="992"/>
        <w:gridCol w:w="1418"/>
        <w:gridCol w:w="1276"/>
        <w:gridCol w:w="708"/>
        <w:gridCol w:w="995"/>
        <w:gridCol w:w="848"/>
        <w:gridCol w:w="310"/>
        <w:gridCol w:w="824"/>
        <w:gridCol w:w="1134"/>
        <w:gridCol w:w="1276"/>
        <w:gridCol w:w="1136"/>
        <w:gridCol w:w="850"/>
        <w:gridCol w:w="851"/>
        <w:gridCol w:w="1559"/>
        <w:gridCol w:w="1278"/>
        <w:gridCol w:w="851"/>
        <w:gridCol w:w="994"/>
      </w:tblGrid>
      <w:tr w:rsidR="00DF093A" w:rsidRPr="008F458B" w:rsidTr="00E9121B">
        <w:trPr>
          <w:trHeight w:val="274"/>
        </w:trPr>
        <w:tc>
          <w:tcPr>
            <w:tcW w:w="70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ind w:right="-108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>№ этапа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Назначение проверки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Состояние ключей имитатора (КП)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ind w:right="-108"/>
              <w:jc w:val="center"/>
              <w:rPr>
                <w:rFonts w:eastAsia="Calibri"/>
                <w:sz w:val="24"/>
                <w:szCs w:val="24"/>
                <w:vertAlign w:val="subscript"/>
              </w:rPr>
            </w:pPr>
            <w:r w:rsidRPr="008F458B">
              <w:rPr>
                <w:rFonts w:eastAsia="Calibri"/>
                <w:sz w:val="24"/>
                <w:szCs w:val="24"/>
              </w:rPr>
              <w:t>Ключи регулировки К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</w:p>
        </w:tc>
        <w:tc>
          <w:tcPr>
            <w:tcW w:w="7513" w:type="dxa"/>
            <w:gridSpan w:val="8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Формирование сигнала</w:t>
            </w:r>
          </w:p>
        </w:tc>
        <w:tc>
          <w:tcPr>
            <w:tcW w:w="5672" w:type="dxa"/>
            <w:gridSpan w:val="5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Измерение сигнала</w:t>
            </w:r>
          </w:p>
        </w:tc>
        <w:tc>
          <w:tcPr>
            <w:tcW w:w="1278" w:type="dxa"/>
            <w:vMerge w:val="restart"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 управления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Частота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-1, </w:t>
            </w:r>
            <w:r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8F458B">
              <w:rPr>
                <w:rFonts w:eastAsia="Calibri"/>
                <w:sz w:val="24"/>
                <w:szCs w:val="24"/>
              </w:rPr>
              <w:t>1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-2</w:t>
            </w:r>
          </w:p>
        </w:tc>
        <w:tc>
          <w:tcPr>
            <w:tcW w:w="994" w:type="dxa"/>
            <w:vMerge w:val="restart"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ind w:left="-137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Примечания</w:t>
            </w:r>
          </w:p>
        </w:tc>
      </w:tr>
      <w:tr w:rsidR="00DF093A" w:rsidRPr="008F458B" w:rsidTr="00E9121B">
        <w:tc>
          <w:tcPr>
            <w:tcW w:w="70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3" w:type="dxa"/>
            <w:gridSpan w:val="2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 ключ</w:t>
            </w:r>
          </w:p>
        </w:tc>
        <w:tc>
          <w:tcPr>
            <w:tcW w:w="3116" w:type="dxa"/>
            <w:gridSpan w:val="4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Входной сигнал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Контакт блока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Вых. ключ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ИППН, В</w:t>
            </w:r>
          </w:p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(В эф)</w:t>
            </w: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F093A" w:rsidRPr="008F458B" w:rsidTr="00E9121B">
        <w:trPr>
          <w:trHeight w:val="151"/>
        </w:trPr>
        <w:tc>
          <w:tcPr>
            <w:tcW w:w="70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ЦАП, В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ГСС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Сигнальн.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Общий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F093A" w:rsidRPr="008F458B" w:rsidTr="00E9121B">
        <w:trPr>
          <w:trHeight w:val="344"/>
        </w:trPr>
        <w:tc>
          <w:tcPr>
            <w:tcW w:w="70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Ампл., 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ind w:left="-108" w:right="-108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Част., кГц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F093A" w:rsidRPr="008F458B" w:rsidTr="00DF093A">
        <w:trPr>
          <w:trHeight w:val="555"/>
        </w:trPr>
        <w:tc>
          <w:tcPr>
            <w:tcW w:w="70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10.4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Проверка емкости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U5C7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DF093A" w:rsidRPr="008F458B" w:rsidRDefault="00DF093A" w:rsidP="00DF093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DF093A" w:rsidRPr="008F458B" w:rsidRDefault="00DF093A" w:rsidP="00DF093A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Х102/23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Х104/26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K16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K5, K8</w:t>
            </w:r>
            <w:r w:rsidRPr="008F458B">
              <w:rPr>
                <w:rFonts w:eastAsia="Calibri"/>
                <w:sz w:val="24"/>
                <w:szCs w:val="24"/>
              </w:rPr>
              <w:t xml:space="preserve">,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K11</w:t>
            </w:r>
          </w:p>
        </w:tc>
        <w:tc>
          <w:tcPr>
            <w:tcW w:w="84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 w:rsidR="00DF093A" w:rsidRPr="008F458B" w:rsidRDefault="009E0E2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49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Х112/11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Х108/38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DF093A" w:rsidRPr="008F458B" w:rsidRDefault="00DF093A" w:rsidP="00DF093A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8F458B">
              <w:rPr>
                <w:rFonts w:eastAsia="Calibri"/>
                <w:sz w:val="24"/>
                <w:szCs w:val="24"/>
              </w:rPr>
              <w:t>75,</w:t>
            </w:r>
          </w:p>
          <w:p w:rsidR="00DF093A" w:rsidRPr="008F458B" w:rsidRDefault="00DF093A" w:rsidP="00DF093A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К42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К66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DF093A" w:rsidRPr="008F458B" w:rsidRDefault="002D40C1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(0,06 ± 0,02)</w:t>
            </w:r>
          </w:p>
        </w:tc>
        <w:tc>
          <w:tcPr>
            <w:tcW w:w="127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DF093A" w:rsidRPr="008F458B" w:rsidRDefault="00DF093A" w:rsidP="00DF093A">
            <w:pPr>
              <w:spacing w:line="360" w:lineRule="auto"/>
              <w:ind w:right="-109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  <w:lang w:val="en-US"/>
              </w:rPr>
              <w:t xml:space="preserve">50 </w:t>
            </w:r>
            <w:r w:rsidRPr="008F458B">
              <w:rPr>
                <w:rFonts w:eastAsia="Calibri"/>
                <w:sz w:val="24"/>
                <w:szCs w:val="24"/>
              </w:rPr>
              <w:t>кГц</w:t>
            </w:r>
          </w:p>
        </w:tc>
        <w:tc>
          <w:tcPr>
            <w:tcW w:w="994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F093A" w:rsidRPr="008F458B" w:rsidTr="00DF093A">
        <w:trPr>
          <w:trHeight w:val="333"/>
        </w:trPr>
        <w:tc>
          <w:tcPr>
            <w:tcW w:w="708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51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F093A" w:rsidRPr="008F458B" w:rsidTr="00DF093A">
        <w:trPr>
          <w:trHeight w:val="346"/>
        </w:trPr>
        <w:tc>
          <w:tcPr>
            <w:tcW w:w="708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11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Проверка контроля стыковки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703" w:type="dxa"/>
            <w:gridSpan w:val="2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-  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Х112/17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К34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2,08</w:t>
            </w:r>
            <w:r w:rsidR="002D40C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±</w:t>
            </w:r>
            <w:r w:rsidR="002D40C1" w:rsidRPr="008F458B">
              <w:rPr>
                <w:rFonts w:eastAsia="Calibri"/>
                <w:sz w:val="24"/>
                <w:szCs w:val="24"/>
              </w:rPr>
              <w:t xml:space="preserve"> </w:t>
            </w:r>
            <w:r w:rsidRPr="008F458B">
              <w:rPr>
                <w:rFonts w:eastAsia="Calibri"/>
                <w:sz w:val="24"/>
                <w:szCs w:val="24"/>
              </w:rPr>
              <w:t>0,05</w:t>
            </w: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-</w:t>
            </w:r>
          </w:p>
        </w:tc>
      </w:tr>
      <w:tr w:rsidR="00DF093A" w:rsidRPr="008F458B" w:rsidTr="00DF093A">
        <w:trPr>
          <w:trHeight w:val="425"/>
        </w:trPr>
        <w:tc>
          <w:tcPr>
            <w:tcW w:w="70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11.1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стыковки соединителя Х105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F093A" w:rsidRPr="008F458B" w:rsidTr="00DF093A">
        <w:trPr>
          <w:trHeight w:val="150"/>
        </w:trPr>
        <w:tc>
          <w:tcPr>
            <w:tcW w:w="70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Х110/17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К36</w:t>
            </w:r>
          </w:p>
        </w:tc>
        <w:tc>
          <w:tcPr>
            <w:tcW w:w="1559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F093A" w:rsidRPr="008F458B" w:rsidTr="00DF093A">
        <w:trPr>
          <w:trHeight w:val="142"/>
        </w:trPr>
        <w:tc>
          <w:tcPr>
            <w:tcW w:w="70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Х108/17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К38</w:t>
            </w:r>
          </w:p>
        </w:tc>
        <w:tc>
          <w:tcPr>
            <w:tcW w:w="1559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F093A" w:rsidRPr="008F458B" w:rsidTr="00DF093A">
        <w:trPr>
          <w:trHeight w:val="135"/>
        </w:trPr>
        <w:tc>
          <w:tcPr>
            <w:tcW w:w="708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b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11.2</w:t>
            </w:r>
          </w:p>
        </w:tc>
        <w:tc>
          <w:tcPr>
            <w:tcW w:w="2550" w:type="dxa"/>
            <w:vMerge w:val="restart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b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Контроль стыковки соединителя Х102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Х112/19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К35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F093A" w:rsidRPr="008F458B" w:rsidTr="00DF093A">
        <w:trPr>
          <w:trHeight w:val="132"/>
        </w:trPr>
        <w:tc>
          <w:tcPr>
            <w:tcW w:w="70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4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Х110/19</w:t>
            </w:r>
          </w:p>
        </w:tc>
        <w:tc>
          <w:tcPr>
            <w:tcW w:w="1136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К37</w:t>
            </w:r>
          </w:p>
        </w:tc>
        <w:tc>
          <w:tcPr>
            <w:tcW w:w="1559" w:type="dxa"/>
            <w:vMerge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F093A" w:rsidRPr="008F458B" w:rsidTr="00DF093A">
        <w:trPr>
          <w:trHeight w:val="132"/>
        </w:trPr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84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Х108/19</w:t>
            </w: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К39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DF093A" w:rsidRPr="008F458B" w:rsidTr="00DF093A">
        <w:trPr>
          <w:trHeight w:val="132"/>
        </w:trPr>
        <w:tc>
          <w:tcPr>
            <w:tcW w:w="21692" w:type="dxa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F093A" w:rsidRPr="008F458B" w:rsidRDefault="00DE2E0A" w:rsidP="00DE2E0A">
            <w:pPr>
              <w:spacing w:line="360" w:lineRule="auto"/>
              <w:ind w:firstLine="888"/>
              <w:jc w:val="both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pacing w:val="40"/>
                <w:sz w:val="24"/>
                <w:szCs w:val="24"/>
              </w:rPr>
              <w:t>Примечания</w:t>
            </w:r>
            <w:r w:rsidR="00DF093A" w:rsidRPr="008F458B">
              <w:rPr>
                <w:rFonts w:eastAsia="Calibri"/>
                <w:sz w:val="24"/>
                <w:szCs w:val="24"/>
              </w:rPr>
              <w:t>:</w:t>
            </w:r>
          </w:p>
          <w:p w:rsidR="00DF093A" w:rsidRPr="008F458B" w:rsidRDefault="00DF093A" w:rsidP="00DE2E0A">
            <w:pPr>
              <w:spacing w:line="360" w:lineRule="auto"/>
              <w:ind w:firstLine="888"/>
              <w:jc w:val="both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1 Запомнить значение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см 0 ПУ</w:t>
            </w:r>
            <w:r w:rsidRPr="008F458B">
              <w:rPr>
                <w:rFonts w:eastAsia="Calibri"/>
                <w:sz w:val="24"/>
                <w:szCs w:val="24"/>
              </w:rPr>
              <w:t xml:space="preserve">. </w:t>
            </w:r>
          </w:p>
          <w:p w:rsidR="00DF093A" w:rsidRPr="008F458B" w:rsidRDefault="00DF093A" w:rsidP="00DE2E0A">
            <w:pPr>
              <w:spacing w:line="360" w:lineRule="auto"/>
              <w:ind w:firstLine="888"/>
              <w:jc w:val="both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2 Измеренное значение напряжения на выходе ПУ за вычетом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см 0 ПУ</w:t>
            </w:r>
            <w:r w:rsidRPr="008F458B">
              <w:rPr>
                <w:rFonts w:eastAsia="Calibri"/>
                <w:sz w:val="24"/>
                <w:szCs w:val="24"/>
              </w:rPr>
              <w:t xml:space="preserve"> соответствующего тракта и коэффициента усиления. </w:t>
            </w:r>
          </w:p>
          <w:p w:rsidR="00DF093A" w:rsidRPr="008F458B" w:rsidRDefault="00DF093A" w:rsidP="00DE2E0A">
            <w:pPr>
              <w:spacing w:line="360" w:lineRule="auto"/>
              <w:ind w:firstLine="888"/>
              <w:jc w:val="both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3 Запомнить измеренное значение выходного напряжения предварительного усилителя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ПУ</w:t>
            </w:r>
            <w:r w:rsidRPr="008F458B">
              <w:rPr>
                <w:rFonts w:eastAsia="Calibri"/>
                <w:sz w:val="24"/>
                <w:szCs w:val="24"/>
              </w:rPr>
              <w:t>.</w:t>
            </w:r>
          </w:p>
          <w:p w:rsidR="00DF093A" w:rsidRPr="008F458B" w:rsidRDefault="00DF093A" w:rsidP="00DE2E0A">
            <w:pPr>
              <w:spacing w:line="360" w:lineRule="auto"/>
              <w:ind w:firstLine="888"/>
              <w:jc w:val="both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4 Отношение измеренных значений напряжений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АФ</w:t>
            </w:r>
            <w:r w:rsidRPr="008F458B">
              <w:rPr>
                <w:rFonts w:eastAsia="Calibri"/>
                <w:sz w:val="24"/>
                <w:szCs w:val="24"/>
              </w:rPr>
              <w:t xml:space="preserve"> и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 xml:space="preserve">ПУ </w:t>
            </w:r>
            <w:r w:rsidRPr="008F458B">
              <w:rPr>
                <w:rFonts w:eastAsia="Calibri"/>
                <w:sz w:val="24"/>
                <w:szCs w:val="24"/>
              </w:rPr>
              <w:t>соответствующего тракта и на одной частоте.</w:t>
            </w:r>
          </w:p>
          <w:p w:rsidR="00DF093A" w:rsidRPr="008F458B" w:rsidRDefault="00DF093A" w:rsidP="00DE2E0A">
            <w:pPr>
              <w:spacing w:line="360" w:lineRule="auto"/>
              <w:ind w:firstLine="888"/>
              <w:jc w:val="both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5 Запомнить значение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см 0 ДУ</w:t>
            </w:r>
            <w:r w:rsidRPr="008F458B">
              <w:rPr>
                <w:rFonts w:eastAsia="Calibri"/>
                <w:sz w:val="24"/>
                <w:szCs w:val="24"/>
              </w:rPr>
              <w:t>.</w:t>
            </w:r>
          </w:p>
          <w:p w:rsidR="00DF093A" w:rsidRPr="008F458B" w:rsidRDefault="00DF093A" w:rsidP="00DE2E0A">
            <w:pPr>
              <w:spacing w:line="360" w:lineRule="auto"/>
              <w:ind w:firstLine="888"/>
              <w:jc w:val="both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6 Измеренное напряжение на выходе ДУ за вычетом значения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см 0 ДУ</w:t>
            </w:r>
            <w:r w:rsidRPr="008F458B">
              <w:rPr>
                <w:rFonts w:eastAsia="Calibri"/>
                <w:sz w:val="24"/>
                <w:szCs w:val="24"/>
              </w:rPr>
              <w:t xml:space="preserve">. </w:t>
            </w:r>
          </w:p>
          <w:p w:rsidR="00DF093A" w:rsidRPr="008F458B" w:rsidRDefault="00DF093A" w:rsidP="00DE2E0A">
            <w:pPr>
              <w:spacing w:line="360" w:lineRule="auto"/>
              <w:ind w:firstLine="888"/>
              <w:jc w:val="both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7 Запомнить измеренное значение выходного напряжения дифференциального усилителя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ДУ</w:t>
            </w:r>
            <w:r w:rsidRPr="008F458B">
              <w:rPr>
                <w:rFonts w:eastAsia="Calibri"/>
                <w:sz w:val="24"/>
                <w:szCs w:val="24"/>
              </w:rPr>
              <w:t>.</w:t>
            </w:r>
          </w:p>
          <w:p w:rsidR="00DF093A" w:rsidRPr="008F458B" w:rsidRDefault="00DF093A" w:rsidP="00DE2E0A">
            <w:pPr>
              <w:spacing w:line="360" w:lineRule="auto"/>
              <w:ind w:firstLine="888"/>
              <w:jc w:val="both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8 Отношение измеренных значений напряжений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>АФ</w:t>
            </w:r>
            <w:r w:rsidRPr="008F458B">
              <w:rPr>
                <w:rFonts w:eastAsia="Calibri"/>
                <w:sz w:val="24"/>
                <w:szCs w:val="24"/>
              </w:rPr>
              <w:t xml:space="preserve"> и </w:t>
            </w:r>
            <w:r w:rsidRPr="008F458B">
              <w:rPr>
                <w:rFonts w:eastAsia="Calibri"/>
                <w:sz w:val="24"/>
                <w:szCs w:val="24"/>
                <w:lang w:val="en-US"/>
              </w:rPr>
              <w:t>U</w:t>
            </w:r>
            <w:r w:rsidRPr="008F458B">
              <w:rPr>
                <w:rFonts w:eastAsia="Calibri"/>
                <w:sz w:val="24"/>
                <w:szCs w:val="24"/>
                <w:vertAlign w:val="subscript"/>
              </w:rPr>
              <w:t xml:space="preserve">ДУ </w:t>
            </w:r>
            <w:r w:rsidRPr="008F458B">
              <w:rPr>
                <w:rFonts w:eastAsia="Calibri"/>
                <w:sz w:val="24"/>
                <w:szCs w:val="24"/>
              </w:rPr>
              <w:t>на одной частоте.</w:t>
            </w:r>
          </w:p>
          <w:p w:rsidR="00DF093A" w:rsidRPr="008F458B" w:rsidRDefault="00DF093A" w:rsidP="00DE2E0A">
            <w:pPr>
              <w:spacing w:line="360" w:lineRule="auto"/>
              <w:ind w:firstLine="888"/>
              <w:jc w:val="both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9 Запомнить значение напряжения баланса на выходе тракта.  </w:t>
            </w:r>
          </w:p>
          <w:p w:rsidR="00DF093A" w:rsidRPr="008F458B" w:rsidRDefault="00DF093A" w:rsidP="00DE2E0A">
            <w:pPr>
              <w:spacing w:line="360" w:lineRule="auto"/>
              <w:ind w:firstLine="888"/>
              <w:jc w:val="both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 xml:space="preserve">10 Разница между измеренной величиной разбаланса по выходу тракта за вычетом измеренного значения напряжения баланса. </w:t>
            </w:r>
          </w:p>
          <w:p w:rsidR="00DF093A" w:rsidRPr="008F458B" w:rsidRDefault="00DF093A" w:rsidP="00DE2E0A">
            <w:pPr>
              <w:spacing w:line="360" w:lineRule="auto"/>
              <w:ind w:firstLine="888"/>
              <w:jc w:val="both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11 Запомнить величину выходного сигнала при положительном разбалансе.</w:t>
            </w:r>
          </w:p>
          <w:p w:rsidR="00DF093A" w:rsidRPr="008F458B" w:rsidRDefault="00DF093A" w:rsidP="00DE2E0A">
            <w:pPr>
              <w:spacing w:line="360" w:lineRule="auto"/>
              <w:ind w:firstLine="888"/>
              <w:jc w:val="both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12 Разница между измеренным значением выходного сигнала при положительном разбалансе и значением величины п.11 примечаний.</w:t>
            </w:r>
          </w:p>
          <w:p w:rsidR="00DF093A" w:rsidRPr="008F458B" w:rsidRDefault="00DF093A" w:rsidP="00DE2E0A">
            <w:pPr>
              <w:spacing w:line="360" w:lineRule="auto"/>
              <w:ind w:firstLine="888"/>
              <w:jc w:val="both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13 Запомнить значение выходного напряжения соответствующего тракта в режиме баланса.</w:t>
            </w:r>
          </w:p>
          <w:p w:rsidR="00DF093A" w:rsidRPr="008F458B" w:rsidRDefault="00DF093A" w:rsidP="00DE2E0A">
            <w:pPr>
              <w:spacing w:line="360" w:lineRule="auto"/>
              <w:ind w:firstLine="888"/>
              <w:jc w:val="both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14 Разница между выходным сигналом при разбалансе и значением п.13 примечаний.</w:t>
            </w:r>
          </w:p>
          <w:p w:rsidR="00DF093A" w:rsidRPr="008F458B" w:rsidRDefault="00DF093A" w:rsidP="00417FB3">
            <w:pPr>
              <w:spacing w:line="360" w:lineRule="auto"/>
              <w:ind w:firstLine="888"/>
              <w:jc w:val="both"/>
              <w:rPr>
                <w:rFonts w:eastAsia="Calibri"/>
                <w:sz w:val="24"/>
                <w:szCs w:val="24"/>
              </w:rPr>
            </w:pPr>
            <w:r w:rsidRPr="008F458B">
              <w:rPr>
                <w:rFonts w:eastAsia="Calibri"/>
                <w:sz w:val="24"/>
                <w:szCs w:val="24"/>
              </w:rPr>
              <w:t>15 Измерения переменного напряжения частотой 1 кГц проводить на фоне постоянного сигнала величиной 1,5 В</w:t>
            </w:r>
          </w:p>
        </w:tc>
      </w:tr>
      <w:tr w:rsidR="00DF093A" w:rsidRPr="008F458B" w:rsidTr="00417F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31"/>
        </w:trPr>
        <w:tc>
          <w:tcPr>
            <w:tcW w:w="10939" w:type="dxa"/>
            <w:gridSpan w:val="10"/>
            <w:shd w:val="clear" w:color="auto" w:fill="auto"/>
          </w:tcPr>
          <w:p w:rsidR="00DF093A" w:rsidRPr="008F458B" w:rsidRDefault="00417FB3" w:rsidP="00417FB3">
            <w:pPr>
              <w:spacing w:line="360" w:lineRule="auto"/>
              <w:ind w:firstLine="888"/>
              <w:jc w:val="both"/>
              <w:rPr>
                <w:rFonts w:eastAsia="Calibri"/>
                <w:sz w:val="28"/>
                <w:szCs w:val="28"/>
              </w:rPr>
            </w:pPr>
            <w:r w:rsidRPr="008F458B">
              <w:br w:type="page"/>
            </w:r>
            <w:r w:rsidRPr="008F458B">
              <w:rPr>
                <w:rFonts w:eastAsia="Calibri"/>
                <w:sz w:val="28"/>
                <w:szCs w:val="28"/>
              </w:rPr>
              <w:t>Р</w:t>
            </w:r>
            <w:r w:rsidR="00DF093A" w:rsidRPr="008F458B">
              <w:rPr>
                <w:rFonts w:eastAsia="Calibri"/>
                <w:sz w:val="28"/>
                <w:szCs w:val="28"/>
              </w:rPr>
              <w:t>исунки для контроля осциллографом:</w:t>
            </w:r>
          </w:p>
          <w:p w:rsidR="00DF093A" w:rsidRPr="008F458B" w:rsidRDefault="00155506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noProof/>
                <w:sz w:val="24"/>
                <w:szCs w:val="24"/>
              </w:rPr>
              <w:drawing>
                <wp:inline distT="0" distB="0" distL="0" distR="0">
                  <wp:extent cx="6915150" cy="4029075"/>
                  <wp:effectExtent l="0" t="0" r="0" b="0"/>
                  <wp:docPr id="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0" cy="402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093A" w:rsidRPr="008F458B" w:rsidRDefault="00155506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noProof/>
                <w:sz w:val="24"/>
                <w:szCs w:val="24"/>
              </w:rPr>
              <w:drawing>
                <wp:inline distT="0" distB="0" distL="0" distR="0">
                  <wp:extent cx="6991350" cy="4095750"/>
                  <wp:effectExtent l="0" t="0" r="0" b="0"/>
                  <wp:docPr id="6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093A" w:rsidRPr="008F458B" w:rsidRDefault="00155506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noProof/>
                <w:sz w:val="24"/>
                <w:szCs w:val="24"/>
              </w:rPr>
              <w:drawing>
                <wp:inline distT="0" distB="0" distL="0" distR="0">
                  <wp:extent cx="6877050" cy="4095750"/>
                  <wp:effectExtent l="0" t="0" r="0" b="0"/>
                  <wp:docPr id="5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0753" w:type="dxa"/>
            <w:gridSpan w:val="10"/>
            <w:shd w:val="clear" w:color="auto" w:fill="auto"/>
          </w:tcPr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  <w:p w:rsidR="00DF093A" w:rsidRPr="008F458B" w:rsidRDefault="00DF093A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  <w:p w:rsidR="00DF093A" w:rsidRPr="008F458B" w:rsidRDefault="00155506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noProof/>
                <w:sz w:val="24"/>
                <w:szCs w:val="24"/>
              </w:rPr>
              <w:drawing>
                <wp:inline distT="0" distB="0" distL="0" distR="0">
                  <wp:extent cx="6829425" cy="4010025"/>
                  <wp:effectExtent l="0" t="0" r="0" b="0"/>
                  <wp:docPr id="5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40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093A" w:rsidRPr="008F458B" w:rsidRDefault="00155506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noProof/>
                <w:sz w:val="24"/>
                <w:szCs w:val="24"/>
              </w:rPr>
              <w:drawing>
                <wp:inline distT="0" distB="0" distL="0" distR="0">
                  <wp:extent cx="6877050" cy="4095750"/>
                  <wp:effectExtent l="0" t="0" r="0" b="0"/>
                  <wp:docPr id="5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093A" w:rsidRPr="008F458B" w:rsidRDefault="00155506" w:rsidP="00E9121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noProof/>
                <w:sz w:val="24"/>
                <w:szCs w:val="24"/>
              </w:rPr>
              <w:drawing>
                <wp:inline distT="0" distB="0" distL="0" distR="0">
                  <wp:extent cx="6915150" cy="4095750"/>
                  <wp:effectExtent l="0" t="0" r="0" b="0"/>
                  <wp:docPr id="5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093A" w:rsidRPr="008F458B" w:rsidRDefault="00DF093A" w:rsidP="001E5071">
      <w:pPr>
        <w:spacing w:line="360" w:lineRule="auto"/>
        <w:jc w:val="both"/>
      </w:pPr>
    </w:p>
    <w:p w:rsidR="00DF093A" w:rsidRPr="008F458B" w:rsidRDefault="00DF093A" w:rsidP="001E5071">
      <w:pPr>
        <w:spacing w:line="360" w:lineRule="auto"/>
        <w:jc w:val="both"/>
      </w:pPr>
    </w:p>
    <w:p w:rsidR="007C6498" w:rsidRPr="008F458B" w:rsidRDefault="007C6498" w:rsidP="007C6498">
      <w:pPr>
        <w:spacing w:line="360" w:lineRule="auto"/>
        <w:rPr>
          <w:rFonts w:eastAsia="Calibri"/>
          <w:szCs w:val="28"/>
        </w:rPr>
      </w:pPr>
    </w:p>
    <w:p w:rsidR="007C6498" w:rsidRPr="008F458B" w:rsidRDefault="007C6498" w:rsidP="007C6498">
      <w:pPr>
        <w:spacing w:line="360" w:lineRule="auto"/>
        <w:rPr>
          <w:rFonts w:eastAsia="Calibri"/>
          <w:szCs w:val="28"/>
        </w:rPr>
      </w:pPr>
    </w:p>
    <w:p w:rsidR="007C6498" w:rsidRPr="008F458B" w:rsidRDefault="007C6498" w:rsidP="007C6498">
      <w:pPr>
        <w:spacing w:line="360" w:lineRule="auto"/>
        <w:rPr>
          <w:rFonts w:eastAsia="Calibri"/>
          <w:szCs w:val="28"/>
        </w:rPr>
      </w:pPr>
    </w:p>
    <w:p w:rsidR="004E21E1" w:rsidRPr="008F458B" w:rsidRDefault="004E21E1" w:rsidP="004E21E1">
      <w:pPr>
        <w:spacing w:line="360" w:lineRule="auto"/>
        <w:rPr>
          <w:rFonts w:eastAsia="Calibri"/>
          <w:szCs w:val="28"/>
        </w:rPr>
      </w:pPr>
    </w:p>
    <w:p w:rsidR="004E21E1" w:rsidRPr="008F458B" w:rsidRDefault="004E21E1" w:rsidP="004E21E1">
      <w:pPr>
        <w:spacing w:line="360" w:lineRule="auto"/>
        <w:rPr>
          <w:rFonts w:eastAsia="Calibri"/>
          <w:szCs w:val="28"/>
        </w:rPr>
      </w:pPr>
    </w:p>
    <w:p w:rsidR="00A03E84" w:rsidRPr="008F458B" w:rsidRDefault="004E21E1" w:rsidP="00A03E84">
      <w:pPr>
        <w:spacing w:line="360" w:lineRule="auto"/>
        <w:ind w:left="567"/>
        <w:rPr>
          <w:sz w:val="28"/>
          <w:szCs w:val="28"/>
        </w:rPr>
      </w:pPr>
      <w:r w:rsidRPr="008F458B">
        <w:rPr>
          <w:rFonts w:eastAsia="Calibri"/>
          <w:szCs w:val="28"/>
        </w:rPr>
        <w:br w:type="page"/>
      </w:r>
      <w:r w:rsidR="00A03E84" w:rsidRPr="008F458B">
        <w:rPr>
          <w:sz w:val="28"/>
          <w:szCs w:val="28"/>
        </w:rPr>
        <w:t>Таблица А.3 – Самопроверка прибора ПрИ С-33121</w:t>
      </w:r>
    </w:p>
    <w:tbl>
      <w:tblPr>
        <w:tblW w:w="1502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985"/>
        <w:gridCol w:w="1984"/>
        <w:gridCol w:w="2410"/>
        <w:gridCol w:w="2552"/>
        <w:gridCol w:w="2976"/>
      </w:tblGrid>
      <w:tr w:rsidR="008F458B" w:rsidRPr="008F458B" w:rsidTr="00A03E84">
        <w:tc>
          <w:tcPr>
            <w:tcW w:w="3119" w:type="dxa"/>
            <w:tcBorders>
              <w:bottom w:val="doub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 операции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 слова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Выдержка времени после выполнения команды, мс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эталона (</w:t>
            </w:r>
            <w:r w:rsidRPr="008F458B">
              <w:rPr>
                <w:sz w:val="24"/>
                <w:szCs w:val="24"/>
                <w:lang w:val="en-US"/>
              </w:rPr>
              <w:t>h</w:t>
            </w:r>
            <w:r w:rsidRPr="008F458B">
              <w:rPr>
                <w:sz w:val="24"/>
                <w:szCs w:val="24"/>
              </w:rPr>
              <w:t>)</w:t>
            </w:r>
          </w:p>
        </w:tc>
        <w:tc>
          <w:tcPr>
            <w:tcW w:w="2976" w:type="dxa"/>
            <w:tcBorders>
              <w:bottom w:val="double" w:sz="4" w:space="0" w:color="auto"/>
            </w:tcBorders>
          </w:tcPr>
          <w:p w:rsidR="00A03E84" w:rsidRPr="008F458B" w:rsidRDefault="00A03E84" w:rsidP="001D127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8F458B" w:rsidRPr="008F458B" w:rsidTr="00A03E84">
        <w:trPr>
          <w:trHeight w:val="128"/>
        </w:trPr>
        <w:tc>
          <w:tcPr>
            <w:tcW w:w="3119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Выдача команды на проведение самопроверки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03</w:t>
            </w:r>
            <w:r w:rsidRPr="008F458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before="360"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1,0</w:t>
            </w:r>
          </w:p>
        </w:tc>
        <w:tc>
          <w:tcPr>
            <w:tcW w:w="2552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2976" w:type="dxa"/>
            <w:tcBorders>
              <w:top w:val="double" w:sz="4" w:space="0" w:color="auto"/>
            </w:tcBorders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28"/>
        </w:trPr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01</w:t>
            </w: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before="36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25"/>
        </w:trPr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СД2…СД6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6" w:type="dxa"/>
            <w:vMerge w:val="restart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Тестовая последовательность по ШЮГИ.460102.365 ИД20</w:t>
            </w:r>
          </w:p>
        </w:tc>
      </w:tr>
      <w:tr w:rsidR="008F458B" w:rsidRPr="008F458B" w:rsidTr="00A03E84">
        <w:trPr>
          <w:trHeight w:val="125"/>
        </w:trPr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СД7…СД11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FFFFh</w:t>
            </w: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25"/>
        </w:trPr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СД12…СД15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5555</w:t>
            </w:r>
            <w:r w:rsidRPr="008F458B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25"/>
        </w:trPr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СД16…СД20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AAAAh</w:t>
            </w: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25"/>
        </w:trPr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СД21…СД25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3333</w:t>
            </w:r>
            <w:r w:rsidRPr="008F458B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25"/>
        </w:trPr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СД26…СД30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СССCh</w:t>
            </w: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25"/>
        </w:trPr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СД31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8001</w:t>
            </w:r>
            <w:r w:rsidRPr="008F458B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25"/>
        </w:trPr>
        <w:tc>
          <w:tcPr>
            <w:tcW w:w="3119" w:type="dxa"/>
            <w:tcBorders>
              <w:top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СД32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Защитное слово</w:t>
            </w:r>
          </w:p>
        </w:tc>
      </w:tr>
      <w:tr w:rsidR="008F458B" w:rsidRPr="008F458B" w:rsidTr="00A03E84">
        <w:trPr>
          <w:trHeight w:val="190"/>
        </w:trPr>
        <w:tc>
          <w:tcPr>
            <w:tcW w:w="3119" w:type="dxa"/>
            <w:vMerge w:val="restart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Считывание информации из ПрИ (1-й пакет)</w:t>
            </w: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43</w:t>
            </w:r>
            <w:r w:rsidRPr="008F458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vMerge w:val="restart"/>
          </w:tcPr>
          <w:p w:rsidR="00A03E84" w:rsidRPr="008F458B" w:rsidRDefault="00A03E84" w:rsidP="001D1271">
            <w:pPr>
              <w:jc w:val="both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По ШЮГИ.460102.365 ИД20</w:t>
            </w:r>
          </w:p>
        </w:tc>
      </w:tr>
      <w:tr w:rsidR="008F458B" w:rsidRPr="008F458B" w:rsidTr="00A03E84">
        <w:trPr>
          <w:trHeight w:val="377"/>
        </w:trPr>
        <w:tc>
          <w:tcPr>
            <w:tcW w:w="3119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A03E84" w:rsidRPr="008F458B" w:rsidRDefault="00A03E84" w:rsidP="001D127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2976" w:type="dxa"/>
            <w:vMerge/>
          </w:tcPr>
          <w:p w:rsidR="00A03E84" w:rsidRPr="008F458B" w:rsidRDefault="00A03E84" w:rsidP="001D1271">
            <w:pPr>
              <w:jc w:val="both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90"/>
        </w:trPr>
        <w:tc>
          <w:tcPr>
            <w:tcW w:w="3119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0002</w:t>
            </w:r>
          </w:p>
        </w:tc>
        <w:tc>
          <w:tcPr>
            <w:tcW w:w="2976" w:type="dxa"/>
            <w:vMerge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06"/>
        </w:trPr>
        <w:tc>
          <w:tcPr>
            <w:tcW w:w="3119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СД3…СД5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1)</w:t>
            </w:r>
          </w:p>
        </w:tc>
        <w:tc>
          <w:tcPr>
            <w:tcW w:w="2976" w:type="dxa"/>
            <w:vMerge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06"/>
        </w:trPr>
        <w:tc>
          <w:tcPr>
            <w:tcW w:w="3119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СД6…СД7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06"/>
        </w:trPr>
        <w:tc>
          <w:tcPr>
            <w:tcW w:w="3119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СД8…СД9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06"/>
        </w:trPr>
        <w:tc>
          <w:tcPr>
            <w:tcW w:w="3119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06"/>
        </w:trPr>
        <w:tc>
          <w:tcPr>
            <w:tcW w:w="3119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СД11…СД31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2410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Резерв</w:t>
            </w:r>
          </w:p>
        </w:tc>
        <w:tc>
          <w:tcPr>
            <w:tcW w:w="2976" w:type="dxa"/>
            <w:vMerge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06"/>
        </w:trPr>
        <w:tc>
          <w:tcPr>
            <w:tcW w:w="3119" w:type="dxa"/>
            <w:vMerge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СД32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Защитное слово</w:t>
            </w:r>
          </w:p>
        </w:tc>
      </w:tr>
      <w:tr w:rsidR="008F458B" w:rsidRPr="008F458B" w:rsidTr="00A03E84">
        <w:trPr>
          <w:trHeight w:val="128"/>
        </w:trPr>
        <w:tc>
          <w:tcPr>
            <w:tcW w:w="3119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Считывание информации из ПрИ (2-й пакет)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45</w:t>
            </w:r>
            <w:r w:rsidRPr="008F458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before="360"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1,0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auto"/>
            </w:tcBorders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28"/>
        </w:trPr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before="36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2976" w:type="dxa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25"/>
        </w:trPr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СД2…СД6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2976" w:type="dxa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25"/>
        </w:trPr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СД7…СД11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FFFFh</w:t>
            </w:r>
          </w:p>
        </w:tc>
        <w:tc>
          <w:tcPr>
            <w:tcW w:w="2976" w:type="dxa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25"/>
        </w:trPr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СД12…СД15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5555</w:t>
            </w:r>
            <w:r w:rsidRPr="008F458B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2976" w:type="dxa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25"/>
        </w:trPr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СД16…СД20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AAAAh</w:t>
            </w:r>
          </w:p>
        </w:tc>
        <w:tc>
          <w:tcPr>
            <w:tcW w:w="2976" w:type="dxa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25"/>
        </w:trPr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СД21…СД25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3333</w:t>
            </w:r>
            <w:r w:rsidRPr="008F458B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2976" w:type="dxa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25"/>
        </w:trPr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СД26…СД30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СССCh</w:t>
            </w:r>
          </w:p>
        </w:tc>
        <w:tc>
          <w:tcPr>
            <w:tcW w:w="2976" w:type="dxa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25"/>
        </w:trPr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СД31</w:t>
            </w:r>
          </w:p>
        </w:tc>
        <w:tc>
          <w:tcPr>
            <w:tcW w:w="1984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8001</w:t>
            </w:r>
            <w:r w:rsidRPr="008F458B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2976" w:type="dxa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A03E84">
        <w:trPr>
          <w:trHeight w:val="125"/>
        </w:trPr>
        <w:tc>
          <w:tcPr>
            <w:tcW w:w="311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A03E84" w:rsidRPr="008F458B" w:rsidRDefault="00A03E84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Защитное слово</w:t>
            </w:r>
          </w:p>
        </w:tc>
      </w:tr>
      <w:tr w:rsidR="008F458B" w:rsidRPr="008F458B" w:rsidTr="00A03E84">
        <w:trPr>
          <w:trHeight w:val="125"/>
        </w:trPr>
        <w:tc>
          <w:tcPr>
            <w:tcW w:w="15026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A03E84" w:rsidRPr="008F458B" w:rsidRDefault="00A03E84" w:rsidP="00A03E84">
            <w:pPr>
              <w:spacing w:line="360" w:lineRule="auto"/>
              <w:ind w:firstLine="885"/>
              <w:rPr>
                <w:sz w:val="24"/>
                <w:szCs w:val="24"/>
              </w:rPr>
            </w:pPr>
            <w:r w:rsidRPr="008F458B">
              <w:rPr>
                <w:spacing w:val="40"/>
                <w:sz w:val="24"/>
                <w:szCs w:val="24"/>
              </w:rPr>
              <w:t xml:space="preserve">Примечание - </w:t>
            </w:r>
            <w:r w:rsidRPr="008F458B">
              <w:rPr>
                <w:sz w:val="24"/>
                <w:szCs w:val="24"/>
              </w:rPr>
              <w:t>Кодировка номера прибора согласно ШЮГИ.460102.365 ИД33</w:t>
            </w:r>
          </w:p>
        </w:tc>
      </w:tr>
    </w:tbl>
    <w:p w:rsidR="004E21E1" w:rsidRPr="008F458B" w:rsidRDefault="004E21E1" w:rsidP="004E21E1">
      <w:pPr>
        <w:spacing w:line="360" w:lineRule="auto"/>
        <w:rPr>
          <w:rFonts w:eastAsia="Calibri"/>
          <w:szCs w:val="28"/>
        </w:rPr>
      </w:pPr>
    </w:p>
    <w:p w:rsidR="00D807A1" w:rsidRDefault="00D807A1" w:rsidP="0093118A">
      <w:pPr>
        <w:spacing w:line="360" w:lineRule="auto"/>
        <w:ind w:left="567"/>
        <w:rPr>
          <w:sz w:val="28"/>
          <w:szCs w:val="28"/>
        </w:rPr>
      </w:pPr>
    </w:p>
    <w:p w:rsidR="0093118A" w:rsidRPr="008F458B" w:rsidRDefault="0093118A" w:rsidP="0093118A">
      <w:pPr>
        <w:spacing w:line="360" w:lineRule="auto"/>
        <w:ind w:left="567"/>
        <w:rPr>
          <w:sz w:val="28"/>
          <w:szCs w:val="28"/>
        </w:rPr>
      </w:pPr>
      <w:r w:rsidRPr="008F458B">
        <w:rPr>
          <w:sz w:val="28"/>
          <w:szCs w:val="28"/>
        </w:rPr>
        <w:t>Таблица А.4 – Запись наработки прибора ПрИ С-33121</w:t>
      </w:r>
    </w:p>
    <w:tbl>
      <w:tblPr>
        <w:tblW w:w="1502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985"/>
        <w:gridCol w:w="1984"/>
        <w:gridCol w:w="2410"/>
        <w:gridCol w:w="2552"/>
        <w:gridCol w:w="2976"/>
      </w:tblGrid>
      <w:tr w:rsidR="008F458B" w:rsidRPr="008F458B" w:rsidTr="0093118A">
        <w:tc>
          <w:tcPr>
            <w:tcW w:w="3119" w:type="dxa"/>
            <w:tcBorders>
              <w:bottom w:val="double" w:sz="4" w:space="0" w:color="auto"/>
            </w:tcBorders>
            <w:shd w:val="clear" w:color="auto" w:fill="auto"/>
          </w:tcPr>
          <w:p w:rsidR="0093118A" w:rsidRPr="008F458B" w:rsidRDefault="0093118A" w:rsidP="001D127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 операции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</w:tcPr>
          <w:p w:rsidR="0093118A" w:rsidRPr="008F458B" w:rsidRDefault="0093118A" w:rsidP="001D1271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 слова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</w:tcPr>
          <w:p w:rsidR="0093118A" w:rsidRPr="008F458B" w:rsidRDefault="0093118A" w:rsidP="001D127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</w:tcPr>
          <w:p w:rsidR="0093118A" w:rsidRPr="008F458B" w:rsidRDefault="0093118A" w:rsidP="001D1271">
            <w:pPr>
              <w:ind w:left="-74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Выдержка времени после выполнения команды, мс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shd w:val="clear" w:color="auto" w:fill="auto"/>
          </w:tcPr>
          <w:p w:rsidR="0093118A" w:rsidRPr="008F458B" w:rsidRDefault="0093118A" w:rsidP="001D127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эталона (</w:t>
            </w:r>
            <w:r w:rsidRPr="008F458B">
              <w:rPr>
                <w:sz w:val="24"/>
                <w:szCs w:val="24"/>
                <w:lang w:val="en-US"/>
              </w:rPr>
              <w:t>h</w:t>
            </w:r>
            <w:r w:rsidRPr="008F458B">
              <w:rPr>
                <w:sz w:val="24"/>
                <w:szCs w:val="24"/>
              </w:rPr>
              <w:t>)</w:t>
            </w:r>
          </w:p>
        </w:tc>
        <w:tc>
          <w:tcPr>
            <w:tcW w:w="2976" w:type="dxa"/>
            <w:tcBorders>
              <w:bottom w:val="double" w:sz="4" w:space="0" w:color="auto"/>
            </w:tcBorders>
          </w:tcPr>
          <w:p w:rsidR="0093118A" w:rsidRPr="008F458B" w:rsidRDefault="0093118A" w:rsidP="001D127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8F458B" w:rsidRPr="008F458B" w:rsidTr="0093118A">
        <w:trPr>
          <w:trHeight w:val="128"/>
        </w:trPr>
        <w:tc>
          <w:tcPr>
            <w:tcW w:w="3119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Выдача команды на запись наработки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025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93118A" w:rsidRPr="008F458B" w:rsidRDefault="0093118A" w:rsidP="001D1271">
            <w:pPr>
              <w:spacing w:before="36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2976" w:type="dxa"/>
            <w:tcBorders>
              <w:top w:val="double" w:sz="4" w:space="0" w:color="auto"/>
            </w:tcBorders>
          </w:tcPr>
          <w:p w:rsidR="0093118A" w:rsidRPr="008F458B" w:rsidRDefault="0093118A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F458B" w:rsidRPr="008F458B" w:rsidTr="0093118A">
        <w:trPr>
          <w:trHeight w:val="125"/>
        </w:trPr>
        <w:tc>
          <w:tcPr>
            <w:tcW w:w="3119" w:type="dxa"/>
            <w:vMerge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1984" w:type="dxa"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02</w:t>
            </w:r>
          </w:p>
        </w:tc>
        <w:tc>
          <w:tcPr>
            <w:tcW w:w="2410" w:type="dxa"/>
            <w:vMerge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93118A">
        <w:trPr>
          <w:trHeight w:val="125"/>
        </w:trPr>
        <w:tc>
          <w:tcPr>
            <w:tcW w:w="3119" w:type="dxa"/>
            <w:vMerge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СД3</w:t>
            </w:r>
          </w:p>
        </w:tc>
        <w:tc>
          <w:tcPr>
            <w:tcW w:w="1984" w:type="dxa"/>
            <w:shd w:val="clear" w:color="auto" w:fill="auto"/>
          </w:tcPr>
          <w:p w:rsidR="0093118A" w:rsidRPr="008F458B" w:rsidRDefault="0093118A" w:rsidP="001D1271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  <w:r w:rsidRPr="008F458B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2410" w:type="dxa"/>
            <w:vMerge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93118A">
        <w:trPr>
          <w:trHeight w:val="125"/>
        </w:trPr>
        <w:tc>
          <w:tcPr>
            <w:tcW w:w="3119" w:type="dxa"/>
            <w:vMerge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СД4,СД5</w:t>
            </w:r>
          </w:p>
        </w:tc>
        <w:tc>
          <w:tcPr>
            <w:tcW w:w="1984" w:type="dxa"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2410" w:type="dxa"/>
            <w:vMerge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F458B" w:rsidRPr="008F458B" w:rsidTr="0093118A">
        <w:trPr>
          <w:trHeight w:val="125"/>
        </w:trPr>
        <w:tc>
          <w:tcPr>
            <w:tcW w:w="3119" w:type="dxa"/>
            <w:vMerge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1984" w:type="dxa"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Защитное слово</w:t>
            </w:r>
          </w:p>
        </w:tc>
      </w:tr>
      <w:tr w:rsidR="008F458B" w:rsidRPr="008F458B" w:rsidTr="0093118A">
        <w:trPr>
          <w:trHeight w:val="190"/>
        </w:trPr>
        <w:tc>
          <w:tcPr>
            <w:tcW w:w="3119" w:type="dxa"/>
            <w:vMerge w:val="restart"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Данные для записи наработки в прибор</w:t>
            </w:r>
          </w:p>
        </w:tc>
        <w:tc>
          <w:tcPr>
            <w:tcW w:w="1985" w:type="dxa"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93118A" w:rsidRPr="008F458B" w:rsidRDefault="0093118A" w:rsidP="001D12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F458B" w:rsidRPr="008F458B" w:rsidTr="0093118A">
        <w:trPr>
          <w:trHeight w:val="190"/>
        </w:trPr>
        <w:tc>
          <w:tcPr>
            <w:tcW w:w="3119" w:type="dxa"/>
            <w:vMerge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93118A" w:rsidRPr="008F458B" w:rsidRDefault="0093118A" w:rsidP="001D1271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2976" w:type="dxa"/>
          </w:tcPr>
          <w:p w:rsidR="0093118A" w:rsidRPr="008F458B" w:rsidRDefault="0093118A" w:rsidP="001D1271">
            <w:pPr>
              <w:ind w:right="-108"/>
              <w:rPr>
                <w:sz w:val="24"/>
                <w:szCs w:val="24"/>
              </w:rPr>
            </w:pPr>
          </w:p>
        </w:tc>
      </w:tr>
      <w:tr w:rsidR="008F458B" w:rsidRPr="008F458B" w:rsidTr="0093118A">
        <w:trPr>
          <w:trHeight w:val="106"/>
        </w:trPr>
        <w:tc>
          <w:tcPr>
            <w:tcW w:w="3119" w:type="dxa"/>
            <w:vMerge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93118A" w:rsidRPr="008F458B" w:rsidRDefault="0093118A" w:rsidP="001D1271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Защитное слово</w:t>
            </w:r>
          </w:p>
        </w:tc>
      </w:tr>
      <w:tr w:rsidR="008F458B" w:rsidRPr="008F458B" w:rsidTr="0093118A">
        <w:trPr>
          <w:trHeight w:val="106"/>
        </w:trPr>
        <w:tc>
          <w:tcPr>
            <w:tcW w:w="15026" w:type="dxa"/>
            <w:gridSpan w:val="6"/>
            <w:shd w:val="clear" w:color="auto" w:fill="auto"/>
          </w:tcPr>
          <w:p w:rsidR="0093118A" w:rsidRPr="008F458B" w:rsidRDefault="0093118A" w:rsidP="001D1271">
            <w:pPr>
              <w:spacing w:line="360" w:lineRule="auto"/>
              <w:ind w:firstLine="885"/>
              <w:jc w:val="both"/>
              <w:rPr>
                <w:sz w:val="24"/>
                <w:szCs w:val="24"/>
              </w:rPr>
            </w:pPr>
            <w:r w:rsidRPr="008F458B">
              <w:rPr>
                <w:spacing w:val="40"/>
                <w:sz w:val="24"/>
                <w:szCs w:val="24"/>
                <w:vertAlign w:val="superscript"/>
              </w:rPr>
              <w:t>1)</w:t>
            </w:r>
            <w:r w:rsidRPr="008F458B">
              <w:rPr>
                <w:sz w:val="24"/>
                <w:szCs w:val="24"/>
              </w:rPr>
              <w:t xml:space="preserve"> – Время, наработанное прибором при проверках на ААП, не записывается в прибор, разряды СД2 и СД3 заполняем нулями. Все кодировки согласно ШЮГИ.460102.365 ИД20</w:t>
            </w:r>
          </w:p>
        </w:tc>
      </w:tr>
    </w:tbl>
    <w:p w:rsidR="0093118A" w:rsidRPr="008F458B" w:rsidRDefault="0093118A" w:rsidP="0093118A">
      <w:pPr>
        <w:spacing w:line="360" w:lineRule="auto"/>
        <w:jc w:val="center"/>
        <w:rPr>
          <w:sz w:val="28"/>
          <w:szCs w:val="28"/>
        </w:rPr>
      </w:pPr>
    </w:p>
    <w:p w:rsidR="00B8504A" w:rsidRDefault="00B8504A" w:rsidP="00202425">
      <w:pPr>
        <w:spacing w:line="360" w:lineRule="auto"/>
        <w:jc w:val="both"/>
        <w:rPr>
          <w:sz w:val="28"/>
          <w:szCs w:val="28"/>
        </w:rPr>
      </w:pPr>
      <w:r w:rsidRPr="008F458B">
        <w:rPr>
          <w:rFonts w:eastAsia="Calibri"/>
          <w:szCs w:val="28"/>
        </w:rPr>
        <w:br w:type="page"/>
      </w:r>
      <w:r w:rsidRPr="008F458B">
        <w:rPr>
          <w:sz w:val="28"/>
          <w:szCs w:val="28"/>
        </w:rPr>
        <w:t>Таблица А.</w:t>
      </w:r>
      <w:r w:rsidR="00110C63">
        <w:rPr>
          <w:sz w:val="28"/>
          <w:szCs w:val="28"/>
        </w:rPr>
        <w:t>5</w:t>
      </w:r>
      <w:r w:rsidRPr="008F458B">
        <w:rPr>
          <w:sz w:val="28"/>
          <w:szCs w:val="28"/>
        </w:rPr>
        <w:t xml:space="preserve"> – Проверка работоспособности трактов ДПК.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701"/>
        <w:gridCol w:w="1417"/>
        <w:gridCol w:w="1654"/>
        <w:gridCol w:w="756"/>
        <w:gridCol w:w="3261"/>
      </w:tblGrid>
      <w:tr w:rsidR="001C33D9" w:rsidRPr="008F458B" w:rsidTr="00922994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1C33D9" w:rsidRPr="008F458B" w:rsidRDefault="001C33D9" w:rsidP="00922994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1C33D9" w:rsidRPr="008F458B" w:rsidRDefault="001C33D9" w:rsidP="0092299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1C33D9" w:rsidRPr="008F458B" w:rsidRDefault="001C33D9" w:rsidP="00922994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Эталон (допуск, дискрет АЦП) 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1C33D9" w:rsidRPr="008F458B" w:rsidRDefault="001C33D9" w:rsidP="00922994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1C33D9" w:rsidRPr="008F458B" w:rsidTr="00922994">
        <w:trPr>
          <w:trHeight w:val="425"/>
          <w:jc w:val="center"/>
        </w:trPr>
        <w:tc>
          <w:tcPr>
            <w:tcW w:w="2923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</w:tcPr>
          <w:p w:rsidR="001C33D9" w:rsidRPr="008F458B" w:rsidRDefault="001C33D9" w:rsidP="0092299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(управле-ние)</w:t>
            </w: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C33D9" w:rsidRPr="008F458B" w:rsidTr="00922994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C33D9" w:rsidRPr="008F458B" w:rsidTr="00922994">
        <w:trPr>
          <w:trHeight w:val="1286"/>
          <w:jc w:val="center"/>
        </w:trPr>
        <w:tc>
          <w:tcPr>
            <w:tcW w:w="2923" w:type="dxa"/>
            <w:tcBorders>
              <w:bottom w:val="nil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 Проверка при отключении входов трактов от датчика </w:t>
            </w:r>
          </w:p>
        </w:tc>
        <w:tc>
          <w:tcPr>
            <w:tcW w:w="1579" w:type="dxa"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tcBorders>
              <w:bottom w:val="nil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tcBorders>
              <w:bottom w:val="nil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C33D9" w:rsidRPr="008F458B" w:rsidTr="00922994">
        <w:trPr>
          <w:trHeight w:val="471"/>
          <w:jc w:val="center"/>
        </w:trPr>
        <w:tc>
          <w:tcPr>
            <w:tcW w:w="2923" w:type="dxa"/>
            <w:vMerge w:val="restart"/>
            <w:tcBorders>
              <w:top w:val="nil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1.1 Установка исходного состояния (чтение данных ДПК с «0» в признаке РП) </w:t>
            </w:r>
          </w:p>
        </w:tc>
        <w:tc>
          <w:tcPr>
            <w:tcW w:w="1579" w:type="dxa"/>
            <w:vMerge w:val="restart"/>
            <w:tcBorders>
              <w:top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 w:val="restart"/>
            <w:tcBorders>
              <w:top w:val="nil"/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tcBorders>
              <w:top w:val="nil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nil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C33D9" w:rsidRPr="008F458B" w:rsidTr="00922994">
        <w:trPr>
          <w:trHeight w:val="468"/>
          <w:jc w:val="center"/>
        </w:trPr>
        <w:tc>
          <w:tcPr>
            <w:tcW w:w="2923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C33D9" w:rsidRPr="008F458B" w:rsidTr="00922994">
        <w:trPr>
          <w:trHeight w:val="306"/>
          <w:jc w:val="center"/>
        </w:trPr>
        <w:tc>
          <w:tcPr>
            <w:tcW w:w="2923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C33D9" w:rsidRPr="008F458B" w:rsidRDefault="001C33D9" w:rsidP="0092299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C33D9" w:rsidRPr="008F458B" w:rsidTr="00922994">
        <w:trPr>
          <w:trHeight w:val="468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 Чтение информации из ПрИ (3-х каналов)</w:t>
            </w:r>
          </w:p>
        </w:tc>
        <w:tc>
          <w:tcPr>
            <w:tcW w:w="1579" w:type="dxa"/>
            <w:vMerge w:val="restart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C33D9" w:rsidRPr="008F458B" w:rsidTr="00922994">
        <w:trPr>
          <w:trHeight w:val="468"/>
          <w:jc w:val="center"/>
        </w:trPr>
        <w:tc>
          <w:tcPr>
            <w:tcW w:w="2923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C33D9" w:rsidRPr="008F458B" w:rsidTr="00922994">
        <w:trPr>
          <w:trHeight w:val="769"/>
          <w:jc w:val="center"/>
        </w:trPr>
        <w:tc>
          <w:tcPr>
            <w:tcW w:w="2923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СД15…СД18</w:t>
            </w:r>
          </w:p>
        </w:tc>
        <w:tc>
          <w:tcPr>
            <w:tcW w:w="992" w:type="dxa"/>
            <w:vMerge/>
          </w:tcPr>
          <w:p w:rsidR="001C33D9" w:rsidRPr="008F458B" w:rsidRDefault="001C33D9" w:rsidP="0092299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C33D9" w:rsidRPr="008F458B" w:rsidRDefault="001C33D9" w:rsidP="0092299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C33D9" w:rsidRPr="008F458B" w:rsidRDefault="001C33D9" w:rsidP="0092299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1C33D9" w:rsidRPr="008F458B" w:rsidRDefault="001C33D9" w:rsidP="00922994">
            <w:pPr>
              <w:jc w:val="center"/>
              <w:rPr>
                <w:sz w:val="24"/>
                <w:szCs w:val="24"/>
              </w:rPr>
            </w:pPr>
          </w:p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(-3 ≤ Х ≤ 3)</w:t>
            </w:r>
          </w:p>
        </w:tc>
        <w:tc>
          <w:tcPr>
            <w:tcW w:w="756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2)</w:t>
            </w:r>
          </w:p>
        </w:tc>
      </w:tr>
      <w:tr w:rsidR="001C33D9" w:rsidRPr="008F458B" w:rsidTr="00922994">
        <w:trPr>
          <w:trHeight w:val="378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1.3 Выдача команды РП на самопроверку трактов 1-го канал </w:t>
            </w:r>
          </w:p>
        </w:tc>
        <w:tc>
          <w:tcPr>
            <w:tcW w:w="1579" w:type="dxa"/>
            <w:vMerge w:val="restart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W21_RP50</w:t>
            </w:r>
          </w:p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W21_RP51 </w:t>
            </w:r>
          </w:p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W21_RP52 </w:t>
            </w:r>
          </w:p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W21_RP53</w:t>
            </w:r>
          </w:p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>54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C33D9" w:rsidRPr="008F458B" w:rsidTr="00922994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C33D9" w:rsidRPr="008F458B" w:rsidTr="00922994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C33D9" w:rsidRPr="008F458B" w:rsidTr="00922994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СД3…СД5</w:t>
            </w: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3)</w:t>
            </w:r>
          </w:p>
        </w:tc>
      </w:tr>
      <w:tr w:rsidR="001C33D9" w:rsidRPr="008F458B" w:rsidTr="00922994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001</w:t>
            </w:r>
            <w:r w:rsidRPr="008F458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РП выдаются только в 1-й к.</w:t>
            </w:r>
          </w:p>
        </w:tc>
      </w:tr>
      <w:tr w:rsidR="001C33D9" w:rsidRPr="008F458B" w:rsidTr="00922994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1.4 Выдача команды на чтение данных из ПрИ (подготовка данных)</w:t>
            </w:r>
          </w:p>
        </w:tc>
        <w:tc>
          <w:tcPr>
            <w:tcW w:w="1579" w:type="dxa"/>
            <w:vMerge w:val="restart"/>
            <w:tcBorders>
              <w:top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C33D9" w:rsidRPr="008F458B" w:rsidTr="00922994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C33D9" w:rsidRPr="008F458B" w:rsidTr="00922994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C33D9" w:rsidRPr="008F458B" w:rsidTr="00922994">
        <w:trPr>
          <w:trHeight w:val="36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1.5 Чтение информации из ПрИ (3-х каналов)</w:t>
            </w:r>
          </w:p>
        </w:tc>
        <w:tc>
          <w:tcPr>
            <w:tcW w:w="1579" w:type="dxa"/>
            <w:vMerge w:val="restart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</w:t>
            </w:r>
            <w:r w:rsidRPr="008F458B">
              <w:rPr>
                <w:sz w:val="24"/>
                <w:szCs w:val="24"/>
              </w:rPr>
              <w:t>ТО</w:t>
            </w:r>
          </w:p>
        </w:tc>
        <w:tc>
          <w:tcPr>
            <w:tcW w:w="992" w:type="dxa"/>
            <w:vMerge w:val="restart"/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C33D9" w:rsidRPr="008F458B" w:rsidTr="00922994">
        <w:trPr>
          <w:trHeight w:val="372"/>
          <w:jc w:val="center"/>
        </w:trPr>
        <w:tc>
          <w:tcPr>
            <w:tcW w:w="2923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417" w:type="dxa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C33D9" w:rsidRPr="008F458B" w:rsidTr="00922994">
        <w:trPr>
          <w:trHeight w:val="363"/>
          <w:jc w:val="center"/>
        </w:trPr>
        <w:tc>
          <w:tcPr>
            <w:tcW w:w="2923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СД14</w:t>
            </w:r>
          </w:p>
        </w:tc>
        <w:tc>
          <w:tcPr>
            <w:tcW w:w="992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(664 ≤ Х ≤ 705)</w:t>
            </w:r>
          </w:p>
        </w:tc>
        <w:tc>
          <w:tcPr>
            <w:tcW w:w="3071" w:type="dxa"/>
            <w:gridSpan w:val="2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2)</w:t>
            </w:r>
          </w:p>
        </w:tc>
        <w:tc>
          <w:tcPr>
            <w:tcW w:w="756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C33D9" w:rsidRPr="008F458B" w:rsidTr="00922994">
        <w:trPr>
          <w:trHeight w:val="364"/>
          <w:jc w:val="center"/>
        </w:trPr>
        <w:tc>
          <w:tcPr>
            <w:tcW w:w="2923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C33D9" w:rsidRPr="008F458B" w:rsidRDefault="001C33D9" w:rsidP="0092299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 СД18</w:t>
            </w:r>
          </w:p>
        </w:tc>
        <w:tc>
          <w:tcPr>
            <w:tcW w:w="992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(384 ≤ Х ≤ 409)</w:t>
            </w:r>
          </w:p>
        </w:tc>
        <w:tc>
          <w:tcPr>
            <w:tcW w:w="30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C33D9" w:rsidRPr="008F458B" w:rsidRDefault="001C33D9" w:rsidP="00922994">
            <w:pPr>
              <w:jc w:val="center"/>
              <w:rPr>
                <w:sz w:val="24"/>
                <w:szCs w:val="24"/>
              </w:rPr>
            </w:pPr>
          </w:p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(-3 ≤ Х ≤ 3)</w:t>
            </w:r>
          </w:p>
        </w:tc>
        <w:tc>
          <w:tcPr>
            <w:tcW w:w="756" w:type="dxa"/>
            <w:vMerge/>
            <w:shd w:val="clear" w:color="auto" w:fill="auto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1C33D9" w:rsidRPr="008F458B" w:rsidRDefault="001C33D9" w:rsidP="0092299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1C33D9" w:rsidRDefault="001C33D9" w:rsidP="00110C63">
      <w:pPr>
        <w:jc w:val="both"/>
        <w:rPr>
          <w:sz w:val="28"/>
          <w:szCs w:val="28"/>
        </w:rPr>
      </w:pPr>
    </w:p>
    <w:p w:rsidR="001C33D9" w:rsidRPr="008F458B" w:rsidRDefault="001C33D9" w:rsidP="00110C63">
      <w:pPr>
        <w:jc w:val="both"/>
        <w:rPr>
          <w:sz w:val="28"/>
          <w:szCs w:val="28"/>
        </w:rPr>
      </w:pPr>
    </w:p>
    <w:p w:rsidR="00B8504A" w:rsidRPr="008F458B" w:rsidRDefault="00B8504A" w:rsidP="00202425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110C63">
        <w:rPr>
          <w:sz w:val="28"/>
          <w:szCs w:val="28"/>
        </w:rPr>
        <w:t>5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417"/>
        <w:gridCol w:w="1843"/>
        <w:gridCol w:w="1512"/>
        <w:gridCol w:w="756"/>
        <w:gridCol w:w="3261"/>
      </w:tblGrid>
      <w:tr w:rsidR="00B8504A" w:rsidRPr="008F458B" w:rsidTr="00202425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202425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20242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B8504A" w:rsidRPr="008F458B" w:rsidRDefault="00B8504A" w:rsidP="00202425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202425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B8504A" w:rsidRPr="008F458B" w:rsidTr="00202425">
        <w:trPr>
          <w:trHeight w:val="42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(управле-ние)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430"/>
          <w:jc w:val="center"/>
        </w:trPr>
        <w:tc>
          <w:tcPr>
            <w:tcW w:w="2923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1.6 Установка исходного состояния (чтение данных ДПК с «0» в признаке РП) 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12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378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378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378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1.7 Чтение информации из ПрИ (3-х каналов)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12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378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12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378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ind w:lef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СД15…СД18</w:t>
            </w: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B8504A" w:rsidRPr="008F458B" w:rsidRDefault="00B8504A" w:rsidP="00202425">
            <w:pPr>
              <w:jc w:val="center"/>
              <w:rPr>
                <w:sz w:val="24"/>
                <w:szCs w:val="24"/>
              </w:rPr>
            </w:pP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(-3 ≤ Х ≤ 3)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2)</w:t>
            </w:r>
          </w:p>
        </w:tc>
      </w:tr>
      <w:tr w:rsidR="00B8504A" w:rsidRPr="008F458B" w:rsidTr="00202425">
        <w:trPr>
          <w:trHeight w:val="378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1.8 Выдача команды РП на самопроверку трактов 2-го канал 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W21_RP50 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W21_RP51 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W21_RP52 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W21_RP53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W21_RP54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Merge w:val="restart"/>
            <w:tcBorders>
              <w:bottom w:val="nil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12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nil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nil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СД3…СД5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nil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3)</w:t>
            </w:r>
          </w:p>
        </w:tc>
      </w:tr>
      <w:tr w:rsidR="00B8504A" w:rsidRPr="008F458B" w:rsidTr="00202425">
        <w:trPr>
          <w:trHeight w:val="374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</w:t>
            </w:r>
            <w:r w:rsidRPr="008F458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РП выдаются только в 2-й к.</w:t>
            </w:r>
          </w:p>
        </w:tc>
      </w:tr>
      <w:tr w:rsidR="00B8504A" w:rsidRPr="008F458B" w:rsidTr="00202425">
        <w:trPr>
          <w:trHeight w:val="415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1.9 Выдача команды на чтение данных из ПрИ (подготовка данных)</w:t>
            </w:r>
          </w:p>
        </w:tc>
        <w:tc>
          <w:tcPr>
            <w:tcW w:w="1579" w:type="dxa"/>
            <w:vMerge w:val="restart"/>
            <w:tcBorders>
              <w:left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12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415"/>
          <w:jc w:val="center"/>
        </w:trPr>
        <w:tc>
          <w:tcPr>
            <w:tcW w:w="2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left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415"/>
          <w:jc w:val="center"/>
        </w:trPr>
        <w:tc>
          <w:tcPr>
            <w:tcW w:w="2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487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1.10 Чтение информации из ПрИ (3-х каналов)</w:t>
            </w:r>
          </w:p>
        </w:tc>
        <w:tc>
          <w:tcPr>
            <w:tcW w:w="1579" w:type="dxa"/>
            <w:vMerge w:val="restart"/>
            <w:tcBorders>
              <w:left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</w:t>
            </w:r>
            <w:r w:rsidRPr="008F458B">
              <w:rPr>
                <w:sz w:val="24"/>
                <w:szCs w:val="24"/>
              </w:rPr>
              <w:t>ТО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12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409"/>
          <w:jc w:val="center"/>
        </w:trPr>
        <w:tc>
          <w:tcPr>
            <w:tcW w:w="29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left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843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12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401"/>
          <w:jc w:val="center"/>
        </w:trPr>
        <w:tc>
          <w:tcPr>
            <w:tcW w:w="29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left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СД14</w:t>
            </w: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2)</w:t>
            </w:r>
          </w:p>
        </w:tc>
        <w:tc>
          <w:tcPr>
            <w:tcW w:w="1843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(664 ≤ Х ≤ 705)</w:t>
            </w:r>
          </w:p>
        </w:tc>
        <w:tc>
          <w:tcPr>
            <w:tcW w:w="1512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2)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517"/>
          <w:jc w:val="center"/>
        </w:trPr>
        <w:tc>
          <w:tcPr>
            <w:tcW w:w="29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 СД18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(-3 ≤ Х ≤ 3)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(384 ≤ Х ≤ 409)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(-3 ≤ Х ≤ 3)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B8504A" w:rsidRPr="008F458B" w:rsidRDefault="00B8504A" w:rsidP="00202425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110C63">
        <w:rPr>
          <w:sz w:val="28"/>
          <w:szCs w:val="28"/>
        </w:rPr>
        <w:t>5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417"/>
        <w:gridCol w:w="1796"/>
        <w:gridCol w:w="756"/>
        <w:gridCol w:w="3261"/>
      </w:tblGrid>
      <w:tr w:rsidR="00B8504A" w:rsidRPr="008F458B" w:rsidTr="00202425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202425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20242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B8504A" w:rsidRPr="008F458B" w:rsidRDefault="00B8504A" w:rsidP="00202425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202425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B8504A" w:rsidRPr="008F458B" w:rsidTr="00202425">
        <w:trPr>
          <w:trHeight w:val="42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(управле-ние)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796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432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1.11 Установка исходного состояния (чтение данных ДПК с «0» в признаке РП)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202425">
            <w:pPr>
              <w:spacing w:line="360" w:lineRule="auto"/>
              <w:ind w:left="-108"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96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409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41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467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1.12 Чтение информации из ПрИ (3-х каналов)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417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796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517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СД15…СД18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jc w:val="center"/>
              <w:rPr>
                <w:sz w:val="24"/>
                <w:szCs w:val="24"/>
              </w:rPr>
            </w:pP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(-3 ≤ Х ≤ 3)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2)</w:t>
            </w:r>
          </w:p>
        </w:tc>
      </w:tr>
      <w:tr w:rsidR="00B8504A" w:rsidRPr="008F458B" w:rsidTr="00202425">
        <w:trPr>
          <w:trHeight w:val="111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1.13 Выдача команды РП на самопроверку трактов 3-го канал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W21_RP50 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W21_RP51 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W21_RP52 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W21_RP53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W21_RP54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96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11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11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11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СД3…СД5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3)</w:t>
            </w:r>
          </w:p>
        </w:tc>
      </w:tr>
      <w:tr w:rsidR="00B8504A" w:rsidRPr="008F458B" w:rsidTr="00202425">
        <w:trPr>
          <w:trHeight w:val="11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РП выдаются только в 3-й к.</w:t>
            </w:r>
          </w:p>
        </w:tc>
      </w:tr>
      <w:tr w:rsidR="00B8504A" w:rsidRPr="008F458B" w:rsidTr="00202425">
        <w:trPr>
          <w:trHeight w:val="111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1.14 Выдача команды на чтение данных из ПрИ (подготовка данных)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96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11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11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111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1.15 Чтение информации из ПрИ (3-х каналов)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</w:t>
            </w:r>
            <w:r w:rsidRPr="008F458B">
              <w:rPr>
                <w:sz w:val="24"/>
                <w:szCs w:val="24"/>
              </w:rPr>
              <w:t>ТО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417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796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СД14</w:t>
            </w: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2)</w:t>
            </w:r>
          </w:p>
        </w:tc>
        <w:tc>
          <w:tcPr>
            <w:tcW w:w="1796" w:type="dxa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(664 ≤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705)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249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 СД18</w:t>
            </w: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B8504A" w:rsidRPr="008F458B" w:rsidRDefault="00B8504A" w:rsidP="00202425">
            <w:pPr>
              <w:jc w:val="center"/>
              <w:rPr>
                <w:sz w:val="24"/>
                <w:szCs w:val="24"/>
              </w:rPr>
            </w:pPr>
          </w:p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(-3 ≤ Х ≤ 3)</w:t>
            </w:r>
          </w:p>
        </w:tc>
        <w:tc>
          <w:tcPr>
            <w:tcW w:w="1796" w:type="dxa"/>
            <w:shd w:val="clear" w:color="auto" w:fill="auto"/>
          </w:tcPr>
          <w:p w:rsidR="00B8504A" w:rsidRPr="008F458B" w:rsidRDefault="00B8504A" w:rsidP="00202425">
            <w:pPr>
              <w:ind w:left="-108" w:right="-108"/>
              <w:jc w:val="center"/>
              <w:rPr>
                <w:sz w:val="24"/>
                <w:szCs w:val="24"/>
              </w:rPr>
            </w:pPr>
          </w:p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(384 ≤ Х ≤ 409)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370"/>
          <w:jc w:val="center"/>
        </w:trPr>
        <w:tc>
          <w:tcPr>
            <w:tcW w:w="2923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1.16 Установка исходного состояния (чтение данных ДПК с «0» в признаке РП)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96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414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202425">
        <w:trPr>
          <w:trHeight w:val="419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20242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20242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B8504A" w:rsidRPr="008F458B" w:rsidRDefault="00B8504A" w:rsidP="009C71A5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110C63">
        <w:rPr>
          <w:sz w:val="28"/>
          <w:szCs w:val="28"/>
        </w:rPr>
        <w:t>5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417"/>
        <w:gridCol w:w="1796"/>
        <w:gridCol w:w="756"/>
        <w:gridCol w:w="3261"/>
      </w:tblGrid>
      <w:tr w:rsidR="00B8504A" w:rsidRPr="008F458B" w:rsidTr="009C71A5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B8504A" w:rsidRPr="008F458B" w:rsidRDefault="00B8504A" w:rsidP="009C71A5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B8504A" w:rsidRPr="008F458B" w:rsidTr="009C71A5">
        <w:trPr>
          <w:trHeight w:val="42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(управле-ние)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796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111"/>
          <w:jc w:val="center"/>
        </w:trPr>
        <w:tc>
          <w:tcPr>
            <w:tcW w:w="2923" w:type="dxa"/>
            <w:tcBorders>
              <w:bottom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Проверка при подключении входов трактов к датчикам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61"/>
          <w:jc w:val="center"/>
        </w:trPr>
        <w:tc>
          <w:tcPr>
            <w:tcW w:w="2923" w:type="dxa"/>
            <w:vMerge w:val="restart"/>
            <w:tcBorders>
              <w:top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2.1 Установка исходного состояния (чтение данных ДПК с «0» в признаке РП) 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9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12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11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111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2.2 Чтение информации из ПрИ (3-х каналов)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11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417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796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11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СД15…СД18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(-3 ≤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3)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2)</w:t>
            </w:r>
          </w:p>
        </w:tc>
      </w:tr>
      <w:tr w:rsidR="00B8504A" w:rsidRPr="008F458B" w:rsidTr="009C71A5">
        <w:trPr>
          <w:trHeight w:val="111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2.3 Выдача команд РП на самопроверку трактов 3-го канал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W21_RP50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W21_RP51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W21_RP52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W21_RP53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>54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</w:p>
        </w:tc>
        <w:tc>
          <w:tcPr>
            <w:tcW w:w="1134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упр.33</w:t>
            </w:r>
            <w:r w:rsidRPr="008F458B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9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Подкл. </w:t>
            </w: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1 в имитаторах 1-го и 2-го каналов</w:t>
            </w:r>
          </w:p>
        </w:tc>
      </w:tr>
      <w:tr w:rsidR="00B8504A" w:rsidRPr="008F458B" w:rsidTr="009C71A5">
        <w:trPr>
          <w:trHeight w:val="11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11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11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СД3…СД5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3)</w:t>
            </w:r>
          </w:p>
        </w:tc>
      </w:tr>
      <w:tr w:rsidR="00B8504A" w:rsidRPr="008F458B" w:rsidTr="009C71A5">
        <w:trPr>
          <w:trHeight w:val="11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РП выдаются только в 3-й к.</w:t>
            </w:r>
          </w:p>
        </w:tc>
      </w:tr>
      <w:tr w:rsidR="00B8504A" w:rsidRPr="008F458B" w:rsidTr="009C71A5">
        <w:trPr>
          <w:trHeight w:val="111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2.4 Выдача команды на чтение данных из ПрИ (подготовка данных)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9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11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11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35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2.5 Чтение информации из трех каналов ПрИ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</w:t>
            </w:r>
            <w:r w:rsidRPr="008F458B">
              <w:rPr>
                <w:sz w:val="24"/>
                <w:szCs w:val="24"/>
              </w:rPr>
              <w:t>ТО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7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417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796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2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СД14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(108 ≤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130)</w:t>
            </w:r>
          </w:p>
        </w:tc>
        <w:tc>
          <w:tcPr>
            <w:tcW w:w="1796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(664 ≤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705)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517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 СД18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(220 ≤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234)</w:t>
            </w:r>
          </w:p>
        </w:tc>
        <w:tc>
          <w:tcPr>
            <w:tcW w:w="1796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(384 ≤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409)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B8504A" w:rsidRPr="008F458B" w:rsidRDefault="00B8504A" w:rsidP="009C71A5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110C63">
        <w:rPr>
          <w:sz w:val="28"/>
          <w:szCs w:val="28"/>
        </w:rPr>
        <w:t>5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4"/>
        <w:gridCol w:w="1579"/>
        <w:gridCol w:w="992"/>
        <w:gridCol w:w="992"/>
        <w:gridCol w:w="992"/>
        <w:gridCol w:w="993"/>
        <w:gridCol w:w="992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B8504A" w:rsidRPr="008F458B" w:rsidTr="009C71A5">
        <w:trPr>
          <w:trHeight w:val="418"/>
          <w:jc w:val="center"/>
        </w:trPr>
        <w:tc>
          <w:tcPr>
            <w:tcW w:w="2924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7" w:type="dxa"/>
            <w:gridSpan w:val="3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B8504A" w:rsidRPr="008F458B" w:rsidTr="009C71A5">
        <w:trPr>
          <w:trHeight w:val="425"/>
          <w:jc w:val="center"/>
        </w:trPr>
        <w:tc>
          <w:tcPr>
            <w:tcW w:w="292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(управле-ние)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09"/>
          <w:jc w:val="center"/>
        </w:trPr>
        <w:tc>
          <w:tcPr>
            <w:tcW w:w="292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18"/>
          <w:jc w:val="center"/>
        </w:trPr>
        <w:tc>
          <w:tcPr>
            <w:tcW w:w="2924" w:type="dxa"/>
            <w:vMerge w:val="restart"/>
            <w:tcBorders>
              <w:top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2.6 Установка исходного состояния (чтение данных ДПК с «0» в признаке РП) </w:t>
            </w:r>
          </w:p>
        </w:tc>
        <w:tc>
          <w:tcPr>
            <w:tcW w:w="1579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23"/>
          <w:jc w:val="center"/>
        </w:trPr>
        <w:tc>
          <w:tcPr>
            <w:tcW w:w="292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75"/>
          <w:jc w:val="center"/>
        </w:trPr>
        <w:tc>
          <w:tcPr>
            <w:tcW w:w="2924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2.7 Чтение информации из ПрИ (3-х каналов)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97"/>
          <w:jc w:val="center"/>
        </w:trPr>
        <w:tc>
          <w:tcPr>
            <w:tcW w:w="292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СД15…СД18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(-3 ≤ Х ≤ 3)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2)</w:t>
            </w: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4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2.8 Выдача команд РП на самопроверку трактов 3-го канал</w:t>
            </w:r>
          </w:p>
        </w:tc>
        <w:tc>
          <w:tcPr>
            <w:tcW w:w="1579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W21_RP50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W21_RP51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W21_RP52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W21_RP53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W21_RP54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</w:p>
        </w:tc>
        <w:tc>
          <w:tcPr>
            <w:tcW w:w="1134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упр.34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Подкл. </w:t>
            </w: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2 в имитаторах 1-го и 2-го каналов</w:t>
            </w: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286"/>
          <w:jc w:val="center"/>
        </w:trPr>
        <w:tc>
          <w:tcPr>
            <w:tcW w:w="292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СД3…СД5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ind w:left="3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3)</w:t>
            </w: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РП выдаются только в 3-й к.</w:t>
            </w:r>
          </w:p>
        </w:tc>
      </w:tr>
      <w:tr w:rsidR="00B8504A" w:rsidRPr="008F458B" w:rsidTr="009C71A5">
        <w:trPr>
          <w:trHeight w:val="464"/>
          <w:jc w:val="center"/>
        </w:trPr>
        <w:tc>
          <w:tcPr>
            <w:tcW w:w="292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2.9 Выдача команды на чтение данных из ПрИ (подготовка данных)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63"/>
          <w:jc w:val="center"/>
        </w:trPr>
        <w:tc>
          <w:tcPr>
            <w:tcW w:w="292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63"/>
          <w:jc w:val="center"/>
        </w:trPr>
        <w:tc>
          <w:tcPr>
            <w:tcW w:w="292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76"/>
          <w:jc w:val="center"/>
        </w:trPr>
        <w:tc>
          <w:tcPr>
            <w:tcW w:w="2924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2.10 Чтение информации из трех каналов ПрИ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</w:t>
            </w:r>
            <w:r w:rsidRPr="008F458B">
              <w:rPr>
                <w:sz w:val="24"/>
                <w:szCs w:val="24"/>
              </w:rPr>
              <w:t>ТО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left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554"/>
          <w:jc w:val="center"/>
        </w:trPr>
        <w:tc>
          <w:tcPr>
            <w:tcW w:w="292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20"/>
          <w:jc w:val="center"/>
        </w:trPr>
        <w:tc>
          <w:tcPr>
            <w:tcW w:w="292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СД14 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2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(806 ≤ Х ≤ 855)</w:t>
            </w:r>
          </w:p>
        </w:tc>
        <w:tc>
          <w:tcPr>
            <w:tcW w:w="1654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(664 ≤ Х ≤ 705)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577"/>
          <w:jc w:val="center"/>
        </w:trPr>
        <w:tc>
          <w:tcPr>
            <w:tcW w:w="292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 СД18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(440 ≤ Х ≤ 470)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(384 ≤ Х ≤ 409)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B8504A" w:rsidRPr="008F458B" w:rsidRDefault="00B8504A" w:rsidP="009C71A5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110C63">
        <w:rPr>
          <w:sz w:val="28"/>
          <w:szCs w:val="28"/>
        </w:rPr>
        <w:t>5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31"/>
        <w:gridCol w:w="1528"/>
        <w:gridCol w:w="1654"/>
        <w:gridCol w:w="756"/>
        <w:gridCol w:w="3261"/>
      </w:tblGrid>
      <w:tr w:rsidR="00B8504A" w:rsidRPr="008F458B" w:rsidTr="009C71A5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B8504A" w:rsidRPr="008F458B" w:rsidRDefault="00B8504A" w:rsidP="009C71A5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4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B8504A" w:rsidRPr="008F458B" w:rsidTr="009C71A5">
        <w:trPr>
          <w:trHeight w:val="56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(управле-ние)</w:t>
            </w:r>
          </w:p>
        </w:tc>
        <w:tc>
          <w:tcPr>
            <w:tcW w:w="4772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2.11 Установка исходного состояния (чтение данных ДПК с «0» в признаке РП) </w:t>
            </w:r>
          </w:p>
        </w:tc>
        <w:tc>
          <w:tcPr>
            <w:tcW w:w="1579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7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37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2.12 Чтение информации из ПрИ (3-х каналов)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СД15…СД18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772" w:type="dxa"/>
            <w:gridSpan w:val="4"/>
            <w:shd w:val="clear" w:color="auto" w:fill="auto"/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(-3 ≤ Х ≤ 3)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2)</w:t>
            </w:r>
          </w:p>
        </w:tc>
      </w:tr>
      <w:tr w:rsidR="00B8504A" w:rsidRPr="008F458B" w:rsidTr="009C71A5">
        <w:trPr>
          <w:trHeight w:val="463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2.13 Выдача команд РП на самопроверку трактов 1-го канал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W21_RP50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W21_RP51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W21_RP52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W21_RP53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W21_RP54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</w:p>
        </w:tc>
        <w:tc>
          <w:tcPr>
            <w:tcW w:w="1134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упр.33</w:t>
            </w:r>
          </w:p>
        </w:tc>
        <w:tc>
          <w:tcPr>
            <w:tcW w:w="1590" w:type="dxa"/>
            <w:gridSpan w:val="2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28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Подкл. </w:t>
            </w: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1 в имитаторах 2-го и 3-го каналов</w:t>
            </w:r>
          </w:p>
        </w:tc>
      </w:tr>
      <w:tr w:rsidR="00B8504A" w:rsidRPr="008F458B" w:rsidTr="009C71A5">
        <w:trPr>
          <w:trHeight w:val="462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62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62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СД3…СД5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3)</w:t>
            </w:r>
          </w:p>
        </w:tc>
      </w:tr>
      <w:tr w:rsidR="00B8504A" w:rsidRPr="008F458B" w:rsidTr="009C71A5">
        <w:trPr>
          <w:trHeight w:val="462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РП выдаются только в 1-й к.</w:t>
            </w:r>
          </w:p>
        </w:tc>
      </w:tr>
      <w:tr w:rsidR="00B8504A" w:rsidRPr="008F458B" w:rsidTr="009C71A5">
        <w:trPr>
          <w:trHeight w:val="46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2.14 Выдача команды на чтение данных из ПрИ (подготовка данных)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28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63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63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80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2.15 Чтение информации из трех каналов ПрИ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</w:t>
            </w:r>
            <w:r w:rsidRPr="008F458B">
              <w:rPr>
                <w:sz w:val="24"/>
                <w:szCs w:val="24"/>
              </w:rPr>
              <w:t>ТО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3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28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536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СД14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(664 ≤ Х ≤ 705)</w:t>
            </w:r>
          </w:p>
        </w:tc>
        <w:tc>
          <w:tcPr>
            <w:tcW w:w="3182" w:type="dxa"/>
            <w:gridSpan w:val="2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(108 ≤ Х ≤ 130)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577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 СД18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(384 ≤ Х ≤ 409)</w:t>
            </w:r>
          </w:p>
        </w:tc>
        <w:tc>
          <w:tcPr>
            <w:tcW w:w="3182" w:type="dxa"/>
            <w:gridSpan w:val="2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(220 ≤ Х ≤ 235)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B8504A" w:rsidRPr="008F458B" w:rsidRDefault="00B8504A" w:rsidP="009C71A5">
      <w:pPr>
        <w:spacing w:line="360" w:lineRule="auto"/>
        <w:jc w:val="both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110C63">
        <w:rPr>
          <w:sz w:val="28"/>
          <w:szCs w:val="28"/>
        </w:rPr>
        <w:t>5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B8504A" w:rsidRPr="008F458B" w:rsidTr="009C71A5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B8504A" w:rsidRPr="008F458B" w:rsidRDefault="00B8504A" w:rsidP="009C71A5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B8504A" w:rsidRPr="008F458B" w:rsidTr="009C71A5">
        <w:trPr>
          <w:trHeight w:val="42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(управле-ние)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30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2.16 Установка исходного состояния (чтение данных ДПК с «0» в признаке РП) </w:t>
            </w:r>
          </w:p>
        </w:tc>
        <w:tc>
          <w:tcPr>
            <w:tcW w:w="1579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2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68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2.17 Чтение информации из ПрИ (3-х каналов)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88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СД15…СД18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(-3 ≤ Х ≤ 3)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2)</w:t>
            </w: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2.18 Выдача команд РП на самопроверку трактов 1-го канал</w:t>
            </w:r>
          </w:p>
        </w:tc>
        <w:tc>
          <w:tcPr>
            <w:tcW w:w="1579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W21_RP50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W21_RP51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W21_RP52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W21_RP53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W21_RP54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</w:p>
        </w:tc>
        <w:tc>
          <w:tcPr>
            <w:tcW w:w="1134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упр.34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bottom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Подкл. </w:t>
            </w: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2 в имитаторах 2-го и 3-го каналов</w:t>
            </w: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286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СД3…СД5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ind w:left="3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3)</w:t>
            </w: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РП выдаются только в 1-й к.</w:t>
            </w: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2.19 Выдача команды на чтение данных из ПрИ (подготовка данных)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515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2.20 Чтение информации из трех каналов ПрИ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</w:t>
            </w:r>
            <w:r w:rsidRPr="008F458B">
              <w:rPr>
                <w:sz w:val="24"/>
                <w:szCs w:val="24"/>
              </w:rPr>
              <w:t>ТО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537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559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СД14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(664 ≤ Х ≤ 705)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(806 ≤ Х ≤ 855)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577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 СД18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(384 ≤ Х ≤ 409)</w:t>
            </w:r>
          </w:p>
        </w:tc>
        <w:tc>
          <w:tcPr>
            <w:tcW w:w="321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(440 ≤ Х ≤ 470)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B8504A" w:rsidRPr="008F458B" w:rsidRDefault="00B8504A" w:rsidP="009C71A5">
      <w:pPr>
        <w:spacing w:line="360" w:lineRule="auto"/>
        <w:rPr>
          <w:sz w:val="28"/>
          <w:szCs w:val="28"/>
        </w:rPr>
      </w:pPr>
      <w:r w:rsidRPr="008F458B">
        <w:rPr>
          <w:sz w:val="28"/>
          <w:szCs w:val="28"/>
        </w:rPr>
        <w:br w:type="page"/>
        <w:t>Продолжение таблицы А.</w:t>
      </w:r>
      <w:r w:rsidR="00110C63">
        <w:rPr>
          <w:sz w:val="28"/>
          <w:szCs w:val="28"/>
        </w:rPr>
        <w:t>5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701"/>
        <w:gridCol w:w="709"/>
        <w:gridCol w:w="3261"/>
      </w:tblGrid>
      <w:tr w:rsidR="00B8504A" w:rsidRPr="008F458B" w:rsidTr="009C71A5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B8504A" w:rsidRPr="008F458B" w:rsidRDefault="00B8504A" w:rsidP="009C71A5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819" w:type="dxa"/>
            <w:gridSpan w:val="3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B8504A" w:rsidRPr="008F458B" w:rsidTr="009C71A5">
        <w:trPr>
          <w:trHeight w:val="550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(управле-ние)</w:t>
            </w:r>
          </w:p>
        </w:tc>
        <w:tc>
          <w:tcPr>
            <w:tcW w:w="4819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30"/>
          <w:jc w:val="center"/>
        </w:trPr>
        <w:tc>
          <w:tcPr>
            <w:tcW w:w="2923" w:type="dxa"/>
            <w:vMerge w:val="restart"/>
            <w:tcBorders>
              <w:top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2.21 Установка исходного состояния (чтение данных ДПК с «0» в признаке РП) </w:t>
            </w:r>
          </w:p>
        </w:tc>
        <w:tc>
          <w:tcPr>
            <w:tcW w:w="1579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2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50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2.22 Чтение информации из ПрИ (3-х каналов)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55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СД15…СД18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(-3 ≤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3)</w:t>
            </w: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2)</w:t>
            </w: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2.23 Выдача команд РП на самопроверку трактов 2-го канал</w:t>
            </w:r>
          </w:p>
        </w:tc>
        <w:tc>
          <w:tcPr>
            <w:tcW w:w="1579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W21_RP50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W21_RP51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W21_RP52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W21_RP53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W21_RP54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3,0</w:t>
            </w:r>
          </w:p>
        </w:tc>
        <w:tc>
          <w:tcPr>
            <w:tcW w:w="1134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упр.33</w:t>
            </w:r>
            <w:r w:rsidRPr="008F458B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Подкл. </w:t>
            </w: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1 в имитаторах 1-го и 3-го каналов</w:t>
            </w: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286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СД3…СД5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ind w:left="3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3)</w:t>
            </w: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РП выдаются только в 2-й к.</w:t>
            </w:r>
          </w:p>
        </w:tc>
      </w:tr>
      <w:tr w:rsidR="00B8504A" w:rsidRPr="008F458B" w:rsidTr="009C71A5">
        <w:trPr>
          <w:trHeight w:val="46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2.24 Выдача команды на чтение данных из ПрИ (подготовка данных)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63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63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18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2.25 Чтение информации из трех каналов ПрИ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</w:t>
            </w:r>
            <w:r w:rsidRPr="008F458B">
              <w:rPr>
                <w:sz w:val="24"/>
                <w:szCs w:val="24"/>
              </w:rPr>
              <w:t>ТО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95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701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01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СД14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(108 ≤ Х ≤ 130)</w:t>
            </w: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(664 ≤ Х ≤ 705)</w:t>
            </w:r>
          </w:p>
        </w:tc>
        <w:tc>
          <w:tcPr>
            <w:tcW w:w="1701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55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(108 ≤ Х ≤ 130)</w:t>
            </w: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577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 СД18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(220 ≤ Х ≤ 235)</w:t>
            </w: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(384 ≤ Х ≤ 409)</w:t>
            </w:r>
          </w:p>
        </w:tc>
        <w:tc>
          <w:tcPr>
            <w:tcW w:w="1701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55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(220 ≤ Х ≤ 235)</w:t>
            </w: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B8504A" w:rsidRPr="008F458B" w:rsidRDefault="00B8504A" w:rsidP="009C71A5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110C63">
        <w:rPr>
          <w:sz w:val="28"/>
          <w:szCs w:val="28"/>
        </w:rPr>
        <w:t>5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31"/>
        <w:gridCol w:w="1528"/>
        <w:gridCol w:w="1843"/>
        <w:gridCol w:w="709"/>
        <w:gridCol w:w="3119"/>
      </w:tblGrid>
      <w:tr w:rsidR="00B8504A" w:rsidRPr="008F458B" w:rsidTr="009C71A5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B8504A" w:rsidRPr="008F458B" w:rsidRDefault="00B8504A" w:rsidP="009C71A5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961" w:type="dxa"/>
            <w:gridSpan w:val="4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119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B8504A" w:rsidRPr="008F458B" w:rsidTr="009C71A5">
        <w:trPr>
          <w:trHeight w:val="427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(управле-ние)</w:t>
            </w:r>
          </w:p>
        </w:tc>
        <w:tc>
          <w:tcPr>
            <w:tcW w:w="4961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32"/>
          <w:jc w:val="center"/>
        </w:trPr>
        <w:tc>
          <w:tcPr>
            <w:tcW w:w="2923" w:type="dxa"/>
            <w:vMerge w:val="restart"/>
            <w:tcBorders>
              <w:top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2.26 Установка исходного состояния (чтение данных ДПК с «0» в признаке РП) </w:t>
            </w:r>
          </w:p>
        </w:tc>
        <w:tc>
          <w:tcPr>
            <w:tcW w:w="1579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09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2.27 Чтение информации из ПрИ (3-х каналов)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  <w:tcBorders>
              <w:top w:val="nil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СД15…СД18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gridSpan w:val="4"/>
            <w:shd w:val="clear" w:color="auto" w:fill="auto"/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(-3 ≤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3)</w:t>
            </w: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2)</w:t>
            </w:r>
          </w:p>
        </w:tc>
      </w:tr>
      <w:tr w:rsidR="00B8504A" w:rsidRPr="008F458B" w:rsidTr="009C71A5">
        <w:trPr>
          <w:trHeight w:val="463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2.28 Выдача команд РП на самопроверку трактов 2-го канал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W21_RP50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W21_RP51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W21_RP52 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W21_RP53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W21_RP54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6,0</w:t>
            </w:r>
          </w:p>
        </w:tc>
        <w:tc>
          <w:tcPr>
            <w:tcW w:w="1134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упр.34</w:t>
            </w:r>
          </w:p>
        </w:tc>
        <w:tc>
          <w:tcPr>
            <w:tcW w:w="1590" w:type="dxa"/>
            <w:gridSpan w:val="2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28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119" w:type="dxa"/>
            <w:vMerge w:val="restart"/>
          </w:tcPr>
          <w:p w:rsidR="00B8504A" w:rsidRPr="008F458B" w:rsidRDefault="00B8504A" w:rsidP="009C71A5">
            <w:pPr>
              <w:spacing w:line="360" w:lineRule="auto"/>
              <w:ind w:right="-10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Подкл. </w:t>
            </w: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2 в имитаторах 1-го и 3-го каналов</w:t>
            </w:r>
          </w:p>
        </w:tc>
      </w:tr>
      <w:tr w:rsidR="00B8504A" w:rsidRPr="008F458B" w:rsidTr="009C71A5">
        <w:trPr>
          <w:trHeight w:val="462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62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62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СД3…СД5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62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B8504A" w:rsidRPr="008F458B" w:rsidRDefault="00B8504A" w:rsidP="009C71A5">
            <w:pPr>
              <w:spacing w:line="360" w:lineRule="auto"/>
              <w:ind w:right="-10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РП выдаются только в 2-й к.</w:t>
            </w:r>
          </w:p>
        </w:tc>
      </w:tr>
      <w:tr w:rsidR="00B8504A" w:rsidRPr="008F458B" w:rsidTr="009C71A5">
        <w:trPr>
          <w:trHeight w:val="46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2.29 Выдача команды на чтение данных из ПрИ (подготовка данных)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28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119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63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63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45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2.30 Чтение информации из трех каналов ПрИ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</w:t>
            </w:r>
            <w:r w:rsidRPr="008F458B">
              <w:rPr>
                <w:sz w:val="24"/>
                <w:szCs w:val="24"/>
              </w:rPr>
              <w:t>ТО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119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25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28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843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00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СД14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(806 ≤ Х ≤ 855)</w:t>
            </w:r>
          </w:p>
        </w:tc>
        <w:tc>
          <w:tcPr>
            <w:tcW w:w="1528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(664 ≤ Х≤ 705)</w:t>
            </w:r>
          </w:p>
        </w:tc>
        <w:tc>
          <w:tcPr>
            <w:tcW w:w="1843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55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(806 ≤ Х ≤ 855)</w:t>
            </w: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577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 СД18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7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(440 ≤ Х ≤ 470)</w:t>
            </w:r>
          </w:p>
        </w:tc>
        <w:tc>
          <w:tcPr>
            <w:tcW w:w="1528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(384 ≤ Х ≤409)</w:t>
            </w:r>
          </w:p>
        </w:tc>
        <w:tc>
          <w:tcPr>
            <w:tcW w:w="1843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155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(440 ≤ Х ≤ 470)</w:t>
            </w:r>
          </w:p>
        </w:tc>
        <w:tc>
          <w:tcPr>
            <w:tcW w:w="70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B8504A" w:rsidRPr="008F458B" w:rsidRDefault="00B8504A" w:rsidP="009C71A5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110C63">
        <w:rPr>
          <w:sz w:val="28"/>
          <w:szCs w:val="28"/>
        </w:rPr>
        <w:t>5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B8504A" w:rsidRPr="008F458B" w:rsidTr="009C71A5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B8504A" w:rsidRPr="008F458B" w:rsidRDefault="00B8504A" w:rsidP="009C71A5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B8504A" w:rsidRPr="008F458B" w:rsidTr="009C71A5">
        <w:trPr>
          <w:trHeight w:val="42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(управле-ние)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30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2.31 Установка исходного состояния (чтение данных ДПК с «0» в признаке РП)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bottom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10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50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2.32 Чтение информации из ПрИ (3-х каналов)</w:t>
            </w:r>
          </w:p>
        </w:tc>
        <w:tc>
          <w:tcPr>
            <w:tcW w:w="1579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R21_KDCH2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R21_KDV1</w:t>
            </w: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_KDV</w:t>
            </w:r>
            <w:r w:rsidRPr="008F458B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415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504A" w:rsidRPr="008F458B" w:rsidTr="009C71A5">
        <w:trPr>
          <w:trHeight w:val="614"/>
          <w:jc w:val="center"/>
        </w:trPr>
        <w:tc>
          <w:tcPr>
            <w:tcW w:w="2923" w:type="dxa"/>
            <w:vMerge/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8504A" w:rsidRPr="008F458B" w:rsidRDefault="00B8504A" w:rsidP="009C71A5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СД15…СД18</w:t>
            </w:r>
          </w:p>
        </w:tc>
        <w:tc>
          <w:tcPr>
            <w:tcW w:w="992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B8504A" w:rsidRPr="008F458B" w:rsidRDefault="00B8504A" w:rsidP="009C71A5">
            <w:pPr>
              <w:jc w:val="center"/>
              <w:rPr>
                <w:sz w:val="24"/>
                <w:szCs w:val="24"/>
              </w:rPr>
            </w:pPr>
          </w:p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(-3 ≤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3)</w:t>
            </w:r>
          </w:p>
        </w:tc>
        <w:tc>
          <w:tcPr>
            <w:tcW w:w="756" w:type="dxa"/>
            <w:vMerge/>
            <w:tcBorders>
              <w:bottom w:val="nil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B8504A" w:rsidRPr="008F458B" w:rsidRDefault="00B8504A" w:rsidP="009C71A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2)</w:t>
            </w:r>
          </w:p>
        </w:tc>
      </w:tr>
      <w:tr w:rsidR="00B8504A" w:rsidRPr="008F458B" w:rsidTr="009C71A5">
        <w:trPr>
          <w:trHeight w:val="2110"/>
          <w:jc w:val="center"/>
        </w:trPr>
        <w:tc>
          <w:tcPr>
            <w:tcW w:w="21230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:rsidR="00B8504A" w:rsidRPr="008F458B" w:rsidRDefault="00B8504A" w:rsidP="009C71A5">
            <w:pPr>
              <w:spacing w:line="360" w:lineRule="auto"/>
              <w:ind w:firstLine="851"/>
              <w:rPr>
                <w:spacing w:val="38"/>
                <w:sz w:val="24"/>
                <w:szCs w:val="24"/>
              </w:rPr>
            </w:pPr>
            <w:r w:rsidRPr="008F458B">
              <w:rPr>
                <w:spacing w:val="38"/>
                <w:sz w:val="24"/>
                <w:szCs w:val="24"/>
              </w:rPr>
              <w:t>Примечания</w:t>
            </w:r>
          </w:p>
          <w:p w:rsidR="00B8504A" w:rsidRPr="008F458B" w:rsidRDefault="00B8504A" w:rsidP="009C71A5">
            <w:pPr>
              <w:spacing w:line="360" w:lineRule="auto"/>
              <w:ind w:left="85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1) Последнее слово в пакете данных – защитное слово согласно ШЮГИ.460102.365 ИД20. </w:t>
            </w:r>
          </w:p>
          <w:p w:rsidR="00B8504A" w:rsidRPr="008F458B" w:rsidRDefault="00B8504A" w:rsidP="009C71A5">
            <w:pPr>
              <w:spacing w:line="360" w:lineRule="auto"/>
              <w:ind w:firstLine="85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2) Контроль только трактов КДШ и КДВ</w:t>
            </w:r>
          </w:p>
          <w:p w:rsidR="00B8504A" w:rsidRPr="008F458B" w:rsidRDefault="00B8504A" w:rsidP="009C71A5">
            <w:pPr>
              <w:spacing w:line="360" w:lineRule="auto"/>
              <w:ind w:left="85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3) СД не используются в данной проверке, разряды устанавливаются в «0».</w:t>
            </w:r>
          </w:p>
          <w:p w:rsidR="00B8504A" w:rsidRPr="008F458B" w:rsidRDefault="00B8504A" w:rsidP="009C71A5">
            <w:pPr>
              <w:spacing w:line="360" w:lineRule="auto"/>
              <w:ind w:firstLine="85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4) При чтении информации из прибора слова данных СД2…СД13 не контролировать.</w:t>
            </w:r>
          </w:p>
        </w:tc>
      </w:tr>
    </w:tbl>
    <w:p w:rsidR="00A133B7" w:rsidRPr="008F458B" w:rsidRDefault="00B8504A" w:rsidP="00374024">
      <w:pPr>
        <w:spacing w:line="360" w:lineRule="auto"/>
        <w:rPr>
          <w:sz w:val="28"/>
          <w:szCs w:val="28"/>
        </w:rPr>
      </w:pPr>
      <w:r w:rsidRPr="008F458B">
        <w:rPr>
          <w:sz w:val="28"/>
          <w:szCs w:val="28"/>
        </w:rPr>
        <w:br w:type="page"/>
      </w:r>
      <w:r w:rsidR="00A133B7" w:rsidRPr="008F458B">
        <w:rPr>
          <w:sz w:val="28"/>
          <w:szCs w:val="28"/>
        </w:rPr>
        <w:t>Таблица А.</w:t>
      </w:r>
      <w:r w:rsidR="00110C63">
        <w:rPr>
          <w:sz w:val="28"/>
          <w:szCs w:val="28"/>
        </w:rPr>
        <w:t>6</w:t>
      </w:r>
      <w:r w:rsidR="00A133B7" w:rsidRPr="008F458B">
        <w:rPr>
          <w:sz w:val="28"/>
          <w:szCs w:val="28"/>
        </w:rPr>
        <w:t xml:space="preserve"> – Проверка работоспособности трактов УНО, УНГ, ДУО, ДУГ.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374024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374024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374024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374024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374024">
        <w:trPr>
          <w:trHeight w:val="434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1290"/>
          <w:jc w:val="center"/>
        </w:trPr>
        <w:tc>
          <w:tcPr>
            <w:tcW w:w="2923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Самопроверка прибора</w:t>
            </w:r>
          </w:p>
          <w:p w:rsidR="00A133B7" w:rsidRPr="008F458B" w:rsidRDefault="00A133B7" w:rsidP="00374024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трактов без подключения имитаторов </w:t>
            </w:r>
          </w:p>
        </w:tc>
        <w:tc>
          <w:tcPr>
            <w:tcW w:w="15046" w:type="dxa"/>
            <w:gridSpan w:val="13"/>
          </w:tcPr>
          <w:p w:rsidR="00A133B7" w:rsidRPr="008F458B" w:rsidRDefault="00A133B7" w:rsidP="0037402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Для проверки С-33121 выдать команду на замыкание реле, подключающие монтажные емкости в имитаторах ДУО, ДУГ, УНО. Для С-33121-01  выдать команду на замыкание реле, подключающие монтажные емкости в имитаторе УНГ. Команда не должна сниматься до конца проверки прибора.</w:t>
            </w: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46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1.1 Выдача команды на чтение данных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пит и 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 xml:space="preserve"> из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46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0017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0017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0017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46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222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1.2 Чтение информации по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пит и 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, КС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>-чёт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>-нечёт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>-осн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>-дубл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КСОосн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КСГосн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КСОдубл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КСГдубл</w:t>
            </w:r>
          </w:p>
          <w:p w:rsidR="00A133B7" w:rsidRPr="008F458B" w:rsidRDefault="00A133B7" w:rsidP="00374024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fчёт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fнечёт</w:t>
            </w:r>
          </w:p>
          <w:p w:rsidR="00A133B7" w:rsidRPr="008F458B" w:rsidRDefault="00A133B7" w:rsidP="00374024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fосн</w:t>
            </w:r>
          </w:p>
          <w:p w:rsidR="00A133B7" w:rsidRPr="008F458B" w:rsidRDefault="00A133B7" w:rsidP="0037402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fдубл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42Е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42Е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42Е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21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21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СД2… СД5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374024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614…750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 xml:space="preserve">-чёт,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 xml:space="preserve">-нечёт,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 xml:space="preserve">-осн,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>-дубл</w:t>
            </w:r>
          </w:p>
        </w:tc>
      </w:tr>
      <w:tr w:rsidR="00A133B7" w:rsidRPr="008F458B" w:rsidTr="00374024">
        <w:trPr>
          <w:trHeight w:val="21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СД6… СД9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КСОосн, КСГосн, КСОдубл, КСГдубл</w:t>
            </w:r>
          </w:p>
        </w:tc>
      </w:tr>
      <w:tr w:rsidR="00A133B7" w:rsidRPr="008F458B" w:rsidTr="00374024">
        <w:trPr>
          <w:trHeight w:val="21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21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21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47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21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СД14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378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1.3 Выдача команд РП на отключение датчиков (баланс)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W21_RP1…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W21_RP4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W21_RP13…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W21_RP16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W21_RP25…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W21_RP28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W21_RP37…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W21_RP40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00</w:t>
            </w:r>
            <w:r w:rsidRPr="008F458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00</w:t>
            </w:r>
            <w:r w:rsidRPr="008F458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00</w:t>
            </w:r>
            <w:r w:rsidRPr="008F458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52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0F00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0F00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0F00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48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00F0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00F0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00F0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42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1)</w:t>
            </w:r>
          </w:p>
        </w:tc>
      </w:tr>
    </w:tbl>
    <w:p w:rsidR="00A133B7" w:rsidRPr="008F458B" w:rsidRDefault="00A133B7" w:rsidP="00374024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110C63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374024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374024">
            <w:pPr>
              <w:ind w:left="-88" w:right="-109"/>
              <w:jc w:val="center"/>
            </w:pPr>
            <w:r w:rsidRPr="008F458B">
              <w:rPr>
                <w:sz w:val="24"/>
                <w:szCs w:val="24"/>
              </w:rPr>
              <w:t>Наименование сигнала по ИД33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ind w:left="-107" w:right="-109"/>
              <w:jc w:val="center"/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374024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374024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374024">
        <w:trPr>
          <w:trHeight w:val="55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307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1.4 Выдача команды на чтение данных ДУ из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 w:val="restart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30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30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327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1.5 Чтение информации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374024">
            <w:pPr>
              <w:spacing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374024">
            <w:pPr>
              <w:spacing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374024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374024">
            <w:pPr>
              <w:spacing w:line="360" w:lineRule="auto"/>
              <w:ind w:left="-88"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DUG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nch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tcBorders>
              <w:top w:val="nil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43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41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(-34 ≤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34)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374024">
        <w:trPr>
          <w:trHeight w:val="40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ДУГ1-чет.</w:t>
            </w:r>
          </w:p>
        </w:tc>
      </w:tr>
      <w:tr w:rsidR="00A133B7" w:rsidRPr="008F458B" w:rsidTr="00374024">
        <w:trPr>
          <w:trHeight w:val="41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374024">
        <w:trPr>
          <w:trHeight w:val="41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  <w:tr w:rsidR="00A133B7" w:rsidRPr="008F458B" w:rsidTr="00374024">
        <w:trPr>
          <w:trHeight w:val="282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1.6 Выдача команды на чтение данных УН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28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28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111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1.7 Чтение информации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374024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374024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374024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374024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374024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374024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374024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374024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(-51 ≤ Х</w:t>
            </w:r>
            <w:r w:rsidRPr="008F458B">
              <w:rPr>
                <w:sz w:val="24"/>
                <w:szCs w:val="24"/>
                <w:vertAlign w:val="subscript"/>
              </w:rPr>
              <w:t>2</w:t>
            </w:r>
            <w:r w:rsidRPr="008F458B">
              <w:rPr>
                <w:sz w:val="24"/>
                <w:szCs w:val="24"/>
              </w:rPr>
              <w:t xml:space="preserve"> ≤ 51)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374024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374024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374024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374024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374024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374024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374024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374024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374024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</w:tbl>
    <w:p w:rsidR="00A133B7" w:rsidRPr="008F458B" w:rsidRDefault="00A133B7" w:rsidP="00374024">
      <w:pPr>
        <w:spacing w:line="360" w:lineRule="auto"/>
        <w:jc w:val="both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110C63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374024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374024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374024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374024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374024">
        <w:trPr>
          <w:trHeight w:val="42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1.8 Выдача команды РП </w:t>
            </w:r>
            <w:r w:rsidRPr="008F458B">
              <w:rPr>
                <w:b/>
                <w:sz w:val="24"/>
                <w:szCs w:val="24"/>
              </w:rPr>
              <w:t>«Разбаланс 1» в канал резерва «чет»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5 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9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left="-107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Команды РП из п. 1.3 подтвердить</w:t>
            </w:r>
          </w:p>
        </w:tc>
      </w:tr>
      <w:tr w:rsidR="00A133B7" w:rsidRPr="008F458B" w:rsidTr="00374024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374024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F51F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  <w:lang w:val="en-US"/>
              </w:rPr>
              <w:t>F51F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  <w:lang w:val="en-US"/>
              </w:rPr>
              <w:t>F51F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42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0F00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  <w:lang w:val="en-US"/>
              </w:rPr>
              <w:t>0F00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</w:pPr>
            <w:r w:rsidRPr="008F458B">
              <w:rPr>
                <w:sz w:val="24"/>
                <w:szCs w:val="24"/>
                <w:lang w:val="en-US"/>
              </w:rPr>
              <w:t>0F00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41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СД5 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374024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00F0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374024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00F0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374024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00F0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42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37402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37402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37402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1)</w:t>
            </w:r>
          </w:p>
        </w:tc>
      </w:tr>
      <w:tr w:rsidR="00A133B7" w:rsidRPr="008F458B" w:rsidTr="00374024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Выдача команды на чтение данных ДУ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по ДУ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374024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374024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374024">
            <w:pPr>
              <w:spacing w:line="360" w:lineRule="auto"/>
              <w:ind w:left="-88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R21_DUG1nch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292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440 (198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294)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374024">
        <w:trPr>
          <w:trHeight w:val="46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37402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276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413 (168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249)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ДУГ1-чет. </w:t>
            </w:r>
          </w:p>
        </w:tc>
      </w:tr>
      <w:tr w:rsidR="00A133B7" w:rsidRPr="008F458B" w:rsidTr="00374024">
        <w:trPr>
          <w:trHeight w:val="40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37402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374024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(-17 ≤ Х -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17)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374024">
        <w:trPr>
          <w:trHeight w:val="380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374024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  <w:tr w:rsidR="00A133B7" w:rsidRPr="008F458B" w:rsidTr="00374024">
        <w:trPr>
          <w:trHeight w:val="429"/>
          <w:jc w:val="center"/>
        </w:trPr>
        <w:tc>
          <w:tcPr>
            <w:tcW w:w="2923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Снятие признака РП (чтение данных с «0» в признаке РП)</w:t>
            </w:r>
          </w:p>
        </w:tc>
        <w:tc>
          <w:tcPr>
            <w:tcW w:w="1579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42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374024">
        <w:trPr>
          <w:trHeight w:val="428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374024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37402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A133B7" w:rsidRPr="008F458B" w:rsidRDefault="00A133B7" w:rsidP="00B02682">
      <w:pPr>
        <w:spacing w:line="360" w:lineRule="auto"/>
        <w:jc w:val="both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110C63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B02682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B02682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B02682">
        <w:trPr>
          <w:trHeight w:val="42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1.8 Выдача команды РП </w:t>
            </w:r>
            <w:r w:rsidRPr="008F458B">
              <w:rPr>
                <w:b/>
                <w:sz w:val="24"/>
                <w:szCs w:val="24"/>
              </w:rPr>
              <w:t>«Разбаланс 1» в канал резерва «нечет»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29 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33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7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Команды РП из п. 1.3 подтвердить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B02682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F40F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F40F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F40F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1F00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1F00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1F00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2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СД5 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00F</w:t>
            </w:r>
            <w:r w:rsidRPr="008F458B">
              <w:rPr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2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1)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Выдача команды на чтение данных ДУ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по ДУ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B02682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B02682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B02682">
            <w:pPr>
              <w:spacing w:line="360" w:lineRule="auto"/>
              <w:ind w:left="-88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R21_DUG1nch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(-17 ≤ Х -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17)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B02682">
        <w:trPr>
          <w:trHeight w:val="46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ДУГ1-чет. </w:t>
            </w:r>
          </w:p>
        </w:tc>
      </w:tr>
      <w:tr w:rsidR="00A133B7" w:rsidRPr="008F458B" w:rsidTr="00B02682">
        <w:trPr>
          <w:trHeight w:val="46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292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440 (198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294)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B02682">
        <w:trPr>
          <w:trHeight w:val="46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276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413 (168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249)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  <w:tr w:rsidR="00A133B7" w:rsidRPr="008F458B" w:rsidTr="00B02682">
        <w:trPr>
          <w:trHeight w:val="427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Снятие признака РП (команда на чтение данных с «0» в признаке РП)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1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1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B02682">
      <w:pPr>
        <w:spacing w:line="360" w:lineRule="auto"/>
        <w:jc w:val="both"/>
        <w:rPr>
          <w:sz w:val="28"/>
          <w:szCs w:val="28"/>
        </w:rPr>
      </w:pPr>
      <w:r w:rsidRPr="008F458B">
        <w:rPr>
          <w:sz w:val="28"/>
          <w:szCs w:val="28"/>
        </w:rPr>
        <w:t>Продолжение таблицы А.</w:t>
      </w:r>
      <w:r w:rsidR="00110C63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B02682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B02682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B02682">
        <w:trPr>
          <w:trHeight w:val="42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1.8 Выдача команды РП </w:t>
            </w:r>
            <w:r w:rsidRPr="008F458B">
              <w:rPr>
                <w:b/>
                <w:sz w:val="24"/>
                <w:szCs w:val="24"/>
              </w:rPr>
              <w:t>«Разбаланс 2» в канал резерва «чет»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5 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9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7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Команды РП из п. 1.3 подтвердить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B02682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FE2F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FE2F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FE2F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0F00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0F00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0F00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2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00F0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00F0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00F0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2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1)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Выдача команды на чтение данных ДУ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по ДУ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B02682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B02682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B02682">
            <w:pPr>
              <w:spacing w:line="360" w:lineRule="auto"/>
              <w:ind w:left="-88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R21_DUG1nch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-292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-440 (-198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-294)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B02682">
        <w:trPr>
          <w:trHeight w:val="46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-276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≤- 413 (-168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-249)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ДУГ1-чет. </w:t>
            </w:r>
          </w:p>
        </w:tc>
      </w:tr>
      <w:tr w:rsidR="00A133B7" w:rsidRPr="008F458B" w:rsidTr="00B02682">
        <w:trPr>
          <w:trHeight w:val="46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(-17 ≤ Х -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17)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B02682">
        <w:trPr>
          <w:trHeight w:val="46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  <w:tr w:rsidR="00A133B7" w:rsidRPr="008F458B" w:rsidTr="00B02682">
        <w:trPr>
          <w:trHeight w:val="427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Снятие признака РП (команда на чтение данных с «0» в признаке РП)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6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1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A133B7" w:rsidRPr="008F458B" w:rsidRDefault="00A133B7" w:rsidP="00B02682">
      <w:pPr>
        <w:spacing w:line="360" w:lineRule="auto"/>
        <w:jc w:val="both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110C63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B02682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B02682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B02682">
        <w:trPr>
          <w:trHeight w:val="42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1.8 Выдача команды РП </w:t>
            </w:r>
            <w:r w:rsidRPr="008F458B">
              <w:rPr>
                <w:b/>
                <w:sz w:val="24"/>
                <w:szCs w:val="24"/>
              </w:rPr>
              <w:t>«Разбаланс 2» в канал резерва «нечет»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29 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33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7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Команды РП из п. 1.3 подтвердить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B02682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</w:t>
            </w:r>
            <w:r w:rsidRPr="008F458B">
              <w:rPr>
                <w:sz w:val="24"/>
                <w:szCs w:val="24"/>
                <w:lang w:val="en-US"/>
              </w:rPr>
              <w:t>0F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</w:t>
            </w:r>
            <w:r w:rsidRPr="008F458B">
              <w:rPr>
                <w:sz w:val="24"/>
                <w:szCs w:val="24"/>
                <w:lang w:val="en-US"/>
              </w:rPr>
              <w:t>0F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</w:t>
            </w:r>
            <w:r w:rsidRPr="008F458B">
              <w:rPr>
                <w:sz w:val="24"/>
                <w:szCs w:val="24"/>
                <w:lang w:val="en-US"/>
              </w:rPr>
              <w:t>0F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2F00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2F00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2F00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2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00FA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00FA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00FA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2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1)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Выдача команды на чтение данных ДУ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по ДУ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B02682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B02682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B02682">
            <w:pPr>
              <w:spacing w:line="360" w:lineRule="auto"/>
              <w:ind w:left="-88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R21_DUG1nch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(-17 ≤ Х -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17)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B02682">
        <w:trPr>
          <w:trHeight w:val="43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ДУГ1-чет. </w:t>
            </w:r>
          </w:p>
        </w:tc>
      </w:tr>
      <w:tr w:rsidR="00A133B7" w:rsidRPr="008F458B" w:rsidTr="00B02682">
        <w:trPr>
          <w:trHeight w:val="46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-292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-440 (-198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-294)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B02682">
        <w:trPr>
          <w:trHeight w:val="46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-276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-413 (-168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-249)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  <w:tr w:rsidR="00A133B7" w:rsidRPr="008F458B" w:rsidTr="00B02682">
        <w:trPr>
          <w:trHeight w:val="427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Снятие признака РП (команда на чтение данных с «0» в признаке РП)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1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B02682">
      <w:pPr>
        <w:spacing w:line="360" w:lineRule="auto"/>
        <w:jc w:val="both"/>
        <w:rPr>
          <w:sz w:val="28"/>
          <w:szCs w:val="28"/>
        </w:rPr>
      </w:pPr>
      <w:r w:rsidRPr="008F458B">
        <w:rPr>
          <w:sz w:val="28"/>
          <w:szCs w:val="28"/>
        </w:rPr>
        <w:t>Продолжение таблицы А.</w:t>
      </w:r>
      <w:r w:rsidR="00110C63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B02682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B02682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B02682">
        <w:trPr>
          <w:trHeight w:val="42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1.8 Выдача команды РП </w:t>
            </w:r>
            <w:r w:rsidRPr="008F458B">
              <w:rPr>
                <w:b/>
                <w:sz w:val="24"/>
                <w:szCs w:val="24"/>
              </w:rPr>
              <w:t>«Разбаланс 1» в канал резерва «осн»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W21_RP7  W21_RP17  W21_RP19  W21_RP21  W21_RP23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7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Команды РП из п. 1.3 подтвердить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B02682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F04F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F04F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F04F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0F55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0F55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0F55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2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00F0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00F0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00F0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2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1)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Выдача команды на чтение данных УН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по УН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B02682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B02682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B02682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B02682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B02682">
            <w:pPr>
              <w:ind w:left="-88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6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307 (217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314)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B02682">
        <w:trPr>
          <w:trHeight w:val="44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(-17 ≤ Х -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17)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256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385 (208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310)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256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385 (177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266)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242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366 (163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246)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(-17 ≤ Х -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17)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  <w:tr w:rsidR="00A133B7" w:rsidRPr="008F458B" w:rsidTr="00B02682">
        <w:trPr>
          <w:trHeight w:val="42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Снятие признака РП (команда на чтение данных с «0» в признаке РП)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1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8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B02682" w:rsidP="00B026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  <w:r w:rsidR="00A133B7"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B02682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B02682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B02682">
        <w:trPr>
          <w:trHeight w:val="42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1.8 Выдача команды РП </w:t>
            </w:r>
            <w:r w:rsidRPr="008F458B">
              <w:rPr>
                <w:b/>
                <w:sz w:val="24"/>
                <w:szCs w:val="24"/>
              </w:rPr>
              <w:t>«Разбаланс 2» в канал резерва «осн»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W21_RP8  W21_RP18  W21_RP20  W21_RP22  W21_RP24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7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Команды РП из п. 1.3 подтвердить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B02682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F08F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F08F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F08F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0FAA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0FAA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0FAA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2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00F0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00F0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00F0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2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1)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Выдача команды на чтение данных УН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по УН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B02682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B02682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B02682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B02682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B02682">
            <w:pPr>
              <w:ind w:left="-88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6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-205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-307 (-217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-314)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B02682">
        <w:trPr>
          <w:trHeight w:val="44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(-17 ≤ Х -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17)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-256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-385 (-208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-310)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-256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-385 (-177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-266)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-242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-366 (-163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-246)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(-17 ≤ Х -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17)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  <w:tr w:rsidR="00A133B7" w:rsidRPr="008F458B" w:rsidTr="00B02682">
        <w:trPr>
          <w:trHeight w:val="42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Снятие признака РП (команд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 xml:space="preserve"> на чтение данных с «0» в признаке РП)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1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0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B02682" w:rsidP="00B026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  <w:r w:rsidR="00A133B7"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B02682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B02682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B02682">
        <w:trPr>
          <w:trHeight w:val="42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1.8 Выдача команды РП </w:t>
            </w:r>
            <w:r w:rsidRPr="008F458B">
              <w:rPr>
                <w:b/>
                <w:sz w:val="24"/>
                <w:szCs w:val="24"/>
              </w:rPr>
              <w:t>«Разбаланс 1» в канал резерва «дубл»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W21_RP31  W21_RP41  W21_RP43  W21_RP45  W21_RP47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7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Команды РП из п. 1.3 подтвердить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B02682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F00F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F00F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F00F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4F00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4F00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4F00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2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55F0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55F0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55F0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2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1)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Выдача команды на чтение данных УН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по УН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B02682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B02682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B02682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B02682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B02682">
            <w:pPr>
              <w:ind w:left="-88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3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(-17 ≤ Х -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17)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B02682">
        <w:trPr>
          <w:trHeight w:val="42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307 (217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314)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B02682">
        <w:trPr>
          <w:trHeight w:val="41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(-17 ≤ Х -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17)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B02682">
        <w:trPr>
          <w:trHeight w:val="39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B02682">
        <w:trPr>
          <w:trHeight w:val="40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B02682">
        <w:trPr>
          <w:trHeight w:val="40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B02682">
        <w:trPr>
          <w:trHeight w:val="41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256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385 (208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310)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B02682">
        <w:trPr>
          <w:trHeight w:val="41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256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385 (177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266)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B02682">
        <w:trPr>
          <w:trHeight w:val="41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242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366 (163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246)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  <w:tr w:rsidR="00A133B7" w:rsidRPr="008F458B" w:rsidTr="00B02682">
        <w:trPr>
          <w:trHeight w:val="42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Снятие признака РП (команда на чтение данных с «0» в признаке РП)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1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0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B02682" w:rsidP="00B026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133B7"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B02682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B02682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B02682">
        <w:trPr>
          <w:trHeight w:val="42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1.8 Выдача команды РП </w:t>
            </w:r>
            <w:r w:rsidRPr="008F458B">
              <w:rPr>
                <w:b/>
                <w:sz w:val="24"/>
                <w:szCs w:val="24"/>
              </w:rPr>
              <w:t>«Разбаланс 2» в канал резерва «дубл»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W21_RP32  W21_RP42  W21_RP44  W21_RP46  W21_RP48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7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Команды РП из п. 1.3 подтвердить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B02682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F00F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F00F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F00F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8F00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8F00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8F00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2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AAF0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AAF0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AAF0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2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1)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Выдача команды на чтение данных УН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по УН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B02682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B02682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B02682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B02682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B02682">
            <w:pPr>
              <w:ind w:left="-88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6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(-17 ≤ Х -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17)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B02682">
        <w:trPr>
          <w:trHeight w:val="44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-</w:t>
            </w:r>
            <w:r w:rsidRPr="008F458B">
              <w:rPr>
                <w:sz w:val="24"/>
                <w:szCs w:val="24"/>
              </w:rPr>
              <w:t>205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 xml:space="preserve">≤ </w:t>
            </w:r>
            <w:r w:rsidRPr="008F458B">
              <w:rPr>
                <w:sz w:val="24"/>
                <w:szCs w:val="24"/>
                <w:lang w:val="en-US"/>
              </w:rPr>
              <w:t>-</w:t>
            </w:r>
            <w:r w:rsidRPr="008F458B">
              <w:rPr>
                <w:sz w:val="24"/>
                <w:szCs w:val="24"/>
              </w:rPr>
              <w:t>307 (</w:t>
            </w:r>
            <w:r w:rsidRPr="008F458B">
              <w:rPr>
                <w:sz w:val="24"/>
                <w:szCs w:val="24"/>
                <w:lang w:val="en-US"/>
              </w:rPr>
              <w:t>-</w:t>
            </w:r>
            <w:r w:rsidRPr="008F458B">
              <w:rPr>
                <w:sz w:val="24"/>
                <w:szCs w:val="24"/>
              </w:rPr>
              <w:t>217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 xml:space="preserve">≤ </w:t>
            </w:r>
            <w:r w:rsidRPr="008F458B">
              <w:rPr>
                <w:sz w:val="24"/>
                <w:szCs w:val="24"/>
                <w:lang w:val="en-US"/>
              </w:rPr>
              <w:t>-</w:t>
            </w:r>
            <w:r w:rsidRPr="008F458B">
              <w:rPr>
                <w:sz w:val="24"/>
                <w:szCs w:val="24"/>
              </w:rPr>
              <w:t>314)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(-17 ≤ Х -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17)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-</w:t>
            </w:r>
            <w:r w:rsidRPr="008F458B">
              <w:rPr>
                <w:sz w:val="24"/>
                <w:szCs w:val="24"/>
              </w:rPr>
              <w:t>256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 xml:space="preserve">≤ </w:t>
            </w:r>
            <w:r w:rsidRPr="008F458B">
              <w:rPr>
                <w:sz w:val="24"/>
                <w:szCs w:val="24"/>
                <w:lang w:val="en-US"/>
              </w:rPr>
              <w:t>-</w:t>
            </w:r>
            <w:r w:rsidRPr="008F458B">
              <w:rPr>
                <w:sz w:val="24"/>
                <w:szCs w:val="24"/>
              </w:rPr>
              <w:t>385 (</w:t>
            </w:r>
            <w:r w:rsidRPr="008F458B">
              <w:rPr>
                <w:sz w:val="24"/>
                <w:szCs w:val="24"/>
                <w:lang w:val="en-US"/>
              </w:rPr>
              <w:t>-</w:t>
            </w:r>
            <w:r w:rsidRPr="008F458B">
              <w:rPr>
                <w:sz w:val="24"/>
                <w:szCs w:val="24"/>
              </w:rPr>
              <w:t>208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 xml:space="preserve">≤ </w:t>
            </w:r>
            <w:r w:rsidRPr="008F458B">
              <w:rPr>
                <w:sz w:val="24"/>
                <w:szCs w:val="24"/>
                <w:lang w:val="en-US"/>
              </w:rPr>
              <w:t>-</w:t>
            </w:r>
            <w:r w:rsidRPr="008F458B">
              <w:rPr>
                <w:sz w:val="24"/>
                <w:szCs w:val="24"/>
              </w:rPr>
              <w:t>310)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-</w:t>
            </w:r>
            <w:r w:rsidRPr="008F458B">
              <w:rPr>
                <w:sz w:val="24"/>
                <w:szCs w:val="24"/>
              </w:rPr>
              <w:t>256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 xml:space="preserve">≤ </w:t>
            </w:r>
            <w:r w:rsidRPr="008F458B">
              <w:rPr>
                <w:sz w:val="24"/>
                <w:szCs w:val="24"/>
                <w:lang w:val="en-US"/>
              </w:rPr>
              <w:t>-</w:t>
            </w:r>
            <w:r w:rsidRPr="008F458B">
              <w:rPr>
                <w:sz w:val="24"/>
                <w:szCs w:val="24"/>
              </w:rPr>
              <w:t>385 (</w:t>
            </w:r>
            <w:r w:rsidRPr="008F458B">
              <w:rPr>
                <w:sz w:val="24"/>
                <w:szCs w:val="24"/>
                <w:lang w:val="en-US"/>
              </w:rPr>
              <w:t>-</w:t>
            </w:r>
            <w:r w:rsidRPr="008F458B">
              <w:rPr>
                <w:sz w:val="24"/>
                <w:szCs w:val="24"/>
              </w:rPr>
              <w:t>177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 xml:space="preserve">≤ </w:t>
            </w:r>
            <w:r w:rsidRPr="008F458B">
              <w:rPr>
                <w:sz w:val="24"/>
                <w:szCs w:val="24"/>
                <w:lang w:val="en-US"/>
              </w:rPr>
              <w:t>-</w:t>
            </w:r>
            <w:r w:rsidRPr="008F458B">
              <w:rPr>
                <w:sz w:val="24"/>
                <w:szCs w:val="24"/>
              </w:rPr>
              <w:t>266)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-</w:t>
            </w:r>
            <w:r w:rsidRPr="008F458B">
              <w:rPr>
                <w:sz w:val="24"/>
                <w:szCs w:val="24"/>
              </w:rPr>
              <w:t>242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 xml:space="preserve">≤ </w:t>
            </w:r>
            <w:r w:rsidRPr="008F458B">
              <w:rPr>
                <w:sz w:val="24"/>
                <w:szCs w:val="24"/>
                <w:lang w:val="en-US"/>
              </w:rPr>
              <w:t>-</w:t>
            </w:r>
            <w:r w:rsidRPr="008F458B">
              <w:rPr>
                <w:sz w:val="24"/>
                <w:szCs w:val="24"/>
              </w:rPr>
              <w:t>366 (</w:t>
            </w:r>
            <w:r w:rsidRPr="008F458B">
              <w:rPr>
                <w:sz w:val="24"/>
                <w:szCs w:val="24"/>
                <w:lang w:val="en-US"/>
              </w:rPr>
              <w:t>-</w:t>
            </w:r>
            <w:r w:rsidRPr="008F458B">
              <w:rPr>
                <w:sz w:val="24"/>
                <w:szCs w:val="24"/>
              </w:rPr>
              <w:t>163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 xml:space="preserve">≤ </w:t>
            </w:r>
            <w:r w:rsidRPr="008F458B">
              <w:rPr>
                <w:sz w:val="24"/>
                <w:szCs w:val="24"/>
                <w:lang w:val="en-US"/>
              </w:rPr>
              <w:t>-</w:t>
            </w:r>
            <w:r w:rsidRPr="008F458B">
              <w:rPr>
                <w:sz w:val="24"/>
                <w:szCs w:val="24"/>
              </w:rPr>
              <w:t>246)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B02682">
        <w:trPr>
          <w:trHeight w:val="44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  <w:tr w:rsidR="00A133B7" w:rsidRPr="008F458B" w:rsidTr="00B02682">
        <w:trPr>
          <w:trHeight w:val="42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Снятие признака РП (команда на чтение данных с «0» в признаке РП)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1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0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A133B7" w:rsidRPr="008F458B" w:rsidRDefault="00A133B7" w:rsidP="00A133B7">
      <w:pPr>
        <w:spacing w:line="360" w:lineRule="auto"/>
        <w:jc w:val="both"/>
        <w:rPr>
          <w:sz w:val="28"/>
          <w:szCs w:val="28"/>
        </w:rPr>
      </w:pPr>
    </w:p>
    <w:p w:rsidR="00A133B7" w:rsidRPr="008F458B" w:rsidRDefault="00A133B7" w:rsidP="00B02682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B02682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B02682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B02682">
        <w:trPr>
          <w:trHeight w:val="42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1.1.8 Выдача команды РП </w:t>
            </w:r>
            <w:r w:rsidRPr="008F458B">
              <w:rPr>
                <w:b/>
                <w:sz w:val="24"/>
                <w:szCs w:val="24"/>
              </w:rPr>
              <w:t xml:space="preserve">«Разбаланс 1» </w:t>
            </w:r>
            <w:r w:rsidRPr="008F458B">
              <w:rPr>
                <w:sz w:val="24"/>
                <w:szCs w:val="24"/>
              </w:rPr>
              <w:t>во все каналы резерва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5 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7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9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11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17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19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21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23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29 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31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33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35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41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43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45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>47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7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Команды РП из п. 1.3 подтвердить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B02682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055</w:t>
            </w:r>
            <w:r w:rsidRPr="008F458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055</w:t>
            </w:r>
            <w:r w:rsidRPr="008F458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055</w:t>
            </w:r>
            <w:r w:rsidRPr="008F458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66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СД5 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55F3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55F3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55F3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66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1)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1.1.9 Выдача команды на чтение данных ДУ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1.1.10 Чтение информации по ДУ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B02682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B02682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B02682">
            <w:pPr>
              <w:spacing w:line="360" w:lineRule="auto"/>
              <w:ind w:left="-88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R21_DUG1nch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292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440 (198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294)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B02682">
        <w:trPr>
          <w:trHeight w:val="46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276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413 (168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249)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ДУГ1-чет. </w:t>
            </w:r>
          </w:p>
        </w:tc>
      </w:tr>
      <w:tr w:rsidR="00A133B7" w:rsidRPr="008F458B" w:rsidTr="00B02682">
        <w:trPr>
          <w:trHeight w:val="46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292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440 (198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294)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B02682">
        <w:trPr>
          <w:trHeight w:val="46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B026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276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413 (168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249)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1.1.11 Выдача команды на чтение данных УН из ПрИ 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B02682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B02682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B0268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A133B7" w:rsidRPr="008F458B" w:rsidRDefault="00A133B7" w:rsidP="006F1E1E">
      <w:pPr>
        <w:spacing w:line="360" w:lineRule="auto"/>
        <w:jc w:val="both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6F1E1E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ind w:left="-88" w:right="-109"/>
              <w:jc w:val="center"/>
            </w:pPr>
            <w:r w:rsidRPr="008F458B">
              <w:rPr>
                <w:sz w:val="24"/>
                <w:szCs w:val="24"/>
              </w:rPr>
              <w:t>Наименование сигнала по ИД33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ind w:left="-107" w:right="-109"/>
              <w:jc w:val="center"/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6F1E1E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6F1E1E">
        <w:trPr>
          <w:trHeight w:val="55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111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1.1.5 Чтение информации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6F1E1E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307 (217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314)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6F1E1E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307 (217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314)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6F1E1E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256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385 (208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310)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6F1E1E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256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385 (177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266)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6F1E1E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242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366 (163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246)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6F1E1E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6F1E1E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256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385 (208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310)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6F1E1E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256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385 (177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266)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6F1E1E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242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366 (163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246)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6F1E1E">
        <w:trPr>
          <w:trHeight w:val="1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  <w:tr w:rsidR="00A133B7" w:rsidRPr="008F458B" w:rsidTr="006F1E1E">
        <w:trPr>
          <w:trHeight w:val="472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1.1.13 Снятие признака РП (выдача команды на чтение данных с «0» в признаке РП), ДУ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55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0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4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по ДУ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DUG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nch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4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4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(-34 ≤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 xml:space="preserve"> ≤ 34)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6F1E1E">
        <w:trPr>
          <w:trHeight w:val="34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ДУГ1-чет. </w:t>
            </w:r>
          </w:p>
        </w:tc>
      </w:tr>
      <w:tr w:rsidR="00A133B7" w:rsidRPr="008F458B" w:rsidTr="006F1E1E">
        <w:trPr>
          <w:trHeight w:val="34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6F1E1E">
        <w:trPr>
          <w:trHeight w:val="34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</w:tbl>
    <w:p w:rsidR="00A133B7" w:rsidRPr="008F458B" w:rsidRDefault="00A133B7" w:rsidP="006F1E1E">
      <w:pPr>
        <w:spacing w:line="360" w:lineRule="auto"/>
        <w:rPr>
          <w:sz w:val="28"/>
          <w:szCs w:val="28"/>
        </w:rPr>
      </w:pPr>
      <w:r w:rsidRPr="008F458B">
        <w:rPr>
          <w:sz w:val="28"/>
          <w:szCs w:val="28"/>
        </w:rPr>
        <w:br w:type="page"/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6F1E1E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6F1E1E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6F1E1E">
        <w:trPr>
          <w:trHeight w:val="42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50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1.1.15 Снятие признака РП (выдача команды на чтение данных с «0» в признаке РП), УН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55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9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51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1.1.16 Чтение информации УН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6F1E1E">
        <w:trPr>
          <w:trHeight w:val="34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4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(-51 ≤ Х</w:t>
            </w:r>
            <w:r w:rsidRPr="008F458B">
              <w:rPr>
                <w:sz w:val="24"/>
                <w:szCs w:val="24"/>
                <w:vertAlign w:val="subscript"/>
              </w:rPr>
              <w:t>2</w:t>
            </w:r>
            <w:r w:rsidRPr="008F458B">
              <w:rPr>
                <w:sz w:val="24"/>
                <w:szCs w:val="24"/>
              </w:rPr>
              <w:t xml:space="preserve"> ≤ 51)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6F1E1E">
        <w:trPr>
          <w:trHeight w:val="34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6F1E1E">
        <w:trPr>
          <w:trHeight w:val="34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6F1E1E">
        <w:trPr>
          <w:trHeight w:val="34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6F1E1E">
        <w:trPr>
          <w:trHeight w:val="34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6F1E1E">
        <w:trPr>
          <w:trHeight w:val="34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6F1E1E">
        <w:trPr>
          <w:trHeight w:val="34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6F1E1E">
        <w:trPr>
          <w:trHeight w:val="34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6F1E1E">
        <w:trPr>
          <w:trHeight w:val="34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6F1E1E">
        <w:trPr>
          <w:trHeight w:val="34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</w:tbl>
    <w:p w:rsidR="00A133B7" w:rsidRPr="008F458B" w:rsidRDefault="00A133B7" w:rsidP="006F1E1E">
      <w:pPr>
        <w:spacing w:line="360" w:lineRule="auto"/>
        <w:rPr>
          <w:sz w:val="28"/>
          <w:szCs w:val="28"/>
        </w:rPr>
      </w:pPr>
      <w:r w:rsidRPr="008F458B">
        <w:rPr>
          <w:sz w:val="28"/>
          <w:szCs w:val="28"/>
        </w:rPr>
        <w:br w:type="page"/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6F1E1E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6F1E1E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6F1E1E">
        <w:trPr>
          <w:trHeight w:val="42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1.1.19 Выдача команды РП </w:t>
            </w:r>
            <w:r w:rsidRPr="008F458B">
              <w:rPr>
                <w:b/>
                <w:sz w:val="24"/>
                <w:szCs w:val="24"/>
              </w:rPr>
              <w:t>«Разбаланс 2»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6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8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10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12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18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20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22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24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30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32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34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36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42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44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46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>48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Команды РП из п. 1.3 подтвердить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57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6F1E1E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59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0АА</w:t>
            </w:r>
            <w:r w:rsidRPr="008F458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0АА</w:t>
            </w:r>
            <w:r w:rsidRPr="008F458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0АА</w:t>
            </w:r>
            <w:r w:rsidRPr="008F458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60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62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AAFA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AAFA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AAFA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280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1)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1.1.20 Выдача команды на чтение данных ДУ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94231" w:rsidRPr="008F458B" w:rsidTr="006F1E1E">
        <w:trPr>
          <w:trHeight w:val="374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1.1.21 Чтение информации по ДУ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6F1E1E">
            <w:pPr>
              <w:spacing w:line="360" w:lineRule="auto"/>
              <w:ind w:left="-88"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DUG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nch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tcBorders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-292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-440 (-198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-294)</w:t>
            </w:r>
          </w:p>
        </w:tc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6F1E1E">
        <w:trPr>
          <w:trHeight w:val="460"/>
          <w:jc w:val="center"/>
        </w:trPr>
        <w:tc>
          <w:tcPr>
            <w:tcW w:w="2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-276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-413 (-168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-249)</w:t>
            </w:r>
          </w:p>
        </w:tc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ДУГ1-чет. </w:t>
            </w:r>
          </w:p>
        </w:tc>
      </w:tr>
      <w:tr w:rsidR="00D94231" w:rsidRPr="008F458B" w:rsidTr="006F1E1E">
        <w:trPr>
          <w:trHeight w:val="460"/>
          <w:jc w:val="center"/>
        </w:trPr>
        <w:tc>
          <w:tcPr>
            <w:tcW w:w="2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-292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-440 (-198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-294)</w:t>
            </w:r>
          </w:p>
        </w:tc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D94231" w:rsidRPr="008F458B" w:rsidTr="006F1E1E">
        <w:trPr>
          <w:trHeight w:val="460"/>
          <w:jc w:val="center"/>
        </w:trPr>
        <w:tc>
          <w:tcPr>
            <w:tcW w:w="2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-276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-413 (-168 ≤ Х -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-249)</w:t>
            </w:r>
          </w:p>
        </w:tc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</w:tbl>
    <w:p w:rsidR="00A133B7" w:rsidRPr="008F458B" w:rsidRDefault="00A133B7" w:rsidP="006F1E1E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6F1E1E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6F1E1E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6F1E1E">
        <w:trPr>
          <w:trHeight w:val="43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07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1.1.22 Выдача команды на чтение данных УН из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0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0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1.1.23 Чтение информации УН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-205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-307 (-217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-314)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-205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-307 (-217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-314)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-256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-385 (-208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-310)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-256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-385 (-177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-266)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-242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-366 (-163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-246)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6F1E1E">
        <w:trPr>
          <w:trHeight w:val="34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/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6F1E1E">
        <w:trPr>
          <w:trHeight w:val="34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-256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-385 (-208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-310)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6F1E1E">
        <w:trPr>
          <w:trHeight w:val="34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-256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-385 (-177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-266)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6F1E1E">
        <w:trPr>
          <w:trHeight w:val="34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-242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-366 (-163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-246)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6F1E1E">
        <w:trPr>
          <w:trHeight w:val="34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  <w:tcBorders>
              <w:bottom w:val="nil"/>
            </w:tcBorders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A133B7" w:rsidRPr="008F458B" w:rsidRDefault="00A133B7" w:rsidP="006F1E1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/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  <w:tr w:rsidR="00A133B7" w:rsidRPr="008F458B" w:rsidTr="006F1E1E">
        <w:trPr>
          <w:trHeight w:val="472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1.1.24 Снятие признака РП (выдача команды на чтение данных с «0» в признаке РП), ДУ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55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1.1.25 Чтение информации по ДУ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6F1E1E">
            <w:pPr>
              <w:spacing w:line="360" w:lineRule="auto"/>
              <w:ind w:left="-88"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DUG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nch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-34 ≤ Х</w:t>
            </w:r>
            <w:r w:rsidRPr="008F458B">
              <w:rPr>
                <w:sz w:val="24"/>
                <w:szCs w:val="24"/>
                <w:vertAlign w:val="subscript"/>
              </w:rPr>
              <w:t xml:space="preserve">1 </w:t>
            </w:r>
            <w:r w:rsidRPr="008F458B">
              <w:rPr>
                <w:sz w:val="24"/>
                <w:szCs w:val="24"/>
              </w:rPr>
              <w:t>≤ 34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ДУГ1-чет. 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</w:tbl>
    <w:p w:rsidR="00A133B7" w:rsidRPr="008F458B" w:rsidRDefault="00A133B7" w:rsidP="006F1E1E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6F1E1E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6F1E1E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6F1E1E">
        <w:trPr>
          <w:trHeight w:val="577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571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1.1.26 Снятие признака РП (выдача команды на чтение данных с «0» в признаке РП), УН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9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7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4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7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88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1.1.27 Чтение информации УН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7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6F1E1E">
        <w:trPr>
          <w:trHeight w:val="38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7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8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7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-51 ≤ Х</w:t>
            </w:r>
            <w:r w:rsidRPr="008F458B">
              <w:rPr>
                <w:sz w:val="24"/>
                <w:szCs w:val="24"/>
                <w:vertAlign w:val="subscript"/>
              </w:rPr>
              <w:t xml:space="preserve">2 </w:t>
            </w:r>
            <w:r w:rsidRPr="008F458B">
              <w:rPr>
                <w:sz w:val="24"/>
                <w:szCs w:val="24"/>
              </w:rPr>
              <w:t>≤ 51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6F1E1E">
        <w:trPr>
          <w:trHeight w:val="38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7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6F1E1E">
        <w:trPr>
          <w:trHeight w:val="38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7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6F1E1E">
        <w:trPr>
          <w:trHeight w:val="38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7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6F1E1E">
        <w:trPr>
          <w:trHeight w:val="38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7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6F1E1E">
        <w:trPr>
          <w:trHeight w:val="38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7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6F1E1E">
        <w:trPr>
          <w:trHeight w:val="38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7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6F1E1E">
        <w:trPr>
          <w:trHeight w:val="38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7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6F1E1E">
        <w:trPr>
          <w:trHeight w:val="38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7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6F1E1E">
        <w:trPr>
          <w:trHeight w:val="388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7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  <w:tr w:rsidR="00A133B7" w:rsidRPr="008F458B" w:rsidTr="006F1E1E">
        <w:trPr>
          <w:trHeight w:val="293"/>
          <w:jc w:val="center"/>
        </w:trPr>
        <w:tc>
          <w:tcPr>
            <w:tcW w:w="2923" w:type="dxa"/>
            <w:vMerge w:val="restart"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b/>
                <w:sz w:val="24"/>
                <w:szCs w:val="24"/>
              </w:rPr>
            </w:pPr>
            <w:r w:rsidRPr="008F458B">
              <w:rPr>
                <w:b/>
                <w:sz w:val="24"/>
                <w:szCs w:val="24"/>
              </w:rPr>
              <w:t xml:space="preserve">2 Проверка трактов с подключением имитаторов датчиков </w:t>
            </w:r>
          </w:p>
        </w:tc>
        <w:tc>
          <w:tcPr>
            <w:tcW w:w="1579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293"/>
          <w:jc w:val="center"/>
        </w:trPr>
        <w:tc>
          <w:tcPr>
            <w:tcW w:w="2923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nil"/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07"/>
          <w:jc w:val="center"/>
        </w:trPr>
        <w:tc>
          <w:tcPr>
            <w:tcW w:w="2923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2.1 Выдача команды на чтение данных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пит и 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 xml:space="preserve"> из ПрИ</w:t>
            </w:r>
          </w:p>
        </w:tc>
        <w:tc>
          <w:tcPr>
            <w:tcW w:w="1579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0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0017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0017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0017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0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A133B7" w:rsidRPr="008F458B" w:rsidRDefault="00A133B7" w:rsidP="006F1E1E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6F1E1E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6F1E1E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(допуск, дискрет АЦП)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6F1E1E">
        <w:trPr>
          <w:trHeight w:val="577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43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2.2 Чтение информации по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пит и 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, КС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>-чёт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>-нечёт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>-осн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>-дубл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КСОосн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КСГосн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КСОдубл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КСГдубл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fчёт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fнчёт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fосн</w:t>
            </w:r>
          </w:p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fдубл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42Е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42Е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42Е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3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3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СД2… СД5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614…750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 xml:space="preserve">-чёт,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 xml:space="preserve">-нечёт,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 xml:space="preserve">-осн,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>-дубл</w:t>
            </w:r>
          </w:p>
        </w:tc>
      </w:tr>
      <w:tr w:rsidR="00A133B7" w:rsidRPr="008F458B" w:rsidTr="006F1E1E">
        <w:trPr>
          <w:trHeight w:val="43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СД6… СД9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КСОосн, КСГосн, КСОдубл, КСГдубл</w:t>
            </w:r>
          </w:p>
        </w:tc>
      </w:tr>
      <w:tr w:rsidR="00A133B7" w:rsidRPr="008F458B" w:rsidTr="006F1E1E">
        <w:trPr>
          <w:trHeight w:val="43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3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3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3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3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СД14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07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Выдача команды на чтение данных ДУ из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0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0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68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по ДУ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6F1E1E">
            <w:pPr>
              <w:spacing w:line="360" w:lineRule="auto"/>
              <w:ind w:left="-88"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DUG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nch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6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6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-51 ≤ Х</w:t>
            </w:r>
            <w:r w:rsidRPr="008F458B">
              <w:rPr>
                <w:sz w:val="24"/>
                <w:szCs w:val="24"/>
                <w:vertAlign w:val="subscript"/>
              </w:rPr>
              <w:t>3</w:t>
            </w:r>
            <w:r w:rsidRPr="008F458B">
              <w:rPr>
                <w:sz w:val="24"/>
                <w:szCs w:val="24"/>
              </w:rPr>
              <w:t xml:space="preserve"> ≤ 51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6F1E1E">
        <w:trPr>
          <w:trHeight w:val="36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ДУГ1-чет. </w:t>
            </w:r>
          </w:p>
        </w:tc>
      </w:tr>
      <w:tr w:rsidR="00A133B7" w:rsidRPr="008F458B" w:rsidTr="006F1E1E">
        <w:trPr>
          <w:trHeight w:val="36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6F1E1E">
        <w:trPr>
          <w:trHeight w:val="36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</w:tbl>
    <w:p w:rsidR="00A133B7" w:rsidRPr="008F458B" w:rsidRDefault="00A133B7" w:rsidP="006F1E1E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6F1E1E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6F1E1E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6F1E1E">
        <w:trPr>
          <w:trHeight w:val="577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07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Выдача команды на чтение данных УН из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0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0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68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УН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ind w:left="-88"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6F1E1E">
        <w:trPr>
          <w:trHeight w:val="36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6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-68 ≤ Х</w:t>
            </w:r>
            <w:r w:rsidRPr="008F458B">
              <w:rPr>
                <w:sz w:val="24"/>
                <w:szCs w:val="24"/>
                <w:vertAlign w:val="subscript"/>
              </w:rPr>
              <w:t>4</w:t>
            </w:r>
            <w:r w:rsidRPr="008F458B">
              <w:rPr>
                <w:sz w:val="24"/>
                <w:szCs w:val="24"/>
              </w:rPr>
              <w:t xml:space="preserve"> ≤ 68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6F1E1E">
        <w:trPr>
          <w:trHeight w:val="51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6F1E1E">
        <w:trPr>
          <w:trHeight w:val="48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6F1E1E">
        <w:trPr>
          <w:trHeight w:val="42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6F1E1E">
        <w:trPr>
          <w:trHeight w:val="40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6F1E1E">
        <w:trPr>
          <w:trHeight w:val="42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6F1E1E">
        <w:trPr>
          <w:trHeight w:val="40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6F1E1E">
        <w:trPr>
          <w:trHeight w:val="42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6F1E1E">
        <w:trPr>
          <w:trHeight w:val="28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6F1E1E">
        <w:trPr>
          <w:trHeight w:val="28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</w:tbl>
    <w:p w:rsidR="00A133B7" w:rsidRPr="008F458B" w:rsidRDefault="00A133B7" w:rsidP="006F1E1E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6F1E1E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Передача инф-ии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6F1E1E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6F1E1E">
        <w:trPr>
          <w:trHeight w:val="43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38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left="-142" w:right="-128"/>
              <w:rPr>
                <w:b/>
                <w:sz w:val="24"/>
                <w:szCs w:val="24"/>
              </w:rPr>
            </w:pPr>
            <w:r w:rsidRPr="008F458B">
              <w:rPr>
                <w:b/>
                <w:sz w:val="24"/>
                <w:szCs w:val="24"/>
              </w:rPr>
              <w:t xml:space="preserve">Разбаланс 1 (в имитаторе) </w:t>
            </w:r>
          </w:p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1.2.7 Выдача команды на чтение данных ДУ из ПрИ </w:t>
            </w:r>
          </w:p>
        </w:tc>
        <w:tc>
          <w:tcPr>
            <w:tcW w:w="1579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упр.1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упр.3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упр.5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упр.9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упр.11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упр.13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упр.15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7)</w:t>
            </w:r>
          </w:p>
        </w:tc>
      </w:tr>
      <w:tr w:rsidR="00A133B7" w:rsidRPr="008F458B" w:rsidTr="006F1E1E">
        <w:trPr>
          <w:trHeight w:val="43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1.2.8 Чтение информации по ДУ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DUG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nch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310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468 (304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454)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242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366 (266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402)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ДУГ1-чет. 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310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468 (304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454)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242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366 (266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402)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1.2.9 Выдача команды на чтение данных УН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1.2.10 Чтение информации УН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211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310 (217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314)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211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310 (217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314)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239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361 (225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246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369 (208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310)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266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402 (226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334)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6F1E1E">
        <w:trPr>
          <w:trHeight w:val="41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6F1E1E">
        <w:trPr>
          <w:trHeight w:val="41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239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361 (225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6F1E1E">
        <w:trPr>
          <w:trHeight w:val="41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246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369 (208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310)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6F1E1E">
        <w:trPr>
          <w:trHeight w:val="41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266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402 (226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334)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6F1E1E">
        <w:trPr>
          <w:trHeight w:val="41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</w:tbl>
    <w:p w:rsidR="00A133B7" w:rsidRPr="008F458B" w:rsidRDefault="00A133B7" w:rsidP="006F1E1E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6F1E1E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6F1E1E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6F1E1E">
        <w:trPr>
          <w:trHeight w:val="43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28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1.2.11 Снятие разбаланса 1 Выдача команды на чтение данных ДУ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1.2.12 Чтение информации пот ДУ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6F1E1E">
            <w:pPr>
              <w:spacing w:line="360" w:lineRule="auto"/>
              <w:ind w:left="-88"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DUG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nch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-51 ≤ Х</w:t>
            </w:r>
            <w:r w:rsidRPr="008F458B">
              <w:rPr>
                <w:sz w:val="24"/>
                <w:szCs w:val="24"/>
                <w:vertAlign w:val="subscript"/>
              </w:rPr>
              <w:t>3</w:t>
            </w:r>
            <w:r w:rsidRPr="008F458B">
              <w:rPr>
                <w:sz w:val="24"/>
                <w:szCs w:val="24"/>
              </w:rPr>
              <w:t xml:space="preserve"> ≤ 51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ДУГ1-чет. 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1.2.13 Снятие разбаланса 1</w:t>
            </w:r>
          </w:p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Выдача команды на чтение данных УН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293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br w:type="page"/>
            </w:r>
            <w:r w:rsidRPr="008F458B">
              <w:rPr>
                <w:sz w:val="24"/>
                <w:szCs w:val="24"/>
              </w:rPr>
              <w:t>1.2.14 Чтение информации УН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6F1E1E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-68 ≤ Х</w:t>
            </w:r>
            <w:r w:rsidRPr="008F458B">
              <w:rPr>
                <w:sz w:val="24"/>
                <w:szCs w:val="24"/>
                <w:vertAlign w:val="subscript"/>
              </w:rPr>
              <w:t>4</w:t>
            </w:r>
            <w:r w:rsidRPr="008F458B">
              <w:rPr>
                <w:sz w:val="24"/>
                <w:szCs w:val="24"/>
              </w:rPr>
              <w:t xml:space="preserve"> ≤ 68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6F1E1E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6F1E1E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6F1E1E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6F1E1E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6F1E1E">
        <w:trPr>
          <w:trHeight w:val="34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6F1E1E">
        <w:trPr>
          <w:trHeight w:val="34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6F1E1E">
        <w:trPr>
          <w:trHeight w:val="34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6F1E1E">
        <w:trPr>
          <w:trHeight w:val="34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6F1E1E">
        <w:trPr>
          <w:trHeight w:val="34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</w:tbl>
    <w:p w:rsidR="00A133B7" w:rsidRPr="008F458B" w:rsidRDefault="00A133B7" w:rsidP="006F1E1E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6F1E1E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6F1E1E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6F1E1E">
        <w:trPr>
          <w:trHeight w:val="700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571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left="-142" w:right="-127"/>
              <w:rPr>
                <w:b/>
                <w:sz w:val="24"/>
                <w:szCs w:val="24"/>
              </w:rPr>
            </w:pPr>
            <w:r w:rsidRPr="008F458B">
              <w:rPr>
                <w:b/>
                <w:sz w:val="24"/>
                <w:szCs w:val="24"/>
              </w:rPr>
              <w:t xml:space="preserve">Разбаланс 2 (в имитаторе) </w:t>
            </w:r>
          </w:p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1.2.15 Выдача команды на чтение данных ДУ из ПрИ </w:t>
            </w:r>
          </w:p>
        </w:tc>
        <w:tc>
          <w:tcPr>
            <w:tcW w:w="1579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упр.2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упр.4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упр.6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упр.10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упр.12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упр.14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упр.16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1.2.16 Чтение информации по ДУ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DUG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nch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-310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-468 (-304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-454)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-242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-366 (-266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-402)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ДУГ1-чет. 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-310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-468 (-304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-454)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-242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-366 (-266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-402)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1.2.17 Выдача команды на чтение данных УН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1.2.18 Чтение информации УН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-211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-310 (-217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-314)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-211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-310 (-217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-314)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-239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-361 (-225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-341)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-246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-369 (-208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-310)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-266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-402 (-226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-334)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-239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-361 (-225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-341)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-246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-369 (-208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-310)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-266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-402 (-226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-334)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</w:tbl>
    <w:p w:rsidR="00A133B7" w:rsidRPr="008F458B" w:rsidRDefault="00A133B7" w:rsidP="006F1E1E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6F1E1E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6F1E1E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6F1E1E">
        <w:trPr>
          <w:trHeight w:val="577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6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1.2.19 Снятие разбаланса 2 Выдача команды на чтение данных ДУ из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6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6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1.2.20 Чтение информации по ДУ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DUG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nch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-51 ≤ Х</w:t>
            </w:r>
            <w:r w:rsidRPr="008F458B">
              <w:rPr>
                <w:sz w:val="24"/>
                <w:szCs w:val="24"/>
                <w:vertAlign w:val="subscript"/>
              </w:rPr>
              <w:t>3</w:t>
            </w:r>
            <w:r w:rsidRPr="008F458B">
              <w:rPr>
                <w:sz w:val="24"/>
                <w:szCs w:val="24"/>
              </w:rPr>
              <w:t xml:space="preserve"> ≤ 51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ДУГ1-чет. 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1.2.21 Снятие разбаланса 2 Выдача команды на чтение данных УН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293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br w:type="page"/>
            </w:r>
            <w:r w:rsidRPr="008F458B">
              <w:rPr>
                <w:sz w:val="24"/>
                <w:szCs w:val="24"/>
              </w:rPr>
              <w:t>1.2.22 Чтение информации УН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6F1E1E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-68 ≤ Х</w:t>
            </w:r>
            <w:r w:rsidRPr="008F458B">
              <w:rPr>
                <w:sz w:val="24"/>
                <w:szCs w:val="24"/>
                <w:vertAlign w:val="subscript"/>
              </w:rPr>
              <w:t>4</w:t>
            </w:r>
            <w:r w:rsidRPr="008F458B">
              <w:rPr>
                <w:sz w:val="24"/>
                <w:szCs w:val="24"/>
              </w:rPr>
              <w:t xml:space="preserve"> ≤ 68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6F1E1E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6F1E1E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6F1E1E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6F1E1E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6F1E1E">
        <w:trPr>
          <w:trHeight w:val="7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6F1E1E">
        <w:trPr>
          <w:trHeight w:val="7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6F1E1E">
        <w:trPr>
          <w:trHeight w:val="7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6F1E1E">
        <w:trPr>
          <w:trHeight w:val="7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6F1E1E">
        <w:trPr>
          <w:trHeight w:val="7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</w:tbl>
    <w:p w:rsidR="00A133B7" w:rsidRPr="008F458B" w:rsidRDefault="00A133B7" w:rsidP="006F1E1E">
      <w:pPr>
        <w:spacing w:line="360" w:lineRule="auto"/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6F1E1E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6F1E1E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6F1E1E">
        <w:trPr>
          <w:trHeight w:val="43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293"/>
          <w:jc w:val="center"/>
        </w:trPr>
        <w:tc>
          <w:tcPr>
            <w:tcW w:w="2923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b/>
                <w:sz w:val="24"/>
                <w:szCs w:val="24"/>
              </w:rPr>
            </w:pPr>
            <w:r w:rsidRPr="008F458B">
              <w:rPr>
                <w:b/>
                <w:sz w:val="24"/>
                <w:szCs w:val="24"/>
              </w:rPr>
              <w:t>3 Проверка в режиме КРП (разбаланс командами РП)</w:t>
            </w:r>
          </w:p>
        </w:tc>
        <w:tc>
          <w:tcPr>
            <w:tcW w:w="1579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64"/>
          <w:jc w:val="center"/>
        </w:trPr>
        <w:tc>
          <w:tcPr>
            <w:tcW w:w="2923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b/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3.1 Выдача команды на чтение данных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пит и 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 xml:space="preserve"> из ПрИ</w:t>
            </w:r>
          </w:p>
        </w:tc>
        <w:tc>
          <w:tcPr>
            <w:tcW w:w="1579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nil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6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0017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0017</w:t>
            </w:r>
          </w:p>
        </w:tc>
        <w:tc>
          <w:tcPr>
            <w:tcW w:w="993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0017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63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43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3.2 Чтение информации по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пит и 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, КС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>-чёт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>-нечёт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>-осн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>-дубл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КСОосн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КСГосн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КСОдубл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КСГдубл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fчёт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fнчёт</w:t>
            </w:r>
          </w:p>
          <w:p w:rsidR="00A133B7" w:rsidRPr="008F458B" w:rsidRDefault="00A133B7" w:rsidP="006F1E1E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fосн</w:t>
            </w: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fдубл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42Е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42Е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42Е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3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3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СД2… СД5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614…750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 xml:space="preserve">-чёт,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 xml:space="preserve">-нечёт,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 xml:space="preserve">-осн,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  <w:vertAlign w:val="subscript"/>
              </w:rPr>
              <w:t>пит</w:t>
            </w:r>
            <w:r w:rsidRPr="008F458B">
              <w:rPr>
                <w:sz w:val="24"/>
                <w:szCs w:val="24"/>
              </w:rPr>
              <w:t>-дубл</w:t>
            </w:r>
          </w:p>
        </w:tc>
      </w:tr>
      <w:tr w:rsidR="00A133B7" w:rsidRPr="008F458B" w:rsidTr="006F1E1E">
        <w:trPr>
          <w:trHeight w:val="43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СД6… СД9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КСОосн, КСГосн, КСОдубл, КСГдубл</w:t>
            </w:r>
          </w:p>
        </w:tc>
      </w:tr>
      <w:tr w:rsidR="00A133B7" w:rsidRPr="008F458B" w:rsidTr="006F1E1E">
        <w:trPr>
          <w:trHeight w:val="43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3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3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3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6F1E1E">
        <w:trPr>
          <w:trHeight w:val="43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СД14</w:t>
            </w:r>
          </w:p>
        </w:tc>
        <w:tc>
          <w:tcPr>
            <w:tcW w:w="992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6F1E1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A133B7" w:rsidRPr="008F458B" w:rsidRDefault="00A133B7" w:rsidP="00274D4E">
      <w:pPr>
        <w:spacing w:line="360" w:lineRule="auto"/>
        <w:jc w:val="both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274D4E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274D4E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274D4E">
        <w:trPr>
          <w:trHeight w:val="434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293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3.3 Выдача команды РП «Разбаланс 1»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5 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7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9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11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17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19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21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23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29 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31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33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35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41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43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45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>47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vMerge/>
            <w:tcBorders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47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055</w:t>
            </w:r>
            <w:r w:rsidRPr="008F4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055</w:t>
            </w:r>
            <w:r w:rsidRPr="008F4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055</w:t>
            </w:r>
            <w:r w:rsidRPr="008F45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53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СД5 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5505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5505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5505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A133B7" w:rsidRPr="008F458B" w:rsidTr="00274D4E">
        <w:trPr>
          <w:trHeight w:val="247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  <w:tcBorders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1)</w:t>
            </w:r>
          </w:p>
        </w:tc>
      </w:tr>
      <w:tr w:rsidR="00A133B7" w:rsidRPr="008F458B" w:rsidTr="00274D4E">
        <w:trPr>
          <w:trHeight w:val="293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1.2.26 Выдача команды на чтение данных ДУ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40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40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1.2.27 Чтение информации по ДУ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274D4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274D4E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274D4E">
            <w:pPr>
              <w:spacing w:line="360" w:lineRule="auto"/>
              <w:ind w:left="-88"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DUG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nch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263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392 (134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202)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274D4E">
        <w:trPr>
          <w:trHeight w:val="37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263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385 (151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225)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ДУГ1-чет. </w:t>
            </w:r>
          </w:p>
        </w:tc>
      </w:tr>
      <w:tr w:rsidR="00A133B7" w:rsidRPr="008F458B" w:rsidTr="00274D4E">
        <w:trPr>
          <w:trHeight w:val="37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263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392 (134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202)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274D4E">
        <w:trPr>
          <w:trHeight w:val="37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263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385 (151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225)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1.2.28 Выдача команды на чтение данных УН из ПрИ 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A133B7" w:rsidRPr="008F458B" w:rsidRDefault="00A133B7" w:rsidP="00274D4E">
      <w:pPr>
        <w:spacing w:line="360" w:lineRule="auto"/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8E012D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8E012D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8E012D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8E012D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8E012D">
        <w:trPr>
          <w:trHeight w:val="434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8E012D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1.2.29 Чтение информации УН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8E012D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8E012D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8E012D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8E012D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8E012D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226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 (225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226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 (225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249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375 (242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366)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8E012D">
        <w:trPr>
          <w:trHeight w:val="32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266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396 (225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8E012D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266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 (188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283)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8E012D"/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8E012D">
            <w:pPr>
              <w:jc w:val="center"/>
            </w:pPr>
            <w:r w:rsidRPr="008F458B">
              <w:rPr>
                <w:sz w:val="24"/>
                <w:szCs w:val="24"/>
              </w:rPr>
              <w:t>249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375 (242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366)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8E012D">
            <w:pPr>
              <w:jc w:val="center"/>
            </w:pPr>
            <w:r w:rsidRPr="008F458B">
              <w:rPr>
                <w:sz w:val="24"/>
                <w:szCs w:val="24"/>
              </w:rPr>
              <w:t>266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396 (225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8E012D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8E012D">
            <w:pPr>
              <w:jc w:val="center"/>
            </w:pPr>
            <w:r w:rsidRPr="008F458B">
              <w:rPr>
                <w:sz w:val="24"/>
                <w:szCs w:val="24"/>
              </w:rPr>
              <w:t>266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 (188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283)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8E012D"/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1.2.30 Снятие разбаланса 1 (выдача команды на чтение данных с «0» в признаке РП), ДУ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1.2.31 Чтение информации по ДУ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8E012D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8E012D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8E012D">
            <w:pPr>
              <w:spacing w:line="360" w:lineRule="auto"/>
              <w:ind w:left="-88"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DUG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nch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-51 ≤ Х</w:t>
            </w:r>
            <w:r w:rsidRPr="008F458B">
              <w:rPr>
                <w:sz w:val="24"/>
                <w:szCs w:val="24"/>
                <w:vertAlign w:val="subscript"/>
              </w:rPr>
              <w:t>3</w:t>
            </w:r>
            <w:r w:rsidRPr="008F458B">
              <w:rPr>
                <w:sz w:val="24"/>
                <w:szCs w:val="24"/>
              </w:rPr>
              <w:t xml:space="preserve"> ≤ 51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ДУГ1-чет. </w:t>
            </w: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  <w:tcBorders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A133B7" w:rsidRPr="008F458B" w:rsidRDefault="00A133B7" w:rsidP="008E012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1.2.32 Снятие разбаланса 1 (выдача команды на чтение данных с «0» в признаке РП), УН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8E012D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8E012D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8E012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8E012D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</w:tbl>
    <w:p w:rsidR="00A133B7" w:rsidRPr="008F458B" w:rsidRDefault="00A133B7" w:rsidP="00274D4E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274D4E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274D4E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274D4E">
        <w:trPr>
          <w:trHeight w:val="577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463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1.2.33 Чтение информации УН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274D4E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274D4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274D4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274D4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274D4E">
            <w:pPr>
              <w:spacing w:line="360" w:lineRule="auto"/>
              <w:ind w:left="-8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274D4E">
        <w:trPr>
          <w:trHeight w:val="45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45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-68 ≤ Х</w:t>
            </w:r>
            <w:r w:rsidRPr="008F458B">
              <w:rPr>
                <w:sz w:val="24"/>
                <w:szCs w:val="24"/>
                <w:vertAlign w:val="subscript"/>
              </w:rPr>
              <w:t>4</w:t>
            </w:r>
            <w:r w:rsidRPr="008F458B">
              <w:rPr>
                <w:sz w:val="24"/>
                <w:szCs w:val="24"/>
              </w:rPr>
              <w:t xml:space="preserve"> ≤ 68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274D4E">
        <w:trPr>
          <w:trHeight w:val="45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274D4E">
        <w:trPr>
          <w:trHeight w:val="45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274D4E">
        <w:trPr>
          <w:trHeight w:val="45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274D4E">
        <w:trPr>
          <w:trHeight w:val="45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274D4E">
        <w:trPr>
          <w:trHeight w:val="45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274D4E">
        <w:trPr>
          <w:trHeight w:val="45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274D4E">
        <w:trPr>
          <w:trHeight w:val="45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274D4E">
        <w:trPr>
          <w:trHeight w:val="45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274D4E">
        <w:trPr>
          <w:trHeight w:val="45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</w:tbl>
    <w:p w:rsidR="00A133B7" w:rsidRPr="008F458B" w:rsidRDefault="00A133B7" w:rsidP="00274D4E">
      <w:pPr>
        <w:spacing w:line="360" w:lineRule="auto"/>
        <w:jc w:val="both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31"/>
        <w:gridCol w:w="1528"/>
        <w:gridCol w:w="63"/>
        <w:gridCol w:w="1591"/>
        <w:gridCol w:w="756"/>
        <w:gridCol w:w="3261"/>
      </w:tblGrid>
      <w:tr w:rsidR="00A133B7" w:rsidRPr="008F458B" w:rsidTr="00274D4E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274D4E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5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274D4E">
        <w:trPr>
          <w:trHeight w:val="577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5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1.2.36 Выдача команды РП </w:t>
            </w:r>
            <w:r w:rsidRPr="008F458B">
              <w:rPr>
                <w:b/>
                <w:sz w:val="24"/>
                <w:szCs w:val="24"/>
              </w:rPr>
              <w:t>«Разбаланс 2»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6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8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10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12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18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20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22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24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30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32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34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36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42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44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 xml:space="preserve">46 </w:t>
            </w:r>
            <w:r w:rsidRPr="008F458B">
              <w:rPr>
                <w:sz w:val="24"/>
                <w:szCs w:val="24"/>
                <w:lang w:val="en-US"/>
              </w:rPr>
              <w:t>W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RP</w:t>
            </w:r>
            <w:r w:rsidRPr="008F458B">
              <w:rPr>
                <w:sz w:val="24"/>
                <w:szCs w:val="24"/>
              </w:rPr>
              <w:t>48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0АА0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0АА0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0АА0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44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АА0А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r w:rsidRPr="008F458B">
              <w:rPr>
                <w:sz w:val="24"/>
                <w:szCs w:val="24"/>
              </w:rPr>
              <w:t>АА0А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r w:rsidRPr="008F458B">
              <w:rPr>
                <w:sz w:val="24"/>
                <w:szCs w:val="24"/>
              </w:rPr>
              <w:t>АА0А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1)</w:t>
            </w:r>
          </w:p>
        </w:tc>
      </w:tr>
      <w:tr w:rsidR="00A133B7" w:rsidRPr="008F458B" w:rsidTr="00274D4E">
        <w:trPr>
          <w:trHeight w:val="251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  <w:vMerge/>
            <w:tcBorders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vMerge/>
            <w:tcBorders>
              <w:bottom w:val="nil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1.2.37 Выдача команды на чтение данных ДУ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235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1.2.38 Чтение информации по ДУ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274D4E">
            <w:pPr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274D4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274D4E">
            <w:pPr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274D4E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DUG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nch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gridSpan w:val="2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23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ind w:left="-88"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gridSpan w:val="2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23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ind w:left="-88"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5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-263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-392 (-134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-202)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274D4E">
        <w:trPr>
          <w:trHeight w:val="23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ind w:left="-88"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5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-263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-385 (-151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-225)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ДУГ1-чет. </w:t>
            </w:r>
          </w:p>
        </w:tc>
      </w:tr>
      <w:tr w:rsidR="00A133B7" w:rsidRPr="008F458B" w:rsidTr="00274D4E">
        <w:trPr>
          <w:trHeight w:val="23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ind w:left="-88"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5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-263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-392 (-134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-202)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274D4E">
        <w:trPr>
          <w:trHeight w:val="23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ind w:left="-88"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5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-263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-385 (-151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3 </w:t>
            </w:r>
            <w:r w:rsidRPr="008F458B">
              <w:rPr>
                <w:sz w:val="24"/>
                <w:szCs w:val="24"/>
              </w:rPr>
              <w:t>≤ -225)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  <w:tr w:rsidR="00A133B7" w:rsidRPr="008F458B" w:rsidTr="00274D4E">
        <w:trPr>
          <w:trHeight w:val="37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1.2.39 Выдача команды на чтение данных УН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274D4E">
            <w:pPr>
              <w:ind w:left="-88"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91" w:type="dxa"/>
            <w:gridSpan w:val="2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91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ind w:left="-88" w:right="-108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1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ind w:left="-88" w:right="-108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1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133B7" w:rsidRPr="008F458B" w:rsidRDefault="00A133B7" w:rsidP="00274D4E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31"/>
        <w:gridCol w:w="1528"/>
        <w:gridCol w:w="1654"/>
        <w:gridCol w:w="756"/>
        <w:gridCol w:w="3261"/>
      </w:tblGrid>
      <w:tr w:rsidR="00A133B7" w:rsidRPr="008F458B" w:rsidTr="00274D4E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274D4E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4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274D4E">
        <w:trPr>
          <w:trHeight w:val="43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1.2.40 Чтение информации УН из трех каналов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274D4E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274D4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274D4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274D4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274D4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4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226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 (225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4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226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 (225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4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249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375 (242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366)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4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266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396 (225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4"/>
            <w:vMerge w:val="restart"/>
            <w:shd w:val="clear" w:color="auto" w:fill="auto"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266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 (188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283)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274D4E">
        <w:trPr>
          <w:trHeight w:val="41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4"/>
            <w:vMerge/>
            <w:shd w:val="clear" w:color="auto" w:fill="auto"/>
          </w:tcPr>
          <w:p w:rsidR="00A133B7" w:rsidRPr="008F458B" w:rsidRDefault="00A133B7" w:rsidP="00274D4E"/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274D4E">
        <w:trPr>
          <w:trHeight w:val="41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4"/>
            <w:shd w:val="clear" w:color="auto" w:fill="auto"/>
          </w:tcPr>
          <w:p w:rsidR="00A133B7" w:rsidRPr="008F458B" w:rsidRDefault="00A133B7" w:rsidP="00274D4E">
            <w:pPr>
              <w:jc w:val="center"/>
            </w:pPr>
            <w:r w:rsidRPr="008F458B">
              <w:rPr>
                <w:sz w:val="24"/>
                <w:szCs w:val="24"/>
              </w:rPr>
              <w:t>249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375 (242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366)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274D4E">
        <w:trPr>
          <w:trHeight w:val="41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4"/>
            <w:shd w:val="clear" w:color="auto" w:fill="auto"/>
          </w:tcPr>
          <w:p w:rsidR="00A133B7" w:rsidRPr="008F458B" w:rsidRDefault="00A133B7" w:rsidP="00274D4E">
            <w:pPr>
              <w:jc w:val="center"/>
            </w:pPr>
            <w:r w:rsidRPr="008F458B">
              <w:rPr>
                <w:sz w:val="24"/>
                <w:szCs w:val="24"/>
              </w:rPr>
              <w:t>266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396 (225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274D4E">
        <w:trPr>
          <w:trHeight w:val="41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4"/>
            <w:vMerge w:val="restart"/>
            <w:shd w:val="clear" w:color="auto" w:fill="auto"/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274D4E">
            <w:pPr>
              <w:jc w:val="center"/>
            </w:pPr>
            <w:r w:rsidRPr="008F458B">
              <w:rPr>
                <w:sz w:val="24"/>
                <w:szCs w:val="24"/>
              </w:rPr>
              <w:t>266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341 (188 ≤ Х – Х</w:t>
            </w:r>
            <w:r w:rsidRPr="008F458B">
              <w:rPr>
                <w:sz w:val="24"/>
                <w:szCs w:val="24"/>
                <w:vertAlign w:val="subscript"/>
              </w:rPr>
              <w:t xml:space="preserve">4 </w:t>
            </w:r>
            <w:r w:rsidRPr="008F458B">
              <w:rPr>
                <w:sz w:val="24"/>
                <w:szCs w:val="24"/>
              </w:rPr>
              <w:t>≤ 283)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274D4E">
        <w:trPr>
          <w:trHeight w:val="412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  <w:tcBorders>
              <w:bottom w:val="nil"/>
            </w:tcBorders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A133B7" w:rsidRPr="008F458B" w:rsidRDefault="00A133B7" w:rsidP="00274D4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4"/>
            <w:vMerge/>
            <w:shd w:val="clear" w:color="auto" w:fill="auto"/>
          </w:tcPr>
          <w:p w:rsidR="00A133B7" w:rsidRPr="008F458B" w:rsidRDefault="00A133B7" w:rsidP="00274D4E"/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1.2.41 Снятие разбаланса 2 (команда на чтение данных с «0» в признаке РП), ДУ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292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1.2.42 Чтение информации по ДУ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274D4E">
            <w:pPr>
              <w:ind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</w:t>
            </w:r>
          </w:p>
          <w:p w:rsidR="00A133B7" w:rsidRPr="008F458B" w:rsidRDefault="00A133B7" w:rsidP="00274D4E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R21_DUG1ch</w:t>
            </w:r>
          </w:p>
          <w:p w:rsidR="00A133B7" w:rsidRPr="008F458B" w:rsidRDefault="00A133B7" w:rsidP="00274D4E">
            <w:pPr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R21_DUO1nch</w:t>
            </w:r>
          </w:p>
          <w:p w:rsidR="00A133B7" w:rsidRPr="008F458B" w:rsidRDefault="00A133B7" w:rsidP="00274D4E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</w:t>
            </w:r>
            <w:r w:rsidRPr="008F458B">
              <w:rPr>
                <w:sz w:val="24"/>
                <w:szCs w:val="24"/>
              </w:rPr>
              <w:t>21_</w:t>
            </w:r>
            <w:r w:rsidRPr="008F458B">
              <w:rPr>
                <w:sz w:val="24"/>
                <w:szCs w:val="24"/>
                <w:lang w:val="en-US"/>
              </w:rPr>
              <w:t>DUG</w:t>
            </w:r>
            <w:r w:rsidRPr="008F458B">
              <w:rPr>
                <w:sz w:val="24"/>
                <w:szCs w:val="24"/>
              </w:rPr>
              <w:t>1</w:t>
            </w:r>
            <w:r w:rsidRPr="008F458B">
              <w:rPr>
                <w:sz w:val="24"/>
                <w:szCs w:val="24"/>
                <w:lang w:val="en-US"/>
              </w:rPr>
              <w:t>nch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28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ind w:left="-88"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28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ind w:left="-88"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4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-51 ≤ Х</w:t>
            </w:r>
            <w:r w:rsidRPr="008F458B">
              <w:rPr>
                <w:sz w:val="24"/>
                <w:szCs w:val="24"/>
                <w:vertAlign w:val="subscript"/>
              </w:rPr>
              <w:t>3</w:t>
            </w:r>
            <w:r w:rsidRPr="008F458B">
              <w:rPr>
                <w:sz w:val="24"/>
                <w:szCs w:val="24"/>
              </w:rPr>
              <w:t xml:space="preserve"> ≤ 51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274D4E">
        <w:trPr>
          <w:trHeight w:val="28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ind w:left="-88"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4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ДУГ1-чет. </w:t>
            </w:r>
          </w:p>
        </w:tc>
      </w:tr>
      <w:tr w:rsidR="00A133B7" w:rsidRPr="008F458B" w:rsidTr="00274D4E">
        <w:trPr>
          <w:trHeight w:val="28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ind w:left="-88"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4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274D4E">
        <w:trPr>
          <w:trHeight w:val="28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ind w:left="-88" w:right="-108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4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  <w:tr w:rsidR="00A133B7" w:rsidRPr="008F458B" w:rsidTr="00274D4E">
        <w:trPr>
          <w:trHeight w:val="43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1.2.43 Снятие разбаланса 2 (команда на чтение данных с «0» в признаке РП), УН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274D4E">
            <w:pPr>
              <w:ind w:left="-8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28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654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5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ind w:left="-8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274D4E">
        <w:trPr>
          <w:trHeight w:val="36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274D4E">
            <w:pPr>
              <w:ind w:left="-8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274D4E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274D4E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gridSpan w:val="2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274D4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274D4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133B7" w:rsidRPr="008F458B" w:rsidRDefault="00A133B7" w:rsidP="00161A7F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559"/>
        <w:gridCol w:w="1654"/>
        <w:gridCol w:w="756"/>
        <w:gridCol w:w="3261"/>
      </w:tblGrid>
      <w:tr w:rsidR="00A133B7" w:rsidRPr="008F458B" w:rsidTr="00161A7F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161A7F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161A7F">
        <w:trPr>
          <w:trHeight w:val="42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293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1.2.44 Чтение информации УН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161A7F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161A7F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161A7F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161A7F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161A7F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107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161A7F">
        <w:trPr>
          <w:trHeight w:val="43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41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-68 ≤ Х</w:t>
            </w:r>
            <w:r w:rsidRPr="008F458B">
              <w:rPr>
                <w:sz w:val="24"/>
                <w:szCs w:val="24"/>
                <w:vertAlign w:val="subscript"/>
              </w:rPr>
              <w:t>4</w:t>
            </w:r>
            <w:r w:rsidRPr="008F458B">
              <w:rPr>
                <w:sz w:val="24"/>
                <w:szCs w:val="24"/>
              </w:rPr>
              <w:t xml:space="preserve"> ≤ 68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161A7F">
        <w:trPr>
          <w:trHeight w:val="41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161A7F">
        <w:trPr>
          <w:trHeight w:val="39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161A7F">
        <w:trPr>
          <w:trHeight w:val="39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161A7F">
        <w:trPr>
          <w:trHeight w:val="41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161A7F">
        <w:trPr>
          <w:trHeight w:val="39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161A7F">
        <w:trPr>
          <w:trHeight w:val="401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161A7F">
        <w:trPr>
          <w:trHeight w:val="427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161A7F">
        <w:trPr>
          <w:trHeight w:val="419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</w:tbl>
    <w:p w:rsidR="00A133B7" w:rsidRPr="008F458B" w:rsidRDefault="00A133B7" w:rsidP="00161A7F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701"/>
        <w:gridCol w:w="1512"/>
        <w:gridCol w:w="756"/>
        <w:gridCol w:w="3261"/>
      </w:tblGrid>
      <w:tr w:rsidR="00A133B7" w:rsidRPr="008F458B" w:rsidTr="00161A7F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161A7F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161A7F">
        <w:trPr>
          <w:trHeight w:val="550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854"/>
          <w:jc w:val="center"/>
        </w:trPr>
        <w:tc>
          <w:tcPr>
            <w:tcW w:w="2923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b/>
                <w:sz w:val="24"/>
                <w:szCs w:val="24"/>
              </w:rPr>
            </w:pPr>
            <w:r w:rsidRPr="008F458B">
              <w:rPr>
                <w:b/>
                <w:sz w:val="24"/>
                <w:szCs w:val="24"/>
              </w:rPr>
              <w:t xml:space="preserve">4 Проверка при </w:t>
            </w:r>
            <w:r w:rsidRPr="008F458B">
              <w:rPr>
                <w:b/>
                <w:sz w:val="24"/>
                <w:szCs w:val="24"/>
                <w:lang w:val="en-US"/>
              </w:rPr>
              <w:t>min</w:t>
            </w:r>
            <w:r w:rsidRPr="008F458B">
              <w:rPr>
                <w:b/>
                <w:sz w:val="24"/>
                <w:szCs w:val="24"/>
              </w:rPr>
              <w:t>/</w:t>
            </w:r>
            <w:r w:rsidRPr="008F458B">
              <w:rPr>
                <w:b/>
                <w:sz w:val="24"/>
                <w:szCs w:val="24"/>
                <w:lang w:val="en-US"/>
              </w:rPr>
              <w:t>max</w:t>
            </w:r>
            <w:r w:rsidRPr="008F458B">
              <w:rPr>
                <w:b/>
                <w:sz w:val="24"/>
                <w:szCs w:val="24"/>
              </w:rPr>
              <w:t xml:space="preserve"> монтажной емкости</w:t>
            </w:r>
          </w:p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4.1 Проверка при </w:t>
            </w:r>
            <w:r w:rsidRPr="008F458B">
              <w:rPr>
                <w:sz w:val="24"/>
                <w:szCs w:val="24"/>
                <w:lang w:val="en-US"/>
              </w:rPr>
              <w:t>min</w:t>
            </w:r>
            <w:r w:rsidRPr="008F458B">
              <w:rPr>
                <w:sz w:val="24"/>
                <w:szCs w:val="24"/>
              </w:rPr>
              <w:t xml:space="preserve"> См</w:t>
            </w:r>
          </w:p>
        </w:tc>
        <w:tc>
          <w:tcPr>
            <w:tcW w:w="18307" w:type="dxa"/>
            <w:gridSpan w:val="14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Снять команды на замыкание реле, подключающие монтажные емкости в цепях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пит1 и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пит2 (См1) во всех имитаторах (для проверки С-33121 и С-33121-01 устанавливается минимальное значение монтажных емкостей).</w:t>
            </w:r>
          </w:p>
        </w:tc>
      </w:tr>
      <w:tr w:rsidR="00A133B7" w:rsidRPr="008F458B" w:rsidTr="00161A7F">
        <w:trPr>
          <w:trHeight w:val="415"/>
          <w:jc w:val="center"/>
        </w:trPr>
        <w:tc>
          <w:tcPr>
            <w:tcW w:w="2923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4.1.1 Выдача команды на чтение данных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пит и 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 xml:space="preserve"> из ПрИ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023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41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0017</w:t>
            </w:r>
          </w:p>
        </w:tc>
        <w:tc>
          <w:tcPr>
            <w:tcW w:w="993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0017</w:t>
            </w:r>
          </w:p>
        </w:tc>
        <w:tc>
          <w:tcPr>
            <w:tcW w:w="993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0017</w:t>
            </w: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41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993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423"/>
          <w:jc w:val="center"/>
        </w:trPr>
        <w:tc>
          <w:tcPr>
            <w:tcW w:w="2923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Чтение информации по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пит и </w:t>
            </w:r>
            <w:r w:rsidRPr="008F458B">
              <w:rPr>
                <w:sz w:val="24"/>
                <w:szCs w:val="24"/>
                <w:lang w:val="en-US"/>
              </w:rPr>
              <w:t>F</w:t>
            </w:r>
            <w:r w:rsidRPr="008F458B">
              <w:rPr>
                <w:sz w:val="24"/>
                <w:szCs w:val="24"/>
              </w:rPr>
              <w:t>, КС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Uпит-чёт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Uпит-чёт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Uпит-осн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Uпит-дубл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КСОосн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КСГосн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КСОдубл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КСГдубл</w:t>
            </w:r>
          </w:p>
          <w:p w:rsidR="00A133B7" w:rsidRPr="008F458B" w:rsidRDefault="00A133B7" w:rsidP="00161A7F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fчёт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fнечёт</w:t>
            </w:r>
          </w:p>
          <w:p w:rsidR="00A133B7" w:rsidRPr="008F458B" w:rsidRDefault="00A133B7" w:rsidP="00161A7F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fосн</w:t>
            </w:r>
          </w:p>
          <w:p w:rsidR="00A133B7" w:rsidRPr="008F458B" w:rsidRDefault="00A133B7" w:rsidP="00161A7F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fдубл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41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41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СД2… СД5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614…750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ind w:right="-249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Uпит-чёт, Uпит-чёт, Uпит-осн, Uпит-дубл</w:t>
            </w:r>
          </w:p>
        </w:tc>
      </w:tr>
      <w:tr w:rsidR="00A133B7" w:rsidRPr="008F458B" w:rsidTr="00161A7F">
        <w:trPr>
          <w:trHeight w:val="41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СД6… СД9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КСОосн, КСГосн, КСОдубл, КСГдубл</w:t>
            </w:r>
          </w:p>
        </w:tc>
      </w:tr>
      <w:tr w:rsidR="00A133B7" w:rsidRPr="008F458B" w:rsidTr="00161A7F">
        <w:trPr>
          <w:trHeight w:val="41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41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41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9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Выдача команды на чтение данных ДУ из ПрИ 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по ДУ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 R21_DUG1ch  R21_DUO1nch R21_DUG1nch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ДУГ1-чет.</w:t>
            </w: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</w:tbl>
    <w:p w:rsidR="00A133B7" w:rsidRPr="008F458B" w:rsidRDefault="00A133B7" w:rsidP="00161A7F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993"/>
        <w:gridCol w:w="1134"/>
        <w:gridCol w:w="1559"/>
        <w:gridCol w:w="1701"/>
        <w:gridCol w:w="1512"/>
        <w:gridCol w:w="756"/>
        <w:gridCol w:w="3261"/>
      </w:tblGrid>
      <w:tr w:rsidR="00A133B7" w:rsidRPr="008F458B" w:rsidTr="00161A7F">
        <w:trPr>
          <w:trHeight w:val="417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3"/>
          </w:tcPr>
          <w:p w:rsidR="00A133B7" w:rsidRPr="008F458B" w:rsidRDefault="00A133B7" w:rsidP="00161A7F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3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161A7F">
        <w:trPr>
          <w:trHeight w:val="69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3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161A7F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69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161A7F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275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Выдача команды на чтение данных УН из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 w:val="restart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27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161A7F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27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161A7F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37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УН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161A7F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161A7F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161A7F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161A7F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161A7F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161A7F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43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161A7F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161A7F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161A7F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161A7F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161A7F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161A7F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161A7F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161A7F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161A7F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2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</w:tbl>
    <w:p w:rsidR="00A133B7" w:rsidRPr="008F458B" w:rsidRDefault="00A133B7" w:rsidP="00161A7F">
      <w:pPr>
        <w:spacing w:line="360" w:lineRule="auto"/>
        <w:rPr>
          <w:sz w:val="28"/>
          <w:szCs w:val="28"/>
        </w:rPr>
      </w:pPr>
      <w:r w:rsidRPr="008F458B">
        <w:rPr>
          <w:sz w:val="28"/>
          <w:szCs w:val="28"/>
        </w:rPr>
        <w:br w:type="page"/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850"/>
        <w:gridCol w:w="142"/>
        <w:gridCol w:w="851"/>
        <w:gridCol w:w="141"/>
        <w:gridCol w:w="993"/>
        <w:gridCol w:w="141"/>
        <w:gridCol w:w="1418"/>
        <w:gridCol w:w="1701"/>
        <w:gridCol w:w="1512"/>
        <w:gridCol w:w="756"/>
        <w:gridCol w:w="3261"/>
      </w:tblGrid>
      <w:tr w:rsidR="00A133B7" w:rsidRPr="008F458B" w:rsidTr="00161A7F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2977" w:type="dxa"/>
            <w:gridSpan w:val="5"/>
          </w:tcPr>
          <w:p w:rsidR="00A133B7" w:rsidRPr="008F458B" w:rsidRDefault="00A133B7" w:rsidP="00161A7F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772" w:type="dxa"/>
            <w:gridSpan w:val="4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161A7F">
        <w:trPr>
          <w:trHeight w:val="569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3" w:type="dxa"/>
            <w:gridSpan w:val="2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gridSpan w:val="2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772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854"/>
          <w:jc w:val="center"/>
        </w:trPr>
        <w:tc>
          <w:tcPr>
            <w:tcW w:w="2923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4.2 Проверка при </w:t>
            </w:r>
            <w:r w:rsidRPr="008F458B">
              <w:rPr>
                <w:sz w:val="24"/>
                <w:szCs w:val="24"/>
                <w:lang w:val="en-US"/>
              </w:rPr>
              <w:t>m</w:t>
            </w:r>
            <w:r w:rsidRPr="008F458B">
              <w:rPr>
                <w:sz w:val="24"/>
                <w:szCs w:val="24"/>
              </w:rPr>
              <w:t>ах См</w:t>
            </w:r>
          </w:p>
        </w:tc>
        <w:tc>
          <w:tcPr>
            <w:tcW w:w="18307" w:type="dxa"/>
            <w:gridSpan w:val="17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Выдать команды на замыкание реле, подключающие монтажные емкости в цепи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пит1 и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пит2 (См1) во всех имитаторах (для проверки С-33121 и С-33121-01 устанавливается максимальное значение монтажных емкостей).</w:t>
            </w: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Выдача команды на чтение данных ДУ из ПрИ 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ind w:right="-108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по ДУ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 R21_DUG1ch  R21_DUO1nch R21_DUG1nch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ДУГ1-чет.</w:t>
            </w: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161A7F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  <w:tr w:rsidR="00A133B7" w:rsidRPr="008F458B" w:rsidTr="00161A7F">
        <w:trPr>
          <w:trHeight w:val="293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Выдача команды на чтение данных УН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12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ind w:right="-107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37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УН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161A7F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161A7F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161A7F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161A7F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161A7F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</w:tcBorders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161A7F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161A7F">
        <w:trPr>
          <w:trHeight w:val="29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161A7F">
        <w:trPr>
          <w:trHeight w:val="41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161A7F">
        <w:trPr>
          <w:trHeight w:val="42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161A7F">
        <w:trPr>
          <w:trHeight w:val="416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161A7F">
        <w:trPr>
          <w:trHeight w:val="40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161A7F">
        <w:trPr>
          <w:trHeight w:val="41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161A7F">
        <w:trPr>
          <w:trHeight w:val="41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161A7F">
        <w:trPr>
          <w:trHeight w:val="41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161A7F">
        <w:trPr>
          <w:trHeight w:val="418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161A7F">
        <w:trPr>
          <w:trHeight w:val="42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ind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161A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Merge/>
            <w:tcBorders>
              <w:bottom w:val="single" w:sz="4" w:space="0" w:color="auto"/>
            </w:tcBorders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161A7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161A7F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</w:tbl>
    <w:p w:rsidR="00064297" w:rsidRPr="008F458B" w:rsidRDefault="00D94231" w:rsidP="00064297">
      <w:pPr>
        <w:spacing w:line="360" w:lineRule="auto"/>
        <w:rPr>
          <w:sz w:val="28"/>
          <w:szCs w:val="28"/>
        </w:rPr>
      </w:pPr>
      <w:r>
        <w:br w:type="page"/>
      </w:r>
      <w:r w:rsidR="00064297" w:rsidRPr="008F458B">
        <w:rPr>
          <w:sz w:val="28"/>
          <w:szCs w:val="28"/>
        </w:rPr>
        <w:t>Продолжение таблицы А.</w:t>
      </w:r>
      <w:r w:rsidR="00064297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992"/>
        <w:gridCol w:w="992"/>
        <w:gridCol w:w="1134"/>
        <w:gridCol w:w="1418"/>
        <w:gridCol w:w="1701"/>
        <w:gridCol w:w="1512"/>
        <w:gridCol w:w="756"/>
        <w:gridCol w:w="3261"/>
      </w:tblGrid>
      <w:tr w:rsidR="00A133B7" w:rsidRPr="008F458B" w:rsidTr="00064297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br w:type="page"/>
            </w: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3118" w:type="dxa"/>
            <w:gridSpan w:val="3"/>
          </w:tcPr>
          <w:p w:rsidR="00A133B7" w:rsidRPr="008F458B" w:rsidRDefault="00A133B7" w:rsidP="00064297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631" w:type="dxa"/>
            <w:gridSpan w:val="3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064297">
        <w:trPr>
          <w:trHeight w:val="550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63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4.3 Проверка при </w:t>
            </w:r>
            <w:r w:rsidRPr="008F458B">
              <w:rPr>
                <w:sz w:val="24"/>
                <w:szCs w:val="24"/>
                <w:lang w:val="en-US"/>
              </w:rPr>
              <w:t>min</w:t>
            </w:r>
            <w:r w:rsidRPr="008F458B">
              <w:rPr>
                <w:sz w:val="24"/>
                <w:szCs w:val="24"/>
              </w:rPr>
              <w:t>/</w:t>
            </w:r>
            <w:r w:rsidRPr="008F458B">
              <w:rPr>
                <w:sz w:val="24"/>
                <w:szCs w:val="24"/>
                <w:lang w:val="en-US"/>
              </w:rPr>
              <w:t>m</w:t>
            </w:r>
            <w:r w:rsidRPr="008F458B">
              <w:rPr>
                <w:sz w:val="24"/>
                <w:szCs w:val="24"/>
              </w:rPr>
              <w:t>ах См</w:t>
            </w:r>
          </w:p>
        </w:tc>
        <w:tc>
          <w:tcPr>
            <w:tcW w:w="18307" w:type="dxa"/>
            <w:gridSpan w:val="14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Выдать команды на замыкание реле, подключающие монтажные емкости в цепи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пит1 (См1) во всех имитаторах (в цепи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пит1 максимальное значение монтажной емкости, в цепи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пит2 минимальное значение монтажной емкости)</w:t>
            </w: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Выдача команды на чтение данных ДУ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064297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12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по ДУ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89" w:right="-108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 R21_DUG1ch  R21_DUO1nch R21_DUG1nch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ДУГ1-чет.</w:t>
            </w: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  <w:tr w:rsidR="00A133B7" w:rsidRPr="008F458B" w:rsidTr="00064297">
        <w:trPr>
          <w:trHeight w:val="275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Выдача команды на чтение данных УН из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12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27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275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УН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064297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133B7" w:rsidRPr="008F458B" w:rsidRDefault="00A133B7" w:rsidP="00064297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064297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064297">
            <w:pPr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</w:tbl>
    <w:p w:rsidR="00A133B7" w:rsidRPr="008F458B" w:rsidRDefault="00A133B7" w:rsidP="00A133B7">
      <w:pPr>
        <w:rPr>
          <w:sz w:val="28"/>
          <w:szCs w:val="28"/>
        </w:rPr>
      </w:pPr>
    </w:p>
    <w:p w:rsidR="00A133B7" w:rsidRPr="008F458B" w:rsidRDefault="00161A7F" w:rsidP="000642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133B7"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992"/>
        <w:gridCol w:w="992"/>
        <w:gridCol w:w="1134"/>
        <w:gridCol w:w="1418"/>
        <w:gridCol w:w="1701"/>
        <w:gridCol w:w="1512"/>
        <w:gridCol w:w="756"/>
        <w:gridCol w:w="3261"/>
      </w:tblGrid>
      <w:tr w:rsidR="00A133B7" w:rsidRPr="008F458B" w:rsidTr="00064297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3118" w:type="dxa"/>
            <w:gridSpan w:val="3"/>
          </w:tcPr>
          <w:p w:rsidR="00A133B7" w:rsidRPr="008F458B" w:rsidRDefault="00A133B7" w:rsidP="00064297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631" w:type="dxa"/>
            <w:gridSpan w:val="3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064297">
        <w:trPr>
          <w:trHeight w:val="550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63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711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при </w:t>
            </w:r>
            <w:r w:rsidRPr="008F458B">
              <w:rPr>
                <w:sz w:val="24"/>
                <w:szCs w:val="24"/>
                <w:lang w:val="en-US"/>
              </w:rPr>
              <w:t>min</w:t>
            </w:r>
            <w:r w:rsidRPr="008F458B">
              <w:rPr>
                <w:sz w:val="24"/>
                <w:szCs w:val="24"/>
              </w:rPr>
              <w:t>/</w:t>
            </w:r>
            <w:r w:rsidRPr="008F458B">
              <w:rPr>
                <w:sz w:val="24"/>
                <w:szCs w:val="24"/>
                <w:lang w:val="en-US"/>
              </w:rPr>
              <w:t>m</w:t>
            </w:r>
            <w:r w:rsidRPr="008F458B">
              <w:rPr>
                <w:sz w:val="24"/>
                <w:szCs w:val="24"/>
              </w:rPr>
              <w:t>ах См с «Разбалансом 1»</w:t>
            </w:r>
          </w:p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Выдача команды на чтение данных ДУ из ПрИ </w:t>
            </w:r>
          </w:p>
        </w:tc>
        <w:tc>
          <w:tcPr>
            <w:tcW w:w="1579" w:type="dxa"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133B7" w:rsidRPr="008F458B" w:rsidRDefault="00A133B7" w:rsidP="00064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133B7" w:rsidRPr="008F458B" w:rsidRDefault="00A133B7" w:rsidP="00064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упр.1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упр.3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упр.5 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упр.7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упр.9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упр.11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упр.13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упр.15</w:t>
            </w: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44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 w:val="restart"/>
            <w:tcBorders>
              <w:top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nil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12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41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42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275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по ДУ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 R21_DUG1ch  R21_DUO1nch R21_DUG1nch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064297">
            <w:pPr>
              <w:ind w:right="-10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изм –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исх),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исх брать свое для каждой ступени</w:t>
            </w:r>
          </w:p>
        </w:tc>
      </w:tr>
      <w:tr w:rsidR="00A133B7" w:rsidRPr="008F458B" w:rsidTr="00064297">
        <w:trPr>
          <w:trHeight w:val="27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A133B7" w:rsidRPr="008F458B" w:rsidTr="00064297">
        <w:trPr>
          <w:trHeight w:val="27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064297">
        <w:trPr>
          <w:trHeight w:val="27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ДУГ1-чет.</w:t>
            </w:r>
          </w:p>
        </w:tc>
      </w:tr>
      <w:tr w:rsidR="00A133B7" w:rsidRPr="008F458B" w:rsidTr="00064297">
        <w:trPr>
          <w:trHeight w:val="27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064297">
        <w:trPr>
          <w:trHeight w:val="27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  <w:tr w:rsidR="00A133B7" w:rsidRPr="008F458B" w:rsidTr="00064297">
        <w:trPr>
          <w:trHeight w:val="275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Выдача команды на чтение данных УН из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12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27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275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УН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064297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064297">
        <w:trPr>
          <w:trHeight w:val="403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</w:tbl>
    <w:p w:rsidR="00A133B7" w:rsidRDefault="00A133B7" w:rsidP="00A133B7"/>
    <w:p w:rsidR="00D94231" w:rsidRPr="008F458B" w:rsidRDefault="00D94231" w:rsidP="00A133B7"/>
    <w:p w:rsidR="00A133B7" w:rsidRPr="008F458B" w:rsidRDefault="00D94231" w:rsidP="00064297">
      <w:pPr>
        <w:spacing w:line="360" w:lineRule="auto"/>
        <w:rPr>
          <w:sz w:val="28"/>
          <w:szCs w:val="28"/>
        </w:rPr>
      </w:pPr>
      <w:r>
        <w:br w:type="page"/>
      </w:r>
      <w:r w:rsidR="00A133B7" w:rsidRPr="008F458B">
        <w:rPr>
          <w:sz w:val="28"/>
          <w:szCs w:val="28"/>
        </w:rPr>
        <w:t>Продолжение таблицы А.</w:t>
      </w:r>
      <w:r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992"/>
        <w:gridCol w:w="992"/>
        <w:gridCol w:w="1134"/>
        <w:gridCol w:w="1418"/>
        <w:gridCol w:w="1701"/>
        <w:gridCol w:w="1512"/>
        <w:gridCol w:w="756"/>
        <w:gridCol w:w="3261"/>
      </w:tblGrid>
      <w:tr w:rsidR="00A133B7" w:rsidRPr="008F458B" w:rsidTr="00064297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3118" w:type="dxa"/>
            <w:gridSpan w:val="3"/>
          </w:tcPr>
          <w:p w:rsidR="00A133B7" w:rsidRPr="008F458B" w:rsidRDefault="00A133B7" w:rsidP="00064297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631" w:type="dxa"/>
            <w:gridSpan w:val="3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064297">
        <w:trPr>
          <w:trHeight w:val="550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63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711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Проверка при </w:t>
            </w:r>
            <w:r w:rsidRPr="008F458B">
              <w:rPr>
                <w:sz w:val="24"/>
                <w:szCs w:val="24"/>
                <w:lang w:val="en-US"/>
              </w:rPr>
              <w:t>min</w:t>
            </w:r>
            <w:r w:rsidRPr="008F458B">
              <w:rPr>
                <w:sz w:val="24"/>
                <w:szCs w:val="24"/>
              </w:rPr>
              <w:t>/</w:t>
            </w:r>
            <w:r w:rsidRPr="008F458B">
              <w:rPr>
                <w:sz w:val="24"/>
                <w:szCs w:val="24"/>
                <w:lang w:val="en-US"/>
              </w:rPr>
              <w:t>m</w:t>
            </w:r>
            <w:r w:rsidRPr="008F458B">
              <w:rPr>
                <w:sz w:val="24"/>
                <w:szCs w:val="24"/>
              </w:rPr>
              <w:t>ах См с «Разбалансом 2»</w:t>
            </w:r>
          </w:p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Выдача команды на чтение данных ДУ из ПрИ </w:t>
            </w:r>
          </w:p>
        </w:tc>
        <w:tc>
          <w:tcPr>
            <w:tcW w:w="1579" w:type="dxa"/>
            <w:tcBorders>
              <w:bottom w:val="nil"/>
            </w:tcBorders>
          </w:tcPr>
          <w:p w:rsidR="00A133B7" w:rsidRPr="008F458B" w:rsidRDefault="00A133B7" w:rsidP="00064297">
            <w:pPr>
              <w:ind w:right="-108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упр.2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упр.4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упр.6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упр.8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упр.10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упр.12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упр.14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упр.16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tcBorders>
              <w:bottom w:val="nil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</w:p>
        </w:tc>
        <w:tc>
          <w:tcPr>
            <w:tcW w:w="1579" w:type="dxa"/>
            <w:vMerge w:val="restart"/>
            <w:tcBorders>
              <w:top w:val="nil"/>
            </w:tcBorders>
          </w:tcPr>
          <w:p w:rsidR="00A133B7" w:rsidRPr="008F458B" w:rsidRDefault="00A133B7" w:rsidP="00064297">
            <w:pPr>
              <w:ind w:right="-10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tcBorders>
              <w:top w:val="nil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  <w:tcBorders>
              <w:top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12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tcBorders>
              <w:top w:val="nil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0010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по ДУ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R21_DUO1ch R21_DUG1ch  R21_DUO1nch R21_DUG1nch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</w:t>
            </w:r>
            <w:r w:rsidRPr="008F458B">
              <w:rPr>
                <w:sz w:val="24"/>
                <w:szCs w:val="24"/>
              </w:rPr>
              <w:t>26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064297">
            <w:pPr>
              <w:ind w:right="-107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Контроль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изм –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исх),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исх брать свое для каждой ступени</w:t>
            </w: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ДУО1-чет.</w:t>
            </w: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ДУГ1-чет.</w:t>
            </w: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СД4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ДУО1-нечет.</w:t>
            </w: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ДУГ1-нечет.</w:t>
            </w:r>
          </w:p>
        </w:tc>
      </w:tr>
    </w:tbl>
    <w:p w:rsidR="00A133B7" w:rsidRPr="008F458B" w:rsidRDefault="00A133B7" w:rsidP="00064297">
      <w:pPr>
        <w:spacing w:line="360" w:lineRule="auto"/>
        <w:rPr>
          <w:sz w:val="28"/>
          <w:szCs w:val="28"/>
        </w:rPr>
      </w:pPr>
      <w:r w:rsidRPr="008F458B">
        <w:br w:type="page"/>
      </w:r>
      <w:r w:rsidRPr="008F458B">
        <w:rPr>
          <w:sz w:val="28"/>
          <w:szCs w:val="28"/>
        </w:rPr>
        <w:t>Продолжение таблицы А.</w:t>
      </w:r>
      <w:r w:rsidR="00D94231">
        <w:rPr>
          <w:sz w:val="28"/>
          <w:szCs w:val="28"/>
        </w:rPr>
        <w:t>6</w:t>
      </w:r>
    </w:p>
    <w:tbl>
      <w:tblPr>
        <w:tblW w:w="2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3"/>
        <w:gridCol w:w="1579"/>
        <w:gridCol w:w="992"/>
        <w:gridCol w:w="992"/>
        <w:gridCol w:w="992"/>
        <w:gridCol w:w="993"/>
        <w:gridCol w:w="993"/>
        <w:gridCol w:w="992"/>
        <w:gridCol w:w="992"/>
        <w:gridCol w:w="1134"/>
        <w:gridCol w:w="1418"/>
        <w:gridCol w:w="1701"/>
        <w:gridCol w:w="1512"/>
        <w:gridCol w:w="756"/>
        <w:gridCol w:w="3261"/>
      </w:tblGrid>
      <w:tr w:rsidR="00A133B7" w:rsidRPr="008F458B" w:rsidTr="00064297">
        <w:trPr>
          <w:trHeight w:val="416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Наименование</w:t>
            </w:r>
          </w:p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операции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89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Наименование сигнала по ИД33 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Передача инф-ии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Наиме-нование слова</w:t>
            </w:r>
          </w:p>
        </w:tc>
        <w:tc>
          <w:tcPr>
            <w:tcW w:w="2978" w:type="dxa"/>
            <w:gridSpan w:val="3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Значение слова, (Н)</w:t>
            </w:r>
          </w:p>
        </w:tc>
        <w:tc>
          <w:tcPr>
            <w:tcW w:w="3118" w:type="dxa"/>
            <w:gridSpan w:val="3"/>
          </w:tcPr>
          <w:p w:rsidR="00A133B7" w:rsidRPr="008F458B" w:rsidRDefault="00A133B7" w:rsidP="00064297">
            <w:pPr>
              <w:spacing w:line="360" w:lineRule="auto"/>
              <w:ind w:left="-108" w:right="-14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Источник входного сигнала</w:t>
            </w:r>
          </w:p>
        </w:tc>
        <w:tc>
          <w:tcPr>
            <w:tcW w:w="4631" w:type="dxa"/>
            <w:gridSpan w:val="3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4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Эталон (допуск)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t зад, мс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4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Примечание</w:t>
            </w:r>
          </w:p>
        </w:tc>
      </w:tr>
      <w:tr w:rsidR="00A133B7" w:rsidRPr="008F458B" w:rsidTr="00064297">
        <w:trPr>
          <w:trHeight w:val="569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 (Х2108/ 3, 9)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 (Х2108/ 13, 12)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 (Х2108/ 31, 28)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ЦАП1 (В)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ЦАП2 (В)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Имитатор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упр.)</w:t>
            </w:r>
          </w:p>
        </w:tc>
        <w:tc>
          <w:tcPr>
            <w:tcW w:w="4631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412"/>
          <w:jc w:val="center"/>
        </w:trPr>
        <w:tc>
          <w:tcPr>
            <w:tcW w:w="292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 канал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 канал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 канал</w:t>
            </w: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right="-128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 xml:space="preserve">Выдача команды на чтение данных УН из ПрИ 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В прибор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КС1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F02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упр.2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упр.4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упр.6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упр.8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упр.10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упр.12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упр.14 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упр.16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1512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200</w:t>
            </w: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0011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3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Чтение информации УН из трех каналов ПрИ</w:t>
            </w:r>
          </w:p>
        </w:tc>
        <w:tc>
          <w:tcPr>
            <w:tcW w:w="1579" w:type="dxa"/>
            <w:vMerge w:val="restart"/>
          </w:tcPr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</w:t>
            </w:r>
          </w:p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</w:p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</w:p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</w:p>
          <w:p w:rsidR="00A133B7" w:rsidRPr="008F458B" w:rsidRDefault="00A133B7" w:rsidP="00064297">
            <w:pPr>
              <w:spacing w:line="360" w:lineRule="auto"/>
              <w:ind w:left="-89"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 xml:space="preserve">R21_UNG12 </w:t>
            </w:r>
          </w:p>
          <w:p w:rsidR="00A133B7" w:rsidRPr="008F458B" w:rsidRDefault="00A133B7" w:rsidP="00064297">
            <w:pPr>
              <w:spacing w:line="360" w:lineRule="auto"/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R21_UNO1gb-dub</w:t>
            </w:r>
          </w:p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R21_UNO12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  <w:lang w:val="en-US"/>
              </w:rPr>
            </w:pPr>
            <w:r w:rsidRPr="008F458B">
              <w:rPr>
                <w:sz w:val="24"/>
                <w:szCs w:val="24"/>
                <w:lang w:val="en-US"/>
              </w:rPr>
              <w:t>R21_UNG11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  <w:p w:rsidR="00A133B7" w:rsidRPr="008F458B" w:rsidRDefault="00A133B7" w:rsidP="00064297">
            <w:pPr>
              <w:spacing w:line="360" w:lineRule="auto"/>
              <w:ind w:left="-88" w:right="-109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R21_UNG12</w:t>
            </w:r>
            <w:r w:rsidRPr="008F458B">
              <w:rPr>
                <w:sz w:val="28"/>
                <w:szCs w:val="28"/>
                <w:vertAlign w:val="subscript"/>
                <w:lang w:val="en-US"/>
              </w:rPr>
              <w:t>dub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Из прибора</w:t>
            </w: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КС2</w:t>
            </w:r>
          </w:p>
        </w:tc>
        <w:tc>
          <w:tcPr>
            <w:tcW w:w="992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vMerge w:val="restart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  <w:lang w:val="en-US"/>
              </w:rPr>
              <w:t>F43</w:t>
            </w:r>
            <w:r w:rsidRPr="008F458B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vMerge w:val="restart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500</w:t>
            </w:r>
          </w:p>
        </w:tc>
        <w:tc>
          <w:tcPr>
            <w:tcW w:w="3261" w:type="dxa"/>
            <w:vMerge w:val="restart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СД2, СД4, СД14…СД18 не контролируем</w:t>
            </w: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701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1512" w:type="dxa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0001</w:t>
            </w: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СД3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УНО1гб-осн.</w:t>
            </w: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СД5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УНО1гб-дубл.</w:t>
            </w: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СД6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УНО1-1-осн.</w:t>
            </w: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СД7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УНО1-2-осн.</w:t>
            </w: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СД8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УНГ1-1-осн.</w:t>
            </w: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СД9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УНГ1-2-осн.</w:t>
            </w: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СД10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УНО1-1-дубл.</w:t>
            </w: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СД11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УНО1-2-дубл.</w:t>
            </w:r>
          </w:p>
        </w:tc>
      </w:tr>
      <w:tr w:rsidR="00A133B7" w:rsidRPr="008F458B" w:rsidTr="00064297">
        <w:trPr>
          <w:trHeight w:val="374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СД12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УНГ1-1-дубл.</w:t>
            </w:r>
          </w:p>
        </w:tc>
      </w:tr>
      <w:tr w:rsidR="00A133B7" w:rsidRPr="008F458B" w:rsidTr="00064297">
        <w:trPr>
          <w:trHeight w:val="470"/>
          <w:jc w:val="center"/>
        </w:trPr>
        <w:tc>
          <w:tcPr>
            <w:tcW w:w="2923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133B7" w:rsidRPr="008F458B" w:rsidRDefault="00A133B7" w:rsidP="00064297">
            <w:pPr>
              <w:ind w:right="-108"/>
              <w:jc w:val="center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СД13</w:t>
            </w: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31" w:type="dxa"/>
            <w:gridSpan w:val="3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A133B7" w:rsidRPr="008F458B" w:rsidRDefault="00A133B7" w:rsidP="00064297">
            <w:pPr>
              <w:spacing w:line="360" w:lineRule="auto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УНГ1-2-дубл.</w:t>
            </w:r>
          </w:p>
        </w:tc>
      </w:tr>
      <w:tr w:rsidR="00A133B7" w:rsidRPr="008F458B" w:rsidTr="00064297">
        <w:trPr>
          <w:trHeight w:val="470"/>
          <w:jc w:val="center"/>
        </w:trPr>
        <w:tc>
          <w:tcPr>
            <w:tcW w:w="21230" w:type="dxa"/>
            <w:gridSpan w:val="15"/>
            <w:shd w:val="clear" w:color="auto" w:fill="auto"/>
          </w:tcPr>
          <w:p w:rsidR="00A133B7" w:rsidRPr="008F458B" w:rsidRDefault="00A133B7" w:rsidP="00064297">
            <w:pPr>
              <w:spacing w:line="360" w:lineRule="auto"/>
              <w:ind w:firstLine="851"/>
              <w:rPr>
                <w:spacing w:val="34"/>
                <w:sz w:val="24"/>
                <w:szCs w:val="24"/>
              </w:rPr>
            </w:pPr>
            <w:r w:rsidRPr="008F458B">
              <w:rPr>
                <w:spacing w:val="34"/>
                <w:sz w:val="24"/>
                <w:szCs w:val="24"/>
              </w:rPr>
              <w:t>Примечания</w:t>
            </w:r>
          </w:p>
          <w:p w:rsidR="00A133B7" w:rsidRPr="008F458B" w:rsidRDefault="00A133B7" w:rsidP="00064297">
            <w:pPr>
              <w:spacing w:line="360" w:lineRule="auto"/>
              <w:ind w:firstLine="85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1) СД не используются в данной проверке, разряды устанавливаются в «0».</w:t>
            </w:r>
          </w:p>
          <w:p w:rsidR="00A133B7" w:rsidRPr="008F458B" w:rsidRDefault="00A133B7" w:rsidP="00064297">
            <w:pPr>
              <w:spacing w:line="360" w:lineRule="auto"/>
              <w:ind w:right="-107" w:firstLine="85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2) Последнее слово в пакете данных – защитное слово согласно ШЮГИ.460102.365 ИД20.</w:t>
            </w:r>
          </w:p>
          <w:p w:rsidR="00A133B7" w:rsidRPr="008F458B" w:rsidRDefault="00A133B7" w:rsidP="00064297">
            <w:pPr>
              <w:spacing w:line="360" w:lineRule="auto"/>
              <w:ind w:firstLine="85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3) Х</w:t>
            </w:r>
            <w:r w:rsidRPr="008F458B">
              <w:rPr>
                <w:sz w:val="24"/>
                <w:szCs w:val="24"/>
                <w:vertAlign w:val="subscript"/>
              </w:rPr>
              <w:t>1</w:t>
            </w:r>
            <w:r w:rsidRPr="008F458B">
              <w:rPr>
                <w:sz w:val="24"/>
                <w:szCs w:val="24"/>
              </w:rPr>
              <w:t>, Х</w:t>
            </w:r>
            <w:r w:rsidRPr="008F458B">
              <w:rPr>
                <w:sz w:val="24"/>
                <w:szCs w:val="24"/>
                <w:vertAlign w:val="subscript"/>
              </w:rPr>
              <w:t>2</w:t>
            </w:r>
            <w:r w:rsidRPr="008F458B">
              <w:rPr>
                <w:sz w:val="24"/>
                <w:szCs w:val="24"/>
              </w:rPr>
              <w:t xml:space="preserve"> - измеренное значение в состоянии «баланс», запомнить как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см</w:t>
            </w:r>
            <w:r w:rsidRPr="008F458B">
              <w:rPr>
                <w:sz w:val="24"/>
                <w:szCs w:val="24"/>
                <w:vertAlign w:val="subscript"/>
              </w:rPr>
              <w:t>0</w:t>
            </w:r>
            <w:r w:rsidRPr="008F458B">
              <w:rPr>
                <w:sz w:val="24"/>
                <w:szCs w:val="24"/>
              </w:rPr>
              <w:t>.</w:t>
            </w:r>
          </w:p>
          <w:p w:rsidR="00A133B7" w:rsidRPr="008F458B" w:rsidRDefault="00A133B7" w:rsidP="00064297">
            <w:pPr>
              <w:spacing w:line="360" w:lineRule="auto"/>
              <w:ind w:firstLine="85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4) Х – измеренное значение в состоянии «разбаланс», на допуск контролировать значение (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 xml:space="preserve">изм – </w:t>
            </w:r>
            <w:r w:rsidRPr="008F458B">
              <w:rPr>
                <w:sz w:val="24"/>
                <w:szCs w:val="24"/>
                <w:lang w:val="en-US"/>
              </w:rPr>
              <w:t>U</w:t>
            </w:r>
            <w:r w:rsidRPr="008F458B">
              <w:rPr>
                <w:sz w:val="24"/>
                <w:szCs w:val="24"/>
              </w:rPr>
              <w:t>см</w:t>
            </w:r>
            <w:r w:rsidRPr="008F458B">
              <w:rPr>
                <w:sz w:val="24"/>
                <w:szCs w:val="24"/>
                <w:vertAlign w:val="subscript"/>
              </w:rPr>
              <w:t>0</w:t>
            </w:r>
            <w:r w:rsidRPr="008F458B">
              <w:rPr>
                <w:sz w:val="24"/>
                <w:szCs w:val="24"/>
              </w:rPr>
              <w:t>).</w:t>
            </w:r>
          </w:p>
          <w:p w:rsidR="00A133B7" w:rsidRPr="008F458B" w:rsidRDefault="00A133B7" w:rsidP="00064297">
            <w:pPr>
              <w:spacing w:line="360" w:lineRule="auto"/>
              <w:ind w:firstLine="85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6) (Uупр.1 – Uупр.16) - команды управления для имитаторов 1-ой ступени; (Uупр.17 – Uупр.32) - команды управления для имитаторов 2-ой ступени</w:t>
            </w:r>
          </w:p>
          <w:p w:rsidR="00A133B7" w:rsidRPr="008F458B" w:rsidRDefault="00A133B7" w:rsidP="00064297">
            <w:pPr>
              <w:spacing w:line="360" w:lineRule="auto"/>
              <w:ind w:firstLine="851"/>
              <w:rPr>
                <w:sz w:val="24"/>
                <w:szCs w:val="24"/>
              </w:rPr>
            </w:pPr>
            <w:r w:rsidRPr="008F458B">
              <w:rPr>
                <w:sz w:val="24"/>
                <w:szCs w:val="24"/>
              </w:rPr>
              <w:t>8) Нормы и допуски контролируемых параметров для прибора С-33121-01 приведены в скобках.</w:t>
            </w:r>
          </w:p>
        </w:tc>
      </w:tr>
    </w:tbl>
    <w:p w:rsidR="00A133B7" w:rsidRPr="008F458B" w:rsidRDefault="00A133B7" w:rsidP="00A133B7">
      <w:pPr>
        <w:rPr>
          <w:sz w:val="28"/>
          <w:szCs w:val="28"/>
        </w:rPr>
      </w:pPr>
    </w:p>
    <w:p w:rsidR="004E21E1" w:rsidRDefault="004E21E1" w:rsidP="004E21E1">
      <w:pPr>
        <w:spacing w:line="360" w:lineRule="auto"/>
        <w:rPr>
          <w:rFonts w:eastAsia="Calibri"/>
          <w:szCs w:val="28"/>
        </w:rPr>
      </w:pPr>
    </w:p>
    <w:p w:rsidR="005E20E5" w:rsidRDefault="005E20E5" w:rsidP="004E21E1">
      <w:pPr>
        <w:spacing w:line="360" w:lineRule="auto"/>
        <w:rPr>
          <w:rFonts w:eastAsia="Calibri"/>
          <w:szCs w:val="28"/>
        </w:rPr>
      </w:pPr>
    </w:p>
    <w:p w:rsidR="00283E82" w:rsidRDefault="00283E82" w:rsidP="004E21E1">
      <w:pPr>
        <w:spacing w:line="360" w:lineRule="auto"/>
        <w:rPr>
          <w:rFonts w:eastAsia="Calibri"/>
          <w:szCs w:val="28"/>
        </w:rPr>
      </w:pPr>
    </w:p>
    <w:p w:rsidR="00350D40" w:rsidRPr="008F458B" w:rsidRDefault="00350D40" w:rsidP="004E21E1">
      <w:pPr>
        <w:spacing w:line="360" w:lineRule="auto"/>
        <w:rPr>
          <w:rFonts w:eastAsia="Calibri"/>
          <w:szCs w:val="28"/>
        </w:rPr>
        <w:sectPr w:rsidR="00350D40" w:rsidRPr="008F458B" w:rsidSect="002E2D59">
          <w:headerReference w:type="default" r:id="rId14"/>
          <w:footerReference w:type="default" r:id="rId15"/>
          <w:pgSz w:w="24098" w:h="17123" w:orient="landscape" w:code="146"/>
          <w:pgMar w:top="851" w:right="709" w:bottom="1418" w:left="1843" w:header="720" w:footer="720" w:gutter="0"/>
          <w:cols w:space="720"/>
          <w:docGrid w:linePitch="272"/>
        </w:sectPr>
      </w:pPr>
    </w:p>
    <w:bookmarkEnd w:id="1"/>
    <w:p w:rsidR="002C241D" w:rsidRPr="008F458B" w:rsidRDefault="002C241D" w:rsidP="009F5CE6">
      <w:pPr>
        <w:tabs>
          <w:tab w:val="left" w:pos="6792"/>
        </w:tabs>
        <w:spacing w:line="360" w:lineRule="auto"/>
        <w:ind w:firstLine="851"/>
        <w:jc w:val="center"/>
        <w:rPr>
          <w:sz w:val="16"/>
        </w:rPr>
      </w:pPr>
    </w:p>
    <w:sectPr w:rsidR="002C241D" w:rsidRPr="008F458B" w:rsidSect="004E21E1">
      <w:headerReference w:type="default" r:id="rId16"/>
      <w:footerReference w:type="default" r:id="rId17"/>
      <w:pgSz w:w="12134" w:h="17067" w:code="284"/>
      <w:pgMar w:top="992" w:right="370" w:bottom="1560" w:left="124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22D" w:rsidRDefault="0003022D">
      <w:r>
        <w:separator/>
      </w:r>
    </w:p>
  </w:endnote>
  <w:endnote w:type="continuationSeparator" w:id="0">
    <w:p w:rsidR="0003022D" w:rsidRDefault="0003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2EC" w:rsidRDefault="001762EC">
    <w:pPr>
      <w:pStyle w:val="a5"/>
      <w:tabs>
        <w:tab w:val="clear" w:pos="4153"/>
        <w:tab w:val="clear" w:pos="8306"/>
        <w:tab w:val="right" w:pos="11057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33D02454" wp14:editId="530E706C">
              <wp:simplePos x="0" y="0"/>
              <wp:positionH relativeFrom="page">
                <wp:posOffset>14669135</wp:posOffset>
              </wp:positionH>
              <wp:positionV relativeFrom="page">
                <wp:posOffset>10337800</wp:posOffset>
              </wp:positionV>
              <wp:extent cx="360680" cy="168275"/>
              <wp:effectExtent l="0" t="0" r="0" b="0"/>
              <wp:wrapNone/>
              <wp:docPr id="55" name="Rectangle 16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D02454" id="Rectangle 1653" o:spid="_x0000_s1029" style="position:absolute;left:0;text-align:left;margin-left:1155.05pt;margin-top:814pt;width:28.4pt;height:13.25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t6sgIAALs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" filled="f" stroked="f" strokeweight="1pt">
              <v:textbox inset="1pt,1pt,1pt,1pt">
                <w:txbxContent>
                  <w:p w:rsidR="001762EC" w:rsidRPr="004E21E1" w:rsidRDefault="001762EC" w:rsidP="004E21E1">
                    <w:pPr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6BFBCB21" wp14:editId="35ACA068">
              <wp:simplePos x="0" y="0"/>
              <wp:positionH relativeFrom="page">
                <wp:posOffset>513080</wp:posOffset>
              </wp:positionH>
              <wp:positionV relativeFrom="page">
                <wp:posOffset>8608060</wp:posOffset>
              </wp:positionV>
              <wp:extent cx="395605" cy="106680"/>
              <wp:effectExtent l="144463" t="0" r="129857" b="0"/>
              <wp:wrapNone/>
              <wp:docPr id="255" name="Rectangle 1917" descr="@Дата инв. №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395605" cy="10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FBCB21" id="Rectangle 1917" o:spid="_x0000_s1030" alt="@Дата инв. №" style="position:absolute;left:0;text-align:left;margin-left:40.4pt;margin-top:677.8pt;width:31.15pt;height:8.4pt;rotation:-90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" filled="f" stroked="f" strokeweight="1pt">
              <v:textbox style="layout-flow:vertical;mso-layout-flow-alt:bottom-to-top" inset="0,0,0,0">
                <w:txbxContent>
                  <w:p w:rsidR="001762EC" w:rsidRDefault="001762EC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1" allowOverlap="1" wp14:anchorId="3A929384" wp14:editId="243211B6">
              <wp:simplePos x="0" y="0"/>
              <wp:positionH relativeFrom="page">
                <wp:posOffset>8983345</wp:posOffset>
              </wp:positionH>
              <wp:positionV relativeFrom="page">
                <wp:posOffset>10241280</wp:posOffset>
              </wp:positionV>
              <wp:extent cx="1026795" cy="160020"/>
              <wp:effectExtent l="0" t="0" r="0" b="0"/>
              <wp:wrapNone/>
              <wp:docPr id="254" name="Rectangle 1910" descr="@Извещение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2679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Pr="00930973" w:rsidRDefault="001762EC" w:rsidP="002E2D59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929384" id="Rectangle 1910" o:spid="_x0000_s1031" alt="@Извещение" style="position:absolute;left:0;text-align:left;margin-left:707.35pt;margin-top:806.4pt;width:80.85pt;height:12.6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" filled="f" stroked="f" strokeweight="1pt">
              <v:textbox inset="1pt,1pt,1pt,1pt">
                <w:txbxContent>
                  <w:p w:rsidR="001762EC" w:rsidRPr="00930973" w:rsidRDefault="001762EC" w:rsidP="002E2D59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2FDE3608" wp14:editId="7ACB8C3F">
              <wp:simplePos x="0" y="0"/>
              <wp:positionH relativeFrom="page">
                <wp:posOffset>10347960</wp:posOffset>
              </wp:positionH>
              <wp:positionV relativeFrom="page">
                <wp:posOffset>10259060</wp:posOffset>
              </wp:positionV>
              <wp:extent cx="497840" cy="142240"/>
              <wp:effectExtent l="0" t="0" r="0" b="0"/>
              <wp:wrapNone/>
              <wp:docPr id="253" name="Rectangle 1911" descr="@Дата изв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840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Pr="00CA5368" w:rsidRDefault="001762EC" w:rsidP="002E2D59">
                          <w:pPr>
                            <w:rPr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DE3608" id="Rectangle 1911" o:spid="_x0000_s1032" alt="@Дата изв." style="position:absolute;left:0;text-align:left;margin-left:814.8pt;margin-top:807.8pt;width:39.2pt;height:11.2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" filled="f" stroked="f" strokeweight="1pt">
              <v:textbox inset="1pt,1pt,1pt,1pt">
                <w:txbxContent>
                  <w:p w:rsidR="001762EC" w:rsidRPr="00CA5368" w:rsidRDefault="001762EC" w:rsidP="002E2D59">
                    <w:pPr>
                      <w:rPr>
                        <w:sz w:val="14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90336" behindDoc="0" locked="0" layoutInCell="1" allowOverlap="1" wp14:anchorId="6DD047B1" wp14:editId="6A5B4669">
              <wp:simplePos x="0" y="0"/>
              <wp:positionH relativeFrom="page">
                <wp:posOffset>8371204</wp:posOffset>
              </wp:positionH>
              <wp:positionV relativeFrom="page">
                <wp:posOffset>10063480</wp:posOffset>
              </wp:positionV>
              <wp:extent cx="0" cy="539750"/>
              <wp:effectExtent l="0" t="0" r="0" b="0"/>
              <wp:wrapNone/>
              <wp:docPr id="252" name="Line 19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4F967C" id="Line 1918" o:spid="_x0000_s1026" style="position:absolute;flip:y;z-index:2517903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9.15pt,792.4pt" to="659.15pt,8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AA926C0" wp14:editId="56407036">
              <wp:simplePos x="0" y="0"/>
              <wp:positionH relativeFrom="page">
                <wp:posOffset>11165205</wp:posOffset>
              </wp:positionH>
              <wp:positionV relativeFrom="page">
                <wp:posOffset>10599420</wp:posOffset>
              </wp:positionV>
              <wp:extent cx="791845" cy="179705"/>
              <wp:effectExtent l="0" t="0" r="0" b="0"/>
              <wp:wrapNone/>
              <wp:docPr id="251" name="Rectangle 18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8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ind w:right="-57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2"/>
                            </w:rPr>
                            <w:t>Копировал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A926C0" id="Rectangle 1898" o:spid="_x0000_s1033" style="position:absolute;left:0;text-align:left;margin-left:879.15pt;margin-top:834.6pt;width:62.35pt;height:14.1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" filled="f" stroked="f" strokeweight="1pt">
              <v:textbox inset="1pt,1pt,1pt,1pt">
                <w:txbxContent>
                  <w:p w:rsidR="001762EC" w:rsidRDefault="001762EC">
                    <w:pPr>
                      <w:ind w:right="-57"/>
                      <w:jc w:val="center"/>
                      <w:rPr>
                        <w:sz w:val="24"/>
                      </w:rPr>
                    </w:pPr>
                    <w:r>
                      <w:rPr>
                        <w:sz w:val="22"/>
                      </w:rPr>
                      <w:t>Копировал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62688" behindDoc="0" locked="0" layoutInCell="1" allowOverlap="1" wp14:anchorId="011DA701" wp14:editId="699C8D9A">
              <wp:simplePos x="0" y="0"/>
              <wp:positionH relativeFrom="page">
                <wp:posOffset>10711179</wp:posOffset>
              </wp:positionH>
              <wp:positionV relativeFrom="page">
                <wp:posOffset>10063480</wp:posOffset>
              </wp:positionV>
              <wp:extent cx="0" cy="539750"/>
              <wp:effectExtent l="0" t="0" r="0" b="12700"/>
              <wp:wrapNone/>
              <wp:docPr id="250" name="Line 18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77CEE6" id="Line 1889" o:spid="_x0000_s1026" style="position:absolute;z-index:251762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43.4pt,792.4pt" to="843.4pt,8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35F14EA6" wp14:editId="0563055C">
              <wp:simplePos x="0" y="0"/>
              <wp:positionH relativeFrom="page">
                <wp:posOffset>10743565</wp:posOffset>
              </wp:positionH>
              <wp:positionV relativeFrom="page">
                <wp:posOffset>10203815</wp:posOffset>
              </wp:positionV>
              <wp:extent cx="3967480" cy="302260"/>
              <wp:effectExtent l="0" t="0" r="0" b="0"/>
              <wp:wrapNone/>
              <wp:docPr id="249" name="Rectangle 1907" descr="@Обозначение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67480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jc w:val="center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ШЮГИ.468156.052 ИН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F14EA6" id="Rectangle 1907" o:spid="_x0000_s1034" alt="@Обозначение" style="position:absolute;left:0;text-align:left;margin-left:845.95pt;margin-top:803.45pt;width:312.4pt;height:23.8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" filled="f" stroked="f" strokeweight="1pt">
              <v:textbox inset="1pt,1pt,1pt,1pt">
                <w:txbxContent>
                  <w:p w:rsidR="001762EC" w:rsidRDefault="001762EC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ШЮГИ.468156.052 ИН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2D13FBC" wp14:editId="7086FAAB">
              <wp:simplePos x="0" y="0"/>
              <wp:positionH relativeFrom="page">
                <wp:posOffset>14690090</wp:posOffset>
              </wp:positionH>
              <wp:positionV relativeFrom="page">
                <wp:posOffset>10099040</wp:posOffset>
              </wp:positionV>
              <wp:extent cx="360680" cy="180340"/>
              <wp:effectExtent l="0" t="0" r="0" b="0"/>
              <wp:wrapNone/>
              <wp:docPr id="248" name="Rectangle 19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ind w:right="-57"/>
                            <w:rPr>
                              <w:sz w:val="24"/>
                            </w:rPr>
                          </w:pPr>
                          <w:r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13FBC" id="Rectangle 1902" o:spid="_x0000_s1035" style="position:absolute;left:0;text-align:left;margin-left:1156.7pt;margin-top:795.2pt;width:28.4pt;height:14.2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" filled="f" stroked="f" strokeweight="1pt">
              <v:textbox inset="1pt,1pt,1pt,1pt">
                <w:txbxContent>
                  <w:p w:rsidR="001762EC" w:rsidRDefault="001762EC">
                    <w:pPr>
                      <w:ind w:right="-57"/>
                      <w:rPr>
                        <w:sz w:val="24"/>
                      </w:rPr>
                    </w:pPr>
                    <w:r>
                      <w:rPr>
                        <w:sz w:val="22"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3712" behindDoc="0" locked="0" layoutInCell="1" allowOverlap="1" wp14:anchorId="054B5721" wp14:editId="365A3AC5">
              <wp:simplePos x="0" y="0"/>
              <wp:positionH relativeFrom="page">
                <wp:posOffset>14671675</wp:posOffset>
              </wp:positionH>
              <wp:positionV relativeFrom="page">
                <wp:posOffset>10315574</wp:posOffset>
              </wp:positionV>
              <wp:extent cx="360045" cy="0"/>
              <wp:effectExtent l="0" t="0" r="1905" b="0"/>
              <wp:wrapNone/>
              <wp:docPr id="246" name="Line 18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64B082" id="Line 1890" o:spid="_x0000_s1026" style="position:absolute;flip:y;z-index:2517637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155.25pt,812.25pt" to="1183.6pt,8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4736" behindDoc="0" locked="0" layoutInCell="1" allowOverlap="1" wp14:anchorId="3E8D70BB" wp14:editId="532A959E">
              <wp:simplePos x="0" y="0"/>
              <wp:positionH relativeFrom="page">
                <wp:posOffset>8371205</wp:posOffset>
              </wp:positionH>
              <wp:positionV relativeFrom="page">
                <wp:posOffset>10063479</wp:posOffset>
              </wp:positionV>
              <wp:extent cx="6652895" cy="0"/>
              <wp:effectExtent l="0" t="0" r="14605" b="0"/>
              <wp:wrapNone/>
              <wp:docPr id="245" name="Line 18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4807D" id="Line 1891" o:spid="_x0000_s1026" style="position:absolute;z-index:2517647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659.15pt,792.4pt" to="1183pt,7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65760" behindDoc="0" locked="0" layoutInCell="1" allowOverlap="1" wp14:anchorId="23BAA684" wp14:editId="4A92E0CE">
              <wp:simplePos x="0" y="0"/>
              <wp:positionH relativeFrom="page">
                <wp:posOffset>14671674</wp:posOffset>
              </wp:positionH>
              <wp:positionV relativeFrom="page">
                <wp:posOffset>10063480</wp:posOffset>
              </wp:positionV>
              <wp:extent cx="0" cy="539750"/>
              <wp:effectExtent l="0" t="0" r="0" b="12700"/>
              <wp:wrapNone/>
              <wp:docPr id="244" name="Line 18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0E3B48" id="Line 1892" o:spid="_x0000_s1026" style="position:absolute;z-index:2517657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55.25pt,792.4pt" to="1155.25pt,8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7FC72A48" wp14:editId="16ADF821">
              <wp:simplePos x="0" y="0"/>
              <wp:positionH relativeFrom="page">
                <wp:posOffset>8626475</wp:posOffset>
              </wp:positionH>
              <wp:positionV relativeFrom="page">
                <wp:posOffset>10257790</wp:posOffset>
              </wp:positionV>
              <wp:extent cx="288290" cy="180340"/>
              <wp:effectExtent l="0" t="0" r="0" b="0"/>
              <wp:wrapNone/>
              <wp:docPr id="243" name="Rectangle 1909" descr="@Листы изм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829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C72A48" id="Rectangle 1909" o:spid="_x0000_s1036" alt="@Листы изм." style="position:absolute;left:0;text-align:left;margin-left:679.25pt;margin-top:807.7pt;width:22.7pt;height:14.2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" filled="f" stroked="f" strokeweight="1pt">
              <v:textbox inset="1pt,1pt,1pt,1pt">
                <w:txbxContent>
                  <w:p w:rsidR="001762EC" w:rsidRDefault="001762EC">
                    <w:pPr>
                      <w:rPr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2B14DA17" wp14:editId="59FF5E80">
              <wp:simplePos x="0" y="0"/>
              <wp:positionH relativeFrom="page">
                <wp:posOffset>8360410</wp:posOffset>
              </wp:positionH>
              <wp:positionV relativeFrom="page">
                <wp:posOffset>10239375</wp:posOffset>
              </wp:positionV>
              <wp:extent cx="252095" cy="180340"/>
              <wp:effectExtent l="0" t="0" r="0" b="0"/>
              <wp:wrapNone/>
              <wp:docPr id="242" name="Rectangle 1908" descr="@Изм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 w:rsidP="002E2D59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4DA17" id="Rectangle 1908" o:spid="_x0000_s1037" alt="@Изм." style="position:absolute;left:0;text-align:left;margin-left:658.3pt;margin-top:806.25pt;width:19.8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" filled="f" stroked="f" strokeweight="1pt">
              <v:textbox inset="1pt,1pt,1pt,1pt">
                <w:txbxContent>
                  <w:p w:rsidR="001762EC" w:rsidRDefault="001762EC" w:rsidP="002E2D59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34D92C8B" wp14:editId="0A8E9462">
              <wp:simplePos x="0" y="0"/>
              <wp:positionH relativeFrom="page">
                <wp:posOffset>9055100</wp:posOffset>
              </wp:positionH>
              <wp:positionV relativeFrom="page">
                <wp:posOffset>10419715</wp:posOffset>
              </wp:positionV>
              <wp:extent cx="721360" cy="180340"/>
              <wp:effectExtent l="0" t="0" r="0" b="0"/>
              <wp:wrapNone/>
              <wp:docPr id="241" name="Rectangle 19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ind w:right="-57"/>
                            <w:rPr>
                              <w:sz w:val="24"/>
                            </w:rPr>
                          </w:pPr>
                          <w:r>
                            <w:rPr>
                              <w:sz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92C8B" id="Rectangle 1900" o:spid="_x0000_s1038" style="position:absolute;left:0;text-align:left;margin-left:713pt;margin-top:820.45pt;width:56.8pt;height:14.2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" filled="f" stroked="f" strokeweight="1pt">
              <v:textbox inset="1pt,1pt,1pt,1pt">
                <w:txbxContent>
                  <w:p w:rsidR="001762EC" w:rsidRDefault="001762EC">
                    <w:pPr>
                      <w:ind w:right="-57"/>
                      <w:rPr>
                        <w:sz w:val="24"/>
                      </w:rPr>
                    </w:pPr>
                    <w:r>
                      <w:rPr>
                        <w:sz w:val="22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1ADF3CCF" wp14:editId="012C9670">
              <wp:simplePos x="0" y="0"/>
              <wp:positionH relativeFrom="page">
                <wp:posOffset>8644890</wp:posOffset>
              </wp:positionH>
              <wp:positionV relativeFrom="page">
                <wp:posOffset>10419715</wp:posOffset>
              </wp:positionV>
              <wp:extent cx="360680" cy="180340"/>
              <wp:effectExtent l="0" t="0" r="0" b="0"/>
              <wp:wrapNone/>
              <wp:docPr id="240" name="Rectangle 19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ind w:right="-57"/>
                            <w:rPr>
                              <w:sz w:val="24"/>
                            </w:rPr>
                          </w:pPr>
                          <w:r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DF3CCF" id="Rectangle 1904" o:spid="_x0000_s1039" style="position:absolute;left:0;text-align:left;margin-left:680.7pt;margin-top:820.45pt;width:28.4pt;height:14.2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" filled="f" stroked="f" strokeweight="1pt">
              <v:textbox inset="1pt,1pt,1pt,1pt">
                <w:txbxContent>
                  <w:p w:rsidR="001762EC" w:rsidRDefault="001762EC">
                    <w:pPr>
                      <w:ind w:right="-57"/>
                      <w:rPr>
                        <w:sz w:val="24"/>
                      </w:rPr>
                    </w:pPr>
                    <w:r>
                      <w:rPr>
                        <w:sz w:val="22"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2693F3DF" wp14:editId="14FF79CC">
              <wp:simplePos x="0" y="0"/>
              <wp:positionH relativeFrom="page">
                <wp:posOffset>8306435</wp:posOffset>
              </wp:positionH>
              <wp:positionV relativeFrom="page">
                <wp:posOffset>10437495</wp:posOffset>
              </wp:positionV>
              <wp:extent cx="325120" cy="179705"/>
              <wp:effectExtent l="0" t="0" r="0" b="0"/>
              <wp:wrapNone/>
              <wp:docPr id="239" name="Rectangle 18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512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ind w:right="-57"/>
                            <w:jc w:val="center"/>
                            <w:rPr>
                              <w:spacing w:val="-20"/>
                              <w:sz w:val="22"/>
                              <w:szCs w:val="22"/>
                            </w:rPr>
                          </w:pPr>
                          <w:r>
                            <w:rPr>
                              <w:spacing w:val="-20"/>
                              <w:sz w:val="22"/>
                              <w:szCs w:val="22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93F3DF" id="Rectangle 1881" o:spid="_x0000_s1040" style="position:absolute;left:0;text-align:left;margin-left:654.05pt;margin-top:821.85pt;width:25.6pt;height:14.1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" filled="f" stroked="f" strokeweight="1pt">
              <v:textbox inset="0,0,0,0">
                <w:txbxContent>
                  <w:p w:rsidR="001762EC" w:rsidRDefault="001762EC">
                    <w:pPr>
                      <w:ind w:right="-57"/>
                      <w:jc w:val="center"/>
                      <w:rPr>
                        <w:spacing w:val="-20"/>
                        <w:sz w:val="22"/>
                        <w:szCs w:val="22"/>
                      </w:rPr>
                    </w:pPr>
                    <w:r>
                      <w:rPr>
                        <w:spacing w:val="-20"/>
                        <w:sz w:val="22"/>
                        <w:szCs w:val="22"/>
                      </w:rPr>
                      <w:t>Изм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27F0468A" wp14:editId="47CED989">
              <wp:simplePos x="0" y="0"/>
              <wp:positionH relativeFrom="page">
                <wp:posOffset>9800590</wp:posOffset>
              </wp:positionH>
              <wp:positionV relativeFrom="page">
                <wp:posOffset>10419715</wp:posOffset>
              </wp:positionV>
              <wp:extent cx="527685" cy="180340"/>
              <wp:effectExtent l="0" t="0" r="0" b="0"/>
              <wp:wrapNone/>
              <wp:docPr id="238" name="Rectangle 19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768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ind w:right="-57"/>
                            <w:jc w:val="center"/>
                            <w:rPr>
                              <w:sz w:val="24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F0468A" id="Rectangle 1901" o:spid="_x0000_s1041" style="position:absolute;left:0;text-align:left;margin-left:771.7pt;margin-top:820.45pt;width:41.55pt;height:14.2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" filled="f" stroked="f" strokeweight="1pt">
              <v:textbox inset="1pt,1pt,1pt,1pt">
                <w:txbxContent>
                  <w:p w:rsidR="001762EC" w:rsidRDefault="001762EC">
                    <w:pPr>
                      <w:ind w:right="-57"/>
                      <w:jc w:val="center"/>
                      <w:rPr>
                        <w:sz w:val="24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Подп.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657C4435" wp14:editId="6B5188E8">
              <wp:simplePos x="0" y="0"/>
              <wp:positionH relativeFrom="page">
                <wp:posOffset>10333355</wp:posOffset>
              </wp:positionH>
              <wp:positionV relativeFrom="page">
                <wp:posOffset>10419715</wp:posOffset>
              </wp:positionV>
              <wp:extent cx="323850" cy="180340"/>
              <wp:effectExtent l="0" t="0" r="0" b="0"/>
              <wp:wrapNone/>
              <wp:docPr id="237" name="Rectangle 18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ind w:right="-57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7C4435" id="Rectangle 1899" o:spid="_x0000_s1042" style="position:absolute;left:0;text-align:left;margin-left:813.65pt;margin-top:820.45pt;width:25.5pt;height:14.2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" filled="f" stroked="f" strokeweight="1pt">
              <v:textbox inset="1pt,1pt,1pt,1pt">
                <w:txbxContent>
                  <w:p w:rsidR="001762EC" w:rsidRDefault="001762EC">
                    <w:pPr>
                      <w:ind w:right="-57"/>
                      <w:jc w:val="center"/>
                      <w:rPr>
                        <w:sz w:val="24"/>
                      </w:rPr>
                    </w:pPr>
                    <w:r>
                      <w:rPr>
                        <w:sz w:val="22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31FE1C73" wp14:editId="7C963E77">
              <wp:simplePos x="0" y="0"/>
              <wp:positionH relativeFrom="page">
                <wp:posOffset>14473555</wp:posOffset>
              </wp:positionH>
              <wp:positionV relativeFrom="page">
                <wp:posOffset>10599420</wp:posOffset>
              </wp:positionV>
              <wp:extent cx="360680" cy="180340"/>
              <wp:effectExtent l="0" t="0" r="0" b="0"/>
              <wp:wrapNone/>
              <wp:docPr id="236" name="Rectangle 18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ind w:right="-57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>А</w:t>
                          </w:r>
                          <w:r>
                            <w:rPr>
                              <w:sz w:val="22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E1C73" id="Rectangle 1884" o:spid="_x0000_s1043" style="position:absolute;left:0;text-align:left;margin-left:1139.65pt;margin-top:834.6pt;width:28.4pt;height:14.2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" filled="f" stroked="f" strokeweight="1pt">
              <v:textbox inset="1pt,1pt,1pt,1pt">
                <w:txbxContent>
                  <w:p w:rsidR="001762EC" w:rsidRDefault="001762EC">
                    <w:pPr>
                      <w:ind w:right="-57"/>
                      <w:jc w:val="center"/>
                      <w:rPr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>А</w:t>
                    </w:r>
                    <w:r>
                      <w:rPr>
                        <w:sz w:val="22"/>
                        <w:lang w:val="en-US"/>
                      </w:rPr>
                      <w:t>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2AE76181" wp14:editId="09945886">
              <wp:simplePos x="0" y="0"/>
              <wp:positionH relativeFrom="page">
                <wp:posOffset>13692505</wp:posOffset>
              </wp:positionH>
              <wp:positionV relativeFrom="page">
                <wp:posOffset>10599420</wp:posOffset>
              </wp:positionV>
              <wp:extent cx="721360" cy="179705"/>
              <wp:effectExtent l="0" t="0" r="0" b="0"/>
              <wp:wrapNone/>
              <wp:docPr id="235" name="Rectangle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136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ind w:right="-57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2"/>
                            </w:rPr>
                            <w:t>Формат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E76181" id="Rectangle 1883" o:spid="_x0000_s1044" style="position:absolute;left:0;text-align:left;margin-left:1078.15pt;margin-top:834.6pt;width:56.8pt;height:14.1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" filled="f" stroked="f" strokeweight="1pt">
              <v:textbox inset="1pt,1pt,1pt,1pt">
                <w:txbxContent>
                  <w:p w:rsidR="001762EC" w:rsidRDefault="001762EC">
                    <w:pPr>
                      <w:ind w:right="-57"/>
                      <w:jc w:val="center"/>
                      <w:rPr>
                        <w:sz w:val="24"/>
                      </w:rPr>
                    </w:pPr>
                    <w:r>
                      <w:rPr>
                        <w:sz w:val="22"/>
                      </w:rPr>
                      <w:t>Формат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B14CB2C" wp14:editId="07C31D32">
              <wp:simplePos x="0" y="0"/>
              <wp:positionH relativeFrom="page">
                <wp:posOffset>-3810</wp:posOffset>
              </wp:positionH>
              <wp:positionV relativeFrom="page">
                <wp:posOffset>5908040</wp:posOffset>
              </wp:positionV>
              <wp:extent cx="901700" cy="179705"/>
              <wp:effectExtent l="360997" t="0" r="354648" b="0"/>
              <wp:wrapNone/>
              <wp:docPr id="234" name="Rectangle 19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ind w:right="-57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14CB2C" id="Rectangle 1905" o:spid="_x0000_s1045" style="position:absolute;left:0;text-align:left;margin-left:-.3pt;margin-top:465.2pt;width:71pt;height:14.15pt;rotation:-90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" filled="f" stroked="f" strokeweight="1pt">
              <v:textbox style="layout-flow:vertical;mso-layout-flow-alt:bottom-to-top" inset="0,0,0,0">
                <w:txbxContent>
                  <w:p w:rsidR="001762EC" w:rsidRDefault="001762EC">
                    <w:pPr>
                      <w:ind w:right="-57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6343C235" wp14:editId="397E4A30">
              <wp:simplePos x="0" y="0"/>
              <wp:positionH relativeFrom="page">
                <wp:posOffset>226695</wp:posOffset>
              </wp:positionH>
              <wp:positionV relativeFrom="page">
                <wp:posOffset>6991985</wp:posOffset>
              </wp:positionV>
              <wp:extent cx="901700" cy="179705"/>
              <wp:effectExtent l="360997" t="0" r="354648" b="0"/>
              <wp:wrapNone/>
              <wp:docPr id="233" name="Rectangle 1914" descr="@Инв. № дубл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43C235" id="Rectangle 1914" o:spid="_x0000_s1046" alt="@Инв. № дубл." style="position:absolute;left:0;text-align:left;margin-left:17.85pt;margin-top:550.55pt;width:71pt;height:14.15pt;rotation:-90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" filled="f" stroked="f" strokeweight="1pt">
              <v:textbox style="layout-flow:vertical;mso-layout-flow-alt:bottom-to-top" inset="0,0,0,0">
                <w:txbxContent>
                  <w:p w:rsidR="001762EC" w:rsidRDefault="001762EC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3CF0F299" wp14:editId="0297A549">
              <wp:simplePos x="0" y="0"/>
              <wp:positionH relativeFrom="page">
                <wp:posOffset>10795</wp:posOffset>
              </wp:positionH>
              <wp:positionV relativeFrom="page">
                <wp:posOffset>7002780</wp:posOffset>
              </wp:positionV>
              <wp:extent cx="901700" cy="179705"/>
              <wp:effectExtent l="360997" t="0" r="354648" b="0"/>
              <wp:wrapNone/>
              <wp:docPr id="232" name="Rectangle 18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ind w:right="-57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Инв.№ дубл. дублбл.подл.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0F299" id="Rectangle 1887" o:spid="_x0000_s1047" style="position:absolute;left:0;text-align:left;margin-left:.85pt;margin-top:551.4pt;width:71pt;height:14.15pt;rotation:-90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" filled="f" stroked="f" strokeweight="1pt">
              <v:textbox style="layout-flow:vertical;mso-layout-flow-alt:bottom-to-top" inset="0,0,0,0">
                <w:txbxContent>
                  <w:p w:rsidR="001762EC" w:rsidRDefault="001762EC">
                    <w:pPr>
                      <w:ind w:right="-57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Инв.№ дубл. дублбл.подл.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0EACA2DC" wp14:editId="0FF09464">
              <wp:simplePos x="0" y="0"/>
              <wp:positionH relativeFrom="page">
                <wp:posOffset>226695</wp:posOffset>
              </wp:positionH>
              <wp:positionV relativeFrom="page">
                <wp:posOffset>7903210</wp:posOffset>
              </wp:positionV>
              <wp:extent cx="901700" cy="179705"/>
              <wp:effectExtent l="360997" t="0" r="354648" b="0"/>
              <wp:wrapNone/>
              <wp:docPr id="231" name="Rectangle 1913" descr="@Взам. инв. №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Pr="00604484" w:rsidRDefault="001762EC">
                          <w:pPr>
                            <w:jc w:val="center"/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ACA2DC" id="Rectangle 1913" o:spid="_x0000_s1048" alt="@Взам. инв. №" style="position:absolute;left:0;text-align:left;margin-left:17.85pt;margin-top:622.3pt;width:71pt;height:14.15pt;rotation:-90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" filled="f" stroked="f" strokeweight="1pt">
              <v:textbox style="layout-flow:vertical;mso-layout-flow-alt:bottom-to-top" inset="0,0,0,0">
                <w:txbxContent>
                  <w:p w:rsidR="001762EC" w:rsidRPr="00604484" w:rsidRDefault="001762EC">
                    <w:pPr>
                      <w:jc w:val="center"/>
                      <w:rPr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B7968DE" wp14:editId="1BB8CA64">
              <wp:simplePos x="0" y="0"/>
              <wp:positionH relativeFrom="page">
                <wp:posOffset>10795</wp:posOffset>
              </wp:positionH>
              <wp:positionV relativeFrom="page">
                <wp:posOffset>7903210</wp:posOffset>
              </wp:positionV>
              <wp:extent cx="901700" cy="179705"/>
              <wp:effectExtent l="360997" t="0" r="354648" b="0"/>
              <wp:wrapNone/>
              <wp:docPr id="230" name="Rectangle 18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ind w:right="-57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Взам. инв.№ подл.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968DE" id="Rectangle 1886" o:spid="_x0000_s1049" style="position:absolute;left:0;text-align:left;margin-left:.85pt;margin-top:622.3pt;width:71pt;height:14.15pt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" filled="f" stroked="f" strokeweight="1pt">
              <v:textbox style="layout-flow:vertical;mso-layout-flow-alt:bottom-to-top" inset="0,0,0,0">
                <w:txbxContent>
                  <w:p w:rsidR="001762EC" w:rsidRDefault="001762EC">
                    <w:pPr>
                      <w:ind w:right="-57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Взам. инв.№ подл.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1B392B95" wp14:editId="7B49B104">
              <wp:simplePos x="0" y="0"/>
              <wp:positionH relativeFrom="page">
                <wp:posOffset>14605</wp:posOffset>
              </wp:positionH>
              <wp:positionV relativeFrom="page">
                <wp:posOffset>8990330</wp:posOffset>
              </wp:positionV>
              <wp:extent cx="901700" cy="179705"/>
              <wp:effectExtent l="360997" t="0" r="354648" b="0"/>
              <wp:wrapNone/>
              <wp:docPr id="229" name="Rectangle 1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ind w:right="-57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392B95" id="Rectangle 1888" o:spid="_x0000_s1050" style="position:absolute;left:0;text-align:left;margin-left:1.15pt;margin-top:707.9pt;width:71pt;height:14.15pt;rotation:-90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" filled="f" stroked="f" strokeweight="1pt">
              <v:textbox style="layout-flow:vertical;mso-layout-flow-alt:bottom-to-top" inset="0,0,0,0">
                <w:txbxContent>
                  <w:p w:rsidR="001762EC" w:rsidRDefault="001762EC">
                    <w:pPr>
                      <w:ind w:right="-57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518E801" wp14:editId="37894A73">
              <wp:simplePos x="0" y="0"/>
              <wp:positionH relativeFrom="page">
                <wp:posOffset>226695</wp:posOffset>
              </wp:positionH>
              <wp:positionV relativeFrom="page">
                <wp:posOffset>10066655</wp:posOffset>
              </wp:positionV>
              <wp:extent cx="901700" cy="179705"/>
              <wp:effectExtent l="360997" t="0" r="354648" b="0"/>
              <wp:wrapNone/>
              <wp:docPr id="228" name="Rectangle 1912" descr="@Инв. № подл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 w:rsidP="002E2D59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18E801" id="Rectangle 1912" o:spid="_x0000_s1051" alt="@Инв. № подл." style="position:absolute;left:0;text-align:left;margin-left:17.85pt;margin-top:792.65pt;width:71pt;height:14.15pt;rotation:-90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" filled="f" stroked="f" strokeweight="1pt">
              <v:textbox style="layout-flow:vertical;mso-layout-flow-alt:bottom-to-top" inset="0,0,0,0">
                <w:txbxContent>
                  <w:p w:rsidR="001762EC" w:rsidRDefault="001762EC" w:rsidP="002E2D59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28FA00AF" wp14:editId="19F90A6D">
              <wp:simplePos x="0" y="0"/>
              <wp:positionH relativeFrom="page">
                <wp:posOffset>14605</wp:posOffset>
              </wp:positionH>
              <wp:positionV relativeFrom="page">
                <wp:posOffset>10066655</wp:posOffset>
              </wp:positionV>
              <wp:extent cx="901700" cy="179705"/>
              <wp:effectExtent l="360997" t="0" r="354648" b="0"/>
              <wp:wrapNone/>
              <wp:docPr id="227" name="Rectangle 18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ind w:right="-57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Инв.№ подл.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A00AF" id="Rectangle 1885" o:spid="_x0000_s1052" style="position:absolute;left:0;text-align:left;margin-left:1.15pt;margin-top:792.65pt;width:71pt;height:14.15pt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" filled="f" stroked="f" strokeweight="1pt">
              <v:textbox style="layout-flow:vertical;mso-layout-flow-alt:bottom-to-top" inset="0,0,0,0">
                <w:txbxContent>
                  <w:p w:rsidR="001762EC" w:rsidRDefault="001762EC">
                    <w:pPr>
                      <w:ind w:right="-57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Инв.№ подл.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211AAB4" wp14:editId="7ACE6A38">
              <wp:simplePos x="0" y="0"/>
              <wp:positionH relativeFrom="page">
                <wp:posOffset>377825</wp:posOffset>
              </wp:positionH>
              <wp:positionV relativeFrom="page">
                <wp:posOffset>9703435</wp:posOffset>
              </wp:positionV>
              <wp:extent cx="431800" cy="635"/>
              <wp:effectExtent l="0" t="0" r="6350" b="18415"/>
              <wp:wrapNone/>
              <wp:docPr id="226" name="Line 18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09742" id="Line 1877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75pt,764.05pt" to="63.75pt,7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" strokeweight="1.2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1" allowOverlap="1" wp14:anchorId="5BCDD457" wp14:editId="0257F0E4">
              <wp:simplePos x="0" y="0"/>
              <wp:positionH relativeFrom="page">
                <wp:posOffset>377825</wp:posOffset>
              </wp:positionH>
              <wp:positionV relativeFrom="page">
                <wp:posOffset>6642734</wp:posOffset>
              </wp:positionV>
              <wp:extent cx="431800" cy="0"/>
              <wp:effectExtent l="0" t="0" r="6350" b="0"/>
              <wp:wrapNone/>
              <wp:docPr id="225" name="Line 18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92D6" id="Line 1880" o:spid="_x0000_s1026" style="position:absolute;flip:x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9.75pt,523.05pt" to="63.75pt,5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" strokeweight="1.2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02C101CB" wp14:editId="416E8D9C">
              <wp:simplePos x="0" y="0"/>
              <wp:positionH relativeFrom="page">
                <wp:posOffset>377825</wp:posOffset>
              </wp:positionH>
              <wp:positionV relativeFrom="page">
                <wp:posOffset>7543165</wp:posOffset>
              </wp:positionV>
              <wp:extent cx="431800" cy="635"/>
              <wp:effectExtent l="0" t="0" r="6350" b="18415"/>
              <wp:wrapNone/>
              <wp:docPr id="224" name="Line 18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228B9" id="Line 1879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75pt,593.95pt" to="63.75pt,5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" strokeweight="1.2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93B6160" wp14:editId="06136B8E">
              <wp:simplePos x="0" y="0"/>
              <wp:positionH relativeFrom="page">
                <wp:posOffset>377825</wp:posOffset>
              </wp:positionH>
              <wp:positionV relativeFrom="page">
                <wp:posOffset>8442960</wp:posOffset>
              </wp:positionV>
              <wp:extent cx="431800" cy="635"/>
              <wp:effectExtent l="0" t="0" r="6350" b="18415"/>
              <wp:wrapNone/>
              <wp:docPr id="223" name="Line 18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FDDB9" id="Line 1878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75pt,664.8pt" to="63.75pt,6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" strokeweight="1.2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69856" behindDoc="0" locked="0" layoutInCell="1" allowOverlap="1" wp14:anchorId="3211EB99" wp14:editId="74880B38">
              <wp:simplePos x="0" y="0"/>
              <wp:positionH relativeFrom="page">
                <wp:posOffset>10351134</wp:posOffset>
              </wp:positionH>
              <wp:positionV relativeFrom="page">
                <wp:posOffset>10063480</wp:posOffset>
              </wp:positionV>
              <wp:extent cx="0" cy="539750"/>
              <wp:effectExtent l="0" t="0" r="0" b="12700"/>
              <wp:wrapNone/>
              <wp:docPr id="222" name="Line 18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7863EC" id="Line 1896" o:spid="_x0000_s1026" style="position:absolute;z-index:2517698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15.05pt,792.4pt" to="815.05pt,8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68832" behindDoc="0" locked="0" layoutInCell="1" allowOverlap="1" wp14:anchorId="22235DDB" wp14:editId="41D44D6F">
              <wp:simplePos x="0" y="0"/>
              <wp:positionH relativeFrom="page">
                <wp:posOffset>9811384</wp:posOffset>
              </wp:positionH>
              <wp:positionV relativeFrom="page">
                <wp:posOffset>10063480</wp:posOffset>
              </wp:positionV>
              <wp:extent cx="0" cy="539750"/>
              <wp:effectExtent l="0" t="0" r="0" b="12700"/>
              <wp:wrapNone/>
              <wp:docPr id="221" name="Line 18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99606" id="Line 1895" o:spid="_x0000_s1026" style="position:absolute;z-index:2517688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72.55pt,792.4pt" to="772.55pt,8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67808" behindDoc="0" locked="0" layoutInCell="1" allowOverlap="1" wp14:anchorId="08AB81FB" wp14:editId="36A627D1">
              <wp:simplePos x="0" y="0"/>
              <wp:positionH relativeFrom="page">
                <wp:posOffset>8983344</wp:posOffset>
              </wp:positionH>
              <wp:positionV relativeFrom="page">
                <wp:posOffset>10063480</wp:posOffset>
              </wp:positionV>
              <wp:extent cx="0" cy="539750"/>
              <wp:effectExtent l="0" t="0" r="0" b="12700"/>
              <wp:wrapNone/>
              <wp:docPr id="220" name="Line 18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3E4D26" id="Line 1894" o:spid="_x0000_s1026" style="position:absolute;z-index:2517678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07.35pt,792.4pt" to="707.35pt,8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66784" behindDoc="0" locked="0" layoutInCell="1" allowOverlap="1" wp14:anchorId="1F524828" wp14:editId="32A6E818">
              <wp:simplePos x="0" y="0"/>
              <wp:positionH relativeFrom="page">
                <wp:posOffset>8623299</wp:posOffset>
              </wp:positionH>
              <wp:positionV relativeFrom="page">
                <wp:posOffset>10063480</wp:posOffset>
              </wp:positionV>
              <wp:extent cx="0" cy="539750"/>
              <wp:effectExtent l="0" t="0" r="0" b="0"/>
              <wp:wrapNone/>
              <wp:docPr id="219" name="Line 18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0CF491" id="Line 1893" o:spid="_x0000_s1026" style="position:absolute;flip:y;z-index:2517667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79pt,792.4pt" to="679pt,8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88288" behindDoc="0" locked="0" layoutInCell="1" allowOverlap="1" wp14:anchorId="4822B816" wp14:editId="76FCF5E3">
              <wp:simplePos x="0" y="0"/>
              <wp:positionH relativeFrom="page">
                <wp:posOffset>8371205</wp:posOffset>
              </wp:positionH>
              <wp:positionV relativeFrom="page">
                <wp:posOffset>10243184</wp:posOffset>
              </wp:positionV>
              <wp:extent cx="2339975" cy="0"/>
              <wp:effectExtent l="0" t="0" r="3175" b="0"/>
              <wp:wrapNone/>
              <wp:docPr id="218" name="Line 19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07718" id="Line 1916" o:spid="_x0000_s1026" style="position:absolute;z-index:251788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659.15pt,806.55pt" to="843.4pt,8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" strokeweight=".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70880" behindDoc="0" locked="0" layoutInCell="1" allowOverlap="1" wp14:anchorId="6171F3C2" wp14:editId="6BA141B3">
              <wp:simplePos x="0" y="0"/>
              <wp:positionH relativeFrom="page">
                <wp:posOffset>8371205</wp:posOffset>
              </wp:positionH>
              <wp:positionV relativeFrom="page">
                <wp:posOffset>10423524</wp:posOffset>
              </wp:positionV>
              <wp:extent cx="2339975" cy="0"/>
              <wp:effectExtent l="0" t="0" r="3175" b="0"/>
              <wp:wrapNone/>
              <wp:docPr id="217" name="Line 18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94073" id="Line 1897" o:spid="_x0000_s1026" style="position:absolute;z-index:2517708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659.15pt,820.75pt" to="843.4pt,8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87264" behindDoc="0" locked="0" layoutInCell="1" allowOverlap="1" wp14:anchorId="24626345" wp14:editId="6D870F7A">
              <wp:simplePos x="0" y="0"/>
              <wp:positionH relativeFrom="page">
                <wp:posOffset>90170</wp:posOffset>
              </wp:positionH>
              <wp:positionV relativeFrom="page">
                <wp:posOffset>90169</wp:posOffset>
              </wp:positionV>
              <wp:extent cx="15119985" cy="0"/>
              <wp:effectExtent l="0" t="0" r="5715" b="0"/>
              <wp:wrapNone/>
              <wp:docPr id="216" name="Line 19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51199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1BF30" id="Line 1915" o:spid="_x0000_s1026" style="position:absolute;flip:y;z-index:251787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.1pt,7.1pt" to="1197.6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" strokeweight=".6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5520" behindDoc="0" locked="0" layoutInCell="1" allowOverlap="1" wp14:anchorId="7169AB1C" wp14:editId="7DD651AC">
              <wp:simplePos x="0" y="0"/>
              <wp:positionH relativeFrom="page">
                <wp:posOffset>90170</wp:posOffset>
              </wp:positionH>
              <wp:positionV relativeFrom="page">
                <wp:posOffset>10783569</wp:posOffset>
              </wp:positionV>
              <wp:extent cx="15119985" cy="0"/>
              <wp:effectExtent l="0" t="0" r="5715" b="0"/>
              <wp:wrapNone/>
              <wp:docPr id="215" name="Line 18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51199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056B0" id="Line 1882" o:spid="_x0000_s1026" style="position:absolute;flip:y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.1pt,849.1pt" to="1197.65pt,8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" strokeweight=".6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9376" behindDoc="0" locked="0" layoutInCell="1" allowOverlap="1" wp14:anchorId="2208211B" wp14:editId="2CEAD8C2">
              <wp:simplePos x="0" y="0"/>
              <wp:positionH relativeFrom="page">
                <wp:posOffset>377825</wp:posOffset>
              </wp:positionH>
              <wp:positionV relativeFrom="page">
                <wp:posOffset>10603229</wp:posOffset>
              </wp:positionV>
              <wp:extent cx="14651990" cy="0"/>
              <wp:effectExtent l="0" t="0" r="16510" b="0"/>
              <wp:wrapNone/>
              <wp:docPr id="213" name="Line 18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65199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526D3" id="Line 1876" o:spid="_x0000_s1026" style="position:absolute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9.75pt,834.9pt" to="1183.45pt,8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" strokeweight="1.2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2EC" w:rsidRPr="004E21E1" w:rsidRDefault="001762EC" w:rsidP="004E21E1">
    <w:pPr>
      <w:pStyle w:val="a5"/>
      <w:tabs>
        <w:tab w:val="clear" w:pos="4153"/>
        <w:tab w:val="clear" w:pos="8306"/>
        <w:tab w:val="right" w:pos="1105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07F60EBA" wp14:editId="059FA561">
              <wp:simplePos x="0" y="0"/>
              <wp:positionH relativeFrom="page">
                <wp:posOffset>2540</wp:posOffset>
              </wp:positionH>
              <wp:positionV relativeFrom="page">
                <wp:posOffset>7884795</wp:posOffset>
              </wp:positionV>
              <wp:extent cx="901700" cy="179705"/>
              <wp:effectExtent l="0" t="0" r="0" b="0"/>
              <wp:wrapNone/>
              <wp:docPr id="43" name="Rectangle 17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ind w:right="-57"/>
                            <w:jc w:val="center"/>
                            <w:rPr>
                              <w:sz w:val="22"/>
                            </w:rPr>
                          </w:pPr>
                          <w:r w:rsidRPr="004E21E1">
                            <w:rPr>
                              <w:sz w:val="22"/>
                            </w:rPr>
                            <w:t>Взам. инв.№ подл.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F60EBA" id="Rectangle 1728" o:spid="_x0000_s1056" style="position:absolute;margin-left:.2pt;margin-top:620.85pt;width:71pt;height:14.15pt;rotation:-90;z-index: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" filled="f" stroked="f" strokeweight="1pt">
              <v:textbox style="layout-flow:vertical;mso-layout-flow-alt:bottom-to-top" inset="0,0,0,0">
                <w:txbxContent>
                  <w:p w:rsidR="001762EC" w:rsidRPr="004E21E1" w:rsidRDefault="001762EC" w:rsidP="004E21E1">
                    <w:pPr>
                      <w:ind w:right="-57"/>
                      <w:jc w:val="center"/>
                      <w:rPr>
                        <w:sz w:val="22"/>
                      </w:rPr>
                    </w:pPr>
                    <w:r w:rsidRPr="004E21E1">
                      <w:rPr>
                        <w:sz w:val="22"/>
                      </w:rPr>
                      <w:t>Взам. инв.№ подл.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5898295E" wp14:editId="6077DEA7">
              <wp:simplePos x="0" y="0"/>
              <wp:positionH relativeFrom="page">
                <wp:posOffset>6985</wp:posOffset>
              </wp:positionH>
              <wp:positionV relativeFrom="page">
                <wp:posOffset>5889625</wp:posOffset>
              </wp:positionV>
              <wp:extent cx="901700" cy="179705"/>
              <wp:effectExtent l="0" t="0" r="0" b="0"/>
              <wp:wrapNone/>
              <wp:docPr id="42" name="Rectangle 17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ind w:right="-57"/>
                            <w:jc w:val="center"/>
                            <w:rPr>
                              <w:sz w:val="22"/>
                            </w:rPr>
                          </w:pPr>
                          <w:r w:rsidRPr="004E21E1">
                            <w:rPr>
                              <w:sz w:val="22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98295E" id="Rectangle 1746" o:spid="_x0000_s1057" style="position:absolute;margin-left:.55pt;margin-top:463.75pt;width:71pt;height:14.15pt;rotation:-90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" filled="f" stroked="f" strokeweight="1pt">
              <v:textbox style="layout-flow:vertical;mso-layout-flow-alt:bottom-to-top" inset="0,0,0,0">
                <w:txbxContent>
                  <w:p w:rsidR="001762EC" w:rsidRPr="004E21E1" w:rsidRDefault="001762EC" w:rsidP="004E21E1">
                    <w:pPr>
                      <w:ind w:right="-57"/>
                      <w:jc w:val="center"/>
                      <w:rPr>
                        <w:sz w:val="22"/>
                      </w:rPr>
                    </w:pPr>
                    <w:r w:rsidRPr="004E21E1">
                      <w:rPr>
                        <w:sz w:val="22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4912" behindDoc="0" locked="0" layoutInCell="1" allowOverlap="1" wp14:anchorId="71A58EE5" wp14:editId="7767EC69">
              <wp:simplePos x="0" y="0"/>
              <wp:positionH relativeFrom="page">
                <wp:posOffset>12065</wp:posOffset>
              </wp:positionH>
              <wp:positionV relativeFrom="page">
                <wp:posOffset>6984365</wp:posOffset>
              </wp:positionV>
              <wp:extent cx="901700" cy="179705"/>
              <wp:effectExtent l="0" t="0" r="0" b="0"/>
              <wp:wrapNone/>
              <wp:docPr id="41" name="Rectangle 17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ind w:right="-57"/>
                            <w:jc w:val="center"/>
                            <w:rPr>
                              <w:sz w:val="22"/>
                            </w:rPr>
                          </w:pPr>
                          <w:r w:rsidRPr="004E21E1">
                            <w:rPr>
                              <w:sz w:val="22"/>
                            </w:rPr>
                            <w:t>Инв.№ дубл. дублбл.подл.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A58EE5" id="Rectangle 1729" o:spid="_x0000_s1058" style="position:absolute;margin-left:.95pt;margin-top:549.95pt;width:71pt;height:14.15pt;rotation:-90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" filled="f" stroked="f" strokeweight="1pt">
              <v:textbox style="layout-flow:vertical;mso-layout-flow-alt:bottom-to-top" inset="0,0,0,0">
                <w:txbxContent>
                  <w:p w:rsidR="001762EC" w:rsidRPr="004E21E1" w:rsidRDefault="001762EC" w:rsidP="004E21E1">
                    <w:pPr>
                      <w:ind w:right="-57"/>
                      <w:jc w:val="center"/>
                      <w:rPr>
                        <w:sz w:val="22"/>
                      </w:rPr>
                    </w:pPr>
                    <w:r w:rsidRPr="004E21E1">
                      <w:rPr>
                        <w:sz w:val="22"/>
                      </w:rPr>
                      <w:t>Инв.№ дубл. дублбл.подл.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68E576B2" wp14:editId="460782ED">
              <wp:simplePos x="0" y="0"/>
              <wp:positionH relativeFrom="page">
                <wp:posOffset>-635</wp:posOffset>
              </wp:positionH>
              <wp:positionV relativeFrom="page">
                <wp:posOffset>10048240</wp:posOffset>
              </wp:positionV>
              <wp:extent cx="901700" cy="179705"/>
              <wp:effectExtent l="0" t="0" r="0" b="0"/>
              <wp:wrapNone/>
              <wp:docPr id="40" name="Rectangle 17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ind w:right="-57"/>
                            <w:jc w:val="center"/>
                            <w:rPr>
                              <w:sz w:val="22"/>
                            </w:rPr>
                          </w:pPr>
                          <w:r w:rsidRPr="004E21E1">
                            <w:rPr>
                              <w:sz w:val="22"/>
                            </w:rPr>
                            <w:t>Инв.№ подл.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E576B2" id="Rectangle 1727" o:spid="_x0000_s1059" style="position:absolute;margin-left:-.05pt;margin-top:791.2pt;width:71pt;height:14.15pt;rotation:-90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" filled="f" stroked="f" strokeweight="1pt">
              <v:textbox style="layout-flow:vertical;mso-layout-flow-alt:bottom-to-top" inset="0,0,0,0">
                <w:txbxContent>
                  <w:p w:rsidR="001762EC" w:rsidRPr="004E21E1" w:rsidRDefault="001762EC" w:rsidP="004E21E1">
                    <w:pPr>
                      <w:ind w:right="-57"/>
                      <w:jc w:val="center"/>
                      <w:rPr>
                        <w:sz w:val="22"/>
                      </w:rPr>
                    </w:pPr>
                    <w:r w:rsidRPr="004E21E1">
                      <w:rPr>
                        <w:sz w:val="22"/>
                      </w:rPr>
                      <w:t>Инв.№ подл.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29368608" wp14:editId="2BC0A2C5">
              <wp:simplePos x="0" y="0"/>
              <wp:positionH relativeFrom="page">
                <wp:posOffset>-635</wp:posOffset>
              </wp:positionH>
              <wp:positionV relativeFrom="page">
                <wp:posOffset>8971915</wp:posOffset>
              </wp:positionV>
              <wp:extent cx="901700" cy="179705"/>
              <wp:effectExtent l="0" t="0" r="0" b="0"/>
              <wp:wrapNone/>
              <wp:docPr id="39" name="Rectangle 17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ind w:right="-57"/>
                            <w:jc w:val="center"/>
                            <w:rPr>
                              <w:sz w:val="22"/>
                            </w:rPr>
                          </w:pPr>
                          <w:r w:rsidRPr="004E21E1">
                            <w:rPr>
                              <w:sz w:val="22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368608" id="Rectangle 1730" o:spid="_x0000_s1060" style="position:absolute;margin-left:-.05pt;margin-top:706.45pt;width:71pt;height:14.15pt;rotation:-90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" filled="f" stroked="f" strokeweight="1pt">
              <v:textbox style="layout-flow:vertical;mso-layout-flow-alt:bottom-to-top" inset="0,0,0,0">
                <w:txbxContent>
                  <w:p w:rsidR="001762EC" w:rsidRPr="004E21E1" w:rsidRDefault="001762EC" w:rsidP="004E21E1">
                    <w:pPr>
                      <w:ind w:right="-57"/>
                      <w:jc w:val="center"/>
                      <w:rPr>
                        <w:sz w:val="22"/>
                      </w:rPr>
                    </w:pPr>
                    <w:r w:rsidRPr="004E21E1">
                      <w:rPr>
                        <w:sz w:val="22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7440" behindDoc="0" locked="0" layoutInCell="1" allowOverlap="1" wp14:anchorId="18312C72" wp14:editId="3182D2D4">
              <wp:simplePos x="0" y="0"/>
              <wp:positionH relativeFrom="page">
                <wp:posOffset>1403985</wp:posOffset>
              </wp:positionH>
              <wp:positionV relativeFrom="page">
                <wp:posOffset>10220960</wp:posOffset>
              </wp:positionV>
              <wp:extent cx="828040" cy="180340"/>
              <wp:effectExtent l="0" t="0" r="0" b="0"/>
              <wp:wrapNone/>
              <wp:docPr id="38" name="Rectangle 1751" descr="@Извещение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12C72" id="Rectangle 1751" o:spid="_x0000_s1061" alt="@Извещение" style="position:absolute;margin-left:110.55pt;margin-top:804.8pt;width:65.2pt;height:14.2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" filled="f" stroked="f" strokeweight="1pt">
              <v:textbox inset="1pt,1pt,1pt,1pt">
                <w:txbxContent>
                  <w:p w:rsidR="001762EC" w:rsidRPr="004E21E1" w:rsidRDefault="001762EC" w:rsidP="004E21E1">
                    <w:pPr>
                      <w:rPr>
                        <w:sz w:val="22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6656" behindDoc="0" locked="0" layoutInCell="0" allowOverlap="1" wp14:anchorId="02DED873" wp14:editId="3A22678E">
              <wp:simplePos x="0" y="0"/>
              <wp:positionH relativeFrom="page">
                <wp:posOffset>2221230</wp:posOffset>
              </wp:positionH>
              <wp:positionV relativeFrom="page">
                <wp:posOffset>10224770</wp:posOffset>
              </wp:positionV>
              <wp:extent cx="550545" cy="158750"/>
              <wp:effectExtent l="0" t="0" r="0" b="0"/>
              <wp:wrapNone/>
              <wp:docPr id="37" name="Rectangle 1760" descr="%Подпись инв. №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05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DED873" id="Rectangle 1760" o:spid="_x0000_s1062" alt="%Подпись инв. №" style="position:absolute;margin-left:174.9pt;margin-top:805.1pt;width:43.35pt;height:12.5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" o:allowincell="f" filled="f" stroked="f" strokeweight="1pt">
              <v:textbox inset="0,0,0,0">
                <w:txbxContent>
                  <w:p w:rsidR="001762EC" w:rsidRPr="004E21E1" w:rsidRDefault="001762EC" w:rsidP="004E21E1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5632" behindDoc="0" locked="0" layoutInCell="0" allowOverlap="1" wp14:anchorId="54EB79C5" wp14:editId="68AB5A79">
              <wp:simplePos x="0" y="0"/>
              <wp:positionH relativeFrom="page">
                <wp:posOffset>7113905</wp:posOffset>
              </wp:positionH>
              <wp:positionV relativeFrom="page">
                <wp:posOffset>10336530</wp:posOffset>
              </wp:positionV>
              <wp:extent cx="330835" cy="243205"/>
              <wp:effectExtent l="0" t="0" r="0" b="0"/>
              <wp:wrapNone/>
              <wp:docPr id="36" name="Rectangle 1759" descr="#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083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4E21E1">
                            <w:rPr>
                              <w:rStyle w:val="a7"/>
                              <w:sz w:val="24"/>
                            </w:rPr>
                            <w:fldChar w:fldCharType="begin"/>
                          </w:r>
                          <w:r w:rsidRPr="004E21E1">
                            <w:rPr>
                              <w:rStyle w:val="a7"/>
                              <w:sz w:val="24"/>
                            </w:rPr>
                            <w:instrText xml:space="preserve"> PAGE </w:instrText>
                          </w:r>
                          <w:r w:rsidRPr="004E21E1">
                            <w:rPr>
                              <w:rStyle w:val="a7"/>
                              <w:sz w:val="24"/>
                            </w:rPr>
                            <w:fldChar w:fldCharType="separate"/>
                          </w:r>
                          <w:r w:rsidR="00A73942">
                            <w:rPr>
                              <w:rStyle w:val="a7"/>
                              <w:noProof/>
                              <w:sz w:val="24"/>
                            </w:rPr>
                            <w:t>110</w:t>
                          </w:r>
                          <w:r w:rsidRPr="004E21E1">
                            <w:rPr>
                              <w:rStyle w:val="a7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EB79C5" id="Rectangle 1759" o:spid="_x0000_s1063" alt="#Лист" style="position:absolute;margin-left:560.15pt;margin-top:813.9pt;width:26.05pt;height:19.15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" o:allowincell="f" filled="f" stroked="f" strokeweight="1pt">
              <v:textbox inset="1pt,1pt,1pt,1pt">
                <w:txbxContent>
                  <w:p w:rsidR="001762EC" w:rsidRPr="004E21E1" w:rsidRDefault="001762EC" w:rsidP="004E21E1">
                    <w:pPr>
                      <w:jc w:val="center"/>
                      <w:rPr>
                        <w:sz w:val="24"/>
                      </w:rPr>
                    </w:pPr>
                    <w:r w:rsidRPr="004E21E1">
                      <w:rPr>
                        <w:rStyle w:val="a7"/>
                        <w:sz w:val="24"/>
                      </w:rPr>
                      <w:fldChar w:fldCharType="begin"/>
                    </w:r>
                    <w:r w:rsidRPr="004E21E1">
                      <w:rPr>
                        <w:rStyle w:val="a7"/>
                        <w:sz w:val="24"/>
                      </w:rPr>
                      <w:instrText xml:space="preserve"> PAGE </w:instrText>
                    </w:r>
                    <w:r w:rsidRPr="004E21E1">
                      <w:rPr>
                        <w:rStyle w:val="a7"/>
                        <w:sz w:val="24"/>
                      </w:rPr>
                      <w:fldChar w:fldCharType="separate"/>
                    </w:r>
                    <w:r w:rsidR="00A73942">
                      <w:rPr>
                        <w:rStyle w:val="a7"/>
                        <w:noProof/>
                        <w:sz w:val="24"/>
                      </w:rPr>
                      <w:t>110</w:t>
                    </w:r>
                    <w:r w:rsidRPr="004E21E1">
                      <w:rPr>
                        <w:rStyle w:val="a7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10BAC0FB" wp14:editId="678A1BAC">
              <wp:simplePos x="0" y="0"/>
              <wp:positionH relativeFrom="page">
                <wp:posOffset>512445</wp:posOffset>
              </wp:positionH>
              <wp:positionV relativeFrom="page">
                <wp:posOffset>8607425</wp:posOffset>
              </wp:positionV>
              <wp:extent cx="360045" cy="106680"/>
              <wp:effectExtent l="0" t="0" r="0" b="0"/>
              <wp:wrapNone/>
              <wp:docPr id="35" name="Rectangle 1758" descr="@Дата инв. №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360045" cy="10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BAC0FB" id="Rectangle 1758" o:spid="_x0000_s1064" alt="@Дата инв. №" style="position:absolute;margin-left:40.35pt;margin-top:677.75pt;width:28.35pt;height:8.4pt;rotation:-90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" filled="f" stroked="f" strokeweight="1pt">
              <v:textbox style="layout-flow:vertical;mso-layout-flow-alt:bottom-to-top" inset="0,0,0,0">
                <w:txbxContent>
                  <w:p w:rsidR="001762EC" w:rsidRPr="004E21E1" w:rsidRDefault="001762EC" w:rsidP="004E21E1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3854820E" wp14:editId="1D0E347F">
              <wp:simplePos x="0" y="0"/>
              <wp:positionH relativeFrom="page">
                <wp:posOffset>3131820</wp:posOffset>
              </wp:positionH>
              <wp:positionV relativeFrom="page">
                <wp:posOffset>10045065</wp:posOffset>
              </wp:positionV>
              <wp:extent cx="0" cy="539750"/>
              <wp:effectExtent l="0" t="0" r="0" b="0"/>
              <wp:wrapNone/>
              <wp:docPr id="34" name="Line 17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AC8F26" id="Line 1731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6.6pt,790.95pt" to="246.6pt,8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4368" behindDoc="0" locked="0" layoutInCell="1" allowOverlap="1" wp14:anchorId="4500A4B5" wp14:editId="44BB92EA">
              <wp:simplePos x="0" y="0"/>
              <wp:positionH relativeFrom="page">
                <wp:posOffset>3164205</wp:posOffset>
              </wp:positionH>
              <wp:positionV relativeFrom="page">
                <wp:posOffset>10185400</wp:posOffset>
              </wp:positionV>
              <wp:extent cx="3967480" cy="302260"/>
              <wp:effectExtent l="0" t="0" r="0" b="0"/>
              <wp:wrapNone/>
              <wp:docPr id="33" name="Rectangle 1748" descr="@Обозначение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67480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spacing w:line="192" w:lineRule="auto"/>
                            <w:jc w:val="center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ШЮГИ.468156.052 ИН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0A4B5" id="Rectangle 1748" o:spid="_x0000_s1065" alt="@Обозначение" style="position:absolute;margin-left:249.15pt;margin-top:802pt;width:312.4pt;height:23.8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" filled="f" stroked="f" strokeweight="1pt">
              <v:textbox inset="1pt,1pt,1pt,1pt">
                <w:txbxContent>
                  <w:p w:rsidR="001762EC" w:rsidRPr="004E21E1" w:rsidRDefault="001762EC" w:rsidP="004E21E1">
                    <w:pPr>
                      <w:spacing w:line="192" w:lineRule="auto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ШЮГИ.468156.052 ИН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0272" behindDoc="0" locked="0" layoutInCell="1" allowOverlap="1" wp14:anchorId="6AFFE8B5" wp14:editId="768F4F74">
              <wp:simplePos x="0" y="0"/>
              <wp:positionH relativeFrom="page">
                <wp:posOffset>7110730</wp:posOffset>
              </wp:positionH>
              <wp:positionV relativeFrom="page">
                <wp:posOffset>10080625</wp:posOffset>
              </wp:positionV>
              <wp:extent cx="360680" cy="180340"/>
              <wp:effectExtent l="0" t="0" r="0" b="0"/>
              <wp:wrapNone/>
              <wp:docPr id="32" name="Rectangle 17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ind w:right="-57"/>
                            <w:rPr>
                              <w:sz w:val="24"/>
                            </w:rPr>
                          </w:pPr>
                          <w:r w:rsidRPr="004E21E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FFE8B5" id="Rectangle 1744" o:spid="_x0000_s1066" style="position:absolute;margin-left:559.9pt;margin-top:793.75pt;width:28.4pt;height:14.2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" filled="f" stroked="f" strokeweight="1pt">
              <v:textbox inset="1pt,1pt,1pt,1pt">
                <w:txbxContent>
                  <w:p w:rsidR="001762EC" w:rsidRPr="004E21E1" w:rsidRDefault="001762EC" w:rsidP="004E21E1">
                    <w:pPr>
                      <w:ind w:right="-57"/>
                      <w:rPr>
                        <w:sz w:val="24"/>
                      </w:rPr>
                    </w:pPr>
                    <w:r w:rsidRPr="004E21E1">
                      <w:rPr>
                        <w:sz w:val="22"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72E7FDF6" wp14:editId="4906CB11">
              <wp:simplePos x="0" y="0"/>
              <wp:positionH relativeFrom="page">
                <wp:posOffset>7092315</wp:posOffset>
              </wp:positionH>
              <wp:positionV relativeFrom="page">
                <wp:posOffset>10297160</wp:posOffset>
              </wp:positionV>
              <wp:extent cx="360045" cy="0"/>
              <wp:effectExtent l="0" t="0" r="0" b="0"/>
              <wp:wrapNone/>
              <wp:docPr id="31" name="Line 17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768A7A" id="Line 1732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8.45pt,810.8pt" to="586.8pt,8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9008" behindDoc="0" locked="0" layoutInCell="1" allowOverlap="1" wp14:anchorId="24A91907" wp14:editId="0631F0D2">
              <wp:simplePos x="0" y="0"/>
              <wp:positionH relativeFrom="page">
                <wp:posOffset>791845</wp:posOffset>
              </wp:positionH>
              <wp:positionV relativeFrom="page">
                <wp:posOffset>10045065</wp:posOffset>
              </wp:positionV>
              <wp:extent cx="6652895" cy="0"/>
              <wp:effectExtent l="0" t="0" r="0" b="0"/>
              <wp:wrapNone/>
              <wp:docPr id="30" name="Line 1733" descr="BottomMargi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C81F44" id="Line 1733" o:spid="_x0000_s1026" alt="BottomMargin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35pt,790.95pt" to="586.2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0032" behindDoc="0" locked="0" layoutInCell="1" allowOverlap="1" wp14:anchorId="44F06282" wp14:editId="54FFF43C">
              <wp:simplePos x="0" y="0"/>
              <wp:positionH relativeFrom="page">
                <wp:posOffset>7092315</wp:posOffset>
              </wp:positionH>
              <wp:positionV relativeFrom="page">
                <wp:posOffset>10045065</wp:posOffset>
              </wp:positionV>
              <wp:extent cx="0" cy="539750"/>
              <wp:effectExtent l="0" t="0" r="0" b="0"/>
              <wp:wrapNone/>
              <wp:docPr id="29" name="Line 17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2E50E9" id="Line 1734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8.45pt,790.95pt" to="558.45pt,8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7A4987EC" wp14:editId="71F058AD">
              <wp:simplePos x="0" y="0"/>
              <wp:positionH relativeFrom="page">
                <wp:posOffset>1047115</wp:posOffset>
              </wp:positionH>
              <wp:positionV relativeFrom="page">
                <wp:posOffset>10239375</wp:posOffset>
              </wp:positionV>
              <wp:extent cx="288290" cy="180340"/>
              <wp:effectExtent l="0" t="0" r="0" b="0"/>
              <wp:wrapNone/>
              <wp:docPr id="28" name="Rectangle 1750" descr="@Листы изм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829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4987EC" id="Rectangle 1750" o:spid="_x0000_s1067" alt="@Листы изм." style="position:absolute;margin-left:82.45pt;margin-top:806.25pt;width:22.7pt;height:14.2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" filled="f" stroked="f" strokeweight="1pt">
              <v:textbox inset="1pt,1pt,1pt,1pt">
                <w:txbxContent>
                  <w:p w:rsidR="001762EC" w:rsidRPr="004E21E1" w:rsidRDefault="001762EC" w:rsidP="004E21E1">
                    <w:pPr>
                      <w:jc w:val="center"/>
                      <w:rPr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8464" behindDoc="0" locked="0" layoutInCell="1" allowOverlap="1" wp14:anchorId="2C86CCED" wp14:editId="4A705F1D">
              <wp:simplePos x="0" y="0"/>
              <wp:positionH relativeFrom="page">
                <wp:posOffset>2753995</wp:posOffset>
              </wp:positionH>
              <wp:positionV relativeFrom="page">
                <wp:posOffset>10239375</wp:posOffset>
              </wp:positionV>
              <wp:extent cx="377825" cy="144145"/>
              <wp:effectExtent l="0" t="0" r="0" b="0"/>
              <wp:wrapNone/>
              <wp:docPr id="27" name="Rectangle 1752" descr="@Дата изв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782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jc w:val="center"/>
                            <w:rPr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86CCED" id="Rectangle 1752" o:spid="_x0000_s1068" alt="@Дата изв." style="position:absolute;margin-left:216.85pt;margin-top:806.25pt;width:29.75pt;height:11.35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" filled="f" stroked="f" strokeweight="1pt">
              <v:textbox inset="1pt,1pt,1pt,1pt">
                <w:txbxContent>
                  <w:p w:rsidR="001762EC" w:rsidRPr="004E21E1" w:rsidRDefault="001762EC" w:rsidP="004E21E1">
                    <w:pPr>
                      <w:jc w:val="center"/>
                      <w:rPr>
                        <w:sz w:val="14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53FDAC28" wp14:editId="45C26574">
              <wp:simplePos x="0" y="0"/>
              <wp:positionH relativeFrom="page">
                <wp:posOffset>781050</wp:posOffset>
              </wp:positionH>
              <wp:positionV relativeFrom="page">
                <wp:posOffset>10220960</wp:posOffset>
              </wp:positionV>
              <wp:extent cx="252095" cy="180340"/>
              <wp:effectExtent l="0" t="0" r="0" b="0"/>
              <wp:wrapNone/>
              <wp:docPr id="26" name="Rectangle 1749" descr="@Изм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FDAC28" id="Rectangle 1749" o:spid="_x0000_s1069" alt="@Изм." style="position:absolute;margin-left:61.5pt;margin-top:804.8pt;width:19.85pt;height:14.2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" filled="f" stroked="f" strokeweight="1pt">
              <v:textbox inset="1pt,1pt,1pt,1pt">
                <w:txbxContent>
                  <w:p w:rsidR="001762EC" w:rsidRPr="004E21E1" w:rsidRDefault="001762EC" w:rsidP="004E21E1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8224" behindDoc="0" locked="0" layoutInCell="1" allowOverlap="1" wp14:anchorId="4DBAF4B2" wp14:editId="184A3D8A">
              <wp:simplePos x="0" y="0"/>
              <wp:positionH relativeFrom="page">
                <wp:posOffset>1475740</wp:posOffset>
              </wp:positionH>
              <wp:positionV relativeFrom="page">
                <wp:posOffset>10401300</wp:posOffset>
              </wp:positionV>
              <wp:extent cx="721360" cy="180340"/>
              <wp:effectExtent l="0" t="0" r="0" b="0"/>
              <wp:wrapNone/>
              <wp:docPr id="25" name="Rectangle 17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ind w:right="-57"/>
                            <w:rPr>
                              <w:sz w:val="24"/>
                            </w:rPr>
                          </w:pPr>
                          <w:r w:rsidRPr="004E21E1">
                            <w:rPr>
                              <w:sz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BAF4B2" id="Rectangle 1742" o:spid="_x0000_s1070" style="position:absolute;margin-left:116.2pt;margin-top:819pt;width:56.8pt;height:14.2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" filled="f" stroked="f" strokeweight="1pt">
              <v:textbox inset="1pt,1pt,1pt,1pt">
                <w:txbxContent>
                  <w:p w:rsidR="001762EC" w:rsidRPr="004E21E1" w:rsidRDefault="001762EC" w:rsidP="004E21E1">
                    <w:pPr>
                      <w:ind w:right="-57"/>
                      <w:rPr>
                        <w:sz w:val="24"/>
                      </w:rPr>
                    </w:pPr>
                    <w:r w:rsidRPr="004E21E1">
                      <w:rPr>
                        <w:sz w:val="22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732787AF" wp14:editId="4E8D3963">
              <wp:simplePos x="0" y="0"/>
              <wp:positionH relativeFrom="page">
                <wp:posOffset>1065530</wp:posOffset>
              </wp:positionH>
              <wp:positionV relativeFrom="page">
                <wp:posOffset>10401300</wp:posOffset>
              </wp:positionV>
              <wp:extent cx="360680" cy="180340"/>
              <wp:effectExtent l="0" t="0" r="0" b="0"/>
              <wp:wrapNone/>
              <wp:docPr id="24" name="Rectangle 17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ind w:right="-57"/>
                            <w:rPr>
                              <w:sz w:val="24"/>
                            </w:rPr>
                          </w:pPr>
                          <w:r w:rsidRPr="004E21E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2787AF" id="Rectangle 1745" o:spid="_x0000_s1071" style="position:absolute;margin-left:83.9pt;margin-top:819pt;width:28.4pt;height:14.2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" filled="f" stroked="f" strokeweight="1pt">
              <v:textbox inset="1pt,1pt,1pt,1pt">
                <w:txbxContent>
                  <w:p w:rsidR="001762EC" w:rsidRPr="004E21E1" w:rsidRDefault="001762EC" w:rsidP="004E21E1">
                    <w:pPr>
                      <w:ind w:right="-57"/>
                      <w:rPr>
                        <w:sz w:val="24"/>
                      </w:rPr>
                    </w:pPr>
                    <w:r w:rsidRPr="004E21E1">
                      <w:rPr>
                        <w:sz w:val="22"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768" behindDoc="0" locked="0" layoutInCell="1" allowOverlap="1" wp14:anchorId="1ADF6BB3" wp14:editId="0833789D">
              <wp:simplePos x="0" y="0"/>
              <wp:positionH relativeFrom="page">
                <wp:posOffset>727075</wp:posOffset>
              </wp:positionH>
              <wp:positionV relativeFrom="page">
                <wp:posOffset>10419080</wp:posOffset>
              </wp:positionV>
              <wp:extent cx="325120" cy="179705"/>
              <wp:effectExtent l="0" t="0" r="0" b="0"/>
              <wp:wrapNone/>
              <wp:docPr id="23" name="Rectangle 17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512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ind w:right="-57"/>
                            <w:jc w:val="center"/>
                            <w:rPr>
                              <w:spacing w:val="-20"/>
                              <w:sz w:val="22"/>
                              <w:szCs w:val="22"/>
                            </w:rPr>
                          </w:pPr>
                          <w:r w:rsidRPr="004E21E1">
                            <w:rPr>
                              <w:spacing w:val="-20"/>
                              <w:sz w:val="22"/>
                              <w:szCs w:val="22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DF6BB3" id="Rectangle 1723" o:spid="_x0000_s1072" style="position:absolute;margin-left:57.25pt;margin-top:820.4pt;width:25.6pt;height:14.1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" filled="f" stroked="f" strokeweight="1pt">
              <v:textbox inset="0,0,0,0">
                <w:txbxContent>
                  <w:p w:rsidR="001762EC" w:rsidRPr="004E21E1" w:rsidRDefault="001762EC" w:rsidP="004E21E1">
                    <w:pPr>
                      <w:ind w:right="-57"/>
                      <w:jc w:val="center"/>
                      <w:rPr>
                        <w:spacing w:val="-20"/>
                        <w:sz w:val="22"/>
                        <w:szCs w:val="22"/>
                      </w:rPr>
                    </w:pPr>
                    <w:r w:rsidRPr="004E21E1">
                      <w:rPr>
                        <w:spacing w:val="-20"/>
                        <w:sz w:val="22"/>
                        <w:szCs w:val="22"/>
                      </w:rPr>
                      <w:t>Изм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9248" behindDoc="0" locked="0" layoutInCell="1" allowOverlap="1" wp14:anchorId="39A6D68F" wp14:editId="5081F647">
              <wp:simplePos x="0" y="0"/>
              <wp:positionH relativeFrom="page">
                <wp:posOffset>2221230</wp:posOffset>
              </wp:positionH>
              <wp:positionV relativeFrom="page">
                <wp:posOffset>10401300</wp:posOffset>
              </wp:positionV>
              <wp:extent cx="527685" cy="180340"/>
              <wp:effectExtent l="0" t="0" r="0" b="0"/>
              <wp:wrapNone/>
              <wp:docPr id="22" name="Rectangle 17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768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ind w:right="-57"/>
                            <w:jc w:val="center"/>
                            <w:rPr>
                              <w:sz w:val="24"/>
                              <w:szCs w:val="22"/>
                            </w:rPr>
                          </w:pPr>
                          <w:r w:rsidRPr="004E21E1">
                            <w:rPr>
                              <w:sz w:val="22"/>
                              <w:szCs w:val="22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A6D68F" id="Rectangle 1743" o:spid="_x0000_s1073" style="position:absolute;margin-left:174.9pt;margin-top:819pt;width:41.55pt;height:14.2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Nf7gIAAH0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" filled="f" stroked="f" strokeweight="1pt">
              <v:textbox inset="1pt,1pt,1pt,1pt">
                <w:txbxContent>
                  <w:p w:rsidR="001762EC" w:rsidRPr="004E21E1" w:rsidRDefault="001762EC" w:rsidP="004E21E1">
                    <w:pPr>
                      <w:ind w:right="-57"/>
                      <w:jc w:val="center"/>
                      <w:rPr>
                        <w:sz w:val="24"/>
                        <w:szCs w:val="22"/>
                      </w:rPr>
                    </w:pPr>
                    <w:r w:rsidRPr="004E21E1">
                      <w:rPr>
                        <w:sz w:val="22"/>
                        <w:szCs w:val="22"/>
                      </w:rPr>
                      <w:t>Подп.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7200" behindDoc="0" locked="0" layoutInCell="1" allowOverlap="1" wp14:anchorId="24D1E2D4" wp14:editId="22F79B1C">
              <wp:simplePos x="0" y="0"/>
              <wp:positionH relativeFrom="page">
                <wp:posOffset>2753995</wp:posOffset>
              </wp:positionH>
              <wp:positionV relativeFrom="page">
                <wp:posOffset>10401300</wp:posOffset>
              </wp:positionV>
              <wp:extent cx="323850" cy="180340"/>
              <wp:effectExtent l="0" t="0" r="0" b="0"/>
              <wp:wrapNone/>
              <wp:docPr id="21" name="Rectangle 17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ind w:right="-57"/>
                            <w:jc w:val="center"/>
                            <w:rPr>
                              <w:sz w:val="24"/>
                            </w:rPr>
                          </w:pPr>
                          <w:r w:rsidRPr="004E21E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1E2D4" id="Rectangle 1741" o:spid="_x0000_s1074" style="position:absolute;margin-left:216.85pt;margin-top:819pt;width:25.5pt;height:14.2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RH7AIAAH0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" filled="f" stroked="f" strokeweight="1pt">
              <v:textbox inset="1pt,1pt,1pt,1pt">
                <w:txbxContent>
                  <w:p w:rsidR="001762EC" w:rsidRPr="004E21E1" w:rsidRDefault="001762EC" w:rsidP="004E21E1">
                    <w:pPr>
                      <w:ind w:right="-57"/>
                      <w:jc w:val="center"/>
                      <w:rPr>
                        <w:sz w:val="24"/>
                      </w:rPr>
                    </w:pPr>
                    <w:r w:rsidRPr="004E21E1">
                      <w:rPr>
                        <w:sz w:val="22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10064E93" wp14:editId="5D01293A">
              <wp:simplePos x="0" y="0"/>
              <wp:positionH relativeFrom="page">
                <wp:posOffset>3945890</wp:posOffset>
              </wp:positionH>
              <wp:positionV relativeFrom="page">
                <wp:posOffset>10581005</wp:posOffset>
              </wp:positionV>
              <wp:extent cx="791845" cy="179705"/>
              <wp:effectExtent l="0" t="0" r="0" b="0"/>
              <wp:wrapNone/>
              <wp:docPr id="20" name="Rectangle 17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8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ind w:right="-57"/>
                            <w:jc w:val="center"/>
                            <w:rPr>
                              <w:sz w:val="24"/>
                            </w:rPr>
                          </w:pPr>
                          <w:r w:rsidRPr="004E21E1">
                            <w:rPr>
                              <w:sz w:val="22"/>
                            </w:rPr>
                            <w:t>Копировал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064E93" id="Rectangle 1740" o:spid="_x0000_s1075" style="position:absolute;margin-left:310.7pt;margin-top:833.15pt;width:62.35pt;height:14.15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" filled="f" stroked="f" strokeweight="1pt">
              <v:textbox inset="1pt,1pt,1pt,1pt">
                <w:txbxContent>
                  <w:p w:rsidR="001762EC" w:rsidRPr="004E21E1" w:rsidRDefault="001762EC" w:rsidP="004E21E1">
                    <w:pPr>
                      <w:ind w:right="-57"/>
                      <w:jc w:val="center"/>
                      <w:rPr>
                        <w:sz w:val="24"/>
                      </w:rPr>
                    </w:pPr>
                    <w:r w:rsidRPr="004E21E1">
                      <w:rPr>
                        <w:sz w:val="22"/>
                      </w:rPr>
                      <w:t>Копировал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1840" behindDoc="0" locked="0" layoutInCell="1" allowOverlap="1" wp14:anchorId="10978F62" wp14:editId="21645900">
              <wp:simplePos x="0" y="0"/>
              <wp:positionH relativeFrom="page">
                <wp:posOffset>6894195</wp:posOffset>
              </wp:positionH>
              <wp:positionV relativeFrom="page">
                <wp:posOffset>10581005</wp:posOffset>
              </wp:positionV>
              <wp:extent cx="360680" cy="180340"/>
              <wp:effectExtent l="0" t="0" r="0" b="0"/>
              <wp:wrapNone/>
              <wp:docPr id="19" name="Rectangle 17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ind w:right="-57"/>
                            <w:jc w:val="center"/>
                            <w:rPr>
                              <w:sz w:val="22"/>
                            </w:rPr>
                          </w:pPr>
                          <w:r w:rsidRPr="004E21E1">
                            <w:rPr>
                              <w:sz w:val="22"/>
                            </w:rPr>
                            <w:t>А4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978F62" id="Rectangle 1726" o:spid="_x0000_s1076" style="position:absolute;margin-left:542.85pt;margin-top:833.15pt;width:28.4pt;height:14.2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" filled="f" stroked="f" strokeweight="1pt">
              <v:textbox inset="1pt,1pt,1pt,1pt">
                <w:txbxContent>
                  <w:p w:rsidR="001762EC" w:rsidRPr="004E21E1" w:rsidRDefault="001762EC" w:rsidP="004E21E1">
                    <w:pPr>
                      <w:ind w:right="-57"/>
                      <w:jc w:val="center"/>
                      <w:rPr>
                        <w:sz w:val="22"/>
                      </w:rPr>
                    </w:pPr>
                    <w:r w:rsidRPr="004E21E1">
                      <w:rPr>
                        <w:sz w:val="22"/>
                      </w:rPr>
                      <w:t>А4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0816" behindDoc="0" locked="0" layoutInCell="1" allowOverlap="1" wp14:anchorId="21B729E5" wp14:editId="0ACF0851">
              <wp:simplePos x="0" y="0"/>
              <wp:positionH relativeFrom="page">
                <wp:posOffset>6113145</wp:posOffset>
              </wp:positionH>
              <wp:positionV relativeFrom="page">
                <wp:posOffset>10581005</wp:posOffset>
              </wp:positionV>
              <wp:extent cx="721360" cy="179705"/>
              <wp:effectExtent l="0" t="0" r="0" b="0"/>
              <wp:wrapNone/>
              <wp:docPr id="18" name="Rectangle 17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136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ind w:right="-57"/>
                            <w:jc w:val="center"/>
                            <w:rPr>
                              <w:sz w:val="24"/>
                            </w:rPr>
                          </w:pPr>
                          <w:r w:rsidRPr="004E21E1">
                            <w:rPr>
                              <w:sz w:val="22"/>
                            </w:rPr>
                            <w:t>Формат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B729E5" id="Rectangle 1725" o:spid="_x0000_s1077" style="position:absolute;margin-left:481.35pt;margin-top:833.15pt;width:56.8pt;height:14.15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" filled="f" stroked="f" strokeweight="1pt">
              <v:textbox inset="1pt,1pt,1pt,1pt">
                <w:txbxContent>
                  <w:p w:rsidR="001762EC" w:rsidRPr="004E21E1" w:rsidRDefault="001762EC" w:rsidP="004E21E1">
                    <w:pPr>
                      <w:ind w:right="-57"/>
                      <w:jc w:val="center"/>
                      <w:rPr>
                        <w:sz w:val="24"/>
                      </w:rPr>
                    </w:pPr>
                    <w:r w:rsidRPr="004E21E1">
                      <w:rPr>
                        <w:sz w:val="22"/>
                      </w:rPr>
                      <w:t>Формат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437EC1E6" wp14:editId="70E1706A">
              <wp:simplePos x="0" y="0"/>
              <wp:positionH relativeFrom="page">
                <wp:posOffset>208280</wp:posOffset>
              </wp:positionH>
              <wp:positionV relativeFrom="page">
                <wp:posOffset>6973570</wp:posOffset>
              </wp:positionV>
              <wp:extent cx="901700" cy="179705"/>
              <wp:effectExtent l="0" t="0" r="0" b="0"/>
              <wp:wrapNone/>
              <wp:docPr id="17" name="Rectangle 1755" descr="@Инв. № дубл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7EC1E6" id="Rectangle 1755" o:spid="_x0000_s1078" alt="@Инв. № дубл." style="position:absolute;margin-left:16.4pt;margin-top:549.1pt;width:71pt;height:14.15pt;rotation:-90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" filled="f" stroked="f" strokeweight="1pt">
              <v:textbox style="layout-flow:vertical;mso-layout-flow-alt:bottom-to-top" inset="0,0,0,0">
                <w:txbxContent>
                  <w:p w:rsidR="001762EC" w:rsidRPr="004E21E1" w:rsidRDefault="001762EC" w:rsidP="004E21E1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13A286E0" wp14:editId="5D1CF64C">
              <wp:simplePos x="0" y="0"/>
              <wp:positionH relativeFrom="page">
                <wp:posOffset>208280</wp:posOffset>
              </wp:positionH>
              <wp:positionV relativeFrom="page">
                <wp:posOffset>7884795</wp:posOffset>
              </wp:positionV>
              <wp:extent cx="901700" cy="179705"/>
              <wp:effectExtent l="0" t="0" r="0" b="0"/>
              <wp:wrapNone/>
              <wp:docPr id="16" name="Rectangle 1754" descr="@Взам. инв. №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A286E0" id="Rectangle 1754" o:spid="_x0000_s1079" alt="@Взам. инв. №" style="position:absolute;margin-left:16.4pt;margin-top:620.85pt;width:71pt;height:14.15pt;rotation:-90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" filled="f" stroked="f" strokeweight="1pt">
              <v:textbox style="layout-flow:vertical;mso-layout-flow-alt:bottom-to-top" inset="0,0,0,0">
                <w:txbxContent>
                  <w:p w:rsidR="001762EC" w:rsidRPr="004E21E1" w:rsidRDefault="001762EC" w:rsidP="004E21E1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9488" behindDoc="0" locked="0" layoutInCell="1" allowOverlap="1" wp14:anchorId="3B21A0EB" wp14:editId="14273303">
              <wp:simplePos x="0" y="0"/>
              <wp:positionH relativeFrom="page">
                <wp:posOffset>208280</wp:posOffset>
              </wp:positionH>
              <wp:positionV relativeFrom="page">
                <wp:posOffset>10048240</wp:posOffset>
              </wp:positionV>
              <wp:extent cx="901700" cy="179705"/>
              <wp:effectExtent l="0" t="0" r="0" b="0"/>
              <wp:wrapNone/>
              <wp:docPr id="15" name="Rectangle 1753" descr="@Инв. № подл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21A0EB" id="Rectangle 1753" o:spid="_x0000_s1080" alt="@Инв. № подл." style="position:absolute;margin-left:16.4pt;margin-top:791.2pt;width:71pt;height:14.15pt;rotation:-90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" filled="f" stroked="f" strokeweight="1pt">
              <v:textbox style="layout-flow:vertical;mso-layout-flow-alt:bottom-to-top" inset="0,0,0,0">
                <w:txbxContent>
                  <w:p w:rsidR="001762EC" w:rsidRPr="004E21E1" w:rsidRDefault="001762EC" w:rsidP="004E21E1">
                    <w:pPr>
                      <w:jc w:val="center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3EDCB330" wp14:editId="33D2FBA6">
              <wp:simplePos x="0" y="0"/>
              <wp:positionH relativeFrom="page">
                <wp:posOffset>359410</wp:posOffset>
              </wp:positionH>
              <wp:positionV relativeFrom="page">
                <wp:posOffset>9685020</wp:posOffset>
              </wp:positionV>
              <wp:extent cx="431800" cy="635"/>
              <wp:effectExtent l="0" t="0" r="0" b="0"/>
              <wp:wrapNone/>
              <wp:docPr id="14" name="Line 17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8BA3B" id="Line 1719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pt,762.6pt" to="62.3pt,7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" strokeweight="1.2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7744" behindDoc="0" locked="0" layoutInCell="1" allowOverlap="1" wp14:anchorId="400CE686" wp14:editId="49F466A4">
              <wp:simplePos x="0" y="0"/>
              <wp:positionH relativeFrom="page">
                <wp:posOffset>359410</wp:posOffset>
              </wp:positionH>
              <wp:positionV relativeFrom="page">
                <wp:posOffset>6624320</wp:posOffset>
              </wp:positionV>
              <wp:extent cx="431800" cy="0"/>
              <wp:effectExtent l="0" t="0" r="0" b="0"/>
              <wp:wrapNone/>
              <wp:docPr id="13" name="Line 17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502DB" id="Line 172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pt,521.6pt" to="62.3pt,5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" strokeweight="1.2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6720" behindDoc="0" locked="0" layoutInCell="1" allowOverlap="1" wp14:anchorId="401271C0" wp14:editId="1EA2BA3A">
              <wp:simplePos x="0" y="0"/>
              <wp:positionH relativeFrom="page">
                <wp:posOffset>359410</wp:posOffset>
              </wp:positionH>
              <wp:positionV relativeFrom="page">
                <wp:posOffset>7524750</wp:posOffset>
              </wp:positionV>
              <wp:extent cx="431800" cy="635"/>
              <wp:effectExtent l="0" t="0" r="0" b="0"/>
              <wp:wrapNone/>
              <wp:docPr id="12" name="Line 17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D9AD9" id="Line 1721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pt,592.5pt" to="62.3pt,5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" strokeweight="1.2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5696" behindDoc="0" locked="0" layoutInCell="1" allowOverlap="1" wp14:anchorId="63CF16FD" wp14:editId="1AB1D289">
              <wp:simplePos x="0" y="0"/>
              <wp:positionH relativeFrom="page">
                <wp:posOffset>359410</wp:posOffset>
              </wp:positionH>
              <wp:positionV relativeFrom="page">
                <wp:posOffset>8424545</wp:posOffset>
              </wp:positionV>
              <wp:extent cx="431800" cy="635"/>
              <wp:effectExtent l="0" t="0" r="0" b="0"/>
              <wp:wrapNone/>
              <wp:docPr id="11" name="Line 17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81987A" id="Line 1720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pt,663.35pt" to="62.3pt,6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" strokeweight="1.2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4128" behindDoc="0" locked="0" layoutInCell="1" allowOverlap="1" wp14:anchorId="32E69774" wp14:editId="534D1422">
              <wp:simplePos x="0" y="0"/>
              <wp:positionH relativeFrom="page">
                <wp:posOffset>2771775</wp:posOffset>
              </wp:positionH>
              <wp:positionV relativeFrom="page">
                <wp:posOffset>10045065</wp:posOffset>
              </wp:positionV>
              <wp:extent cx="0" cy="539750"/>
              <wp:effectExtent l="0" t="0" r="0" b="0"/>
              <wp:wrapNone/>
              <wp:docPr id="10" name="Line 17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D15FC" id="Line 1738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8.25pt,790.95pt" to="218.25pt,8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4F0A31C5" wp14:editId="55242F1A">
              <wp:simplePos x="0" y="0"/>
              <wp:positionH relativeFrom="page">
                <wp:posOffset>2232025</wp:posOffset>
              </wp:positionH>
              <wp:positionV relativeFrom="page">
                <wp:posOffset>10045065</wp:posOffset>
              </wp:positionV>
              <wp:extent cx="0" cy="539750"/>
              <wp:effectExtent l="0" t="0" r="0" b="0"/>
              <wp:wrapNone/>
              <wp:docPr id="9" name="Line 17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06D55" id="Line 1737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5.75pt,790.95pt" to="175.75pt,8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682FDECC" wp14:editId="0F831699">
              <wp:simplePos x="0" y="0"/>
              <wp:positionH relativeFrom="page">
                <wp:posOffset>1403985</wp:posOffset>
              </wp:positionH>
              <wp:positionV relativeFrom="page">
                <wp:posOffset>10045065</wp:posOffset>
              </wp:positionV>
              <wp:extent cx="0" cy="539750"/>
              <wp:effectExtent l="0" t="0" r="0" b="0"/>
              <wp:wrapNone/>
              <wp:docPr id="8" name="Line 17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01126" id="Line 1736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55pt,790.95pt" to="110.55pt,8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3306A0EF" wp14:editId="2058B0E4">
              <wp:simplePos x="0" y="0"/>
              <wp:positionH relativeFrom="page">
                <wp:posOffset>1043940</wp:posOffset>
              </wp:positionH>
              <wp:positionV relativeFrom="page">
                <wp:posOffset>10045065</wp:posOffset>
              </wp:positionV>
              <wp:extent cx="0" cy="539750"/>
              <wp:effectExtent l="0" t="0" r="0" b="0"/>
              <wp:wrapNone/>
              <wp:docPr id="7" name="Line 17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18680" id="Line 1735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2.2pt,790.95pt" to="82.2pt,8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3584" behindDoc="0" locked="0" layoutInCell="1" allowOverlap="1" wp14:anchorId="0586D9EC" wp14:editId="2162E3F7">
              <wp:simplePos x="0" y="0"/>
              <wp:positionH relativeFrom="page">
                <wp:posOffset>791845</wp:posOffset>
              </wp:positionH>
              <wp:positionV relativeFrom="page">
                <wp:posOffset>10224770</wp:posOffset>
              </wp:positionV>
              <wp:extent cx="2339975" cy="0"/>
              <wp:effectExtent l="0" t="0" r="0" b="0"/>
              <wp:wrapNone/>
              <wp:docPr id="6" name="Line 17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9DF7B0" id="Line 1757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35pt,805.1pt" to="246.6pt,8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R0FQIAACs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" strokeweight=".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69D03B2B" wp14:editId="747AC28D">
              <wp:simplePos x="0" y="0"/>
              <wp:positionH relativeFrom="page">
                <wp:posOffset>791845</wp:posOffset>
              </wp:positionH>
              <wp:positionV relativeFrom="page">
                <wp:posOffset>10405110</wp:posOffset>
              </wp:positionV>
              <wp:extent cx="2339975" cy="0"/>
              <wp:effectExtent l="0" t="0" r="0" b="0"/>
              <wp:wrapNone/>
              <wp:docPr id="5" name="Line 17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BD0D1" id="Line 173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35pt,819.3pt" to="246.6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w+EgIAACw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24868493" wp14:editId="5798BDB6">
              <wp:simplePos x="0" y="0"/>
              <wp:positionH relativeFrom="page">
                <wp:posOffset>71755</wp:posOffset>
              </wp:positionH>
              <wp:positionV relativeFrom="page">
                <wp:posOffset>71755</wp:posOffset>
              </wp:positionV>
              <wp:extent cx="7560310" cy="0"/>
              <wp:effectExtent l="0" t="0" r="0" b="0"/>
              <wp:wrapNone/>
              <wp:docPr id="4" name="Line 17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6031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30C7D1" id="Line 1756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.65pt,5.65pt" to="600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" strokeweight=".6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9792" behindDoc="0" locked="0" layoutInCell="1" allowOverlap="1" wp14:anchorId="19B2E5CE" wp14:editId="7F26DEE2">
              <wp:simplePos x="0" y="0"/>
              <wp:positionH relativeFrom="page">
                <wp:posOffset>71755</wp:posOffset>
              </wp:positionH>
              <wp:positionV relativeFrom="page">
                <wp:posOffset>10765155</wp:posOffset>
              </wp:positionV>
              <wp:extent cx="7560310" cy="0"/>
              <wp:effectExtent l="0" t="0" r="0" b="0"/>
              <wp:wrapNone/>
              <wp:docPr id="3" name="Line 17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6031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9EC05A" id="Line 1724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.65pt,847.65pt" to="600.95pt,8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" strokeweight=".6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11417625" wp14:editId="175E2E74">
              <wp:simplePos x="0" y="0"/>
              <wp:positionH relativeFrom="page">
                <wp:posOffset>2873375</wp:posOffset>
              </wp:positionH>
              <wp:positionV relativeFrom="page">
                <wp:posOffset>10872470</wp:posOffset>
              </wp:positionV>
              <wp:extent cx="431800" cy="0"/>
              <wp:effectExtent l="0" t="0" r="0" b="0"/>
              <wp:wrapNone/>
              <wp:docPr id="2" name="Line 17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81E1D9" id="Line 1747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6.25pt,856.1pt" to="260.25pt,8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" strokeweight="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3648" behindDoc="0" locked="0" layoutInCell="1" allowOverlap="1" wp14:anchorId="1328D6C9" wp14:editId="20C48ACE">
              <wp:simplePos x="0" y="0"/>
              <wp:positionH relativeFrom="page">
                <wp:posOffset>359410</wp:posOffset>
              </wp:positionH>
              <wp:positionV relativeFrom="page">
                <wp:posOffset>10584815</wp:posOffset>
              </wp:positionV>
              <wp:extent cx="7092315" cy="0"/>
              <wp:effectExtent l="0" t="0" r="0" b="0"/>
              <wp:wrapNone/>
              <wp:docPr id="1" name="Line 17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9231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A3102" id="Line 1718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pt,833.45pt" to="586.75pt,8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" strokeweight="1.2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22D" w:rsidRDefault="0003022D">
      <w:r>
        <w:separator/>
      </w:r>
    </w:p>
  </w:footnote>
  <w:footnote w:type="continuationSeparator" w:id="0">
    <w:p w:rsidR="0003022D" w:rsidRDefault="00030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2EC" w:rsidRDefault="001762EC">
    <w:pPr>
      <w:pStyle w:val="a3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17CF908B" wp14:editId="10E8D3C7">
              <wp:simplePos x="0" y="0"/>
              <wp:positionH relativeFrom="page">
                <wp:posOffset>282575</wp:posOffset>
              </wp:positionH>
              <wp:positionV relativeFrom="page">
                <wp:posOffset>6082665</wp:posOffset>
              </wp:positionV>
              <wp:extent cx="837565" cy="194310"/>
              <wp:effectExtent l="321628" t="0" r="303212" b="0"/>
              <wp:wrapNone/>
              <wp:docPr id="266" name="Rectangle 1874" descr="@Подпись инв. № дубл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8375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CF908B" id="Rectangle 1874" o:spid="_x0000_s1026" alt="@Подпись инв. № дубл." style="position:absolute;margin-left:22.25pt;margin-top:478.95pt;width:65.95pt;height:15.3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" filled="f" stroked="f" strokeweight="1pt">
              <v:textbox style="layout-flow:vertical;mso-layout-flow-alt:bottom-to-top" inset="0,0,0,0">
                <w:txbxContent>
                  <w:p w:rsidR="001762EC" w:rsidRDefault="001762EC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4F11445F" wp14:editId="6478CA80">
              <wp:simplePos x="0" y="0"/>
              <wp:positionH relativeFrom="page">
                <wp:posOffset>521970</wp:posOffset>
              </wp:positionH>
              <wp:positionV relativeFrom="page">
                <wp:posOffset>5544820</wp:posOffset>
              </wp:positionV>
              <wp:extent cx="360045" cy="107950"/>
              <wp:effectExtent l="126048" t="0" r="108902" b="0"/>
              <wp:wrapNone/>
              <wp:docPr id="265" name="Rectangle 1873" descr="@Дата инв. № дубл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360045" cy="107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1445F" id="Rectangle 1873" o:spid="_x0000_s1027" alt="@Дата инв. № дубл." style="position:absolute;margin-left:41.1pt;margin-top:436.6pt;width:28.35pt;height:8.5pt;rotation:-90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" filled="f" stroked="f" strokeweight="1pt">
              <v:textbox style="layout-flow:vertical;mso-layout-flow-alt:bottom-to-top" inset="0,0,0,0">
                <w:txbxContent>
                  <w:p w:rsidR="001762EC" w:rsidRDefault="001762EC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FD701D" wp14:editId="7DC2B351">
              <wp:simplePos x="0" y="0"/>
              <wp:positionH relativeFrom="page">
                <wp:posOffset>322580</wp:posOffset>
              </wp:positionH>
              <wp:positionV relativeFrom="page">
                <wp:posOffset>9189720</wp:posOffset>
              </wp:positionV>
              <wp:extent cx="758825" cy="195580"/>
              <wp:effectExtent l="281623" t="0" r="265747" b="0"/>
              <wp:wrapNone/>
              <wp:docPr id="264" name="Rectangle 1875" descr="@Подпись инв. №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75882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62EC" w:rsidRDefault="001762EC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FD701D" id="Rectangle 1875" o:spid="_x0000_s1028" alt="@Подпись инв. №" style="position:absolute;margin-left:25.4pt;margin-top:723.6pt;width:59.75pt;height:15.4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" filled="f" stroked="f" strokeweight="1pt">
              <v:textbox style="layout-flow:vertical;mso-layout-flow-alt:bottom-to-top" inset="0,0,0,0">
                <w:txbxContent>
                  <w:p w:rsidR="001762EC" w:rsidRDefault="001762EC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39136" behindDoc="0" locked="0" layoutInCell="1" allowOverlap="1" wp14:anchorId="31661FC4" wp14:editId="35DD66EA">
              <wp:simplePos x="0" y="0"/>
              <wp:positionH relativeFrom="page">
                <wp:posOffset>558164</wp:posOffset>
              </wp:positionH>
              <wp:positionV relativeFrom="page">
                <wp:posOffset>5382895</wp:posOffset>
              </wp:positionV>
              <wp:extent cx="0" cy="5219700"/>
              <wp:effectExtent l="0" t="0" r="0" b="0"/>
              <wp:wrapNone/>
              <wp:docPr id="263" name="Line 18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21970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70CE10" id="Line 1866" o:spid="_x0000_s1026" style="position:absolute;flip:y;z-index:2517391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.95pt,423.85pt" to="43.95pt,8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1184" behindDoc="0" locked="0" layoutInCell="1" allowOverlap="1" wp14:anchorId="09C1E824" wp14:editId="6EF36B57">
              <wp:simplePos x="0" y="0"/>
              <wp:positionH relativeFrom="page">
                <wp:posOffset>821055</wp:posOffset>
              </wp:positionH>
              <wp:positionV relativeFrom="page">
                <wp:posOffset>269874</wp:posOffset>
              </wp:positionV>
              <wp:extent cx="14220190" cy="0"/>
              <wp:effectExtent l="0" t="0" r="10160" b="0"/>
              <wp:wrapNone/>
              <wp:docPr id="262" name="Line 18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2019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6D9F0" id="Line 1868" o:spid="_x0000_s1026" style="position:absolute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64.65pt,21.25pt" to="1184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0B69E6A3" wp14:editId="78C1C29E">
              <wp:simplePos x="0" y="0"/>
              <wp:positionH relativeFrom="page">
                <wp:posOffset>377825</wp:posOffset>
              </wp:positionH>
              <wp:positionV relativeFrom="page">
                <wp:posOffset>5382895</wp:posOffset>
              </wp:positionV>
              <wp:extent cx="431800" cy="635"/>
              <wp:effectExtent l="0" t="0" r="6350" b="18415"/>
              <wp:wrapNone/>
              <wp:docPr id="261" name="Line 18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8699F0" id="Line 186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75pt,423.85pt" to="63.75pt,4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" strokeweight="1.2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38112" behindDoc="0" locked="0" layoutInCell="1" allowOverlap="1" wp14:anchorId="3C542B93" wp14:editId="041869C4">
              <wp:simplePos x="0" y="0"/>
              <wp:positionH relativeFrom="page">
                <wp:posOffset>377824</wp:posOffset>
              </wp:positionH>
              <wp:positionV relativeFrom="page">
                <wp:posOffset>5382895</wp:posOffset>
              </wp:positionV>
              <wp:extent cx="0" cy="5219700"/>
              <wp:effectExtent l="0" t="0" r="0" b="0"/>
              <wp:wrapNone/>
              <wp:docPr id="260" name="Line 18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21970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2AD6A" id="Line 1865" o:spid="_x0000_s1026" style="position:absolute;flip:y;z-index:2517381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9.75pt,423.85pt" to="29.75pt,8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45280" behindDoc="0" locked="0" layoutInCell="1" allowOverlap="1" wp14:anchorId="379E42FE" wp14:editId="4D7CEC5B">
              <wp:simplePos x="0" y="0"/>
              <wp:positionH relativeFrom="page">
                <wp:posOffset>810259</wp:posOffset>
              </wp:positionH>
              <wp:positionV relativeFrom="page">
                <wp:posOffset>269875</wp:posOffset>
              </wp:positionV>
              <wp:extent cx="0" cy="10332085"/>
              <wp:effectExtent l="0" t="0" r="0" b="0"/>
              <wp:wrapNone/>
              <wp:docPr id="259" name="Line 18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33208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0B8CB" id="Line 1872" o:spid="_x0000_s1026" style="position:absolute;flip:y;z-index:2517452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3.8pt,21.25pt" to="63.8pt,8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40160" behindDoc="0" locked="0" layoutInCell="1" allowOverlap="1" wp14:anchorId="4C842FFB" wp14:editId="0631909F">
              <wp:simplePos x="0" y="0"/>
              <wp:positionH relativeFrom="page">
                <wp:posOffset>15031719</wp:posOffset>
              </wp:positionH>
              <wp:positionV relativeFrom="page">
                <wp:posOffset>269875</wp:posOffset>
              </wp:positionV>
              <wp:extent cx="0" cy="10332085"/>
              <wp:effectExtent l="0" t="0" r="0" b="0"/>
              <wp:wrapNone/>
              <wp:docPr id="258" name="Line 18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33208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3F8B77" id="Line 1867" o:spid="_x0000_s1026" style="position:absolute;flip:y;z-index:2517401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83.6pt,21.25pt" to="1183.6pt,8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44256" behindDoc="0" locked="0" layoutInCell="1" allowOverlap="1" wp14:anchorId="3685CE79" wp14:editId="464EBFF7">
              <wp:simplePos x="0" y="0"/>
              <wp:positionH relativeFrom="page">
                <wp:posOffset>15212059</wp:posOffset>
              </wp:positionH>
              <wp:positionV relativeFrom="page">
                <wp:posOffset>90170</wp:posOffset>
              </wp:positionV>
              <wp:extent cx="0" cy="10692130"/>
              <wp:effectExtent l="0" t="0" r="0" b="0"/>
              <wp:wrapNone/>
              <wp:docPr id="257" name="Line 18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69213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59593" id="Line 1871" o:spid="_x0000_s1026" style="position:absolute;flip:y;z-index:2517442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97.8pt,7.1pt" to="1197.8pt,8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" strokeweight=".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43232" behindDoc="0" locked="0" layoutInCell="1" allowOverlap="1" wp14:anchorId="56272F8F" wp14:editId="38587012">
              <wp:simplePos x="0" y="0"/>
              <wp:positionH relativeFrom="page">
                <wp:posOffset>90169</wp:posOffset>
              </wp:positionH>
              <wp:positionV relativeFrom="page">
                <wp:posOffset>90170</wp:posOffset>
              </wp:positionV>
              <wp:extent cx="0" cy="10692130"/>
              <wp:effectExtent l="0" t="0" r="0" b="0"/>
              <wp:wrapNone/>
              <wp:docPr id="256" name="Line 18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69213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2F8FF" id="Line 1870" o:spid="_x0000_s1026" style="position:absolute;flip:y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.1pt,7.1pt" to="7.1pt,8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" strokeweight=".6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2EC" w:rsidRPr="004E21E1" w:rsidRDefault="001762EC" w:rsidP="004E21E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2914CC75" wp14:editId="1DF46B04">
              <wp:simplePos x="0" y="0"/>
              <wp:positionH relativeFrom="page">
                <wp:posOffset>795655</wp:posOffset>
              </wp:positionH>
              <wp:positionV relativeFrom="page">
                <wp:posOffset>251460</wp:posOffset>
              </wp:positionV>
              <wp:extent cx="6659880" cy="0"/>
              <wp:effectExtent l="0" t="0" r="0" b="0"/>
              <wp:wrapNone/>
              <wp:docPr id="54" name="Line 1710" descr="TopMargi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53367" id="Line 1710" o:spid="_x0000_s1026" alt="TopMargin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65pt,19.8pt" to="587.0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1600" behindDoc="0" locked="0" layoutInCell="1" allowOverlap="1" wp14:anchorId="44BA2902" wp14:editId="34C4002D">
              <wp:simplePos x="0" y="0"/>
              <wp:positionH relativeFrom="page">
                <wp:posOffset>264160</wp:posOffset>
              </wp:positionH>
              <wp:positionV relativeFrom="page">
                <wp:posOffset>6064250</wp:posOffset>
              </wp:positionV>
              <wp:extent cx="837565" cy="194310"/>
              <wp:effectExtent l="0" t="0" r="0" b="0"/>
              <wp:wrapNone/>
              <wp:docPr id="53" name="Rectangle 1716" descr="@Подпись инв. № дубл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8375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BA2902" id="Rectangle 1716" o:spid="_x0000_s1053" alt="@Подпись инв. № дубл." style="position:absolute;margin-left:20.8pt;margin-top:477.5pt;width:65.95pt;height:15.3pt;rotation:-90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" filled="f" stroked="f" strokeweight="1pt">
              <v:textbox style="layout-flow:vertical;mso-layout-flow-alt:bottom-to-top" inset="0,0,0,0">
                <w:txbxContent>
                  <w:p w:rsidR="001762EC" w:rsidRPr="004E21E1" w:rsidRDefault="001762EC" w:rsidP="004E21E1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5E479F01" wp14:editId="7CABCF56">
              <wp:simplePos x="0" y="0"/>
              <wp:positionH relativeFrom="page">
                <wp:posOffset>503555</wp:posOffset>
              </wp:positionH>
              <wp:positionV relativeFrom="page">
                <wp:posOffset>5526405</wp:posOffset>
              </wp:positionV>
              <wp:extent cx="360045" cy="107950"/>
              <wp:effectExtent l="0" t="0" r="0" b="0"/>
              <wp:wrapNone/>
              <wp:docPr id="52" name="Rectangle 1715" descr="@Дата инв. № дубл.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360045" cy="107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479F01" id="Rectangle 1715" o:spid="_x0000_s1054" alt="@Дата инв. № дубл." style="position:absolute;margin-left:39.65pt;margin-top:435.15pt;width:28.35pt;height:8.5pt;rotation:-90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" filled="f" stroked="f" strokeweight="1pt">
              <v:textbox style="layout-flow:vertical;mso-layout-flow-alt:bottom-to-top" inset="0,0,0,0">
                <w:txbxContent>
                  <w:p w:rsidR="001762EC" w:rsidRPr="004E21E1" w:rsidRDefault="001762EC" w:rsidP="004E21E1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663E1E9C" wp14:editId="782936FC">
              <wp:simplePos x="0" y="0"/>
              <wp:positionH relativeFrom="page">
                <wp:posOffset>304165</wp:posOffset>
              </wp:positionH>
              <wp:positionV relativeFrom="page">
                <wp:posOffset>9171305</wp:posOffset>
              </wp:positionV>
              <wp:extent cx="758825" cy="195580"/>
              <wp:effectExtent l="0" t="0" r="0" b="0"/>
              <wp:wrapNone/>
              <wp:docPr id="51" name="Rectangle 1717" descr="@Подпись инв. №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75882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762EC" w:rsidRPr="004E21E1" w:rsidRDefault="001762EC" w:rsidP="004E21E1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3E1E9C" id="Rectangle 1717" o:spid="_x0000_s1055" alt="@Подпись инв. №" style="position:absolute;margin-left:23.95pt;margin-top:722.15pt;width:59.75pt;height:15.4pt;rotation:-90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" filled="f" stroked="f" strokeweight="1pt">
              <v:textbox style="layout-flow:vertical;mso-layout-flow-alt:bottom-to-top" inset="0,0,0,0">
                <w:txbxContent>
                  <w:p w:rsidR="001762EC" w:rsidRPr="004E21E1" w:rsidRDefault="001762EC" w:rsidP="004E21E1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602F6C76" wp14:editId="1660E1EE">
              <wp:simplePos x="0" y="0"/>
              <wp:positionH relativeFrom="page">
                <wp:posOffset>539750</wp:posOffset>
              </wp:positionH>
              <wp:positionV relativeFrom="page">
                <wp:posOffset>5364480</wp:posOffset>
              </wp:positionV>
              <wp:extent cx="0" cy="5219700"/>
              <wp:effectExtent l="0" t="0" r="0" b="0"/>
              <wp:wrapNone/>
              <wp:docPr id="50" name="Line 17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21970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168CA" id="Line 1708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pt,422.4pt" to="42.5pt,8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1DC832FE" wp14:editId="2458F159">
              <wp:simplePos x="0" y="0"/>
              <wp:positionH relativeFrom="page">
                <wp:posOffset>359410</wp:posOffset>
              </wp:positionH>
              <wp:positionV relativeFrom="page">
                <wp:posOffset>5364480</wp:posOffset>
              </wp:positionV>
              <wp:extent cx="431800" cy="635"/>
              <wp:effectExtent l="0" t="0" r="0" b="0"/>
              <wp:wrapNone/>
              <wp:docPr id="49" name="Line 17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31249" id="Line 1711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pt,422.4pt" to="62.3pt,4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" strokeweight="1.2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032FAA38" wp14:editId="56A1D360">
              <wp:simplePos x="0" y="0"/>
              <wp:positionH relativeFrom="page">
                <wp:posOffset>359410</wp:posOffset>
              </wp:positionH>
              <wp:positionV relativeFrom="page">
                <wp:posOffset>5364480</wp:posOffset>
              </wp:positionV>
              <wp:extent cx="0" cy="5219700"/>
              <wp:effectExtent l="0" t="0" r="0" b="0"/>
              <wp:wrapNone/>
              <wp:docPr id="48" name="Line 17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21970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2459E" id="Line 1707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pt,422.4pt" to="28.3pt,8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9552" behindDoc="0" locked="0" layoutInCell="1" allowOverlap="1" wp14:anchorId="1936EA17" wp14:editId="6ABF2129">
              <wp:simplePos x="0" y="0"/>
              <wp:positionH relativeFrom="page">
                <wp:posOffset>791845</wp:posOffset>
              </wp:positionH>
              <wp:positionV relativeFrom="page">
                <wp:posOffset>251460</wp:posOffset>
              </wp:positionV>
              <wp:extent cx="0" cy="10332085"/>
              <wp:effectExtent l="0" t="0" r="0" b="0"/>
              <wp:wrapNone/>
              <wp:docPr id="47" name="Line 1714" descr="LeftMargi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33208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54421" id="Line 1714" o:spid="_x0000_s1026" alt="LeftMargin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35pt,19.8pt" to="62.35pt,8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4432" behindDoc="0" locked="0" layoutInCell="1" allowOverlap="1" wp14:anchorId="41681390" wp14:editId="50C343D8">
              <wp:simplePos x="0" y="0"/>
              <wp:positionH relativeFrom="page">
                <wp:posOffset>7451725</wp:posOffset>
              </wp:positionH>
              <wp:positionV relativeFrom="page">
                <wp:posOffset>251460</wp:posOffset>
              </wp:positionV>
              <wp:extent cx="0" cy="10332085"/>
              <wp:effectExtent l="0" t="0" r="0" b="0"/>
              <wp:wrapNone/>
              <wp:docPr id="46" name="Line 1709" descr="RightMargi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33208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270DC" id="Line 1709" o:spid="_x0000_s1026" alt="RightMargin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6.75pt,19.8pt" to="586.75pt,8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8528" behindDoc="0" locked="0" layoutInCell="1" allowOverlap="1" wp14:anchorId="6E0E88B6" wp14:editId="3E9FA6C1">
              <wp:simplePos x="0" y="0"/>
              <wp:positionH relativeFrom="page">
                <wp:posOffset>7632700</wp:posOffset>
              </wp:positionH>
              <wp:positionV relativeFrom="page">
                <wp:posOffset>71755</wp:posOffset>
              </wp:positionV>
              <wp:extent cx="0" cy="10692130"/>
              <wp:effectExtent l="0" t="0" r="0" b="0"/>
              <wp:wrapNone/>
              <wp:docPr id="45" name="Line 17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69213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3FE7A6" id="Line 1713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1pt,5.65pt" to="601pt,8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YDHQIAADcEAAAOAAAAZHJzL2Uyb0RvYy54bWysU8GO2jAQvVfqP1i+QxLIsh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" strokeweight=".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7504" behindDoc="0" locked="0" layoutInCell="1" allowOverlap="1" wp14:anchorId="0DCCFE87" wp14:editId="0C4D2E4E">
              <wp:simplePos x="0" y="0"/>
              <wp:positionH relativeFrom="page">
                <wp:posOffset>71755</wp:posOffset>
              </wp:positionH>
              <wp:positionV relativeFrom="page">
                <wp:posOffset>71755</wp:posOffset>
              </wp:positionV>
              <wp:extent cx="0" cy="10692130"/>
              <wp:effectExtent l="0" t="0" r="0" b="0"/>
              <wp:wrapNone/>
              <wp:docPr id="44" name="Line 17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69213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DEEF" id="Line 1712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.65pt,5.65pt" to="5.65pt,8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" strokeweight=".6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22A2"/>
    <w:multiLevelType w:val="hybridMultilevel"/>
    <w:tmpl w:val="93362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432D"/>
    <w:multiLevelType w:val="hybridMultilevel"/>
    <w:tmpl w:val="7D884B50"/>
    <w:lvl w:ilvl="0" w:tplc="102CBD8E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CE36525"/>
    <w:multiLevelType w:val="hybridMultilevel"/>
    <w:tmpl w:val="4CBC2706"/>
    <w:lvl w:ilvl="0" w:tplc="FEB2B814">
      <w:start w:val="1"/>
      <w:numFmt w:val="decimal"/>
      <w:lvlText w:val="%1)"/>
      <w:lvlJc w:val="left"/>
      <w:pPr>
        <w:ind w:left="9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6" w:hanging="360"/>
      </w:pPr>
    </w:lvl>
    <w:lvl w:ilvl="2" w:tplc="0419001B" w:tentative="1">
      <w:start w:val="1"/>
      <w:numFmt w:val="lowerRoman"/>
      <w:lvlText w:val="%3."/>
      <w:lvlJc w:val="right"/>
      <w:pPr>
        <w:ind w:left="2416" w:hanging="180"/>
      </w:pPr>
    </w:lvl>
    <w:lvl w:ilvl="3" w:tplc="0419000F" w:tentative="1">
      <w:start w:val="1"/>
      <w:numFmt w:val="decimal"/>
      <w:lvlText w:val="%4."/>
      <w:lvlJc w:val="left"/>
      <w:pPr>
        <w:ind w:left="3136" w:hanging="360"/>
      </w:pPr>
    </w:lvl>
    <w:lvl w:ilvl="4" w:tplc="04190019" w:tentative="1">
      <w:start w:val="1"/>
      <w:numFmt w:val="lowerLetter"/>
      <w:lvlText w:val="%5."/>
      <w:lvlJc w:val="left"/>
      <w:pPr>
        <w:ind w:left="3856" w:hanging="360"/>
      </w:pPr>
    </w:lvl>
    <w:lvl w:ilvl="5" w:tplc="0419001B" w:tentative="1">
      <w:start w:val="1"/>
      <w:numFmt w:val="lowerRoman"/>
      <w:lvlText w:val="%6."/>
      <w:lvlJc w:val="right"/>
      <w:pPr>
        <w:ind w:left="4576" w:hanging="180"/>
      </w:pPr>
    </w:lvl>
    <w:lvl w:ilvl="6" w:tplc="0419000F" w:tentative="1">
      <w:start w:val="1"/>
      <w:numFmt w:val="decimal"/>
      <w:lvlText w:val="%7."/>
      <w:lvlJc w:val="left"/>
      <w:pPr>
        <w:ind w:left="5296" w:hanging="360"/>
      </w:pPr>
    </w:lvl>
    <w:lvl w:ilvl="7" w:tplc="04190019" w:tentative="1">
      <w:start w:val="1"/>
      <w:numFmt w:val="lowerLetter"/>
      <w:lvlText w:val="%8."/>
      <w:lvlJc w:val="left"/>
      <w:pPr>
        <w:ind w:left="6016" w:hanging="360"/>
      </w:pPr>
    </w:lvl>
    <w:lvl w:ilvl="8" w:tplc="0419001B" w:tentative="1">
      <w:start w:val="1"/>
      <w:numFmt w:val="lowerRoman"/>
      <w:lvlText w:val="%9."/>
      <w:lvlJc w:val="right"/>
      <w:pPr>
        <w:ind w:left="6736" w:hanging="180"/>
      </w:pPr>
    </w:lvl>
  </w:abstractNum>
  <w:abstractNum w:abstractNumId="3" w15:restartNumberingAfterBreak="0">
    <w:nsid w:val="1E8059CB"/>
    <w:multiLevelType w:val="hybridMultilevel"/>
    <w:tmpl w:val="899CC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3233F"/>
    <w:multiLevelType w:val="hybridMultilevel"/>
    <w:tmpl w:val="CBE0DE1A"/>
    <w:lvl w:ilvl="0" w:tplc="CFAA65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2760BCB"/>
    <w:multiLevelType w:val="hybridMultilevel"/>
    <w:tmpl w:val="93362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E5648"/>
    <w:multiLevelType w:val="hybridMultilevel"/>
    <w:tmpl w:val="5ADC1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A0B10"/>
    <w:multiLevelType w:val="hybridMultilevel"/>
    <w:tmpl w:val="C9708124"/>
    <w:lvl w:ilvl="0" w:tplc="165082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4F93E75"/>
    <w:multiLevelType w:val="multilevel"/>
    <w:tmpl w:val="A0B613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56876AA"/>
    <w:multiLevelType w:val="hybridMultilevel"/>
    <w:tmpl w:val="AEF2299E"/>
    <w:lvl w:ilvl="0" w:tplc="35DA43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5DB177C"/>
    <w:multiLevelType w:val="hybridMultilevel"/>
    <w:tmpl w:val="E4BA66BC"/>
    <w:lvl w:ilvl="0" w:tplc="74BCB42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7C478EB"/>
    <w:multiLevelType w:val="hybridMultilevel"/>
    <w:tmpl w:val="46E8AE06"/>
    <w:lvl w:ilvl="0" w:tplc="DDBE68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55C684B"/>
    <w:multiLevelType w:val="hybridMultilevel"/>
    <w:tmpl w:val="652A55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25104"/>
    <w:multiLevelType w:val="hybridMultilevel"/>
    <w:tmpl w:val="A60CCCE8"/>
    <w:lvl w:ilvl="0" w:tplc="6CBAB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6F5363"/>
    <w:multiLevelType w:val="hybridMultilevel"/>
    <w:tmpl w:val="845430A2"/>
    <w:lvl w:ilvl="0" w:tplc="9FE496E6">
      <w:start w:val="1"/>
      <w:numFmt w:val="russianUpper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63685BD0"/>
    <w:multiLevelType w:val="hybridMultilevel"/>
    <w:tmpl w:val="F47CC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862D1"/>
    <w:multiLevelType w:val="hybridMultilevel"/>
    <w:tmpl w:val="F59CF520"/>
    <w:lvl w:ilvl="0" w:tplc="4E3A5E8E">
      <w:start w:val="1"/>
      <w:numFmt w:val="decimal"/>
      <w:lvlText w:val="%1)"/>
      <w:lvlJc w:val="left"/>
      <w:pPr>
        <w:ind w:left="12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7" w15:restartNumberingAfterBreak="0">
    <w:nsid w:val="6A3244B1"/>
    <w:multiLevelType w:val="hybridMultilevel"/>
    <w:tmpl w:val="BB761A34"/>
    <w:lvl w:ilvl="0" w:tplc="3724C7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B630065"/>
    <w:multiLevelType w:val="hybridMultilevel"/>
    <w:tmpl w:val="DA22E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02CFB"/>
    <w:multiLevelType w:val="hybridMultilevel"/>
    <w:tmpl w:val="62A2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70ABA"/>
    <w:multiLevelType w:val="hybridMultilevel"/>
    <w:tmpl w:val="CB3EB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EB0439"/>
    <w:multiLevelType w:val="hybridMultilevel"/>
    <w:tmpl w:val="1E66A0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6"/>
  </w:num>
  <w:num w:numId="4">
    <w:abstractNumId w:val="5"/>
  </w:num>
  <w:num w:numId="5">
    <w:abstractNumId w:val="14"/>
  </w:num>
  <w:num w:numId="6">
    <w:abstractNumId w:val="0"/>
  </w:num>
  <w:num w:numId="7">
    <w:abstractNumId w:val="13"/>
  </w:num>
  <w:num w:numId="8">
    <w:abstractNumId w:val="12"/>
  </w:num>
  <w:num w:numId="9">
    <w:abstractNumId w:val="6"/>
  </w:num>
  <w:num w:numId="10">
    <w:abstractNumId w:val="2"/>
  </w:num>
  <w:num w:numId="11">
    <w:abstractNumId w:val="10"/>
  </w:num>
  <w:num w:numId="12">
    <w:abstractNumId w:val="15"/>
  </w:num>
  <w:num w:numId="13">
    <w:abstractNumId w:val="3"/>
  </w:num>
  <w:num w:numId="14">
    <w:abstractNumId w:val="4"/>
  </w:num>
  <w:num w:numId="15">
    <w:abstractNumId w:val="21"/>
  </w:num>
  <w:num w:numId="16">
    <w:abstractNumId w:val="20"/>
  </w:num>
  <w:num w:numId="17">
    <w:abstractNumId w:val="18"/>
  </w:num>
  <w:num w:numId="18">
    <w:abstractNumId w:val="9"/>
  </w:num>
  <w:num w:numId="19">
    <w:abstractNumId w:val="1"/>
  </w:num>
  <w:num w:numId="20">
    <w:abstractNumId w:val="11"/>
  </w:num>
  <w:num w:numId="21">
    <w:abstractNumId w:val="17"/>
  </w:num>
  <w:num w:numId="2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autoHyphenation/>
  <w:hyphenationZone w:val="397"/>
  <w:drawingGridHorizontalSpacing w:val="28"/>
  <w:drawingGridVerticalSpacing w:val="28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ntent" w:val=" "/>
    <w:docVar w:name="Title" w:val=" "/>
  </w:docVars>
  <w:rsids>
    <w:rsidRoot w:val="0029270A"/>
    <w:rsid w:val="00001D6E"/>
    <w:rsid w:val="00001E44"/>
    <w:rsid w:val="000030A4"/>
    <w:rsid w:val="0000340E"/>
    <w:rsid w:val="000042A4"/>
    <w:rsid w:val="0000445E"/>
    <w:rsid w:val="00005500"/>
    <w:rsid w:val="00007A37"/>
    <w:rsid w:val="00012DBF"/>
    <w:rsid w:val="0001499F"/>
    <w:rsid w:val="00015A40"/>
    <w:rsid w:val="00015CE7"/>
    <w:rsid w:val="0001797F"/>
    <w:rsid w:val="00017E57"/>
    <w:rsid w:val="00020177"/>
    <w:rsid w:val="00021DD3"/>
    <w:rsid w:val="00023315"/>
    <w:rsid w:val="00023B77"/>
    <w:rsid w:val="00023CA8"/>
    <w:rsid w:val="00023CB2"/>
    <w:rsid w:val="00026EF9"/>
    <w:rsid w:val="00027F18"/>
    <w:rsid w:val="0003022D"/>
    <w:rsid w:val="00031940"/>
    <w:rsid w:val="0003359C"/>
    <w:rsid w:val="0003386A"/>
    <w:rsid w:val="00036B5B"/>
    <w:rsid w:val="00037C77"/>
    <w:rsid w:val="000409EC"/>
    <w:rsid w:val="000446FC"/>
    <w:rsid w:val="00045CCB"/>
    <w:rsid w:val="000469E7"/>
    <w:rsid w:val="00047C33"/>
    <w:rsid w:val="0005082D"/>
    <w:rsid w:val="00052E65"/>
    <w:rsid w:val="00054BC0"/>
    <w:rsid w:val="0005521B"/>
    <w:rsid w:val="000563C8"/>
    <w:rsid w:val="00057BB9"/>
    <w:rsid w:val="00063135"/>
    <w:rsid w:val="00064297"/>
    <w:rsid w:val="00064711"/>
    <w:rsid w:val="00064F75"/>
    <w:rsid w:val="000653CA"/>
    <w:rsid w:val="00072205"/>
    <w:rsid w:val="00073A3A"/>
    <w:rsid w:val="0007518F"/>
    <w:rsid w:val="000805C5"/>
    <w:rsid w:val="00081477"/>
    <w:rsid w:val="00082827"/>
    <w:rsid w:val="000848F6"/>
    <w:rsid w:val="00085521"/>
    <w:rsid w:val="00085588"/>
    <w:rsid w:val="00086BA1"/>
    <w:rsid w:val="00087D95"/>
    <w:rsid w:val="00092D4C"/>
    <w:rsid w:val="000941B1"/>
    <w:rsid w:val="000968E9"/>
    <w:rsid w:val="000A3FB9"/>
    <w:rsid w:val="000A4398"/>
    <w:rsid w:val="000A5C84"/>
    <w:rsid w:val="000A5D2D"/>
    <w:rsid w:val="000A60C8"/>
    <w:rsid w:val="000A6BDB"/>
    <w:rsid w:val="000A7A4D"/>
    <w:rsid w:val="000B0761"/>
    <w:rsid w:val="000B0DB6"/>
    <w:rsid w:val="000B1319"/>
    <w:rsid w:val="000B1FD3"/>
    <w:rsid w:val="000B2157"/>
    <w:rsid w:val="000C01B0"/>
    <w:rsid w:val="000C0623"/>
    <w:rsid w:val="000C1A82"/>
    <w:rsid w:val="000C462F"/>
    <w:rsid w:val="000C56E7"/>
    <w:rsid w:val="000C6173"/>
    <w:rsid w:val="000C7001"/>
    <w:rsid w:val="000D067B"/>
    <w:rsid w:val="000D2804"/>
    <w:rsid w:val="000D4BD2"/>
    <w:rsid w:val="000D54F3"/>
    <w:rsid w:val="000D580A"/>
    <w:rsid w:val="000D58FE"/>
    <w:rsid w:val="000D60B5"/>
    <w:rsid w:val="000D67F5"/>
    <w:rsid w:val="000D6BF2"/>
    <w:rsid w:val="000E0184"/>
    <w:rsid w:val="000E045D"/>
    <w:rsid w:val="000E0BCA"/>
    <w:rsid w:val="000E10FA"/>
    <w:rsid w:val="000E29C1"/>
    <w:rsid w:val="000E2A77"/>
    <w:rsid w:val="000E5756"/>
    <w:rsid w:val="000E7606"/>
    <w:rsid w:val="000E7F1F"/>
    <w:rsid w:val="000E7FF6"/>
    <w:rsid w:val="000F1BF2"/>
    <w:rsid w:val="000F5ED7"/>
    <w:rsid w:val="00110287"/>
    <w:rsid w:val="00110C63"/>
    <w:rsid w:val="00111456"/>
    <w:rsid w:val="00120B66"/>
    <w:rsid w:val="0012204E"/>
    <w:rsid w:val="0012460F"/>
    <w:rsid w:val="00127051"/>
    <w:rsid w:val="001276D0"/>
    <w:rsid w:val="00127772"/>
    <w:rsid w:val="00131345"/>
    <w:rsid w:val="0013144C"/>
    <w:rsid w:val="0013402E"/>
    <w:rsid w:val="001350DD"/>
    <w:rsid w:val="0013523C"/>
    <w:rsid w:val="001366D3"/>
    <w:rsid w:val="00136CE1"/>
    <w:rsid w:val="00141D93"/>
    <w:rsid w:val="00142505"/>
    <w:rsid w:val="001444A1"/>
    <w:rsid w:val="00146F76"/>
    <w:rsid w:val="0015130D"/>
    <w:rsid w:val="001544A1"/>
    <w:rsid w:val="00155506"/>
    <w:rsid w:val="00155805"/>
    <w:rsid w:val="001577D8"/>
    <w:rsid w:val="00160D4D"/>
    <w:rsid w:val="00161A7F"/>
    <w:rsid w:val="001622B2"/>
    <w:rsid w:val="00167717"/>
    <w:rsid w:val="00171576"/>
    <w:rsid w:val="001731C4"/>
    <w:rsid w:val="0017433A"/>
    <w:rsid w:val="001762EC"/>
    <w:rsid w:val="001771E6"/>
    <w:rsid w:val="00177BC2"/>
    <w:rsid w:val="00177D48"/>
    <w:rsid w:val="0018298A"/>
    <w:rsid w:val="00184BF3"/>
    <w:rsid w:val="001861A5"/>
    <w:rsid w:val="001864A5"/>
    <w:rsid w:val="001925F0"/>
    <w:rsid w:val="0019492E"/>
    <w:rsid w:val="0019507A"/>
    <w:rsid w:val="001959B2"/>
    <w:rsid w:val="00195CE8"/>
    <w:rsid w:val="001960B9"/>
    <w:rsid w:val="001A039F"/>
    <w:rsid w:val="001A086D"/>
    <w:rsid w:val="001A205A"/>
    <w:rsid w:val="001A4478"/>
    <w:rsid w:val="001A4494"/>
    <w:rsid w:val="001A4542"/>
    <w:rsid w:val="001A46FE"/>
    <w:rsid w:val="001A4B55"/>
    <w:rsid w:val="001B1609"/>
    <w:rsid w:val="001B1BF3"/>
    <w:rsid w:val="001B3E59"/>
    <w:rsid w:val="001B6B57"/>
    <w:rsid w:val="001B6E91"/>
    <w:rsid w:val="001C0D89"/>
    <w:rsid w:val="001C1368"/>
    <w:rsid w:val="001C193E"/>
    <w:rsid w:val="001C31B7"/>
    <w:rsid w:val="001C33D9"/>
    <w:rsid w:val="001C371B"/>
    <w:rsid w:val="001C4E33"/>
    <w:rsid w:val="001C50C7"/>
    <w:rsid w:val="001C738E"/>
    <w:rsid w:val="001D1271"/>
    <w:rsid w:val="001D5276"/>
    <w:rsid w:val="001D5474"/>
    <w:rsid w:val="001E2C58"/>
    <w:rsid w:val="001E4079"/>
    <w:rsid w:val="001E5071"/>
    <w:rsid w:val="001E5DFA"/>
    <w:rsid w:val="001E70F5"/>
    <w:rsid w:val="001F035A"/>
    <w:rsid w:val="001F2211"/>
    <w:rsid w:val="001F253E"/>
    <w:rsid w:val="001F3A0B"/>
    <w:rsid w:val="001F41BC"/>
    <w:rsid w:val="001F5E3B"/>
    <w:rsid w:val="001F6CA8"/>
    <w:rsid w:val="0020158B"/>
    <w:rsid w:val="00202425"/>
    <w:rsid w:val="00204214"/>
    <w:rsid w:val="002045AC"/>
    <w:rsid w:val="00204A26"/>
    <w:rsid w:val="00206A60"/>
    <w:rsid w:val="00207CC7"/>
    <w:rsid w:val="00207F7C"/>
    <w:rsid w:val="00210158"/>
    <w:rsid w:val="002130BA"/>
    <w:rsid w:val="00214C75"/>
    <w:rsid w:val="0021528E"/>
    <w:rsid w:val="00217E07"/>
    <w:rsid w:val="00221152"/>
    <w:rsid w:val="00221F2F"/>
    <w:rsid w:val="00225AEA"/>
    <w:rsid w:val="00226C8B"/>
    <w:rsid w:val="0022725C"/>
    <w:rsid w:val="00227914"/>
    <w:rsid w:val="00227F90"/>
    <w:rsid w:val="00232290"/>
    <w:rsid w:val="00234DF8"/>
    <w:rsid w:val="002363B3"/>
    <w:rsid w:val="00237DB4"/>
    <w:rsid w:val="00237EF8"/>
    <w:rsid w:val="00240597"/>
    <w:rsid w:val="00241D67"/>
    <w:rsid w:val="00242FC7"/>
    <w:rsid w:val="00245196"/>
    <w:rsid w:val="00245C88"/>
    <w:rsid w:val="00246C06"/>
    <w:rsid w:val="00250863"/>
    <w:rsid w:val="00253313"/>
    <w:rsid w:val="00256D97"/>
    <w:rsid w:val="00257325"/>
    <w:rsid w:val="002579CD"/>
    <w:rsid w:val="00260CCA"/>
    <w:rsid w:val="00261231"/>
    <w:rsid w:val="0026287B"/>
    <w:rsid w:val="00262C0A"/>
    <w:rsid w:val="00265AC7"/>
    <w:rsid w:val="00266BB9"/>
    <w:rsid w:val="00271E9F"/>
    <w:rsid w:val="00273AC5"/>
    <w:rsid w:val="00274D4E"/>
    <w:rsid w:val="00281FF7"/>
    <w:rsid w:val="00283E82"/>
    <w:rsid w:val="002855AD"/>
    <w:rsid w:val="00287443"/>
    <w:rsid w:val="00291770"/>
    <w:rsid w:val="0029270A"/>
    <w:rsid w:val="00293E78"/>
    <w:rsid w:val="00294371"/>
    <w:rsid w:val="0029621B"/>
    <w:rsid w:val="00296A33"/>
    <w:rsid w:val="002A03AC"/>
    <w:rsid w:val="002A2DC3"/>
    <w:rsid w:val="002A38EC"/>
    <w:rsid w:val="002A44F8"/>
    <w:rsid w:val="002A4DF0"/>
    <w:rsid w:val="002B1769"/>
    <w:rsid w:val="002B441E"/>
    <w:rsid w:val="002B461C"/>
    <w:rsid w:val="002B4F39"/>
    <w:rsid w:val="002B5117"/>
    <w:rsid w:val="002B597A"/>
    <w:rsid w:val="002C1191"/>
    <w:rsid w:val="002C180A"/>
    <w:rsid w:val="002C241D"/>
    <w:rsid w:val="002C5214"/>
    <w:rsid w:val="002C6978"/>
    <w:rsid w:val="002C7953"/>
    <w:rsid w:val="002D1E3B"/>
    <w:rsid w:val="002D40C1"/>
    <w:rsid w:val="002D6676"/>
    <w:rsid w:val="002E0185"/>
    <w:rsid w:val="002E08BA"/>
    <w:rsid w:val="002E2D59"/>
    <w:rsid w:val="002E46C2"/>
    <w:rsid w:val="002E5187"/>
    <w:rsid w:val="002E5B3F"/>
    <w:rsid w:val="002F0FAE"/>
    <w:rsid w:val="002F19A7"/>
    <w:rsid w:val="002F2F7B"/>
    <w:rsid w:val="002F55CA"/>
    <w:rsid w:val="002F7581"/>
    <w:rsid w:val="00301542"/>
    <w:rsid w:val="00302D16"/>
    <w:rsid w:val="00303376"/>
    <w:rsid w:val="00304472"/>
    <w:rsid w:val="0030471E"/>
    <w:rsid w:val="00305959"/>
    <w:rsid w:val="003059D4"/>
    <w:rsid w:val="00307306"/>
    <w:rsid w:val="0031015F"/>
    <w:rsid w:val="0031190A"/>
    <w:rsid w:val="003128C4"/>
    <w:rsid w:val="00322D28"/>
    <w:rsid w:val="003261D0"/>
    <w:rsid w:val="0032652A"/>
    <w:rsid w:val="00326F83"/>
    <w:rsid w:val="00330F78"/>
    <w:rsid w:val="0033217D"/>
    <w:rsid w:val="003360A3"/>
    <w:rsid w:val="0034159B"/>
    <w:rsid w:val="00344358"/>
    <w:rsid w:val="0034654E"/>
    <w:rsid w:val="003473A5"/>
    <w:rsid w:val="003501F7"/>
    <w:rsid w:val="00350D40"/>
    <w:rsid w:val="00352B0D"/>
    <w:rsid w:val="00353C8D"/>
    <w:rsid w:val="00354420"/>
    <w:rsid w:val="00356B66"/>
    <w:rsid w:val="00357EDE"/>
    <w:rsid w:val="00360B4F"/>
    <w:rsid w:val="003612D6"/>
    <w:rsid w:val="00362A3A"/>
    <w:rsid w:val="00362F27"/>
    <w:rsid w:val="00363B50"/>
    <w:rsid w:val="00364D88"/>
    <w:rsid w:val="003657CD"/>
    <w:rsid w:val="00365C29"/>
    <w:rsid w:val="0037305D"/>
    <w:rsid w:val="00374024"/>
    <w:rsid w:val="00376163"/>
    <w:rsid w:val="0037748C"/>
    <w:rsid w:val="0037779A"/>
    <w:rsid w:val="0038256D"/>
    <w:rsid w:val="0038385A"/>
    <w:rsid w:val="00383CB2"/>
    <w:rsid w:val="003848E0"/>
    <w:rsid w:val="00385CCB"/>
    <w:rsid w:val="00386507"/>
    <w:rsid w:val="00386F72"/>
    <w:rsid w:val="00387080"/>
    <w:rsid w:val="003870A9"/>
    <w:rsid w:val="00390424"/>
    <w:rsid w:val="00392E75"/>
    <w:rsid w:val="00393EFF"/>
    <w:rsid w:val="00394268"/>
    <w:rsid w:val="00394965"/>
    <w:rsid w:val="003954D8"/>
    <w:rsid w:val="003A053B"/>
    <w:rsid w:val="003A0BCD"/>
    <w:rsid w:val="003A11BA"/>
    <w:rsid w:val="003B1027"/>
    <w:rsid w:val="003B1500"/>
    <w:rsid w:val="003B25B1"/>
    <w:rsid w:val="003B2CA8"/>
    <w:rsid w:val="003B3011"/>
    <w:rsid w:val="003B4A29"/>
    <w:rsid w:val="003B59E1"/>
    <w:rsid w:val="003B6C09"/>
    <w:rsid w:val="003B6FB7"/>
    <w:rsid w:val="003B731B"/>
    <w:rsid w:val="003C170E"/>
    <w:rsid w:val="003C207F"/>
    <w:rsid w:val="003C6697"/>
    <w:rsid w:val="003C6CA9"/>
    <w:rsid w:val="003C7B24"/>
    <w:rsid w:val="003C7FFA"/>
    <w:rsid w:val="003D0BD6"/>
    <w:rsid w:val="003D1933"/>
    <w:rsid w:val="003D256E"/>
    <w:rsid w:val="003D2A6B"/>
    <w:rsid w:val="003D2CC7"/>
    <w:rsid w:val="003D3310"/>
    <w:rsid w:val="003D4CFE"/>
    <w:rsid w:val="003D5284"/>
    <w:rsid w:val="003D5641"/>
    <w:rsid w:val="003D5E3A"/>
    <w:rsid w:val="003D6FCE"/>
    <w:rsid w:val="003E0CFB"/>
    <w:rsid w:val="003E7CBD"/>
    <w:rsid w:val="003F01C6"/>
    <w:rsid w:val="003F1C26"/>
    <w:rsid w:val="003F3142"/>
    <w:rsid w:val="003F51C4"/>
    <w:rsid w:val="003F7267"/>
    <w:rsid w:val="00402BCD"/>
    <w:rsid w:val="00406B16"/>
    <w:rsid w:val="00407045"/>
    <w:rsid w:val="00410FB7"/>
    <w:rsid w:val="004128F6"/>
    <w:rsid w:val="00412C7B"/>
    <w:rsid w:val="00414E15"/>
    <w:rsid w:val="004161A7"/>
    <w:rsid w:val="00417FB3"/>
    <w:rsid w:val="00423AFC"/>
    <w:rsid w:val="004245C6"/>
    <w:rsid w:val="00424B3D"/>
    <w:rsid w:val="00430E5B"/>
    <w:rsid w:val="00434B7C"/>
    <w:rsid w:val="00437E80"/>
    <w:rsid w:val="004419A9"/>
    <w:rsid w:val="0044273A"/>
    <w:rsid w:val="00443ED3"/>
    <w:rsid w:val="004455E0"/>
    <w:rsid w:val="00447055"/>
    <w:rsid w:val="00452D67"/>
    <w:rsid w:val="00457F11"/>
    <w:rsid w:val="00461985"/>
    <w:rsid w:val="00462E69"/>
    <w:rsid w:val="004666E6"/>
    <w:rsid w:val="004748CE"/>
    <w:rsid w:val="00476DA9"/>
    <w:rsid w:val="004771AC"/>
    <w:rsid w:val="004779A0"/>
    <w:rsid w:val="00477DEF"/>
    <w:rsid w:val="00480264"/>
    <w:rsid w:val="004802F7"/>
    <w:rsid w:val="004820C7"/>
    <w:rsid w:val="00487D4E"/>
    <w:rsid w:val="00490532"/>
    <w:rsid w:val="00490551"/>
    <w:rsid w:val="00492526"/>
    <w:rsid w:val="004974CC"/>
    <w:rsid w:val="004A1E39"/>
    <w:rsid w:val="004A4DE8"/>
    <w:rsid w:val="004A625D"/>
    <w:rsid w:val="004A6821"/>
    <w:rsid w:val="004B1D90"/>
    <w:rsid w:val="004B2689"/>
    <w:rsid w:val="004B2908"/>
    <w:rsid w:val="004B3555"/>
    <w:rsid w:val="004B653C"/>
    <w:rsid w:val="004C1149"/>
    <w:rsid w:val="004C30C1"/>
    <w:rsid w:val="004C34B5"/>
    <w:rsid w:val="004D06FD"/>
    <w:rsid w:val="004D187B"/>
    <w:rsid w:val="004D270D"/>
    <w:rsid w:val="004D2D5B"/>
    <w:rsid w:val="004D63D5"/>
    <w:rsid w:val="004D6F4C"/>
    <w:rsid w:val="004D7A1A"/>
    <w:rsid w:val="004E0B5A"/>
    <w:rsid w:val="004E13E2"/>
    <w:rsid w:val="004E21E1"/>
    <w:rsid w:val="004E2934"/>
    <w:rsid w:val="004E2B30"/>
    <w:rsid w:val="004E46C4"/>
    <w:rsid w:val="004E6376"/>
    <w:rsid w:val="004E792D"/>
    <w:rsid w:val="004F0393"/>
    <w:rsid w:val="004F057D"/>
    <w:rsid w:val="004F4AF3"/>
    <w:rsid w:val="00501BA8"/>
    <w:rsid w:val="00502048"/>
    <w:rsid w:val="0050361B"/>
    <w:rsid w:val="00503C94"/>
    <w:rsid w:val="0050652F"/>
    <w:rsid w:val="00507584"/>
    <w:rsid w:val="005075A8"/>
    <w:rsid w:val="00513C27"/>
    <w:rsid w:val="00514E80"/>
    <w:rsid w:val="00514F32"/>
    <w:rsid w:val="00516B30"/>
    <w:rsid w:val="0052015E"/>
    <w:rsid w:val="005235C7"/>
    <w:rsid w:val="00523C76"/>
    <w:rsid w:val="00524011"/>
    <w:rsid w:val="00525BEB"/>
    <w:rsid w:val="005261EE"/>
    <w:rsid w:val="00526BBF"/>
    <w:rsid w:val="0053218A"/>
    <w:rsid w:val="00535005"/>
    <w:rsid w:val="005376C9"/>
    <w:rsid w:val="00541206"/>
    <w:rsid w:val="00547C3E"/>
    <w:rsid w:val="00550B26"/>
    <w:rsid w:val="00550EF5"/>
    <w:rsid w:val="00552975"/>
    <w:rsid w:val="005548A5"/>
    <w:rsid w:val="00560206"/>
    <w:rsid w:val="00560604"/>
    <w:rsid w:val="005624D9"/>
    <w:rsid w:val="005634C8"/>
    <w:rsid w:val="00564BD5"/>
    <w:rsid w:val="005660AF"/>
    <w:rsid w:val="00566650"/>
    <w:rsid w:val="00566BBE"/>
    <w:rsid w:val="00567B5E"/>
    <w:rsid w:val="00570EF6"/>
    <w:rsid w:val="005713D0"/>
    <w:rsid w:val="00576340"/>
    <w:rsid w:val="00581BD3"/>
    <w:rsid w:val="00582969"/>
    <w:rsid w:val="0058415A"/>
    <w:rsid w:val="005868CA"/>
    <w:rsid w:val="00587EA1"/>
    <w:rsid w:val="00590B25"/>
    <w:rsid w:val="00591A54"/>
    <w:rsid w:val="00591EBC"/>
    <w:rsid w:val="005A0A4F"/>
    <w:rsid w:val="005A0C05"/>
    <w:rsid w:val="005A2A53"/>
    <w:rsid w:val="005A4BE6"/>
    <w:rsid w:val="005A5637"/>
    <w:rsid w:val="005B0D84"/>
    <w:rsid w:val="005C08AD"/>
    <w:rsid w:val="005C1198"/>
    <w:rsid w:val="005C4611"/>
    <w:rsid w:val="005C4A9C"/>
    <w:rsid w:val="005C6857"/>
    <w:rsid w:val="005C7D53"/>
    <w:rsid w:val="005D03C4"/>
    <w:rsid w:val="005D0B4C"/>
    <w:rsid w:val="005D3BAB"/>
    <w:rsid w:val="005D4865"/>
    <w:rsid w:val="005D7471"/>
    <w:rsid w:val="005D7C44"/>
    <w:rsid w:val="005E0307"/>
    <w:rsid w:val="005E0916"/>
    <w:rsid w:val="005E20E5"/>
    <w:rsid w:val="005E602A"/>
    <w:rsid w:val="005E66FF"/>
    <w:rsid w:val="005F18AB"/>
    <w:rsid w:val="005F22AA"/>
    <w:rsid w:val="005F44D3"/>
    <w:rsid w:val="005F520E"/>
    <w:rsid w:val="005F6704"/>
    <w:rsid w:val="0060070F"/>
    <w:rsid w:val="006032AA"/>
    <w:rsid w:val="00605445"/>
    <w:rsid w:val="00605AA6"/>
    <w:rsid w:val="00606D24"/>
    <w:rsid w:val="0060790A"/>
    <w:rsid w:val="00607EC1"/>
    <w:rsid w:val="00613CF6"/>
    <w:rsid w:val="0061428B"/>
    <w:rsid w:val="00620C59"/>
    <w:rsid w:val="00620F32"/>
    <w:rsid w:val="00622259"/>
    <w:rsid w:val="0062281B"/>
    <w:rsid w:val="006232A0"/>
    <w:rsid w:val="00625A54"/>
    <w:rsid w:val="006320E9"/>
    <w:rsid w:val="00632186"/>
    <w:rsid w:val="00632DE3"/>
    <w:rsid w:val="0063360D"/>
    <w:rsid w:val="00634637"/>
    <w:rsid w:val="00634EC4"/>
    <w:rsid w:val="006361C3"/>
    <w:rsid w:val="006374D3"/>
    <w:rsid w:val="006407D7"/>
    <w:rsid w:val="00643467"/>
    <w:rsid w:val="00644434"/>
    <w:rsid w:val="00644676"/>
    <w:rsid w:val="00650909"/>
    <w:rsid w:val="0065107C"/>
    <w:rsid w:val="0065214B"/>
    <w:rsid w:val="00655F38"/>
    <w:rsid w:val="006568AE"/>
    <w:rsid w:val="00657103"/>
    <w:rsid w:val="00660AD6"/>
    <w:rsid w:val="0066160D"/>
    <w:rsid w:val="0066186B"/>
    <w:rsid w:val="00663E6E"/>
    <w:rsid w:val="00665D08"/>
    <w:rsid w:val="00665F8B"/>
    <w:rsid w:val="0066613E"/>
    <w:rsid w:val="00667E53"/>
    <w:rsid w:val="00670249"/>
    <w:rsid w:val="00672571"/>
    <w:rsid w:val="00676CED"/>
    <w:rsid w:val="00677893"/>
    <w:rsid w:val="0068198C"/>
    <w:rsid w:val="00682A71"/>
    <w:rsid w:val="006865B6"/>
    <w:rsid w:val="00687D64"/>
    <w:rsid w:val="006913DA"/>
    <w:rsid w:val="0069172A"/>
    <w:rsid w:val="00691D12"/>
    <w:rsid w:val="006926D8"/>
    <w:rsid w:val="006A0573"/>
    <w:rsid w:val="006A11FA"/>
    <w:rsid w:val="006A2252"/>
    <w:rsid w:val="006A5AA0"/>
    <w:rsid w:val="006A6A46"/>
    <w:rsid w:val="006A6BA1"/>
    <w:rsid w:val="006B01F2"/>
    <w:rsid w:val="006B0E93"/>
    <w:rsid w:val="006B45AF"/>
    <w:rsid w:val="006B47E5"/>
    <w:rsid w:val="006B5833"/>
    <w:rsid w:val="006B5F15"/>
    <w:rsid w:val="006B64F1"/>
    <w:rsid w:val="006C0A48"/>
    <w:rsid w:val="006C1AFD"/>
    <w:rsid w:val="006C2084"/>
    <w:rsid w:val="006C3685"/>
    <w:rsid w:val="006C4E29"/>
    <w:rsid w:val="006C580F"/>
    <w:rsid w:val="006C5A97"/>
    <w:rsid w:val="006C5FF7"/>
    <w:rsid w:val="006C643C"/>
    <w:rsid w:val="006C70CD"/>
    <w:rsid w:val="006C7710"/>
    <w:rsid w:val="006D03B5"/>
    <w:rsid w:val="006D17B3"/>
    <w:rsid w:val="006D17E4"/>
    <w:rsid w:val="006D2B3F"/>
    <w:rsid w:val="006D2B7E"/>
    <w:rsid w:val="006D7C48"/>
    <w:rsid w:val="006D7E7E"/>
    <w:rsid w:val="006E010C"/>
    <w:rsid w:val="006E1219"/>
    <w:rsid w:val="006E1351"/>
    <w:rsid w:val="006E2FA2"/>
    <w:rsid w:val="006E4A03"/>
    <w:rsid w:val="006F09B0"/>
    <w:rsid w:val="006F0B6A"/>
    <w:rsid w:val="006F1E1E"/>
    <w:rsid w:val="006F279A"/>
    <w:rsid w:val="006F33E4"/>
    <w:rsid w:val="00702814"/>
    <w:rsid w:val="00705CC3"/>
    <w:rsid w:val="00710641"/>
    <w:rsid w:val="00714F5E"/>
    <w:rsid w:val="0072090D"/>
    <w:rsid w:val="007209B2"/>
    <w:rsid w:val="00720D97"/>
    <w:rsid w:val="00721DED"/>
    <w:rsid w:val="007221C2"/>
    <w:rsid w:val="00722F74"/>
    <w:rsid w:val="007235EB"/>
    <w:rsid w:val="00724B96"/>
    <w:rsid w:val="00725C1A"/>
    <w:rsid w:val="00726C65"/>
    <w:rsid w:val="00727341"/>
    <w:rsid w:val="00731BBB"/>
    <w:rsid w:val="0073279D"/>
    <w:rsid w:val="00733F98"/>
    <w:rsid w:val="00734E3E"/>
    <w:rsid w:val="0073609D"/>
    <w:rsid w:val="007405D7"/>
    <w:rsid w:val="00740BD5"/>
    <w:rsid w:val="00744D69"/>
    <w:rsid w:val="00750AEA"/>
    <w:rsid w:val="007512AB"/>
    <w:rsid w:val="0075418A"/>
    <w:rsid w:val="00756DB9"/>
    <w:rsid w:val="00757AE3"/>
    <w:rsid w:val="007602C8"/>
    <w:rsid w:val="00760567"/>
    <w:rsid w:val="0076157B"/>
    <w:rsid w:val="00761FCD"/>
    <w:rsid w:val="0076207C"/>
    <w:rsid w:val="00763776"/>
    <w:rsid w:val="00763C5F"/>
    <w:rsid w:val="007674BD"/>
    <w:rsid w:val="00773DCA"/>
    <w:rsid w:val="0078008A"/>
    <w:rsid w:val="007832BA"/>
    <w:rsid w:val="00787AB3"/>
    <w:rsid w:val="00787AF8"/>
    <w:rsid w:val="007923C7"/>
    <w:rsid w:val="007933D2"/>
    <w:rsid w:val="007942AA"/>
    <w:rsid w:val="00794C94"/>
    <w:rsid w:val="007A17BB"/>
    <w:rsid w:val="007A1EA5"/>
    <w:rsid w:val="007A2619"/>
    <w:rsid w:val="007A26A8"/>
    <w:rsid w:val="007A2813"/>
    <w:rsid w:val="007A2BC5"/>
    <w:rsid w:val="007A4F8B"/>
    <w:rsid w:val="007B0512"/>
    <w:rsid w:val="007B1004"/>
    <w:rsid w:val="007B19EC"/>
    <w:rsid w:val="007B32B3"/>
    <w:rsid w:val="007B3DE9"/>
    <w:rsid w:val="007C2DAD"/>
    <w:rsid w:val="007C5749"/>
    <w:rsid w:val="007C6498"/>
    <w:rsid w:val="007D1403"/>
    <w:rsid w:val="007D1517"/>
    <w:rsid w:val="007D204C"/>
    <w:rsid w:val="007D23D4"/>
    <w:rsid w:val="007D25A3"/>
    <w:rsid w:val="007D3579"/>
    <w:rsid w:val="007D4045"/>
    <w:rsid w:val="007D6BAA"/>
    <w:rsid w:val="007D78DD"/>
    <w:rsid w:val="007D7D97"/>
    <w:rsid w:val="007E075A"/>
    <w:rsid w:val="007E0BBD"/>
    <w:rsid w:val="007E2605"/>
    <w:rsid w:val="007E4834"/>
    <w:rsid w:val="007F1EB5"/>
    <w:rsid w:val="007F3097"/>
    <w:rsid w:val="007F36F0"/>
    <w:rsid w:val="0080219C"/>
    <w:rsid w:val="008024E2"/>
    <w:rsid w:val="008026A6"/>
    <w:rsid w:val="00804842"/>
    <w:rsid w:val="008114C0"/>
    <w:rsid w:val="008127B9"/>
    <w:rsid w:val="00813158"/>
    <w:rsid w:val="00813F92"/>
    <w:rsid w:val="00815445"/>
    <w:rsid w:val="008156C6"/>
    <w:rsid w:val="00822614"/>
    <w:rsid w:val="0082411F"/>
    <w:rsid w:val="00824211"/>
    <w:rsid w:val="00832F4E"/>
    <w:rsid w:val="00834A32"/>
    <w:rsid w:val="00834C6C"/>
    <w:rsid w:val="00836A6E"/>
    <w:rsid w:val="00837EF0"/>
    <w:rsid w:val="00841921"/>
    <w:rsid w:val="00842DD2"/>
    <w:rsid w:val="00842F2D"/>
    <w:rsid w:val="0084597C"/>
    <w:rsid w:val="00854CD8"/>
    <w:rsid w:val="00855736"/>
    <w:rsid w:val="00855A0D"/>
    <w:rsid w:val="00855F36"/>
    <w:rsid w:val="008560A7"/>
    <w:rsid w:val="00856D85"/>
    <w:rsid w:val="00864301"/>
    <w:rsid w:val="008645C3"/>
    <w:rsid w:val="0086510E"/>
    <w:rsid w:val="00866D26"/>
    <w:rsid w:val="00866E7D"/>
    <w:rsid w:val="00874971"/>
    <w:rsid w:val="00874977"/>
    <w:rsid w:val="008750C8"/>
    <w:rsid w:val="0087550D"/>
    <w:rsid w:val="00875909"/>
    <w:rsid w:val="00883B7D"/>
    <w:rsid w:val="008854E5"/>
    <w:rsid w:val="00886EF9"/>
    <w:rsid w:val="00886FD4"/>
    <w:rsid w:val="008870CC"/>
    <w:rsid w:val="008942EE"/>
    <w:rsid w:val="008951A6"/>
    <w:rsid w:val="008A375B"/>
    <w:rsid w:val="008A4C2A"/>
    <w:rsid w:val="008A521A"/>
    <w:rsid w:val="008A5A01"/>
    <w:rsid w:val="008A7885"/>
    <w:rsid w:val="008B30BD"/>
    <w:rsid w:val="008B3C22"/>
    <w:rsid w:val="008B4A26"/>
    <w:rsid w:val="008C1318"/>
    <w:rsid w:val="008D06AE"/>
    <w:rsid w:val="008D1FCB"/>
    <w:rsid w:val="008D2CA5"/>
    <w:rsid w:val="008D389A"/>
    <w:rsid w:val="008E012D"/>
    <w:rsid w:val="008E1D9E"/>
    <w:rsid w:val="008E1DF5"/>
    <w:rsid w:val="008E52DA"/>
    <w:rsid w:val="008E72F1"/>
    <w:rsid w:val="008E757B"/>
    <w:rsid w:val="008F1017"/>
    <w:rsid w:val="008F38CF"/>
    <w:rsid w:val="008F3C14"/>
    <w:rsid w:val="008F458B"/>
    <w:rsid w:val="008F4E02"/>
    <w:rsid w:val="008F660F"/>
    <w:rsid w:val="008F676A"/>
    <w:rsid w:val="008F6CCE"/>
    <w:rsid w:val="00900330"/>
    <w:rsid w:val="00902E6B"/>
    <w:rsid w:val="00904737"/>
    <w:rsid w:val="00905831"/>
    <w:rsid w:val="00907399"/>
    <w:rsid w:val="00910BBD"/>
    <w:rsid w:val="0091259A"/>
    <w:rsid w:val="00912B49"/>
    <w:rsid w:val="00913071"/>
    <w:rsid w:val="00915B57"/>
    <w:rsid w:val="00917D1C"/>
    <w:rsid w:val="009206D9"/>
    <w:rsid w:val="00920B4F"/>
    <w:rsid w:val="0092181B"/>
    <w:rsid w:val="00922994"/>
    <w:rsid w:val="00924155"/>
    <w:rsid w:val="00924270"/>
    <w:rsid w:val="00924847"/>
    <w:rsid w:val="00930807"/>
    <w:rsid w:val="0093118A"/>
    <w:rsid w:val="009314FB"/>
    <w:rsid w:val="00931EFD"/>
    <w:rsid w:val="0093236A"/>
    <w:rsid w:val="00932D77"/>
    <w:rsid w:val="00937A99"/>
    <w:rsid w:val="00937B86"/>
    <w:rsid w:val="00940A1D"/>
    <w:rsid w:val="00941768"/>
    <w:rsid w:val="0094329A"/>
    <w:rsid w:val="009439DE"/>
    <w:rsid w:val="00946A27"/>
    <w:rsid w:val="00952DA2"/>
    <w:rsid w:val="009534C0"/>
    <w:rsid w:val="00953933"/>
    <w:rsid w:val="00955294"/>
    <w:rsid w:val="0096374D"/>
    <w:rsid w:val="009639A0"/>
    <w:rsid w:val="00963D8A"/>
    <w:rsid w:val="009645F0"/>
    <w:rsid w:val="00964C8D"/>
    <w:rsid w:val="00965D3C"/>
    <w:rsid w:val="00967426"/>
    <w:rsid w:val="009677B3"/>
    <w:rsid w:val="0097127B"/>
    <w:rsid w:val="009713C6"/>
    <w:rsid w:val="00972492"/>
    <w:rsid w:val="00975862"/>
    <w:rsid w:val="0097764E"/>
    <w:rsid w:val="009776C8"/>
    <w:rsid w:val="0098044D"/>
    <w:rsid w:val="00980511"/>
    <w:rsid w:val="00980B5B"/>
    <w:rsid w:val="009811CE"/>
    <w:rsid w:val="00981EB5"/>
    <w:rsid w:val="009844A7"/>
    <w:rsid w:val="009846B8"/>
    <w:rsid w:val="00984780"/>
    <w:rsid w:val="009862B7"/>
    <w:rsid w:val="00987400"/>
    <w:rsid w:val="00987B78"/>
    <w:rsid w:val="00990D04"/>
    <w:rsid w:val="00991016"/>
    <w:rsid w:val="00994418"/>
    <w:rsid w:val="0099624F"/>
    <w:rsid w:val="00996E17"/>
    <w:rsid w:val="00997B39"/>
    <w:rsid w:val="009A00B6"/>
    <w:rsid w:val="009A13A3"/>
    <w:rsid w:val="009A2BAB"/>
    <w:rsid w:val="009A4730"/>
    <w:rsid w:val="009B02FE"/>
    <w:rsid w:val="009B36D4"/>
    <w:rsid w:val="009B45ED"/>
    <w:rsid w:val="009B46B3"/>
    <w:rsid w:val="009B4E16"/>
    <w:rsid w:val="009C17F9"/>
    <w:rsid w:val="009C39C6"/>
    <w:rsid w:val="009C50A9"/>
    <w:rsid w:val="009C51C2"/>
    <w:rsid w:val="009C71A5"/>
    <w:rsid w:val="009D1EE9"/>
    <w:rsid w:val="009D34BD"/>
    <w:rsid w:val="009D3BDA"/>
    <w:rsid w:val="009D43FF"/>
    <w:rsid w:val="009D7C42"/>
    <w:rsid w:val="009D7E92"/>
    <w:rsid w:val="009E0A5E"/>
    <w:rsid w:val="009E0E2A"/>
    <w:rsid w:val="009E64E4"/>
    <w:rsid w:val="009F023C"/>
    <w:rsid w:val="009F24F8"/>
    <w:rsid w:val="009F5CE6"/>
    <w:rsid w:val="00A0237C"/>
    <w:rsid w:val="00A03E84"/>
    <w:rsid w:val="00A06601"/>
    <w:rsid w:val="00A06AD3"/>
    <w:rsid w:val="00A103ED"/>
    <w:rsid w:val="00A133B7"/>
    <w:rsid w:val="00A14961"/>
    <w:rsid w:val="00A14C66"/>
    <w:rsid w:val="00A15C9B"/>
    <w:rsid w:val="00A16D56"/>
    <w:rsid w:val="00A173E4"/>
    <w:rsid w:val="00A17845"/>
    <w:rsid w:val="00A20C7F"/>
    <w:rsid w:val="00A250F5"/>
    <w:rsid w:val="00A3015D"/>
    <w:rsid w:val="00A34B5C"/>
    <w:rsid w:val="00A40533"/>
    <w:rsid w:val="00A40F17"/>
    <w:rsid w:val="00A416BE"/>
    <w:rsid w:val="00A45DC3"/>
    <w:rsid w:val="00A47DF3"/>
    <w:rsid w:val="00A47E28"/>
    <w:rsid w:val="00A51AFB"/>
    <w:rsid w:val="00A51B68"/>
    <w:rsid w:val="00A5225F"/>
    <w:rsid w:val="00A54268"/>
    <w:rsid w:val="00A54722"/>
    <w:rsid w:val="00A55551"/>
    <w:rsid w:val="00A56119"/>
    <w:rsid w:val="00A57C02"/>
    <w:rsid w:val="00A6257E"/>
    <w:rsid w:val="00A62588"/>
    <w:rsid w:val="00A64879"/>
    <w:rsid w:val="00A64E3D"/>
    <w:rsid w:val="00A660BF"/>
    <w:rsid w:val="00A66495"/>
    <w:rsid w:val="00A67E1D"/>
    <w:rsid w:val="00A73332"/>
    <w:rsid w:val="00A73942"/>
    <w:rsid w:val="00A813DE"/>
    <w:rsid w:val="00A823C9"/>
    <w:rsid w:val="00A845F1"/>
    <w:rsid w:val="00A861C5"/>
    <w:rsid w:val="00A90BB6"/>
    <w:rsid w:val="00A962CB"/>
    <w:rsid w:val="00AA0AA0"/>
    <w:rsid w:val="00AA0B59"/>
    <w:rsid w:val="00AA3E09"/>
    <w:rsid w:val="00AA43AF"/>
    <w:rsid w:val="00AB0944"/>
    <w:rsid w:val="00AB1A29"/>
    <w:rsid w:val="00AB264E"/>
    <w:rsid w:val="00AB2B7A"/>
    <w:rsid w:val="00AB3C81"/>
    <w:rsid w:val="00AC0830"/>
    <w:rsid w:val="00AC2D4E"/>
    <w:rsid w:val="00AC5573"/>
    <w:rsid w:val="00AC6C84"/>
    <w:rsid w:val="00AD1FC3"/>
    <w:rsid w:val="00AD3FF9"/>
    <w:rsid w:val="00AD5E8D"/>
    <w:rsid w:val="00AE02EC"/>
    <w:rsid w:val="00AE04F5"/>
    <w:rsid w:val="00AE1ADA"/>
    <w:rsid w:val="00AE66B5"/>
    <w:rsid w:val="00AF097E"/>
    <w:rsid w:val="00AF0CD7"/>
    <w:rsid w:val="00AF2A9D"/>
    <w:rsid w:val="00AF2BA2"/>
    <w:rsid w:val="00AF2E8B"/>
    <w:rsid w:val="00AF3CDB"/>
    <w:rsid w:val="00AF466E"/>
    <w:rsid w:val="00AF4A6A"/>
    <w:rsid w:val="00AF4AFB"/>
    <w:rsid w:val="00AF5FCC"/>
    <w:rsid w:val="00AF647E"/>
    <w:rsid w:val="00AF67AA"/>
    <w:rsid w:val="00AF7895"/>
    <w:rsid w:val="00B02682"/>
    <w:rsid w:val="00B0460F"/>
    <w:rsid w:val="00B063C6"/>
    <w:rsid w:val="00B06CC2"/>
    <w:rsid w:val="00B10941"/>
    <w:rsid w:val="00B11846"/>
    <w:rsid w:val="00B12329"/>
    <w:rsid w:val="00B13EF9"/>
    <w:rsid w:val="00B17A49"/>
    <w:rsid w:val="00B20BAB"/>
    <w:rsid w:val="00B220CC"/>
    <w:rsid w:val="00B25BB9"/>
    <w:rsid w:val="00B32B9E"/>
    <w:rsid w:val="00B34784"/>
    <w:rsid w:val="00B35B45"/>
    <w:rsid w:val="00B35BED"/>
    <w:rsid w:val="00B365D1"/>
    <w:rsid w:val="00B368E3"/>
    <w:rsid w:val="00B43377"/>
    <w:rsid w:val="00B43DD5"/>
    <w:rsid w:val="00B45165"/>
    <w:rsid w:val="00B467BF"/>
    <w:rsid w:val="00B51CF9"/>
    <w:rsid w:val="00B53D22"/>
    <w:rsid w:val="00B558CB"/>
    <w:rsid w:val="00B55C64"/>
    <w:rsid w:val="00B5608E"/>
    <w:rsid w:val="00B5636A"/>
    <w:rsid w:val="00B56625"/>
    <w:rsid w:val="00B60770"/>
    <w:rsid w:val="00B624C4"/>
    <w:rsid w:val="00B62773"/>
    <w:rsid w:val="00B62DE0"/>
    <w:rsid w:val="00B6442D"/>
    <w:rsid w:val="00B66328"/>
    <w:rsid w:val="00B707F8"/>
    <w:rsid w:val="00B7176E"/>
    <w:rsid w:val="00B71A25"/>
    <w:rsid w:val="00B7263F"/>
    <w:rsid w:val="00B73614"/>
    <w:rsid w:val="00B74101"/>
    <w:rsid w:val="00B76DBA"/>
    <w:rsid w:val="00B77C01"/>
    <w:rsid w:val="00B77C3C"/>
    <w:rsid w:val="00B80739"/>
    <w:rsid w:val="00B80DE1"/>
    <w:rsid w:val="00B81438"/>
    <w:rsid w:val="00B823E4"/>
    <w:rsid w:val="00B8504A"/>
    <w:rsid w:val="00B85A95"/>
    <w:rsid w:val="00B91B3E"/>
    <w:rsid w:val="00B9230B"/>
    <w:rsid w:val="00B95775"/>
    <w:rsid w:val="00BA0378"/>
    <w:rsid w:val="00BA4431"/>
    <w:rsid w:val="00BA471F"/>
    <w:rsid w:val="00BA5D6D"/>
    <w:rsid w:val="00BA7390"/>
    <w:rsid w:val="00BA7A1D"/>
    <w:rsid w:val="00BB0F8A"/>
    <w:rsid w:val="00BB17AA"/>
    <w:rsid w:val="00BB1EA2"/>
    <w:rsid w:val="00BC07EB"/>
    <w:rsid w:val="00BC449B"/>
    <w:rsid w:val="00BC4B91"/>
    <w:rsid w:val="00BC5875"/>
    <w:rsid w:val="00BC6EA2"/>
    <w:rsid w:val="00BC7F1A"/>
    <w:rsid w:val="00BD0C0E"/>
    <w:rsid w:val="00BD35D7"/>
    <w:rsid w:val="00BD3AC6"/>
    <w:rsid w:val="00BD5B15"/>
    <w:rsid w:val="00BD64E8"/>
    <w:rsid w:val="00BD66C6"/>
    <w:rsid w:val="00BE28D9"/>
    <w:rsid w:val="00BE29A4"/>
    <w:rsid w:val="00BE4387"/>
    <w:rsid w:val="00BE639C"/>
    <w:rsid w:val="00BE7020"/>
    <w:rsid w:val="00BF497F"/>
    <w:rsid w:val="00C01457"/>
    <w:rsid w:val="00C03A90"/>
    <w:rsid w:val="00C07AE4"/>
    <w:rsid w:val="00C125E9"/>
    <w:rsid w:val="00C12639"/>
    <w:rsid w:val="00C14B69"/>
    <w:rsid w:val="00C152C0"/>
    <w:rsid w:val="00C20132"/>
    <w:rsid w:val="00C20E06"/>
    <w:rsid w:val="00C22632"/>
    <w:rsid w:val="00C252CA"/>
    <w:rsid w:val="00C2543F"/>
    <w:rsid w:val="00C26005"/>
    <w:rsid w:val="00C261C4"/>
    <w:rsid w:val="00C26DBD"/>
    <w:rsid w:val="00C323D3"/>
    <w:rsid w:val="00C3536C"/>
    <w:rsid w:val="00C417C3"/>
    <w:rsid w:val="00C41935"/>
    <w:rsid w:val="00C425DF"/>
    <w:rsid w:val="00C46C0B"/>
    <w:rsid w:val="00C5301D"/>
    <w:rsid w:val="00C53B34"/>
    <w:rsid w:val="00C5479B"/>
    <w:rsid w:val="00C54990"/>
    <w:rsid w:val="00C554B3"/>
    <w:rsid w:val="00C55E70"/>
    <w:rsid w:val="00C56673"/>
    <w:rsid w:val="00C573B8"/>
    <w:rsid w:val="00C6081E"/>
    <w:rsid w:val="00C65B4F"/>
    <w:rsid w:val="00C669E7"/>
    <w:rsid w:val="00C67C87"/>
    <w:rsid w:val="00C7176D"/>
    <w:rsid w:val="00C71DFB"/>
    <w:rsid w:val="00C739A3"/>
    <w:rsid w:val="00C8032E"/>
    <w:rsid w:val="00C81575"/>
    <w:rsid w:val="00C81A8F"/>
    <w:rsid w:val="00C82C20"/>
    <w:rsid w:val="00C84ADD"/>
    <w:rsid w:val="00C84E65"/>
    <w:rsid w:val="00C864A6"/>
    <w:rsid w:val="00C875E0"/>
    <w:rsid w:val="00C90981"/>
    <w:rsid w:val="00C954DC"/>
    <w:rsid w:val="00C95BDB"/>
    <w:rsid w:val="00CA5F36"/>
    <w:rsid w:val="00CA66ED"/>
    <w:rsid w:val="00CA7DF2"/>
    <w:rsid w:val="00CB0109"/>
    <w:rsid w:val="00CB1DBA"/>
    <w:rsid w:val="00CB6416"/>
    <w:rsid w:val="00CB7133"/>
    <w:rsid w:val="00CC2E28"/>
    <w:rsid w:val="00CC45DA"/>
    <w:rsid w:val="00CD22F9"/>
    <w:rsid w:val="00CD3926"/>
    <w:rsid w:val="00CD39C9"/>
    <w:rsid w:val="00CD6F61"/>
    <w:rsid w:val="00CD7F35"/>
    <w:rsid w:val="00CE06E1"/>
    <w:rsid w:val="00CE116C"/>
    <w:rsid w:val="00CE491D"/>
    <w:rsid w:val="00CE5188"/>
    <w:rsid w:val="00CF4F1A"/>
    <w:rsid w:val="00CF5412"/>
    <w:rsid w:val="00D00FF3"/>
    <w:rsid w:val="00D03202"/>
    <w:rsid w:val="00D03AC3"/>
    <w:rsid w:val="00D0715F"/>
    <w:rsid w:val="00D07B03"/>
    <w:rsid w:val="00D122B7"/>
    <w:rsid w:val="00D1305A"/>
    <w:rsid w:val="00D14B31"/>
    <w:rsid w:val="00D151DD"/>
    <w:rsid w:val="00D15482"/>
    <w:rsid w:val="00D17106"/>
    <w:rsid w:val="00D22FFA"/>
    <w:rsid w:val="00D23286"/>
    <w:rsid w:val="00D3053C"/>
    <w:rsid w:val="00D3234B"/>
    <w:rsid w:val="00D40ED2"/>
    <w:rsid w:val="00D43D56"/>
    <w:rsid w:val="00D43F3E"/>
    <w:rsid w:val="00D46904"/>
    <w:rsid w:val="00D47D60"/>
    <w:rsid w:val="00D579A2"/>
    <w:rsid w:val="00D60686"/>
    <w:rsid w:val="00D60B7B"/>
    <w:rsid w:val="00D6104B"/>
    <w:rsid w:val="00D646C0"/>
    <w:rsid w:val="00D64D4C"/>
    <w:rsid w:val="00D65B7B"/>
    <w:rsid w:val="00D67BAC"/>
    <w:rsid w:val="00D701CA"/>
    <w:rsid w:val="00D7070B"/>
    <w:rsid w:val="00D73962"/>
    <w:rsid w:val="00D73E74"/>
    <w:rsid w:val="00D74083"/>
    <w:rsid w:val="00D74CD8"/>
    <w:rsid w:val="00D805F0"/>
    <w:rsid w:val="00D807A1"/>
    <w:rsid w:val="00D818E9"/>
    <w:rsid w:val="00D81AA7"/>
    <w:rsid w:val="00D83C1B"/>
    <w:rsid w:val="00D845B2"/>
    <w:rsid w:val="00D84AA3"/>
    <w:rsid w:val="00D8548F"/>
    <w:rsid w:val="00D85EB3"/>
    <w:rsid w:val="00D86619"/>
    <w:rsid w:val="00D875B3"/>
    <w:rsid w:val="00D903BF"/>
    <w:rsid w:val="00D904C0"/>
    <w:rsid w:val="00D917DB"/>
    <w:rsid w:val="00D9354F"/>
    <w:rsid w:val="00D9372D"/>
    <w:rsid w:val="00D94231"/>
    <w:rsid w:val="00D9431A"/>
    <w:rsid w:val="00D94480"/>
    <w:rsid w:val="00D96449"/>
    <w:rsid w:val="00D973B0"/>
    <w:rsid w:val="00DA0081"/>
    <w:rsid w:val="00DA1361"/>
    <w:rsid w:val="00DA3461"/>
    <w:rsid w:val="00DA4FA1"/>
    <w:rsid w:val="00DA75A8"/>
    <w:rsid w:val="00DA7895"/>
    <w:rsid w:val="00DB2307"/>
    <w:rsid w:val="00DB3368"/>
    <w:rsid w:val="00DB4271"/>
    <w:rsid w:val="00DB6343"/>
    <w:rsid w:val="00DB7677"/>
    <w:rsid w:val="00DB7BFE"/>
    <w:rsid w:val="00DC10E6"/>
    <w:rsid w:val="00DC341C"/>
    <w:rsid w:val="00DC3509"/>
    <w:rsid w:val="00DC38BD"/>
    <w:rsid w:val="00DC4D72"/>
    <w:rsid w:val="00DC552E"/>
    <w:rsid w:val="00DD013F"/>
    <w:rsid w:val="00DD0199"/>
    <w:rsid w:val="00DD249C"/>
    <w:rsid w:val="00DD725E"/>
    <w:rsid w:val="00DE00E9"/>
    <w:rsid w:val="00DE17D3"/>
    <w:rsid w:val="00DE2E0A"/>
    <w:rsid w:val="00DE36EE"/>
    <w:rsid w:val="00DE583C"/>
    <w:rsid w:val="00DE5A7F"/>
    <w:rsid w:val="00DE5D08"/>
    <w:rsid w:val="00DE6495"/>
    <w:rsid w:val="00DE7498"/>
    <w:rsid w:val="00DE7FE5"/>
    <w:rsid w:val="00DF093A"/>
    <w:rsid w:val="00DF0FDC"/>
    <w:rsid w:val="00DF44BA"/>
    <w:rsid w:val="00E002B8"/>
    <w:rsid w:val="00E013EE"/>
    <w:rsid w:val="00E0195D"/>
    <w:rsid w:val="00E03BE8"/>
    <w:rsid w:val="00E133AE"/>
    <w:rsid w:val="00E13C78"/>
    <w:rsid w:val="00E15446"/>
    <w:rsid w:val="00E217D9"/>
    <w:rsid w:val="00E217FB"/>
    <w:rsid w:val="00E22FBA"/>
    <w:rsid w:val="00E23BD0"/>
    <w:rsid w:val="00E273F0"/>
    <w:rsid w:val="00E2789B"/>
    <w:rsid w:val="00E3109E"/>
    <w:rsid w:val="00E31642"/>
    <w:rsid w:val="00E32A40"/>
    <w:rsid w:val="00E33796"/>
    <w:rsid w:val="00E339C8"/>
    <w:rsid w:val="00E36A22"/>
    <w:rsid w:val="00E371EE"/>
    <w:rsid w:val="00E37AF7"/>
    <w:rsid w:val="00E42FF8"/>
    <w:rsid w:val="00E4755A"/>
    <w:rsid w:val="00E477DD"/>
    <w:rsid w:val="00E5308C"/>
    <w:rsid w:val="00E55AE9"/>
    <w:rsid w:val="00E55EE7"/>
    <w:rsid w:val="00E56304"/>
    <w:rsid w:val="00E61671"/>
    <w:rsid w:val="00E6234E"/>
    <w:rsid w:val="00E624A9"/>
    <w:rsid w:val="00E63A5B"/>
    <w:rsid w:val="00E648F8"/>
    <w:rsid w:val="00E67902"/>
    <w:rsid w:val="00E67CD2"/>
    <w:rsid w:val="00E70AA0"/>
    <w:rsid w:val="00E73179"/>
    <w:rsid w:val="00E7603F"/>
    <w:rsid w:val="00E76B02"/>
    <w:rsid w:val="00E775F7"/>
    <w:rsid w:val="00E77B31"/>
    <w:rsid w:val="00E807B2"/>
    <w:rsid w:val="00E8123B"/>
    <w:rsid w:val="00E82838"/>
    <w:rsid w:val="00E85C1F"/>
    <w:rsid w:val="00E9121B"/>
    <w:rsid w:val="00E92754"/>
    <w:rsid w:val="00E93366"/>
    <w:rsid w:val="00E95FC7"/>
    <w:rsid w:val="00E97898"/>
    <w:rsid w:val="00E97D73"/>
    <w:rsid w:val="00EA149D"/>
    <w:rsid w:val="00EA2D0C"/>
    <w:rsid w:val="00EA4D19"/>
    <w:rsid w:val="00EB0946"/>
    <w:rsid w:val="00EB1B55"/>
    <w:rsid w:val="00EB5D74"/>
    <w:rsid w:val="00EB639C"/>
    <w:rsid w:val="00EB6CBC"/>
    <w:rsid w:val="00EB7213"/>
    <w:rsid w:val="00EB7A54"/>
    <w:rsid w:val="00EB7E0A"/>
    <w:rsid w:val="00EC3406"/>
    <w:rsid w:val="00EC77DA"/>
    <w:rsid w:val="00ED09C2"/>
    <w:rsid w:val="00ED13E1"/>
    <w:rsid w:val="00ED3401"/>
    <w:rsid w:val="00EE3CDE"/>
    <w:rsid w:val="00EE507F"/>
    <w:rsid w:val="00EE5D17"/>
    <w:rsid w:val="00EE6F7D"/>
    <w:rsid w:val="00EF5ABD"/>
    <w:rsid w:val="00F02240"/>
    <w:rsid w:val="00F04FEB"/>
    <w:rsid w:val="00F06A5C"/>
    <w:rsid w:val="00F101F7"/>
    <w:rsid w:val="00F1037B"/>
    <w:rsid w:val="00F12275"/>
    <w:rsid w:val="00F12BEE"/>
    <w:rsid w:val="00F138E7"/>
    <w:rsid w:val="00F15F73"/>
    <w:rsid w:val="00F165E0"/>
    <w:rsid w:val="00F17BF1"/>
    <w:rsid w:val="00F21886"/>
    <w:rsid w:val="00F2486D"/>
    <w:rsid w:val="00F26080"/>
    <w:rsid w:val="00F26921"/>
    <w:rsid w:val="00F26E23"/>
    <w:rsid w:val="00F273E2"/>
    <w:rsid w:val="00F27937"/>
    <w:rsid w:val="00F3126B"/>
    <w:rsid w:val="00F31A5A"/>
    <w:rsid w:val="00F31C56"/>
    <w:rsid w:val="00F36345"/>
    <w:rsid w:val="00F36898"/>
    <w:rsid w:val="00F4215D"/>
    <w:rsid w:val="00F44BA3"/>
    <w:rsid w:val="00F454C2"/>
    <w:rsid w:val="00F464FA"/>
    <w:rsid w:val="00F47358"/>
    <w:rsid w:val="00F506D6"/>
    <w:rsid w:val="00F53196"/>
    <w:rsid w:val="00F57DA3"/>
    <w:rsid w:val="00F6049E"/>
    <w:rsid w:val="00F63139"/>
    <w:rsid w:val="00F6381B"/>
    <w:rsid w:val="00F661B1"/>
    <w:rsid w:val="00F70F52"/>
    <w:rsid w:val="00F718AC"/>
    <w:rsid w:val="00F73A6B"/>
    <w:rsid w:val="00F74165"/>
    <w:rsid w:val="00F8282D"/>
    <w:rsid w:val="00F83ED5"/>
    <w:rsid w:val="00F85FAB"/>
    <w:rsid w:val="00F876AE"/>
    <w:rsid w:val="00F95820"/>
    <w:rsid w:val="00FA13E4"/>
    <w:rsid w:val="00FA1E03"/>
    <w:rsid w:val="00FA3337"/>
    <w:rsid w:val="00FA3347"/>
    <w:rsid w:val="00FA401D"/>
    <w:rsid w:val="00FA40AA"/>
    <w:rsid w:val="00FA4D2B"/>
    <w:rsid w:val="00FA55D7"/>
    <w:rsid w:val="00FA62B3"/>
    <w:rsid w:val="00FA7198"/>
    <w:rsid w:val="00FB02E5"/>
    <w:rsid w:val="00FB05A2"/>
    <w:rsid w:val="00FB2DD5"/>
    <w:rsid w:val="00FB3240"/>
    <w:rsid w:val="00FB369A"/>
    <w:rsid w:val="00FB43B9"/>
    <w:rsid w:val="00FB67EC"/>
    <w:rsid w:val="00FB6C55"/>
    <w:rsid w:val="00FC0FC7"/>
    <w:rsid w:val="00FC3669"/>
    <w:rsid w:val="00FC37BA"/>
    <w:rsid w:val="00FC5DA1"/>
    <w:rsid w:val="00FC6F21"/>
    <w:rsid w:val="00FD235C"/>
    <w:rsid w:val="00FD39BB"/>
    <w:rsid w:val="00FD4BAD"/>
    <w:rsid w:val="00FD5915"/>
    <w:rsid w:val="00FE1F46"/>
    <w:rsid w:val="00FE3E5A"/>
    <w:rsid w:val="00FE4003"/>
    <w:rsid w:val="00FF0DC8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832FBA5D-CEA7-41CC-B29E-5DFE6963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7D23D4"/>
    <w:pPr>
      <w:keepNext/>
      <w:suppressAutoHyphens/>
      <w:spacing w:line="360" w:lineRule="auto"/>
      <w:ind w:firstLine="851"/>
      <w:outlineLvl w:val="0"/>
    </w:pPr>
    <w:rPr>
      <w:b/>
      <w:kern w:val="28"/>
      <w:sz w:val="28"/>
      <w:szCs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pPr>
      <w:keepNext/>
      <w:ind w:firstLine="2160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jc w:val="right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tabs>
        <w:tab w:val="left" w:pos="6792"/>
      </w:tabs>
      <w:spacing w:line="360" w:lineRule="auto"/>
      <w:ind w:left="1134" w:right="851" w:firstLine="709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tabs>
        <w:tab w:val="num" w:pos="0"/>
      </w:tabs>
      <w:ind w:firstLine="567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tabs>
        <w:tab w:val="left" w:pos="6792"/>
      </w:tabs>
      <w:spacing w:line="480" w:lineRule="auto"/>
      <w:ind w:left="1134" w:right="851"/>
      <w:jc w:val="right"/>
      <w:outlineLvl w:val="7"/>
    </w:pPr>
    <w:rPr>
      <w:sz w:val="28"/>
    </w:rPr>
  </w:style>
  <w:style w:type="paragraph" w:styleId="9">
    <w:name w:val="heading 9"/>
    <w:basedOn w:val="a"/>
    <w:next w:val="a"/>
    <w:qFormat/>
    <w:pPr>
      <w:keepNext/>
      <w:tabs>
        <w:tab w:val="left" w:pos="6792"/>
      </w:tabs>
      <w:spacing w:line="480" w:lineRule="auto"/>
      <w:ind w:left="1134" w:right="284" w:firstLine="567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autoRedefine/>
    <w:uiPriority w:val="39"/>
    <w:rsid w:val="00167717"/>
    <w:pPr>
      <w:tabs>
        <w:tab w:val="right" w:leader="dot" w:pos="9781"/>
      </w:tabs>
    </w:pPr>
    <w:rPr>
      <w:sz w:val="28"/>
      <w:szCs w:val="28"/>
    </w:rPr>
  </w:style>
  <w:style w:type="paragraph" w:styleId="20">
    <w:name w:val="toc 2"/>
    <w:basedOn w:val="a"/>
    <w:next w:val="a"/>
    <w:uiPriority w:val="39"/>
    <w:pPr>
      <w:tabs>
        <w:tab w:val="right" w:leader="dot" w:pos="9639"/>
      </w:tabs>
      <w:ind w:left="200"/>
    </w:pPr>
  </w:style>
  <w:style w:type="paragraph" w:styleId="30">
    <w:name w:val="toc 3"/>
    <w:basedOn w:val="a"/>
    <w:next w:val="a"/>
    <w:uiPriority w:val="39"/>
    <w:pPr>
      <w:tabs>
        <w:tab w:val="right" w:leader="dot" w:pos="9639"/>
      </w:tabs>
      <w:ind w:left="400"/>
    </w:pPr>
  </w:style>
  <w:style w:type="paragraph" w:styleId="40">
    <w:name w:val="toc 4"/>
    <w:basedOn w:val="a"/>
    <w:next w:val="a"/>
    <w:semiHidden/>
    <w:pPr>
      <w:tabs>
        <w:tab w:val="right" w:leader="dot" w:pos="9639"/>
      </w:tabs>
      <w:ind w:left="600"/>
    </w:pPr>
  </w:style>
  <w:style w:type="paragraph" w:styleId="50">
    <w:name w:val="toc 5"/>
    <w:basedOn w:val="a"/>
    <w:next w:val="a"/>
    <w:semiHidden/>
    <w:pPr>
      <w:tabs>
        <w:tab w:val="right" w:leader="dot" w:pos="9639"/>
      </w:tabs>
      <w:ind w:left="800"/>
    </w:pPr>
  </w:style>
  <w:style w:type="paragraph" w:styleId="60">
    <w:name w:val="toc 6"/>
    <w:basedOn w:val="a"/>
    <w:next w:val="a"/>
    <w:semiHidden/>
    <w:pPr>
      <w:tabs>
        <w:tab w:val="right" w:leader="dot" w:pos="9639"/>
      </w:tabs>
      <w:ind w:left="1000"/>
    </w:pPr>
  </w:style>
  <w:style w:type="paragraph" w:styleId="70">
    <w:name w:val="toc 7"/>
    <w:basedOn w:val="a"/>
    <w:next w:val="a"/>
    <w:semiHidden/>
    <w:pPr>
      <w:tabs>
        <w:tab w:val="right" w:leader="dot" w:pos="9639"/>
      </w:tabs>
      <w:ind w:left="1200"/>
    </w:pPr>
  </w:style>
  <w:style w:type="paragraph" w:styleId="80">
    <w:name w:val="toc 8"/>
    <w:basedOn w:val="a"/>
    <w:next w:val="a"/>
    <w:semiHidden/>
    <w:pPr>
      <w:tabs>
        <w:tab w:val="right" w:leader="dot" w:pos="9639"/>
      </w:tabs>
      <w:ind w:left="1400"/>
    </w:pPr>
  </w:style>
  <w:style w:type="paragraph" w:styleId="90">
    <w:name w:val="toc 9"/>
    <w:basedOn w:val="a"/>
    <w:next w:val="a"/>
    <w:semiHidden/>
    <w:pPr>
      <w:tabs>
        <w:tab w:val="right" w:leader="dot" w:pos="9639"/>
      </w:tabs>
      <w:ind w:left="1600"/>
    </w:pPr>
  </w:style>
  <w:style w:type="character" w:styleId="a7">
    <w:name w:val="page number"/>
    <w:basedOn w:val="a0"/>
  </w:style>
  <w:style w:type="paragraph" w:customStyle="1" w:styleId="12">
    <w:name w:val="Название1"/>
    <w:basedOn w:val="a"/>
    <w:qFormat/>
    <w:pPr>
      <w:jc w:val="center"/>
    </w:pPr>
    <w:rPr>
      <w:b/>
      <w:i/>
      <w:sz w:val="36"/>
    </w:rPr>
  </w:style>
  <w:style w:type="paragraph" w:styleId="a8">
    <w:name w:val="Body Text Indent"/>
    <w:basedOn w:val="a"/>
    <w:pPr>
      <w:ind w:firstLine="851"/>
      <w:jc w:val="both"/>
    </w:pPr>
    <w:rPr>
      <w:b/>
      <w:sz w:val="32"/>
    </w:rPr>
  </w:style>
  <w:style w:type="paragraph" w:styleId="a9">
    <w:name w:val="Body Text"/>
    <w:basedOn w:val="a"/>
    <w:rPr>
      <w:sz w:val="28"/>
    </w:rPr>
  </w:style>
  <w:style w:type="paragraph" w:styleId="21">
    <w:name w:val="Body Text Indent 2"/>
    <w:basedOn w:val="a"/>
    <w:pPr>
      <w:ind w:left="-284" w:firstLine="568"/>
      <w:jc w:val="both"/>
    </w:pPr>
    <w:rPr>
      <w:sz w:val="28"/>
    </w:rPr>
  </w:style>
  <w:style w:type="paragraph" w:styleId="31">
    <w:name w:val="Body Text Indent 3"/>
    <w:basedOn w:val="a"/>
    <w:pPr>
      <w:ind w:firstLine="284"/>
      <w:jc w:val="both"/>
    </w:pPr>
    <w:rPr>
      <w:sz w:val="28"/>
    </w:rPr>
  </w:style>
  <w:style w:type="paragraph" w:styleId="aa">
    <w:name w:val="Block Text"/>
    <w:basedOn w:val="a"/>
    <w:pPr>
      <w:tabs>
        <w:tab w:val="left" w:pos="6792"/>
      </w:tabs>
      <w:spacing w:line="480" w:lineRule="auto"/>
      <w:ind w:left="1134" w:right="284" w:firstLine="709"/>
    </w:pPr>
    <w:rPr>
      <w:sz w:val="28"/>
    </w:rPr>
  </w:style>
  <w:style w:type="paragraph" w:styleId="ab">
    <w:name w:val="Plain Text"/>
    <w:basedOn w:val="a"/>
    <w:link w:val="ac"/>
    <w:rPr>
      <w:rFonts w:ascii="Courier New" w:hAnsi="Courier New"/>
    </w:rPr>
  </w:style>
  <w:style w:type="table" w:styleId="ad">
    <w:name w:val="Table Grid"/>
    <w:basedOn w:val="a1"/>
    <w:uiPriority w:val="59"/>
    <w:rsid w:val="000B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rsid w:val="00167717"/>
    <w:rPr>
      <w:color w:val="0000FF"/>
      <w:u w:val="single"/>
    </w:rPr>
  </w:style>
  <w:style w:type="character" w:customStyle="1" w:styleId="a4">
    <w:name w:val="Верхний колонтитул Знак"/>
    <w:link w:val="a3"/>
    <w:uiPriority w:val="99"/>
    <w:rsid w:val="001F6CA8"/>
  </w:style>
  <w:style w:type="paragraph" w:styleId="af">
    <w:name w:val="Subtitle"/>
    <w:basedOn w:val="a"/>
    <w:next w:val="a"/>
    <w:link w:val="af0"/>
    <w:qFormat/>
    <w:rsid w:val="00866D26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0">
    <w:name w:val="Подзаголовок Знак"/>
    <w:link w:val="af"/>
    <w:rsid w:val="00866D26"/>
    <w:rPr>
      <w:rFonts w:ascii="Cambria" w:eastAsia="Times New Roman" w:hAnsi="Cambria" w:cs="Times New Roman"/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4E21E1"/>
  </w:style>
  <w:style w:type="paragraph" w:customStyle="1" w:styleId="2-">
    <w:name w:val="2 - Заголовки"/>
    <w:basedOn w:val="1"/>
    <w:next w:val="a"/>
    <w:link w:val="2-0"/>
    <w:qFormat/>
    <w:rsid w:val="00BD5B15"/>
    <w:pPr>
      <w:tabs>
        <w:tab w:val="left" w:pos="1134"/>
        <w:tab w:val="left" w:pos="1418"/>
        <w:tab w:val="left" w:pos="1701"/>
      </w:tabs>
      <w:spacing w:after="480"/>
      <w:jc w:val="both"/>
    </w:pPr>
  </w:style>
  <w:style w:type="character" w:customStyle="1" w:styleId="2-0">
    <w:name w:val="2 - Заголовки Знак"/>
    <w:link w:val="2-"/>
    <w:rsid w:val="00BD5B15"/>
    <w:rPr>
      <w:b/>
      <w:kern w:val="28"/>
      <w:sz w:val="28"/>
      <w:szCs w:val="28"/>
    </w:rPr>
  </w:style>
  <w:style w:type="character" w:styleId="af1">
    <w:name w:val="annotation reference"/>
    <w:uiPriority w:val="99"/>
    <w:unhideWhenUsed/>
    <w:rsid w:val="007C6498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7C6498"/>
    <w:pPr>
      <w:spacing w:after="200"/>
    </w:pPr>
    <w:rPr>
      <w:rFonts w:ascii="Calibri" w:eastAsia="Calibri" w:hAnsi="Calibri"/>
      <w:lang w:eastAsia="en-US"/>
    </w:rPr>
  </w:style>
  <w:style w:type="character" w:customStyle="1" w:styleId="af3">
    <w:name w:val="Текст примечания Знак"/>
    <w:link w:val="af2"/>
    <w:uiPriority w:val="99"/>
    <w:rsid w:val="007C6498"/>
    <w:rPr>
      <w:rFonts w:ascii="Calibri" w:eastAsia="Calibri" w:hAnsi="Calibri"/>
      <w:lang w:eastAsia="en-US"/>
    </w:rPr>
  </w:style>
  <w:style w:type="paragraph" w:styleId="af4">
    <w:name w:val="annotation subject"/>
    <w:basedOn w:val="af2"/>
    <w:next w:val="af2"/>
    <w:link w:val="af5"/>
    <w:uiPriority w:val="99"/>
    <w:unhideWhenUsed/>
    <w:rsid w:val="007C6498"/>
    <w:rPr>
      <w:b/>
      <w:bCs/>
    </w:rPr>
  </w:style>
  <w:style w:type="character" w:customStyle="1" w:styleId="af5">
    <w:name w:val="Тема примечания Знак"/>
    <w:link w:val="af4"/>
    <w:uiPriority w:val="99"/>
    <w:rsid w:val="007C6498"/>
    <w:rPr>
      <w:rFonts w:ascii="Calibri" w:eastAsia="Calibri" w:hAnsi="Calibri"/>
      <w:b/>
      <w:bCs/>
      <w:lang w:eastAsia="en-US"/>
    </w:rPr>
  </w:style>
  <w:style w:type="paragraph" w:styleId="af6">
    <w:name w:val="Balloon Text"/>
    <w:basedOn w:val="a"/>
    <w:link w:val="af7"/>
    <w:uiPriority w:val="99"/>
    <w:unhideWhenUsed/>
    <w:rsid w:val="007C6498"/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f7">
    <w:name w:val="Текст выноски Знак"/>
    <w:link w:val="af6"/>
    <w:uiPriority w:val="99"/>
    <w:rsid w:val="007C6498"/>
    <w:rPr>
      <w:rFonts w:ascii="Segoe UI" w:eastAsia="Calibri" w:hAnsi="Segoe UI" w:cs="Segoe UI"/>
      <w:sz w:val="18"/>
      <w:szCs w:val="18"/>
      <w:lang w:eastAsia="en-US"/>
    </w:rPr>
  </w:style>
  <w:style w:type="paragraph" w:styleId="af8">
    <w:name w:val="List Paragraph"/>
    <w:basedOn w:val="a"/>
    <w:uiPriority w:val="34"/>
    <w:qFormat/>
    <w:rsid w:val="007C649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7C6498"/>
    <w:rPr>
      <w:b/>
      <w:kern w:val="28"/>
      <w:sz w:val="28"/>
      <w:szCs w:val="28"/>
    </w:rPr>
  </w:style>
  <w:style w:type="character" w:styleId="af9">
    <w:name w:val="Placeholder Text"/>
    <w:uiPriority w:val="99"/>
    <w:semiHidden/>
    <w:rsid w:val="007C6498"/>
    <w:rPr>
      <w:color w:val="808080"/>
    </w:rPr>
  </w:style>
  <w:style w:type="character" w:customStyle="1" w:styleId="ac">
    <w:name w:val="Текст Знак"/>
    <w:link w:val="ab"/>
    <w:rsid w:val="00B8504A"/>
    <w:rPr>
      <w:rFonts w:ascii="Courier New" w:hAnsi="Courier New"/>
    </w:rPr>
  </w:style>
  <w:style w:type="character" w:customStyle="1" w:styleId="fontstyle01">
    <w:name w:val="fontstyle01"/>
    <w:rsid w:val="001C50C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ilyevke\Desktop\&#1064;&#1070;&#1043;&#1048;.468156.052%20&#1048;&#105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92446-81F2-48ED-A440-538D44760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ШЮГИ.468156.052 ИН</Template>
  <TotalTime>0</TotalTime>
  <Pages>40</Pages>
  <Words>25709</Words>
  <Characters>146545</Characters>
  <Application>Microsoft Office Word</Application>
  <DocSecurity>4</DocSecurity>
  <Lines>1221</Lines>
  <Paragraphs>343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Текстовый документ с тит. листом</vt:lpstr>
    </vt:vector>
  </TitlesOfParts>
  <Company>ОГК ЭПА</Company>
  <LinksUpToDate>false</LinksUpToDate>
  <CharactersWithSpaces>171911</CharactersWithSpaces>
  <SharedDoc>false</SharedDoc>
  <HLinks>
    <vt:vector size="108" baseType="variant"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_Toc90474839</vt:lpwstr>
      </vt:variant>
      <vt:variant>
        <vt:i4>1048634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_Toc90474838</vt:lpwstr>
      </vt:variant>
      <vt:variant>
        <vt:i4>2031674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_Toc90474837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_Toc90474836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_Toc90474835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_Toc90474834</vt:lpwstr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_Toc90474833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_Toc90474832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_Toc90474831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_Toc90474830</vt:lpwstr>
      </vt:variant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_Toc90474829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_Toc90474828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_Toc90474827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_Toc90474826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_Toc90474825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_Toc90474824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_Toc90474823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_Toc90474822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Текстовый документ с тит. листом</dc:title>
  <dc:creator>Васильев Константин Евгеньевич</dc:creator>
  <cp:lastModifiedBy>Васильев Константин Евгеньевич</cp:lastModifiedBy>
  <cp:revision>2</cp:revision>
  <cp:lastPrinted>2005-09-20T04:39:00Z</cp:lastPrinted>
  <dcterms:created xsi:type="dcterms:W3CDTF">2022-07-15T06:53:00Z</dcterms:created>
  <dcterms:modified xsi:type="dcterms:W3CDTF">2022-07-15T06:53:00Z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C32">
    <vt:lpwstr>42FFADA9</vt:lpwstr>
  </property>
  <property fmtid="{D5CDD505-2E9C-101B-9397-08002B2CF9AE}" pid="3" name="Обозначение">
    <vt:lpwstr>ШЮГИ.468156.052 ИН1</vt:lpwstr>
  </property>
  <property fmtid="{D5CDD505-2E9C-101B-9397-08002B2CF9AE}" pid="4" name="Наименование">
    <vt:lpwstr>Инструкция по отысканию и устранению неисправностей блоков прибора ПрИ С-33121</vt:lpwstr>
  </property>
  <property fmtid="{D5CDD505-2E9C-101B-9397-08002B2CF9AE}" pid="5" name="Инвентарный номер документа">
    <vt:lpwstr>390311</vt:lpwstr>
  </property>
  <property fmtid="{D5CDD505-2E9C-101B-9397-08002B2CF9AE}" pid="6" name="Коды замечаний НК">
    <vt:lpwstr>Замечаний нет</vt:lpwstr>
  </property>
  <property fmtid="{D5CDD505-2E9C-101B-9397-08002B2CF9AE}" pid="7" name="Очищать при синхронизации все подписи">
    <vt:lpwstr>Нет</vt:lpwstr>
  </property>
  <property fmtid="{D5CDD505-2E9C-101B-9397-08002B2CF9AE}" pid="8" name="Тема">
    <vt:lpwstr>Союз-5</vt:lpwstr>
  </property>
  <property fmtid="{D5CDD505-2E9C-101B-9397-08002B2CF9AE}" pid="9" name="Подразделение">
    <vt:lpwstr>334</vt:lpwstr>
  </property>
  <property fmtid="{D5CDD505-2E9C-101B-9397-08002B2CF9AE}" pid="10" name="Заказ">
    <vt:lpwstr>365</vt:lpwstr>
  </property>
  <property fmtid="{D5CDD505-2E9C-101B-9397-08002B2CF9AE}" pid="11" name="Прибор">
    <vt:lpwstr>С-33121</vt:lpwstr>
  </property>
  <property fmtid="{D5CDD505-2E9C-101B-9397-08002B2CF9AE}" pid="12" name="Перв. прим.">
    <vt:lpwstr>ШЮГИ.468156.052</vt:lpwstr>
  </property>
  <property fmtid="{D5CDD505-2E9C-101B-9397-08002B2CF9AE}" pid="13" name="Вид аппаратуры">
    <vt:lpwstr>А</vt:lpwstr>
  </property>
  <property fmtid="{D5CDD505-2E9C-101B-9397-08002B2CF9AE}" pid="14" name="Проверил">
    <vt:lpwstr>Каташук</vt:lpwstr>
  </property>
  <property fmtid="{D5CDD505-2E9C-101B-9397-08002B2CF9AE}" pid="15" name="Разработал">
    <vt:lpwstr>Стрекаловских</vt:lpwstr>
  </property>
  <property fmtid="{D5CDD505-2E9C-101B-9397-08002B2CF9AE}" pid="16" name="Утвердил">
    <vt:lpwstr>Леонтьев</vt:lpwstr>
  </property>
  <property fmtid="{D5CDD505-2E9C-101B-9397-08002B2CF9AE}" pid="17" name="Масса">
    <vt:lpwstr>0</vt:lpwstr>
  </property>
  <property fmtid="{D5CDD505-2E9C-101B-9397-08002B2CF9AE}" pid="18" name="Единица измерения">
    <vt:lpwstr>кг</vt:lpwstr>
  </property>
  <property fmtid="{D5CDD505-2E9C-101B-9397-08002B2CF9AE}" pid="19" name="Раздел СП">
    <vt:lpwstr>Документация</vt:lpwstr>
  </property>
  <property fmtid="{D5CDD505-2E9C-101B-9397-08002B2CF9AE}" pid="20" name="Номер версии">
    <vt:lpwstr>0</vt:lpwstr>
  </property>
  <property fmtid="{D5CDD505-2E9C-101B-9397-08002B2CF9AE}" pid="21" name="Имя файла">
    <vt:lpwstr>ШЮГИ.468156.052 ИН1.DOC</vt:lpwstr>
  </property>
  <property fmtid="{D5CDD505-2E9C-101B-9397-08002B2CF9AE}" pid="22" name="Место хранения рабочей копии">
    <vt:lpwstr>C:\IM\IMWORK</vt:lpwstr>
  </property>
  <property fmtid="{D5CDD505-2E9C-101B-9397-08002B2CF9AE}" pid="23" name="Владелец">
    <vt:lpwstr>Стрекаловских Алена Владимировна</vt:lpwstr>
  </property>
  <property fmtid="{D5CDD505-2E9C-101B-9397-08002B2CF9AE}" pid="24" name="Дата создания документа">
    <vt:lpwstr>10.11.2020</vt:lpwstr>
  </property>
  <property fmtid="{D5CDD505-2E9C-101B-9397-08002B2CF9AE}" pid="25" name="Тип документа">
    <vt:lpwstr>Инструкция по отысканию и устранению неисправностей  Word</vt:lpwstr>
  </property>
  <property fmtid="{D5CDD505-2E9C-101B-9397-08002B2CF9AE}" pid="26" name="Тип документа1">
    <vt:lpwstr>Инструкция по отысканию и устранению неисправностей</vt:lpwstr>
  </property>
  <property fmtid="{D5CDD505-2E9C-101B-9397-08002B2CF9AE}" pid="27" name="Архив">
    <vt:lpwstr>Заказ 365</vt:lpwstr>
  </property>
  <property fmtid="{D5CDD505-2E9C-101B-9397-08002B2CF9AE}" pid="28" name="Статус ОТД">
    <vt:lpwstr>Не зарегистрирован</vt:lpwstr>
  </property>
</Properties>
</file>